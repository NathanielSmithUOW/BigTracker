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48A4" w14:textId="3CDA33D5" w:rsidR="00422DA6" w:rsidRDefault="00B86EE8">
      <w:pPr>
        <w:pStyle w:val="Project"/>
      </w:pPr>
      <w:proofErr w:type="spellStart"/>
      <w:r>
        <w:t>BugTracker</w:t>
      </w:r>
      <w:proofErr w:type="spellEnd"/>
    </w:p>
    <w:p w14:paraId="40CF7A5E" w14:textId="77777777" w:rsidR="00422DA6" w:rsidRDefault="007C2C15">
      <w:pPr>
        <w:pStyle w:val="Title"/>
        <w:jc w:val="right"/>
      </w:pPr>
      <w:r>
        <w:fldChar w:fldCharType="begin"/>
      </w:r>
      <w:r>
        <w:instrText xml:space="preserve"> TITLE  \* MERGEFORMAT </w:instrText>
      </w:r>
      <w:r>
        <w:fldChar w:fldCharType="separate"/>
      </w:r>
      <w:r w:rsidR="003741EB">
        <w:t>Test Plan</w:t>
      </w:r>
      <w:r>
        <w:fldChar w:fldCharType="end"/>
      </w:r>
    </w:p>
    <w:p w14:paraId="72964A3A" w14:textId="77777777" w:rsidR="00422DA6" w:rsidRDefault="00422DA6"/>
    <w:p w14:paraId="0AAA8A5C" w14:textId="255F2E09" w:rsidR="00422DA6" w:rsidRDefault="00B75970">
      <w:pPr>
        <w:pStyle w:val="Title"/>
        <w:jc w:val="right"/>
        <w:rPr>
          <w:sz w:val="28"/>
        </w:rPr>
      </w:pPr>
      <w:r>
        <w:rPr>
          <w:sz w:val="28"/>
        </w:rPr>
        <w:t>Version 1.</w:t>
      </w:r>
      <w:r w:rsidR="00DB4E4F">
        <w:rPr>
          <w:sz w:val="28"/>
        </w:rPr>
        <w:t>4</w:t>
      </w:r>
    </w:p>
    <w:p w14:paraId="4B8AA57E" w14:textId="77777777" w:rsidR="00422DA6" w:rsidRDefault="00422DA6">
      <w:pPr>
        <w:pStyle w:val="Title"/>
        <w:rPr>
          <w:sz w:val="28"/>
        </w:rPr>
      </w:pPr>
    </w:p>
    <w:p w14:paraId="20FBA3D9" w14:textId="77777777" w:rsidR="00422DA6" w:rsidRDefault="00422DA6">
      <w:pPr>
        <w:jc w:val="right"/>
      </w:pPr>
    </w:p>
    <w:p w14:paraId="70C983D6" w14:textId="77777777" w:rsidR="00422DA6" w:rsidRDefault="002A6656" w:rsidP="007F219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7DD397EF" w14:textId="77777777" w:rsidR="00422DA6" w:rsidRDefault="002A6656" w:rsidP="007F219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789AF2" w14:textId="77777777" w:rsidR="00422DA6" w:rsidRDefault="00422DA6" w:rsidP="007F219D">
      <w:pPr>
        <w:pStyle w:val="InfoBlue"/>
        <w:sectPr w:rsidR="00422DA6">
          <w:headerReference w:type="default" r:id="rId8"/>
          <w:footerReference w:type="even" r:id="rId9"/>
          <w:pgSz w:w="12240" w:h="15840" w:code="1"/>
          <w:pgMar w:top="1440" w:right="1440" w:bottom="1440" w:left="1440" w:header="720" w:footer="720" w:gutter="0"/>
          <w:cols w:space="720"/>
          <w:vAlign w:val="center"/>
        </w:sectPr>
      </w:pPr>
    </w:p>
    <w:p w14:paraId="62DCF7C6" w14:textId="77777777" w:rsidR="00422DA6" w:rsidRDefault="002A665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2DA6" w14:paraId="71EFA49E" w14:textId="77777777">
        <w:tc>
          <w:tcPr>
            <w:tcW w:w="2304" w:type="dxa"/>
          </w:tcPr>
          <w:p w14:paraId="521A5A2B" w14:textId="77777777" w:rsidR="00422DA6" w:rsidRDefault="002A6656">
            <w:pPr>
              <w:pStyle w:val="Tabletext"/>
              <w:jc w:val="center"/>
              <w:rPr>
                <w:b/>
              </w:rPr>
            </w:pPr>
            <w:r>
              <w:rPr>
                <w:b/>
              </w:rPr>
              <w:t>Date</w:t>
            </w:r>
          </w:p>
        </w:tc>
        <w:tc>
          <w:tcPr>
            <w:tcW w:w="1152" w:type="dxa"/>
          </w:tcPr>
          <w:p w14:paraId="58020B65" w14:textId="77777777" w:rsidR="00422DA6" w:rsidRDefault="002A6656">
            <w:pPr>
              <w:pStyle w:val="Tabletext"/>
              <w:jc w:val="center"/>
              <w:rPr>
                <w:b/>
              </w:rPr>
            </w:pPr>
            <w:r>
              <w:rPr>
                <w:b/>
              </w:rPr>
              <w:t>Version</w:t>
            </w:r>
          </w:p>
        </w:tc>
        <w:tc>
          <w:tcPr>
            <w:tcW w:w="3744" w:type="dxa"/>
          </w:tcPr>
          <w:p w14:paraId="617C117C" w14:textId="77777777" w:rsidR="00422DA6" w:rsidRDefault="002A6656">
            <w:pPr>
              <w:pStyle w:val="Tabletext"/>
              <w:jc w:val="center"/>
              <w:rPr>
                <w:b/>
              </w:rPr>
            </w:pPr>
            <w:r>
              <w:rPr>
                <w:b/>
              </w:rPr>
              <w:t>Description</w:t>
            </w:r>
          </w:p>
        </w:tc>
        <w:tc>
          <w:tcPr>
            <w:tcW w:w="2304" w:type="dxa"/>
          </w:tcPr>
          <w:p w14:paraId="6FB79C2F" w14:textId="77777777" w:rsidR="00422DA6" w:rsidRDefault="002A6656">
            <w:pPr>
              <w:pStyle w:val="Tabletext"/>
              <w:jc w:val="center"/>
              <w:rPr>
                <w:b/>
              </w:rPr>
            </w:pPr>
            <w:r>
              <w:rPr>
                <w:b/>
              </w:rPr>
              <w:t>Author</w:t>
            </w:r>
          </w:p>
        </w:tc>
      </w:tr>
      <w:tr w:rsidR="00422DA6" w14:paraId="2139B0F9" w14:textId="77777777">
        <w:tc>
          <w:tcPr>
            <w:tcW w:w="2304" w:type="dxa"/>
          </w:tcPr>
          <w:p w14:paraId="118B30D2" w14:textId="206D27EA" w:rsidR="00422DA6" w:rsidRDefault="00B73F96" w:rsidP="00B73F96">
            <w:pPr>
              <w:pStyle w:val="Tabletext"/>
            </w:pPr>
            <w:r>
              <w:t>13</w:t>
            </w:r>
            <w:r w:rsidR="002A6656">
              <w:t>/</w:t>
            </w:r>
            <w:r>
              <w:t>10</w:t>
            </w:r>
            <w:r w:rsidR="002A6656">
              <w:t>/</w:t>
            </w:r>
            <w:r>
              <w:t>2016</w:t>
            </w:r>
          </w:p>
        </w:tc>
        <w:tc>
          <w:tcPr>
            <w:tcW w:w="1152" w:type="dxa"/>
          </w:tcPr>
          <w:p w14:paraId="23DC9FAA" w14:textId="390D02D4" w:rsidR="00422DA6" w:rsidRDefault="00B73F96">
            <w:pPr>
              <w:pStyle w:val="Tabletext"/>
            </w:pPr>
            <w:r>
              <w:t>1.0</w:t>
            </w:r>
          </w:p>
        </w:tc>
        <w:tc>
          <w:tcPr>
            <w:tcW w:w="3744" w:type="dxa"/>
          </w:tcPr>
          <w:p w14:paraId="61E5F926" w14:textId="7D623CE9" w:rsidR="00422DA6" w:rsidRDefault="00B73F96">
            <w:pPr>
              <w:pStyle w:val="Tabletext"/>
            </w:pPr>
            <w:r>
              <w:t>Begin Test Plan</w:t>
            </w:r>
          </w:p>
        </w:tc>
        <w:tc>
          <w:tcPr>
            <w:tcW w:w="2304" w:type="dxa"/>
          </w:tcPr>
          <w:p w14:paraId="4E941014" w14:textId="5134FD3E" w:rsidR="00422DA6" w:rsidRDefault="00B73F96">
            <w:pPr>
              <w:pStyle w:val="Tabletext"/>
            </w:pPr>
            <w:r>
              <w:t>Tessa</w:t>
            </w:r>
          </w:p>
        </w:tc>
      </w:tr>
      <w:tr w:rsidR="00422DA6" w14:paraId="753BA80B" w14:textId="77777777">
        <w:tc>
          <w:tcPr>
            <w:tcW w:w="2304" w:type="dxa"/>
          </w:tcPr>
          <w:p w14:paraId="3D4714E7" w14:textId="05610B6D" w:rsidR="00422DA6" w:rsidRDefault="0098787A">
            <w:pPr>
              <w:pStyle w:val="Tabletext"/>
            </w:pPr>
            <w:r>
              <w:t>25/10/2016</w:t>
            </w:r>
          </w:p>
        </w:tc>
        <w:tc>
          <w:tcPr>
            <w:tcW w:w="1152" w:type="dxa"/>
          </w:tcPr>
          <w:p w14:paraId="6AF9B097" w14:textId="76FFFD21" w:rsidR="00422DA6" w:rsidRDefault="0098787A">
            <w:pPr>
              <w:pStyle w:val="Tabletext"/>
            </w:pPr>
            <w:r>
              <w:t>1.1</w:t>
            </w:r>
          </w:p>
        </w:tc>
        <w:tc>
          <w:tcPr>
            <w:tcW w:w="3744" w:type="dxa"/>
          </w:tcPr>
          <w:p w14:paraId="07F8866C" w14:textId="56BFB756" w:rsidR="00422DA6" w:rsidRDefault="0098787A">
            <w:pPr>
              <w:pStyle w:val="Tabletext"/>
            </w:pPr>
            <w:r>
              <w:t>Edit function testing</w:t>
            </w:r>
          </w:p>
        </w:tc>
        <w:tc>
          <w:tcPr>
            <w:tcW w:w="2304" w:type="dxa"/>
          </w:tcPr>
          <w:p w14:paraId="6449908F" w14:textId="13E93A42" w:rsidR="00422DA6" w:rsidRDefault="0098787A">
            <w:pPr>
              <w:pStyle w:val="Tabletext"/>
            </w:pPr>
            <w:r>
              <w:t>Xinwei Jiang</w:t>
            </w:r>
          </w:p>
        </w:tc>
      </w:tr>
      <w:tr w:rsidR="00422DA6" w14:paraId="0046D9EB" w14:textId="77777777">
        <w:tc>
          <w:tcPr>
            <w:tcW w:w="2304" w:type="dxa"/>
          </w:tcPr>
          <w:p w14:paraId="0CAAB5FF" w14:textId="6C0B8A0F" w:rsidR="00422DA6" w:rsidRDefault="00EC2533">
            <w:pPr>
              <w:pStyle w:val="Tabletext"/>
            </w:pPr>
            <w:r>
              <w:t>26/10/2016</w:t>
            </w:r>
          </w:p>
        </w:tc>
        <w:tc>
          <w:tcPr>
            <w:tcW w:w="1152" w:type="dxa"/>
          </w:tcPr>
          <w:p w14:paraId="0C149ED4" w14:textId="11BC4016" w:rsidR="00422DA6" w:rsidRDefault="00EC2533">
            <w:pPr>
              <w:pStyle w:val="Tabletext"/>
            </w:pPr>
            <w:r>
              <w:t>1.2</w:t>
            </w:r>
          </w:p>
        </w:tc>
        <w:tc>
          <w:tcPr>
            <w:tcW w:w="3744" w:type="dxa"/>
          </w:tcPr>
          <w:p w14:paraId="0E1DDE6B" w14:textId="7DF34F59" w:rsidR="00422DA6" w:rsidRDefault="00EC2533">
            <w:pPr>
              <w:pStyle w:val="Tabletext"/>
            </w:pPr>
            <w:r>
              <w:t>Added functional test cases</w:t>
            </w:r>
          </w:p>
        </w:tc>
        <w:tc>
          <w:tcPr>
            <w:tcW w:w="2304" w:type="dxa"/>
          </w:tcPr>
          <w:p w14:paraId="2AEA7994" w14:textId="7A3814D8" w:rsidR="00422DA6" w:rsidRDefault="00EC2533">
            <w:pPr>
              <w:pStyle w:val="Tabletext"/>
            </w:pPr>
            <w:r>
              <w:t>Tessa</w:t>
            </w:r>
          </w:p>
        </w:tc>
      </w:tr>
      <w:tr w:rsidR="00422DA6" w14:paraId="10CC0DD4" w14:textId="77777777">
        <w:tc>
          <w:tcPr>
            <w:tcW w:w="2304" w:type="dxa"/>
          </w:tcPr>
          <w:p w14:paraId="3922B3DC" w14:textId="38F56B64" w:rsidR="00422DA6" w:rsidRDefault="002E269E">
            <w:pPr>
              <w:pStyle w:val="Tabletext"/>
            </w:pPr>
            <w:r>
              <w:t>26/10/2016</w:t>
            </w:r>
          </w:p>
        </w:tc>
        <w:tc>
          <w:tcPr>
            <w:tcW w:w="1152" w:type="dxa"/>
          </w:tcPr>
          <w:p w14:paraId="035ACE34" w14:textId="3A25B23F" w:rsidR="00422DA6" w:rsidRDefault="002E269E">
            <w:pPr>
              <w:pStyle w:val="Tabletext"/>
            </w:pPr>
            <w:r>
              <w:t>1.3</w:t>
            </w:r>
          </w:p>
        </w:tc>
        <w:tc>
          <w:tcPr>
            <w:tcW w:w="3744" w:type="dxa"/>
          </w:tcPr>
          <w:p w14:paraId="4DA54322" w14:textId="5333E956" w:rsidR="00422DA6" w:rsidRDefault="002E269E">
            <w:pPr>
              <w:pStyle w:val="Tabletext"/>
            </w:pPr>
            <w:r>
              <w:t>Added Performance, Security, User Interface test cases</w:t>
            </w:r>
          </w:p>
        </w:tc>
        <w:tc>
          <w:tcPr>
            <w:tcW w:w="2304" w:type="dxa"/>
          </w:tcPr>
          <w:p w14:paraId="580D4990" w14:textId="098B68E7" w:rsidR="00422DA6" w:rsidRDefault="002E269E">
            <w:pPr>
              <w:pStyle w:val="Tabletext"/>
            </w:pPr>
            <w:r>
              <w:t>Tessa</w:t>
            </w:r>
          </w:p>
        </w:tc>
      </w:tr>
      <w:tr w:rsidR="00DB4E4F" w14:paraId="5BE30985" w14:textId="77777777" w:rsidTr="00DB4E4F">
        <w:trPr>
          <w:trHeight w:val="320"/>
        </w:trPr>
        <w:tc>
          <w:tcPr>
            <w:tcW w:w="2304" w:type="dxa"/>
          </w:tcPr>
          <w:p w14:paraId="6283609B" w14:textId="16B86B84" w:rsidR="00DB4E4F" w:rsidRDefault="00DB4E4F">
            <w:pPr>
              <w:pStyle w:val="Tabletext"/>
            </w:pPr>
            <w:r>
              <w:t>27/10/2016</w:t>
            </w:r>
          </w:p>
        </w:tc>
        <w:tc>
          <w:tcPr>
            <w:tcW w:w="1152" w:type="dxa"/>
          </w:tcPr>
          <w:p w14:paraId="651E0947" w14:textId="3C016AD7" w:rsidR="00DB4E4F" w:rsidRDefault="00DB4E4F">
            <w:pPr>
              <w:pStyle w:val="Tabletext"/>
            </w:pPr>
            <w:r>
              <w:t>1.4</w:t>
            </w:r>
          </w:p>
        </w:tc>
        <w:tc>
          <w:tcPr>
            <w:tcW w:w="3744" w:type="dxa"/>
          </w:tcPr>
          <w:p w14:paraId="4C56C302" w14:textId="79ED7B9F" w:rsidR="00DB4E4F" w:rsidRDefault="00DB4E4F">
            <w:pPr>
              <w:pStyle w:val="Tabletext"/>
            </w:pPr>
            <w:r>
              <w:t>Made some changes based on test cases</w:t>
            </w:r>
            <w:r w:rsidR="009626B1">
              <w:t>, and deleted some duplicated test plan</w:t>
            </w:r>
            <w:bookmarkStart w:id="0" w:name="_GoBack"/>
            <w:bookmarkEnd w:id="0"/>
          </w:p>
        </w:tc>
        <w:tc>
          <w:tcPr>
            <w:tcW w:w="2304" w:type="dxa"/>
          </w:tcPr>
          <w:p w14:paraId="3783F1E1" w14:textId="3D44B15A" w:rsidR="00DB4E4F" w:rsidRDefault="00DB4E4F">
            <w:pPr>
              <w:pStyle w:val="Tabletext"/>
            </w:pPr>
            <w:r>
              <w:t>Xinwei Jiang</w:t>
            </w:r>
          </w:p>
        </w:tc>
      </w:tr>
    </w:tbl>
    <w:p w14:paraId="7F3B42CC" w14:textId="77777777" w:rsidR="00422DA6" w:rsidRDefault="00422DA6"/>
    <w:p w14:paraId="1F7E8293" w14:textId="77777777" w:rsidR="00422DA6" w:rsidRDefault="002A6656">
      <w:pPr>
        <w:pStyle w:val="Title"/>
      </w:pPr>
      <w:r>
        <w:br w:type="page"/>
      </w:r>
      <w:r>
        <w:lastRenderedPageBreak/>
        <w:t>Table of Contents</w:t>
      </w:r>
    </w:p>
    <w:p w14:paraId="7F5C0972" w14:textId="77777777" w:rsidR="00B466DD" w:rsidRDefault="002A6656">
      <w:pPr>
        <w:pStyle w:val="TOC1"/>
        <w:tabs>
          <w:tab w:val="left" w:pos="432"/>
        </w:tabs>
        <w:rPr>
          <w:rFonts w:asciiTheme="minorHAnsi" w:hAnsiTheme="minorHAnsi" w:cstheme="minorBidi"/>
          <w:noProof/>
          <w:sz w:val="24"/>
          <w:szCs w:val="24"/>
        </w:rPr>
      </w:pPr>
      <w:r>
        <w:fldChar w:fldCharType="begin"/>
      </w:r>
      <w:r>
        <w:instrText xml:space="preserve"> TOC \o "1-3" </w:instrText>
      </w:r>
      <w:r>
        <w:fldChar w:fldCharType="separate"/>
      </w:r>
      <w:r w:rsidR="00B466DD">
        <w:rPr>
          <w:noProof/>
        </w:rPr>
        <w:t>1.</w:t>
      </w:r>
      <w:r w:rsidR="00B466DD">
        <w:rPr>
          <w:rFonts w:asciiTheme="minorHAnsi" w:hAnsiTheme="minorHAnsi" w:cstheme="minorBidi"/>
          <w:noProof/>
          <w:sz w:val="24"/>
          <w:szCs w:val="24"/>
        </w:rPr>
        <w:tab/>
      </w:r>
      <w:r w:rsidR="00B466DD">
        <w:rPr>
          <w:noProof/>
        </w:rPr>
        <w:t>Introduction</w:t>
      </w:r>
      <w:r w:rsidR="00B466DD">
        <w:rPr>
          <w:noProof/>
        </w:rPr>
        <w:tab/>
      </w:r>
      <w:r w:rsidR="00B466DD">
        <w:rPr>
          <w:noProof/>
        </w:rPr>
        <w:fldChar w:fldCharType="begin"/>
      </w:r>
      <w:r w:rsidR="00B466DD">
        <w:rPr>
          <w:noProof/>
        </w:rPr>
        <w:instrText xml:space="preserve"> PAGEREF _Toc465287298 \h </w:instrText>
      </w:r>
      <w:r w:rsidR="00B466DD">
        <w:rPr>
          <w:noProof/>
        </w:rPr>
      </w:r>
      <w:r w:rsidR="00B466DD">
        <w:rPr>
          <w:noProof/>
        </w:rPr>
        <w:fldChar w:fldCharType="separate"/>
      </w:r>
      <w:r w:rsidR="00B466DD">
        <w:rPr>
          <w:noProof/>
        </w:rPr>
        <w:t>4</w:t>
      </w:r>
      <w:r w:rsidR="00B466DD">
        <w:rPr>
          <w:noProof/>
        </w:rPr>
        <w:fldChar w:fldCharType="end"/>
      </w:r>
    </w:p>
    <w:p w14:paraId="08E35992" w14:textId="77777777" w:rsidR="00B466DD" w:rsidRDefault="00B466DD">
      <w:pPr>
        <w:pStyle w:val="TOC2"/>
        <w:tabs>
          <w:tab w:val="left" w:pos="1000"/>
        </w:tabs>
        <w:rPr>
          <w:rFonts w:asciiTheme="minorHAnsi" w:hAnsiTheme="minorHAnsi" w:cstheme="minorBidi"/>
          <w:noProof/>
          <w:sz w:val="24"/>
          <w:szCs w:val="24"/>
        </w:rPr>
      </w:pPr>
      <w:r>
        <w:rPr>
          <w:noProof/>
        </w:rPr>
        <w:t>1.1</w:t>
      </w:r>
      <w:r>
        <w:rPr>
          <w:rFonts w:asciiTheme="minorHAnsi" w:hAnsiTheme="minorHAnsi" w:cstheme="minorBidi"/>
          <w:noProof/>
          <w:sz w:val="24"/>
          <w:szCs w:val="24"/>
        </w:rPr>
        <w:tab/>
      </w:r>
      <w:r>
        <w:rPr>
          <w:noProof/>
        </w:rPr>
        <w:t>Purpose</w:t>
      </w:r>
      <w:r>
        <w:rPr>
          <w:noProof/>
        </w:rPr>
        <w:tab/>
      </w:r>
      <w:r>
        <w:rPr>
          <w:noProof/>
        </w:rPr>
        <w:fldChar w:fldCharType="begin"/>
      </w:r>
      <w:r>
        <w:rPr>
          <w:noProof/>
        </w:rPr>
        <w:instrText xml:space="preserve"> PAGEREF _Toc465287299 \h </w:instrText>
      </w:r>
      <w:r>
        <w:rPr>
          <w:noProof/>
        </w:rPr>
      </w:r>
      <w:r>
        <w:rPr>
          <w:noProof/>
        </w:rPr>
        <w:fldChar w:fldCharType="separate"/>
      </w:r>
      <w:r>
        <w:rPr>
          <w:noProof/>
        </w:rPr>
        <w:t>4</w:t>
      </w:r>
      <w:r>
        <w:rPr>
          <w:noProof/>
        </w:rPr>
        <w:fldChar w:fldCharType="end"/>
      </w:r>
    </w:p>
    <w:p w14:paraId="14EFF2F5" w14:textId="77777777" w:rsidR="00B466DD" w:rsidRDefault="00B466DD">
      <w:pPr>
        <w:pStyle w:val="TOC2"/>
        <w:tabs>
          <w:tab w:val="left" w:pos="1000"/>
        </w:tabs>
        <w:rPr>
          <w:rFonts w:asciiTheme="minorHAnsi" w:hAnsiTheme="minorHAnsi" w:cstheme="minorBidi"/>
          <w:noProof/>
          <w:sz w:val="24"/>
          <w:szCs w:val="24"/>
        </w:rPr>
      </w:pPr>
      <w:r>
        <w:rPr>
          <w:noProof/>
        </w:rPr>
        <w:t>1.2</w:t>
      </w:r>
      <w:r>
        <w:rPr>
          <w:rFonts w:asciiTheme="minorHAnsi" w:hAnsiTheme="minorHAnsi" w:cstheme="minorBidi"/>
          <w:noProof/>
          <w:sz w:val="24"/>
          <w:szCs w:val="24"/>
        </w:rPr>
        <w:tab/>
      </w:r>
      <w:r>
        <w:rPr>
          <w:noProof/>
        </w:rPr>
        <w:t>Background</w:t>
      </w:r>
      <w:r>
        <w:rPr>
          <w:noProof/>
        </w:rPr>
        <w:tab/>
      </w:r>
      <w:r>
        <w:rPr>
          <w:noProof/>
        </w:rPr>
        <w:fldChar w:fldCharType="begin"/>
      </w:r>
      <w:r>
        <w:rPr>
          <w:noProof/>
        </w:rPr>
        <w:instrText xml:space="preserve"> PAGEREF _Toc465287300 \h </w:instrText>
      </w:r>
      <w:r>
        <w:rPr>
          <w:noProof/>
        </w:rPr>
      </w:r>
      <w:r>
        <w:rPr>
          <w:noProof/>
        </w:rPr>
        <w:fldChar w:fldCharType="separate"/>
      </w:r>
      <w:r>
        <w:rPr>
          <w:noProof/>
        </w:rPr>
        <w:t>4</w:t>
      </w:r>
      <w:r>
        <w:rPr>
          <w:noProof/>
        </w:rPr>
        <w:fldChar w:fldCharType="end"/>
      </w:r>
    </w:p>
    <w:p w14:paraId="54486E54" w14:textId="77777777" w:rsidR="00B466DD" w:rsidRDefault="00B466DD">
      <w:pPr>
        <w:pStyle w:val="TOC2"/>
        <w:tabs>
          <w:tab w:val="left" w:pos="1000"/>
        </w:tabs>
        <w:rPr>
          <w:rFonts w:asciiTheme="minorHAnsi" w:hAnsiTheme="minorHAnsi" w:cstheme="minorBidi"/>
          <w:noProof/>
          <w:sz w:val="24"/>
          <w:szCs w:val="24"/>
        </w:rPr>
      </w:pPr>
      <w:r>
        <w:rPr>
          <w:noProof/>
        </w:rPr>
        <w:t>1.3</w:t>
      </w:r>
      <w:r>
        <w:rPr>
          <w:rFonts w:asciiTheme="minorHAnsi" w:hAnsiTheme="minorHAnsi" w:cstheme="minorBidi"/>
          <w:noProof/>
          <w:sz w:val="24"/>
          <w:szCs w:val="24"/>
        </w:rPr>
        <w:tab/>
      </w:r>
      <w:r>
        <w:rPr>
          <w:noProof/>
        </w:rPr>
        <w:t>Scope</w:t>
      </w:r>
      <w:r>
        <w:rPr>
          <w:noProof/>
        </w:rPr>
        <w:tab/>
      </w:r>
      <w:r>
        <w:rPr>
          <w:noProof/>
        </w:rPr>
        <w:fldChar w:fldCharType="begin"/>
      </w:r>
      <w:r>
        <w:rPr>
          <w:noProof/>
        </w:rPr>
        <w:instrText xml:space="preserve"> PAGEREF _Toc465287301 \h </w:instrText>
      </w:r>
      <w:r>
        <w:rPr>
          <w:noProof/>
        </w:rPr>
      </w:r>
      <w:r>
        <w:rPr>
          <w:noProof/>
        </w:rPr>
        <w:fldChar w:fldCharType="separate"/>
      </w:r>
      <w:r>
        <w:rPr>
          <w:noProof/>
        </w:rPr>
        <w:t>5</w:t>
      </w:r>
      <w:r>
        <w:rPr>
          <w:noProof/>
        </w:rPr>
        <w:fldChar w:fldCharType="end"/>
      </w:r>
    </w:p>
    <w:p w14:paraId="79BD77BC" w14:textId="77777777" w:rsidR="00B466DD" w:rsidRDefault="00B466DD">
      <w:pPr>
        <w:pStyle w:val="TOC2"/>
        <w:tabs>
          <w:tab w:val="left" w:pos="1000"/>
        </w:tabs>
        <w:rPr>
          <w:rFonts w:asciiTheme="minorHAnsi" w:hAnsiTheme="minorHAnsi" w:cstheme="minorBidi"/>
          <w:noProof/>
          <w:sz w:val="24"/>
          <w:szCs w:val="24"/>
        </w:rPr>
      </w:pPr>
      <w:r>
        <w:rPr>
          <w:noProof/>
        </w:rPr>
        <w:t>1.4</w:t>
      </w:r>
      <w:r>
        <w:rPr>
          <w:rFonts w:asciiTheme="minorHAnsi" w:hAnsiTheme="minorHAnsi" w:cstheme="minorBidi"/>
          <w:noProof/>
          <w:sz w:val="24"/>
          <w:szCs w:val="24"/>
        </w:rPr>
        <w:tab/>
      </w:r>
      <w:r>
        <w:rPr>
          <w:noProof/>
        </w:rPr>
        <w:t>Project Identification</w:t>
      </w:r>
      <w:r>
        <w:rPr>
          <w:noProof/>
        </w:rPr>
        <w:tab/>
      </w:r>
      <w:r>
        <w:rPr>
          <w:noProof/>
        </w:rPr>
        <w:fldChar w:fldCharType="begin"/>
      </w:r>
      <w:r>
        <w:rPr>
          <w:noProof/>
        </w:rPr>
        <w:instrText xml:space="preserve"> PAGEREF _Toc465287302 \h </w:instrText>
      </w:r>
      <w:r>
        <w:rPr>
          <w:noProof/>
        </w:rPr>
      </w:r>
      <w:r>
        <w:rPr>
          <w:noProof/>
        </w:rPr>
        <w:fldChar w:fldCharType="separate"/>
      </w:r>
      <w:r>
        <w:rPr>
          <w:noProof/>
        </w:rPr>
        <w:t>6</w:t>
      </w:r>
      <w:r>
        <w:rPr>
          <w:noProof/>
        </w:rPr>
        <w:fldChar w:fldCharType="end"/>
      </w:r>
    </w:p>
    <w:p w14:paraId="74A764B9" w14:textId="77777777" w:rsidR="00B466DD" w:rsidRDefault="00B466DD">
      <w:pPr>
        <w:pStyle w:val="TOC1"/>
        <w:tabs>
          <w:tab w:val="left" w:pos="432"/>
        </w:tabs>
        <w:rPr>
          <w:rFonts w:asciiTheme="minorHAnsi" w:hAnsiTheme="minorHAnsi" w:cstheme="minorBidi"/>
          <w:noProof/>
          <w:sz w:val="24"/>
          <w:szCs w:val="24"/>
        </w:rPr>
      </w:pPr>
      <w:r>
        <w:rPr>
          <w:noProof/>
        </w:rPr>
        <w:t>2.</w:t>
      </w:r>
      <w:r>
        <w:rPr>
          <w:rFonts w:asciiTheme="minorHAnsi" w:hAnsiTheme="minorHAnsi" w:cstheme="minorBidi"/>
          <w:noProof/>
          <w:sz w:val="24"/>
          <w:szCs w:val="24"/>
        </w:rPr>
        <w:tab/>
      </w:r>
      <w:r>
        <w:rPr>
          <w:noProof/>
        </w:rPr>
        <w:t>Requirements for Test</w:t>
      </w:r>
      <w:r>
        <w:rPr>
          <w:noProof/>
        </w:rPr>
        <w:tab/>
      </w:r>
      <w:r>
        <w:rPr>
          <w:noProof/>
        </w:rPr>
        <w:fldChar w:fldCharType="begin"/>
      </w:r>
      <w:r>
        <w:rPr>
          <w:noProof/>
        </w:rPr>
        <w:instrText xml:space="preserve"> PAGEREF _Toc465287303 \h </w:instrText>
      </w:r>
      <w:r>
        <w:rPr>
          <w:noProof/>
        </w:rPr>
      </w:r>
      <w:r>
        <w:rPr>
          <w:noProof/>
        </w:rPr>
        <w:fldChar w:fldCharType="separate"/>
      </w:r>
      <w:r>
        <w:rPr>
          <w:noProof/>
        </w:rPr>
        <w:t>7</w:t>
      </w:r>
      <w:r>
        <w:rPr>
          <w:noProof/>
        </w:rPr>
        <w:fldChar w:fldCharType="end"/>
      </w:r>
    </w:p>
    <w:p w14:paraId="54D0101B" w14:textId="77777777" w:rsidR="00B466DD" w:rsidRDefault="00B466DD">
      <w:pPr>
        <w:pStyle w:val="TOC1"/>
        <w:tabs>
          <w:tab w:val="left" w:pos="432"/>
        </w:tabs>
        <w:rPr>
          <w:rFonts w:asciiTheme="minorHAnsi" w:hAnsiTheme="minorHAnsi" w:cstheme="minorBidi"/>
          <w:noProof/>
          <w:sz w:val="24"/>
          <w:szCs w:val="24"/>
        </w:rPr>
      </w:pPr>
      <w:r>
        <w:rPr>
          <w:noProof/>
        </w:rPr>
        <w:t>3.</w:t>
      </w:r>
      <w:r>
        <w:rPr>
          <w:rFonts w:asciiTheme="minorHAnsi" w:hAnsiTheme="minorHAnsi" w:cstheme="minorBidi"/>
          <w:noProof/>
          <w:sz w:val="24"/>
          <w:szCs w:val="24"/>
        </w:rPr>
        <w:tab/>
      </w:r>
      <w:r>
        <w:rPr>
          <w:noProof/>
        </w:rPr>
        <w:t>Test Strategy</w:t>
      </w:r>
      <w:r>
        <w:rPr>
          <w:noProof/>
        </w:rPr>
        <w:tab/>
      </w:r>
      <w:r>
        <w:rPr>
          <w:noProof/>
        </w:rPr>
        <w:fldChar w:fldCharType="begin"/>
      </w:r>
      <w:r>
        <w:rPr>
          <w:noProof/>
        </w:rPr>
        <w:instrText xml:space="preserve"> PAGEREF _Toc465287304 \h </w:instrText>
      </w:r>
      <w:r>
        <w:rPr>
          <w:noProof/>
        </w:rPr>
      </w:r>
      <w:r>
        <w:rPr>
          <w:noProof/>
        </w:rPr>
        <w:fldChar w:fldCharType="separate"/>
      </w:r>
      <w:r>
        <w:rPr>
          <w:noProof/>
        </w:rPr>
        <w:t>9</w:t>
      </w:r>
      <w:r>
        <w:rPr>
          <w:noProof/>
        </w:rPr>
        <w:fldChar w:fldCharType="end"/>
      </w:r>
    </w:p>
    <w:p w14:paraId="4D06C23C" w14:textId="77777777" w:rsidR="00B466DD" w:rsidRDefault="00B466DD">
      <w:pPr>
        <w:pStyle w:val="TOC3"/>
        <w:rPr>
          <w:rFonts w:asciiTheme="minorHAnsi" w:hAnsiTheme="minorHAnsi" w:cstheme="minorBidi"/>
          <w:noProof/>
          <w:sz w:val="24"/>
          <w:szCs w:val="24"/>
        </w:rPr>
      </w:pPr>
      <w:r>
        <w:rPr>
          <w:noProof/>
        </w:rPr>
        <w:t>3.1.1</w:t>
      </w:r>
      <w:r>
        <w:rPr>
          <w:rFonts w:asciiTheme="minorHAnsi" w:hAnsiTheme="minorHAnsi" w:cstheme="minorBidi"/>
          <w:noProof/>
          <w:sz w:val="24"/>
          <w:szCs w:val="24"/>
        </w:rPr>
        <w:tab/>
      </w:r>
      <w:r>
        <w:rPr>
          <w:noProof/>
        </w:rPr>
        <w:t>Data and Database Integrity Testing</w:t>
      </w:r>
      <w:r>
        <w:rPr>
          <w:noProof/>
        </w:rPr>
        <w:tab/>
      </w:r>
      <w:r>
        <w:rPr>
          <w:noProof/>
        </w:rPr>
        <w:fldChar w:fldCharType="begin"/>
      </w:r>
      <w:r>
        <w:rPr>
          <w:noProof/>
        </w:rPr>
        <w:instrText xml:space="preserve"> PAGEREF _Toc465287305 \h </w:instrText>
      </w:r>
      <w:r>
        <w:rPr>
          <w:noProof/>
        </w:rPr>
      </w:r>
      <w:r>
        <w:rPr>
          <w:noProof/>
        </w:rPr>
        <w:fldChar w:fldCharType="separate"/>
      </w:r>
      <w:r>
        <w:rPr>
          <w:noProof/>
        </w:rPr>
        <w:t>9</w:t>
      </w:r>
      <w:r>
        <w:rPr>
          <w:noProof/>
        </w:rPr>
        <w:fldChar w:fldCharType="end"/>
      </w:r>
    </w:p>
    <w:p w14:paraId="17565D41" w14:textId="77777777" w:rsidR="00B466DD" w:rsidRDefault="00B466DD">
      <w:pPr>
        <w:pStyle w:val="TOC3"/>
        <w:rPr>
          <w:rFonts w:asciiTheme="minorHAnsi" w:hAnsiTheme="minorHAnsi" w:cstheme="minorBidi"/>
          <w:noProof/>
          <w:sz w:val="24"/>
          <w:szCs w:val="24"/>
        </w:rPr>
      </w:pPr>
      <w:r>
        <w:rPr>
          <w:noProof/>
        </w:rPr>
        <w:t>3.1.2</w:t>
      </w:r>
      <w:r>
        <w:rPr>
          <w:rFonts w:asciiTheme="minorHAnsi" w:hAnsiTheme="minorHAnsi" w:cstheme="minorBidi"/>
          <w:noProof/>
          <w:sz w:val="24"/>
          <w:szCs w:val="24"/>
        </w:rPr>
        <w:tab/>
      </w:r>
      <w:r>
        <w:rPr>
          <w:noProof/>
        </w:rPr>
        <w:t>Functional Testing</w:t>
      </w:r>
      <w:r>
        <w:rPr>
          <w:noProof/>
        </w:rPr>
        <w:tab/>
      </w:r>
      <w:r>
        <w:rPr>
          <w:noProof/>
        </w:rPr>
        <w:fldChar w:fldCharType="begin"/>
      </w:r>
      <w:r>
        <w:rPr>
          <w:noProof/>
        </w:rPr>
        <w:instrText xml:space="preserve"> PAGEREF _Toc465287306 \h </w:instrText>
      </w:r>
      <w:r>
        <w:rPr>
          <w:noProof/>
        </w:rPr>
      </w:r>
      <w:r>
        <w:rPr>
          <w:noProof/>
        </w:rPr>
        <w:fldChar w:fldCharType="separate"/>
      </w:r>
      <w:r>
        <w:rPr>
          <w:noProof/>
        </w:rPr>
        <w:t>9</w:t>
      </w:r>
      <w:r>
        <w:rPr>
          <w:noProof/>
        </w:rPr>
        <w:fldChar w:fldCharType="end"/>
      </w:r>
    </w:p>
    <w:p w14:paraId="674437D7" w14:textId="77777777" w:rsidR="00B466DD" w:rsidRDefault="00B466DD">
      <w:pPr>
        <w:pStyle w:val="TOC3"/>
        <w:rPr>
          <w:rFonts w:asciiTheme="minorHAnsi" w:hAnsiTheme="minorHAnsi" w:cstheme="minorBidi"/>
          <w:noProof/>
          <w:sz w:val="24"/>
          <w:szCs w:val="24"/>
        </w:rPr>
      </w:pPr>
      <w:r>
        <w:rPr>
          <w:noProof/>
        </w:rPr>
        <w:t>3.1.3</w:t>
      </w:r>
      <w:r>
        <w:rPr>
          <w:rFonts w:asciiTheme="minorHAnsi" w:hAnsiTheme="minorHAnsi" w:cstheme="minorBidi"/>
          <w:noProof/>
          <w:sz w:val="24"/>
          <w:szCs w:val="24"/>
        </w:rPr>
        <w:tab/>
      </w:r>
      <w:r>
        <w:rPr>
          <w:noProof/>
        </w:rPr>
        <w:t>User Interface Testing</w:t>
      </w:r>
      <w:r>
        <w:rPr>
          <w:noProof/>
        </w:rPr>
        <w:tab/>
      </w:r>
      <w:r>
        <w:rPr>
          <w:noProof/>
        </w:rPr>
        <w:fldChar w:fldCharType="begin"/>
      </w:r>
      <w:r>
        <w:rPr>
          <w:noProof/>
        </w:rPr>
        <w:instrText xml:space="preserve"> PAGEREF _Toc465287307 \h </w:instrText>
      </w:r>
      <w:r>
        <w:rPr>
          <w:noProof/>
        </w:rPr>
      </w:r>
      <w:r>
        <w:rPr>
          <w:noProof/>
        </w:rPr>
        <w:fldChar w:fldCharType="separate"/>
      </w:r>
      <w:r>
        <w:rPr>
          <w:noProof/>
        </w:rPr>
        <w:t>17</w:t>
      </w:r>
      <w:r>
        <w:rPr>
          <w:noProof/>
        </w:rPr>
        <w:fldChar w:fldCharType="end"/>
      </w:r>
    </w:p>
    <w:p w14:paraId="3F1F19E8" w14:textId="77777777" w:rsidR="00B466DD" w:rsidRDefault="00B466DD">
      <w:pPr>
        <w:pStyle w:val="TOC3"/>
        <w:rPr>
          <w:rFonts w:asciiTheme="minorHAnsi" w:hAnsiTheme="minorHAnsi" w:cstheme="minorBidi"/>
          <w:noProof/>
          <w:sz w:val="24"/>
          <w:szCs w:val="24"/>
        </w:rPr>
      </w:pPr>
      <w:r>
        <w:rPr>
          <w:noProof/>
        </w:rPr>
        <w:t>3.1.4</w:t>
      </w:r>
      <w:r>
        <w:rPr>
          <w:rFonts w:asciiTheme="minorHAnsi" w:hAnsiTheme="minorHAnsi" w:cstheme="minorBidi"/>
          <w:noProof/>
          <w:sz w:val="24"/>
          <w:szCs w:val="24"/>
        </w:rPr>
        <w:tab/>
      </w:r>
      <w:r>
        <w:rPr>
          <w:noProof/>
        </w:rPr>
        <w:t>Performance Testing</w:t>
      </w:r>
      <w:r>
        <w:rPr>
          <w:noProof/>
        </w:rPr>
        <w:tab/>
      </w:r>
      <w:r>
        <w:rPr>
          <w:noProof/>
        </w:rPr>
        <w:fldChar w:fldCharType="begin"/>
      </w:r>
      <w:r>
        <w:rPr>
          <w:noProof/>
        </w:rPr>
        <w:instrText xml:space="preserve"> PAGEREF _Toc465287308 \h </w:instrText>
      </w:r>
      <w:r>
        <w:rPr>
          <w:noProof/>
        </w:rPr>
      </w:r>
      <w:r>
        <w:rPr>
          <w:noProof/>
        </w:rPr>
        <w:fldChar w:fldCharType="separate"/>
      </w:r>
      <w:r>
        <w:rPr>
          <w:noProof/>
        </w:rPr>
        <w:t>18</w:t>
      </w:r>
      <w:r>
        <w:rPr>
          <w:noProof/>
        </w:rPr>
        <w:fldChar w:fldCharType="end"/>
      </w:r>
    </w:p>
    <w:p w14:paraId="2731BB37" w14:textId="77777777" w:rsidR="00B466DD" w:rsidRDefault="00B466DD">
      <w:pPr>
        <w:pStyle w:val="TOC3"/>
        <w:rPr>
          <w:rFonts w:asciiTheme="minorHAnsi" w:hAnsiTheme="minorHAnsi" w:cstheme="minorBidi"/>
          <w:noProof/>
          <w:sz w:val="24"/>
          <w:szCs w:val="24"/>
        </w:rPr>
      </w:pPr>
      <w:r>
        <w:rPr>
          <w:noProof/>
        </w:rPr>
        <w:t>3.1.5</w:t>
      </w:r>
      <w:r>
        <w:rPr>
          <w:rFonts w:asciiTheme="minorHAnsi" w:hAnsiTheme="minorHAnsi" w:cstheme="minorBidi"/>
          <w:noProof/>
          <w:sz w:val="24"/>
          <w:szCs w:val="24"/>
        </w:rPr>
        <w:tab/>
      </w:r>
      <w:r>
        <w:rPr>
          <w:noProof/>
        </w:rPr>
        <w:t>Security and Access Control Testing</w:t>
      </w:r>
      <w:r>
        <w:rPr>
          <w:noProof/>
        </w:rPr>
        <w:tab/>
      </w:r>
      <w:r>
        <w:rPr>
          <w:noProof/>
        </w:rPr>
        <w:fldChar w:fldCharType="begin"/>
      </w:r>
      <w:r>
        <w:rPr>
          <w:noProof/>
        </w:rPr>
        <w:instrText xml:space="preserve"> PAGEREF _Toc465287309 \h </w:instrText>
      </w:r>
      <w:r>
        <w:rPr>
          <w:noProof/>
        </w:rPr>
      </w:r>
      <w:r>
        <w:rPr>
          <w:noProof/>
        </w:rPr>
        <w:fldChar w:fldCharType="separate"/>
      </w:r>
      <w:r>
        <w:rPr>
          <w:noProof/>
        </w:rPr>
        <w:t>19</w:t>
      </w:r>
      <w:r>
        <w:rPr>
          <w:noProof/>
        </w:rPr>
        <w:fldChar w:fldCharType="end"/>
      </w:r>
    </w:p>
    <w:p w14:paraId="39E7EFF8" w14:textId="77777777" w:rsidR="00B466DD" w:rsidRDefault="00B466DD">
      <w:pPr>
        <w:pStyle w:val="TOC2"/>
        <w:tabs>
          <w:tab w:val="left" w:pos="1000"/>
        </w:tabs>
        <w:rPr>
          <w:rFonts w:asciiTheme="minorHAnsi" w:hAnsiTheme="minorHAnsi" w:cstheme="minorBidi"/>
          <w:noProof/>
          <w:sz w:val="24"/>
          <w:szCs w:val="24"/>
        </w:rPr>
      </w:pPr>
      <w:r>
        <w:rPr>
          <w:noProof/>
        </w:rPr>
        <w:t>3.2</w:t>
      </w:r>
      <w:r>
        <w:rPr>
          <w:rFonts w:asciiTheme="minorHAnsi" w:hAnsiTheme="minorHAnsi" w:cstheme="minorBidi"/>
          <w:noProof/>
          <w:sz w:val="24"/>
          <w:szCs w:val="24"/>
        </w:rPr>
        <w:tab/>
      </w:r>
      <w:r>
        <w:rPr>
          <w:noProof/>
        </w:rPr>
        <w:t>Tools</w:t>
      </w:r>
      <w:r>
        <w:rPr>
          <w:noProof/>
        </w:rPr>
        <w:tab/>
      </w:r>
      <w:r>
        <w:rPr>
          <w:noProof/>
        </w:rPr>
        <w:fldChar w:fldCharType="begin"/>
      </w:r>
      <w:r>
        <w:rPr>
          <w:noProof/>
        </w:rPr>
        <w:instrText xml:space="preserve"> PAGEREF _Toc465287310 \h </w:instrText>
      </w:r>
      <w:r>
        <w:rPr>
          <w:noProof/>
        </w:rPr>
      </w:r>
      <w:r>
        <w:rPr>
          <w:noProof/>
        </w:rPr>
        <w:fldChar w:fldCharType="separate"/>
      </w:r>
      <w:r>
        <w:rPr>
          <w:noProof/>
        </w:rPr>
        <w:t>20</w:t>
      </w:r>
      <w:r>
        <w:rPr>
          <w:noProof/>
        </w:rPr>
        <w:fldChar w:fldCharType="end"/>
      </w:r>
    </w:p>
    <w:p w14:paraId="11EDBF69" w14:textId="77777777" w:rsidR="00B466DD" w:rsidRDefault="00B466DD">
      <w:pPr>
        <w:pStyle w:val="TOC1"/>
        <w:tabs>
          <w:tab w:val="left" w:pos="432"/>
        </w:tabs>
        <w:rPr>
          <w:rFonts w:asciiTheme="minorHAnsi" w:hAnsiTheme="minorHAnsi" w:cstheme="minorBidi"/>
          <w:noProof/>
          <w:sz w:val="24"/>
          <w:szCs w:val="24"/>
        </w:rPr>
      </w:pPr>
      <w:r>
        <w:rPr>
          <w:noProof/>
        </w:rPr>
        <w:t>4.</w:t>
      </w:r>
      <w:r>
        <w:rPr>
          <w:rFonts w:asciiTheme="minorHAnsi" w:hAnsiTheme="minorHAnsi" w:cstheme="minorBidi"/>
          <w:noProof/>
          <w:sz w:val="24"/>
          <w:szCs w:val="24"/>
        </w:rPr>
        <w:tab/>
      </w:r>
      <w:r>
        <w:rPr>
          <w:noProof/>
        </w:rPr>
        <w:t>Resources</w:t>
      </w:r>
      <w:r>
        <w:rPr>
          <w:noProof/>
        </w:rPr>
        <w:tab/>
      </w:r>
      <w:r>
        <w:rPr>
          <w:noProof/>
        </w:rPr>
        <w:fldChar w:fldCharType="begin"/>
      </w:r>
      <w:r>
        <w:rPr>
          <w:noProof/>
        </w:rPr>
        <w:instrText xml:space="preserve"> PAGEREF _Toc465287311 \h </w:instrText>
      </w:r>
      <w:r>
        <w:rPr>
          <w:noProof/>
        </w:rPr>
      </w:r>
      <w:r>
        <w:rPr>
          <w:noProof/>
        </w:rPr>
        <w:fldChar w:fldCharType="separate"/>
      </w:r>
      <w:r>
        <w:rPr>
          <w:noProof/>
        </w:rPr>
        <w:t>21</w:t>
      </w:r>
      <w:r>
        <w:rPr>
          <w:noProof/>
        </w:rPr>
        <w:fldChar w:fldCharType="end"/>
      </w:r>
    </w:p>
    <w:p w14:paraId="68D4C91A" w14:textId="77777777" w:rsidR="00B466DD" w:rsidRDefault="00B466DD">
      <w:pPr>
        <w:pStyle w:val="TOC2"/>
        <w:tabs>
          <w:tab w:val="left" w:pos="1000"/>
        </w:tabs>
        <w:rPr>
          <w:rFonts w:asciiTheme="minorHAnsi" w:hAnsiTheme="minorHAnsi" w:cstheme="minorBidi"/>
          <w:noProof/>
          <w:sz w:val="24"/>
          <w:szCs w:val="24"/>
        </w:rPr>
      </w:pPr>
      <w:r>
        <w:rPr>
          <w:noProof/>
        </w:rPr>
        <w:t>4.1</w:t>
      </w:r>
      <w:r>
        <w:rPr>
          <w:rFonts w:asciiTheme="minorHAnsi" w:hAnsiTheme="minorHAnsi" w:cstheme="minorBidi"/>
          <w:noProof/>
          <w:sz w:val="24"/>
          <w:szCs w:val="24"/>
        </w:rPr>
        <w:tab/>
      </w:r>
      <w:r>
        <w:rPr>
          <w:noProof/>
        </w:rPr>
        <w:t>Workers</w:t>
      </w:r>
      <w:r>
        <w:rPr>
          <w:noProof/>
        </w:rPr>
        <w:tab/>
      </w:r>
      <w:r>
        <w:rPr>
          <w:noProof/>
        </w:rPr>
        <w:fldChar w:fldCharType="begin"/>
      </w:r>
      <w:r>
        <w:rPr>
          <w:noProof/>
        </w:rPr>
        <w:instrText xml:space="preserve"> PAGEREF _Toc465287312 \h </w:instrText>
      </w:r>
      <w:r>
        <w:rPr>
          <w:noProof/>
        </w:rPr>
      </w:r>
      <w:r>
        <w:rPr>
          <w:noProof/>
        </w:rPr>
        <w:fldChar w:fldCharType="separate"/>
      </w:r>
      <w:r>
        <w:rPr>
          <w:noProof/>
        </w:rPr>
        <w:t>21</w:t>
      </w:r>
      <w:r>
        <w:rPr>
          <w:noProof/>
        </w:rPr>
        <w:fldChar w:fldCharType="end"/>
      </w:r>
    </w:p>
    <w:p w14:paraId="4633DFDC" w14:textId="77777777" w:rsidR="00B466DD" w:rsidRDefault="00B466DD">
      <w:pPr>
        <w:pStyle w:val="TOC2"/>
        <w:tabs>
          <w:tab w:val="left" w:pos="1000"/>
        </w:tabs>
        <w:rPr>
          <w:rFonts w:asciiTheme="minorHAnsi" w:hAnsiTheme="minorHAnsi" w:cstheme="minorBidi"/>
          <w:noProof/>
          <w:sz w:val="24"/>
          <w:szCs w:val="24"/>
        </w:rPr>
      </w:pPr>
      <w:r>
        <w:rPr>
          <w:noProof/>
        </w:rPr>
        <w:t>4.2</w:t>
      </w:r>
      <w:r>
        <w:rPr>
          <w:rFonts w:asciiTheme="minorHAnsi" w:hAnsiTheme="minorHAnsi" w:cstheme="minorBidi"/>
          <w:noProof/>
          <w:sz w:val="24"/>
          <w:szCs w:val="24"/>
        </w:rPr>
        <w:tab/>
      </w:r>
      <w:r>
        <w:rPr>
          <w:noProof/>
        </w:rPr>
        <w:t>Project Milestones</w:t>
      </w:r>
      <w:r>
        <w:rPr>
          <w:noProof/>
        </w:rPr>
        <w:tab/>
      </w:r>
      <w:r>
        <w:rPr>
          <w:noProof/>
        </w:rPr>
        <w:fldChar w:fldCharType="begin"/>
      </w:r>
      <w:r>
        <w:rPr>
          <w:noProof/>
        </w:rPr>
        <w:instrText xml:space="preserve"> PAGEREF _Toc465287313 \h </w:instrText>
      </w:r>
      <w:r>
        <w:rPr>
          <w:noProof/>
        </w:rPr>
      </w:r>
      <w:r>
        <w:rPr>
          <w:noProof/>
        </w:rPr>
        <w:fldChar w:fldCharType="separate"/>
      </w:r>
      <w:r>
        <w:rPr>
          <w:noProof/>
        </w:rPr>
        <w:t>23</w:t>
      </w:r>
      <w:r>
        <w:rPr>
          <w:noProof/>
        </w:rPr>
        <w:fldChar w:fldCharType="end"/>
      </w:r>
    </w:p>
    <w:p w14:paraId="4F1FC699" w14:textId="77777777" w:rsidR="00B466DD" w:rsidRDefault="00B466DD">
      <w:pPr>
        <w:pStyle w:val="TOC1"/>
        <w:tabs>
          <w:tab w:val="left" w:pos="432"/>
        </w:tabs>
        <w:rPr>
          <w:rFonts w:asciiTheme="minorHAnsi" w:hAnsiTheme="minorHAnsi" w:cstheme="minorBidi"/>
          <w:noProof/>
          <w:sz w:val="24"/>
          <w:szCs w:val="24"/>
        </w:rPr>
      </w:pPr>
      <w:r>
        <w:rPr>
          <w:noProof/>
        </w:rPr>
        <w:t>5.</w:t>
      </w:r>
      <w:r>
        <w:rPr>
          <w:rFonts w:asciiTheme="minorHAnsi" w:hAnsiTheme="minorHAnsi" w:cstheme="minorBidi"/>
          <w:noProof/>
          <w:sz w:val="24"/>
          <w:szCs w:val="24"/>
        </w:rPr>
        <w:tab/>
      </w:r>
      <w:r>
        <w:rPr>
          <w:noProof/>
        </w:rPr>
        <w:t>Deliverables</w:t>
      </w:r>
      <w:r>
        <w:rPr>
          <w:noProof/>
        </w:rPr>
        <w:tab/>
      </w:r>
      <w:r>
        <w:rPr>
          <w:noProof/>
        </w:rPr>
        <w:fldChar w:fldCharType="begin"/>
      </w:r>
      <w:r>
        <w:rPr>
          <w:noProof/>
        </w:rPr>
        <w:instrText xml:space="preserve"> PAGEREF _Toc465287314 \h </w:instrText>
      </w:r>
      <w:r>
        <w:rPr>
          <w:noProof/>
        </w:rPr>
      </w:r>
      <w:r>
        <w:rPr>
          <w:noProof/>
        </w:rPr>
        <w:fldChar w:fldCharType="separate"/>
      </w:r>
      <w:r>
        <w:rPr>
          <w:noProof/>
        </w:rPr>
        <w:t>24</w:t>
      </w:r>
      <w:r>
        <w:rPr>
          <w:noProof/>
        </w:rPr>
        <w:fldChar w:fldCharType="end"/>
      </w:r>
    </w:p>
    <w:p w14:paraId="1112C6F5" w14:textId="77777777" w:rsidR="00B466DD" w:rsidRDefault="00B466DD">
      <w:pPr>
        <w:pStyle w:val="TOC2"/>
        <w:tabs>
          <w:tab w:val="left" w:pos="1000"/>
        </w:tabs>
        <w:rPr>
          <w:rFonts w:asciiTheme="minorHAnsi" w:hAnsiTheme="minorHAnsi" w:cstheme="minorBidi"/>
          <w:noProof/>
          <w:sz w:val="24"/>
          <w:szCs w:val="24"/>
        </w:rPr>
      </w:pPr>
      <w:r>
        <w:rPr>
          <w:noProof/>
        </w:rPr>
        <w:t>5.1</w:t>
      </w:r>
      <w:r>
        <w:rPr>
          <w:rFonts w:asciiTheme="minorHAnsi" w:hAnsiTheme="minorHAnsi" w:cstheme="minorBidi"/>
          <w:noProof/>
          <w:sz w:val="24"/>
          <w:szCs w:val="24"/>
        </w:rPr>
        <w:tab/>
      </w:r>
      <w:r>
        <w:rPr>
          <w:noProof/>
        </w:rPr>
        <w:t>Test Logs</w:t>
      </w:r>
      <w:r>
        <w:rPr>
          <w:noProof/>
        </w:rPr>
        <w:tab/>
      </w:r>
      <w:r>
        <w:rPr>
          <w:noProof/>
        </w:rPr>
        <w:fldChar w:fldCharType="begin"/>
      </w:r>
      <w:r>
        <w:rPr>
          <w:noProof/>
        </w:rPr>
        <w:instrText xml:space="preserve"> PAGEREF _Toc465287315 \h </w:instrText>
      </w:r>
      <w:r>
        <w:rPr>
          <w:noProof/>
        </w:rPr>
      </w:r>
      <w:r>
        <w:rPr>
          <w:noProof/>
        </w:rPr>
        <w:fldChar w:fldCharType="separate"/>
      </w:r>
      <w:r>
        <w:rPr>
          <w:noProof/>
        </w:rPr>
        <w:t>24</w:t>
      </w:r>
      <w:r>
        <w:rPr>
          <w:noProof/>
        </w:rPr>
        <w:fldChar w:fldCharType="end"/>
      </w:r>
    </w:p>
    <w:p w14:paraId="186763A6" w14:textId="77777777" w:rsidR="00B466DD" w:rsidRDefault="00B466DD">
      <w:pPr>
        <w:pStyle w:val="TOC2"/>
        <w:tabs>
          <w:tab w:val="left" w:pos="1000"/>
        </w:tabs>
        <w:rPr>
          <w:rFonts w:asciiTheme="minorHAnsi" w:hAnsiTheme="minorHAnsi" w:cstheme="minorBidi"/>
          <w:noProof/>
          <w:sz w:val="24"/>
          <w:szCs w:val="24"/>
        </w:rPr>
      </w:pPr>
      <w:r>
        <w:rPr>
          <w:noProof/>
        </w:rPr>
        <w:t>5.2</w:t>
      </w:r>
      <w:r>
        <w:rPr>
          <w:rFonts w:asciiTheme="minorHAnsi" w:hAnsiTheme="minorHAnsi" w:cstheme="minorBidi"/>
          <w:noProof/>
          <w:sz w:val="24"/>
          <w:szCs w:val="24"/>
        </w:rPr>
        <w:tab/>
      </w:r>
      <w:r>
        <w:rPr>
          <w:noProof/>
        </w:rPr>
        <w:t>Defect Reports</w:t>
      </w:r>
      <w:r>
        <w:rPr>
          <w:noProof/>
        </w:rPr>
        <w:tab/>
      </w:r>
      <w:r>
        <w:rPr>
          <w:noProof/>
        </w:rPr>
        <w:fldChar w:fldCharType="begin"/>
      </w:r>
      <w:r>
        <w:rPr>
          <w:noProof/>
        </w:rPr>
        <w:instrText xml:space="preserve"> PAGEREF _Toc465287316 \h </w:instrText>
      </w:r>
      <w:r>
        <w:rPr>
          <w:noProof/>
        </w:rPr>
      </w:r>
      <w:r>
        <w:rPr>
          <w:noProof/>
        </w:rPr>
        <w:fldChar w:fldCharType="separate"/>
      </w:r>
      <w:r>
        <w:rPr>
          <w:noProof/>
        </w:rPr>
        <w:t>24</w:t>
      </w:r>
      <w:r>
        <w:rPr>
          <w:noProof/>
        </w:rPr>
        <w:fldChar w:fldCharType="end"/>
      </w:r>
    </w:p>
    <w:p w14:paraId="6A1E53EE" w14:textId="77777777" w:rsidR="00422DA6" w:rsidRDefault="002A6656">
      <w:pPr>
        <w:pStyle w:val="MainTitle"/>
        <w:ind w:left="450" w:firstLine="450"/>
      </w:pPr>
      <w:r>
        <w:fldChar w:fldCharType="end"/>
      </w:r>
      <w:r>
        <w:br w:type="page"/>
      </w:r>
      <w:r w:rsidR="007C2C15">
        <w:lastRenderedPageBreak/>
        <w:fldChar w:fldCharType="begin"/>
      </w:r>
      <w:r w:rsidR="007C2C15">
        <w:instrText xml:space="preserve"> TITLE  \* MERGEFORMAT </w:instrText>
      </w:r>
      <w:r w:rsidR="007C2C15">
        <w:fldChar w:fldCharType="separate"/>
      </w:r>
      <w:r w:rsidR="003741EB">
        <w:t>Test Plan</w:t>
      </w:r>
      <w:r w:rsidR="007C2C15">
        <w:fldChar w:fldCharType="end"/>
      </w:r>
    </w:p>
    <w:p w14:paraId="2886B0EC" w14:textId="77777777" w:rsidR="00422DA6" w:rsidRDefault="002A6656">
      <w:pPr>
        <w:pStyle w:val="Heading1"/>
      </w:pPr>
      <w:bookmarkStart w:id="1" w:name="_Toc433104436"/>
      <w:bookmarkStart w:id="2" w:name="_Toc465287298"/>
      <w:r>
        <w:t>Introduction</w:t>
      </w:r>
      <w:bookmarkEnd w:id="1"/>
      <w:bookmarkEnd w:id="2"/>
    </w:p>
    <w:p w14:paraId="523E10F2" w14:textId="77777777" w:rsidR="00422DA6" w:rsidRDefault="002A6656">
      <w:pPr>
        <w:pStyle w:val="Heading2"/>
      </w:pPr>
      <w:bookmarkStart w:id="3" w:name="_Toc314978528"/>
      <w:bookmarkStart w:id="4" w:name="_Toc324843634"/>
      <w:bookmarkStart w:id="5" w:name="_Toc324851941"/>
      <w:bookmarkStart w:id="6" w:name="_Toc324915524"/>
      <w:bookmarkStart w:id="7" w:name="_Toc433104437"/>
      <w:bookmarkStart w:id="8" w:name="_Toc465287299"/>
      <w:r>
        <w:t>Purpose</w:t>
      </w:r>
      <w:bookmarkEnd w:id="3"/>
      <w:bookmarkEnd w:id="4"/>
      <w:bookmarkEnd w:id="5"/>
      <w:bookmarkEnd w:id="6"/>
      <w:bookmarkEnd w:id="7"/>
      <w:bookmarkEnd w:id="8"/>
    </w:p>
    <w:p w14:paraId="321CEB22" w14:textId="355ED55F" w:rsidR="00422DA6" w:rsidRDefault="002A6656">
      <w:pPr>
        <w:pStyle w:val="BodyText"/>
      </w:pPr>
      <w:r>
        <w:t xml:space="preserve">This Test Plan document for </w:t>
      </w:r>
      <w:r w:rsidR="00B73F96">
        <w:t>Bug Tracker</w:t>
      </w:r>
      <w:r>
        <w:t xml:space="preserve"> supports the following objectives:</w:t>
      </w:r>
    </w:p>
    <w:p w14:paraId="78E406B1" w14:textId="25371839" w:rsidR="00B73F96" w:rsidRDefault="00890490" w:rsidP="00B73F96">
      <w:pPr>
        <w:pStyle w:val="BodyText"/>
        <w:numPr>
          <w:ilvl w:val="0"/>
          <w:numId w:val="17"/>
        </w:numPr>
      </w:pPr>
      <w:r>
        <w:t>Black Box testing to e</w:t>
      </w:r>
      <w:r w:rsidR="00D9522B">
        <w:t>nsure all functional requirements outlined in the SRS Version 1.3 are met.</w:t>
      </w:r>
      <w:r w:rsidR="00961C2F">
        <w:t xml:space="preserve"> </w:t>
      </w:r>
      <w:r w:rsidR="00EC2533">
        <w:t>Tests</w:t>
      </w:r>
      <w:r w:rsidR="003E0F8D">
        <w:t xml:space="preserve"> will </w:t>
      </w:r>
      <w:r w:rsidR="00EC2533">
        <w:t xml:space="preserve">be run to </w:t>
      </w:r>
      <w:r w:rsidR="003E0F8D">
        <w:t xml:space="preserve">intentionally produce errors </w:t>
      </w:r>
      <w:r w:rsidR="00EC2533">
        <w:t>along with tests to produce expected results</w:t>
      </w:r>
      <w:r w:rsidR="003E0F8D">
        <w:t>.</w:t>
      </w:r>
    </w:p>
    <w:p w14:paraId="0C1FFF97" w14:textId="53FDE5CA" w:rsidR="00D9522B" w:rsidRDefault="003E0F8D" w:rsidP="00B73F96">
      <w:pPr>
        <w:pStyle w:val="BodyText"/>
        <w:numPr>
          <w:ilvl w:val="0"/>
          <w:numId w:val="17"/>
        </w:numPr>
      </w:pPr>
      <w:r>
        <w:t>White Box testing will include unit tests that cover</w:t>
      </w:r>
      <w:r w:rsidR="000B555A">
        <w:t xml:space="preserve"> </w:t>
      </w:r>
      <w:r w:rsidR="00593D60">
        <w:t xml:space="preserve">class </w:t>
      </w:r>
      <w:r w:rsidR="000B555A">
        <w:t>variable values, statement execution, deci</w:t>
      </w:r>
      <w:r w:rsidR="00A7655F">
        <w:t>sion and conditional statements used within controller classes</w:t>
      </w:r>
      <w:r w:rsidR="00A55B92">
        <w:t>.</w:t>
      </w:r>
    </w:p>
    <w:p w14:paraId="7F8E3C03" w14:textId="425442FF" w:rsidR="00593D60" w:rsidRDefault="00593D60" w:rsidP="00B73F96">
      <w:pPr>
        <w:pStyle w:val="BodyText"/>
        <w:numPr>
          <w:ilvl w:val="0"/>
          <w:numId w:val="17"/>
        </w:numPr>
      </w:pPr>
      <w:r>
        <w:t>Integration Testing to discover an</w:t>
      </w:r>
      <w:r w:rsidR="00E269DA">
        <w:t>y</w:t>
      </w:r>
      <w:r>
        <w:t xml:space="preserve"> faults in the interface design </w:t>
      </w:r>
      <w:r w:rsidR="00E269DA">
        <w:t>and make sure the program works as expected.</w:t>
      </w:r>
    </w:p>
    <w:p w14:paraId="3703DBF6" w14:textId="3C06E371" w:rsidR="008E7DFD" w:rsidRDefault="008E7DFD" w:rsidP="00B73F96">
      <w:pPr>
        <w:pStyle w:val="BodyText"/>
        <w:numPr>
          <w:ilvl w:val="0"/>
          <w:numId w:val="17"/>
        </w:numPr>
      </w:pPr>
      <w:r>
        <w:t xml:space="preserve">Performance Testing to test </w:t>
      </w:r>
      <w:r w:rsidR="00A7655F">
        <w:t>the program conforms to a selection of</w:t>
      </w:r>
      <w:r>
        <w:t xml:space="preserve"> non-functional requirements outlined in SRS Version 1.3.</w:t>
      </w:r>
    </w:p>
    <w:p w14:paraId="359AFC2A" w14:textId="3560D0A9" w:rsidR="00675DD7" w:rsidRDefault="00675DD7" w:rsidP="00B73F96">
      <w:pPr>
        <w:pStyle w:val="BodyText"/>
        <w:numPr>
          <w:ilvl w:val="0"/>
          <w:numId w:val="17"/>
        </w:numPr>
      </w:pPr>
      <w:r>
        <w:t>Database and data integrity Testing.</w:t>
      </w:r>
    </w:p>
    <w:p w14:paraId="02AD1D03" w14:textId="027C0621" w:rsidR="00041DCD" w:rsidRDefault="002A3C2E" w:rsidP="002A3C2E">
      <w:pPr>
        <w:pStyle w:val="BodyText"/>
      </w:pPr>
      <w:r>
        <w:t>Required Resources:</w:t>
      </w:r>
    </w:p>
    <w:p w14:paraId="6B03DE1A" w14:textId="17FD8C3B" w:rsidR="002A3C2E" w:rsidRDefault="00817E88" w:rsidP="00817E88">
      <w:pPr>
        <w:pStyle w:val="BodyText"/>
        <w:numPr>
          <w:ilvl w:val="0"/>
          <w:numId w:val="20"/>
        </w:numPr>
      </w:pPr>
      <w:r>
        <w:t xml:space="preserve">A set of </w:t>
      </w:r>
      <w:r w:rsidR="00EB5077">
        <w:t>erroneous data and a set of expected data.</w:t>
      </w:r>
    </w:p>
    <w:p w14:paraId="6B42D1B1" w14:textId="58A71203" w:rsidR="00FF72A1" w:rsidRDefault="00FF72A1" w:rsidP="00817E88">
      <w:pPr>
        <w:pStyle w:val="BodyText"/>
        <w:numPr>
          <w:ilvl w:val="0"/>
          <w:numId w:val="20"/>
        </w:numPr>
      </w:pPr>
      <w:r>
        <w:t>QT test</w:t>
      </w:r>
      <w:r w:rsidR="00A7655F">
        <w:t xml:space="preserve"> framework.</w:t>
      </w:r>
    </w:p>
    <w:p w14:paraId="74F9742B" w14:textId="4BE9F55C" w:rsidR="00EB5077" w:rsidRDefault="00EB5077" w:rsidP="00EB5077">
      <w:pPr>
        <w:pStyle w:val="BodyText"/>
      </w:pPr>
      <w:r>
        <w:t>Deliverables:</w:t>
      </w:r>
    </w:p>
    <w:p w14:paraId="5158A453" w14:textId="15DDA028" w:rsidR="00EB5077" w:rsidRDefault="00EB5077" w:rsidP="00EB5077">
      <w:pPr>
        <w:pStyle w:val="BodyText"/>
        <w:numPr>
          <w:ilvl w:val="0"/>
          <w:numId w:val="20"/>
        </w:numPr>
      </w:pPr>
      <w:r>
        <w:t>A set of test outcomes that highlight where errors can occur together with fixes for the errors.</w:t>
      </w:r>
    </w:p>
    <w:p w14:paraId="0D35A7A7" w14:textId="00A14B9F" w:rsidR="00E4042D" w:rsidRDefault="00E4042D" w:rsidP="00EB5077">
      <w:pPr>
        <w:pStyle w:val="BodyText"/>
        <w:numPr>
          <w:ilvl w:val="0"/>
          <w:numId w:val="20"/>
        </w:numPr>
      </w:pPr>
      <w:r>
        <w:t>An outline of improvements needed in regards to the user interface.</w:t>
      </w:r>
    </w:p>
    <w:p w14:paraId="1A753B50" w14:textId="77777777" w:rsidR="00422DA6" w:rsidRPr="00585BA1" w:rsidRDefault="002A6656" w:rsidP="007F219D">
      <w:pPr>
        <w:pStyle w:val="InfoBlue"/>
      </w:pPr>
      <w:r w:rsidRPr="00585BA1">
        <w:t>•</w:t>
      </w:r>
      <w:r w:rsidRPr="00585BA1">
        <w:tab/>
        <w:t>[Identify existing project information and the software components that should be tested.</w:t>
      </w:r>
    </w:p>
    <w:p w14:paraId="1E713C3D" w14:textId="77777777" w:rsidR="00422DA6" w:rsidRPr="00585BA1" w:rsidRDefault="002A6656" w:rsidP="007F219D">
      <w:pPr>
        <w:pStyle w:val="InfoBlue"/>
      </w:pPr>
      <w:r w:rsidRPr="00585BA1">
        <w:t>•</w:t>
      </w:r>
      <w:r w:rsidRPr="00585BA1">
        <w:tab/>
        <w:t>List the recommended Requirements for Test (high level).</w:t>
      </w:r>
    </w:p>
    <w:p w14:paraId="7920B145" w14:textId="77777777" w:rsidR="00422DA6" w:rsidRPr="00585BA1" w:rsidRDefault="002A6656" w:rsidP="007F219D">
      <w:pPr>
        <w:pStyle w:val="InfoBlue"/>
      </w:pPr>
      <w:r w:rsidRPr="00585BA1">
        <w:t>•</w:t>
      </w:r>
      <w:r w:rsidRPr="00585BA1">
        <w:tab/>
        <w:t>Recommend and describe the testing strategies to be employed.</w:t>
      </w:r>
    </w:p>
    <w:p w14:paraId="763D9E59" w14:textId="77777777" w:rsidR="00422DA6" w:rsidRPr="00585BA1" w:rsidRDefault="002A6656" w:rsidP="007F219D">
      <w:pPr>
        <w:pStyle w:val="InfoBlue"/>
      </w:pPr>
      <w:r w:rsidRPr="00585BA1">
        <w:t>•</w:t>
      </w:r>
      <w:r w:rsidRPr="00585BA1">
        <w:tab/>
        <w:t>Identify the required resources and provide an estimate of the test efforts.</w:t>
      </w:r>
    </w:p>
    <w:p w14:paraId="34F0A6F5" w14:textId="77777777" w:rsidR="00422DA6" w:rsidRDefault="002A6656" w:rsidP="007F219D">
      <w:pPr>
        <w:pStyle w:val="InfoBlue"/>
      </w:pPr>
      <w:r w:rsidRPr="00585BA1">
        <w:t>•</w:t>
      </w:r>
      <w:r w:rsidRPr="00585BA1">
        <w:tab/>
        <w:t>List the deliverable elements of the test project]</w:t>
      </w:r>
    </w:p>
    <w:p w14:paraId="0F41CAC4" w14:textId="60290626" w:rsidR="00422DA6" w:rsidRDefault="002A6656">
      <w:pPr>
        <w:pStyle w:val="Heading2"/>
      </w:pPr>
      <w:bookmarkStart w:id="9" w:name="_Toc314978529"/>
      <w:bookmarkStart w:id="10" w:name="_Toc324843635"/>
      <w:bookmarkStart w:id="11" w:name="_Toc324851942"/>
      <w:bookmarkStart w:id="12" w:name="_Toc324915525"/>
      <w:bookmarkStart w:id="13" w:name="_Toc433104438"/>
      <w:bookmarkStart w:id="14" w:name="_Toc465287300"/>
      <w:r>
        <w:t>Background</w:t>
      </w:r>
      <w:bookmarkEnd w:id="9"/>
      <w:bookmarkEnd w:id="10"/>
      <w:bookmarkEnd w:id="11"/>
      <w:bookmarkEnd w:id="12"/>
      <w:bookmarkEnd w:id="13"/>
      <w:bookmarkEnd w:id="14"/>
    </w:p>
    <w:p w14:paraId="2C4F06FF" w14:textId="77777777" w:rsidR="008276B1" w:rsidRDefault="00443D68" w:rsidP="007F219D">
      <w:pPr>
        <w:pStyle w:val="InfoBlue"/>
      </w:pPr>
      <w:bookmarkStart w:id="15" w:name="_Toc314978530"/>
      <w:r w:rsidRPr="00443D68">
        <w:t>The t</w:t>
      </w:r>
      <w:r>
        <w:t>arget of these tests is a bug tracking software application</w:t>
      </w:r>
      <w:r w:rsidR="00902217">
        <w:t xml:space="preserve"> made up of a bug report</w:t>
      </w:r>
      <w:r w:rsidR="00287624">
        <w:t xml:space="preserve"> component</w:t>
      </w:r>
      <w:r w:rsidR="00902217">
        <w:t>, user profile</w:t>
      </w:r>
      <w:r w:rsidR="00287624">
        <w:t xml:space="preserve"> component, search component and a MySQL database. The application interfaces are created in QT and C++ is the language used to produce the functionality. </w:t>
      </w:r>
    </w:p>
    <w:p w14:paraId="7AB256C3" w14:textId="6ECC2CF1" w:rsidR="00443D68" w:rsidRDefault="00287624" w:rsidP="007F219D">
      <w:pPr>
        <w:pStyle w:val="InfoBlue"/>
      </w:pPr>
      <w:r>
        <w:t>The goal of the project is to provide an application where users can report and search for bugs found in their software.</w:t>
      </w:r>
      <w:r w:rsidR="00704DCA">
        <w:t xml:space="preserve"> Software Developers gain reputation points for fixing bugs while reporters gain points for reporting bugs. The system generates statistical reports on bug numbers and</w:t>
      </w:r>
      <w:r w:rsidR="004750D3">
        <w:t xml:space="preserve"> other features of bugs</w:t>
      </w:r>
      <w:r w:rsidR="00704DCA">
        <w:t>.</w:t>
      </w:r>
    </w:p>
    <w:p w14:paraId="589864AF" w14:textId="2E657075" w:rsidR="001726BD" w:rsidRPr="001726BD" w:rsidRDefault="001726BD" w:rsidP="008276B1">
      <w:pPr>
        <w:pStyle w:val="BodyText"/>
        <w:ind w:left="0" w:firstLine="450"/>
      </w:pPr>
      <w:r>
        <w:t xml:space="preserve">The system uses the model view controller architectural design so includes </w:t>
      </w:r>
      <w:r w:rsidR="008276B1">
        <w:t xml:space="preserve">boundary, controller and entity </w:t>
      </w:r>
      <w:r>
        <w:t>classes.</w:t>
      </w:r>
      <w:r w:rsidR="008276B1">
        <w:t xml:space="preserve"> </w:t>
      </w:r>
      <w:r w:rsidR="00322BE7">
        <w:t xml:space="preserve">Development of the project began in early </w:t>
      </w:r>
      <w:r w:rsidR="00EB1E6B">
        <w:t xml:space="preserve">September </w:t>
      </w:r>
      <w:proofErr w:type="gramStart"/>
      <w:r w:rsidR="00EB1E6B">
        <w:t>2016</w:t>
      </w:r>
      <w:r w:rsidR="00322BE7">
        <w:t>,</w:t>
      </w:r>
      <w:proofErr w:type="gramEnd"/>
      <w:r w:rsidR="00322BE7">
        <w:t xml:space="preserve"> a working application is almost complete.</w:t>
      </w:r>
    </w:p>
    <w:p w14:paraId="6AFB4D4C" w14:textId="77777777" w:rsidR="00287624" w:rsidRPr="00287624" w:rsidRDefault="00287624" w:rsidP="001726BD">
      <w:pPr>
        <w:pStyle w:val="BodyText"/>
        <w:ind w:left="0"/>
      </w:pPr>
    </w:p>
    <w:p w14:paraId="6A0C78CC" w14:textId="77777777" w:rsidR="00422DA6" w:rsidRPr="00585BA1" w:rsidRDefault="002A6656" w:rsidP="007F219D">
      <w:pPr>
        <w:pStyle w:val="InfoBlue"/>
      </w:pPr>
      <w:r w:rsidRPr="00585BA1">
        <w:t>[Enter a brief description of the target-of-test (components, application, system, etc.) and its goals.  Include information such as major functions and features, its architecture, and a brief history of the project.  This section should only be about three to five paragraphs.]</w:t>
      </w:r>
    </w:p>
    <w:p w14:paraId="7B8321C4" w14:textId="69CC5076" w:rsidR="00422DA6" w:rsidRDefault="002A6656">
      <w:pPr>
        <w:pStyle w:val="Heading2"/>
      </w:pPr>
      <w:bookmarkStart w:id="16" w:name="_Toc324843636"/>
      <w:bookmarkStart w:id="17" w:name="_Toc324851943"/>
      <w:bookmarkStart w:id="18" w:name="_Toc324915526"/>
      <w:bookmarkStart w:id="19" w:name="_Toc433104439"/>
      <w:bookmarkStart w:id="20" w:name="_Toc465287301"/>
      <w:r>
        <w:lastRenderedPageBreak/>
        <w:t>Scope</w:t>
      </w:r>
      <w:bookmarkEnd w:id="15"/>
      <w:bookmarkEnd w:id="16"/>
      <w:bookmarkEnd w:id="17"/>
      <w:bookmarkEnd w:id="18"/>
      <w:bookmarkEnd w:id="19"/>
      <w:bookmarkEnd w:id="20"/>
    </w:p>
    <w:p w14:paraId="638E3CB5" w14:textId="3FADDDF5" w:rsidR="00235551" w:rsidRDefault="00235551" w:rsidP="007F219D">
      <w:pPr>
        <w:pStyle w:val="InfoBlue"/>
      </w:pPr>
      <w:r>
        <w:t>Stages of testing include:</w:t>
      </w:r>
    </w:p>
    <w:p w14:paraId="0732B747" w14:textId="5FC3EC60" w:rsidR="00235551" w:rsidRDefault="00235551" w:rsidP="00235551">
      <w:pPr>
        <w:pStyle w:val="BodyText"/>
        <w:numPr>
          <w:ilvl w:val="0"/>
          <w:numId w:val="18"/>
        </w:numPr>
      </w:pPr>
      <w:r>
        <w:t xml:space="preserve">Unit testing of </w:t>
      </w:r>
      <w:r w:rsidR="006F5559">
        <w:t>the major</w:t>
      </w:r>
      <w:r>
        <w:t xml:space="preserve"> function</w:t>
      </w:r>
      <w:r w:rsidR="006F5559">
        <w:t>s</w:t>
      </w:r>
      <w:r>
        <w:t xml:space="preserve"> </w:t>
      </w:r>
      <w:r w:rsidR="006F5559">
        <w:t xml:space="preserve">that </w:t>
      </w:r>
      <w:r w:rsidR="000C17A9">
        <w:t>produce output or receive input via</w:t>
      </w:r>
      <w:r w:rsidR="006F5559">
        <w:t xml:space="preserve"> </w:t>
      </w:r>
      <w:r>
        <w:t>a user interface</w:t>
      </w:r>
      <w:r w:rsidR="000C17A9">
        <w:t xml:space="preserve">. </w:t>
      </w:r>
      <w:r w:rsidR="00EB1E6B">
        <w:t xml:space="preserve">The interface will not be </w:t>
      </w:r>
      <w:proofErr w:type="gramStart"/>
      <w:r w:rsidR="00EB1E6B">
        <w:t>used,</w:t>
      </w:r>
      <w:proofErr w:type="gramEnd"/>
      <w:r w:rsidR="00EB1E6B">
        <w:t xml:space="preserve"> </w:t>
      </w:r>
      <w:r w:rsidR="00D13156">
        <w:t>unit tests will test specific data within the unit test function</w:t>
      </w:r>
      <w:r w:rsidR="00EB1E6B">
        <w:t xml:space="preserve">. </w:t>
      </w:r>
      <w:r w:rsidR="00D13156">
        <w:t xml:space="preserve">The user interface will be used as part of black box testing. </w:t>
      </w:r>
      <w:r w:rsidR="000C17A9">
        <w:t>M</w:t>
      </w:r>
      <w:r w:rsidR="006F5559">
        <w:t>inor utility functions will not ha</w:t>
      </w:r>
      <w:r w:rsidR="00986838">
        <w:t>ve their own unit tests.</w:t>
      </w:r>
    </w:p>
    <w:p w14:paraId="7A07E80C" w14:textId="68D47859" w:rsidR="003B0A94" w:rsidRDefault="002C3CBE" w:rsidP="00235551">
      <w:pPr>
        <w:pStyle w:val="BodyText"/>
        <w:numPr>
          <w:ilvl w:val="0"/>
          <w:numId w:val="18"/>
        </w:numPr>
      </w:pPr>
      <w:r>
        <w:t xml:space="preserve">Integration test to determine if the interfaces work well together and no faults are detected as a user moves between each interface. </w:t>
      </w:r>
      <w:r w:rsidR="007577FE">
        <w:t>This will be carried out in the form of a walk</w:t>
      </w:r>
      <w:r w:rsidR="004B062A">
        <w:t>-</w:t>
      </w:r>
      <w:r w:rsidR="007577FE">
        <w:t>through of the entire program.</w:t>
      </w:r>
    </w:p>
    <w:p w14:paraId="7A1186AB" w14:textId="2333F960" w:rsidR="002C3CBE" w:rsidRDefault="002C3CBE" w:rsidP="00235551">
      <w:pPr>
        <w:pStyle w:val="BodyText"/>
        <w:numPr>
          <w:ilvl w:val="0"/>
          <w:numId w:val="18"/>
        </w:numPr>
      </w:pPr>
      <w:r>
        <w:t>System tests will test whether the system meets its major functional requirements</w:t>
      </w:r>
      <w:r w:rsidR="007577FE">
        <w:t xml:space="preserve"> and use cases</w:t>
      </w:r>
      <w:r>
        <w:t xml:space="preserve"> at this stage</w:t>
      </w:r>
      <w:r w:rsidR="005705AB">
        <w:t>. These include:</w:t>
      </w:r>
    </w:p>
    <w:p w14:paraId="0F665D33" w14:textId="2345BA56" w:rsidR="005705AB" w:rsidRDefault="005705AB" w:rsidP="005705AB">
      <w:pPr>
        <w:pStyle w:val="BodyText"/>
        <w:numPr>
          <w:ilvl w:val="0"/>
          <w:numId w:val="19"/>
        </w:numPr>
      </w:pPr>
      <w:r>
        <w:t>A user can add a bug</w:t>
      </w:r>
      <w:r w:rsidR="007577FE">
        <w:t>.</w:t>
      </w:r>
    </w:p>
    <w:p w14:paraId="3DEBDA30" w14:textId="450A4D82" w:rsidR="005705AB" w:rsidRDefault="005705AB" w:rsidP="005705AB">
      <w:pPr>
        <w:pStyle w:val="BodyText"/>
        <w:numPr>
          <w:ilvl w:val="0"/>
          <w:numId w:val="19"/>
        </w:numPr>
      </w:pPr>
      <w:r>
        <w:t xml:space="preserve">A user can view a bug </w:t>
      </w:r>
      <w:r w:rsidR="007577FE">
        <w:t>with</w:t>
      </w:r>
      <w:r>
        <w:t xml:space="preserve"> all its comments and history</w:t>
      </w:r>
      <w:r w:rsidR="007577FE">
        <w:t>.</w:t>
      </w:r>
    </w:p>
    <w:p w14:paraId="50B40C5C" w14:textId="374C4D04" w:rsidR="005705AB" w:rsidRDefault="005705AB" w:rsidP="005705AB">
      <w:pPr>
        <w:pStyle w:val="BodyText"/>
        <w:numPr>
          <w:ilvl w:val="0"/>
          <w:numId w:val="19"/>
        </w:numPr>
      </w:pPr>
      <w:r>
        <w:t>A user can log in</w:t>
      </w:r>
      <w:r w:rsidR="007577FE">
        <w:t>.</w:t>
      </w:r>
    </w:p>
    <w:p w14:paraId="25E4C260" w14:textId="053375A9" w:rsidR="005705AB" w:rsidRDefault="005705AB" w:rsidP="005705AB">
      <w:pPr>
        <w:pStyle w:val="BodyText"/>
        <w:numPr>
          <w:ilvl w:val="0"/>
          <w:numId w:val="19"/>
        </w:numPr>
      </w:pPr>
      <w:r>
        <w:t>A user can register which creates their profile</w:t>
      </w:r>
      <w:r w:rsidR="007577FE">
        <w:t>.</w:t>
      </w:r>
    </w:p>
    <w:p w14:paraId="5F896AA3" w14:textId="22359AC1" w:rsidR="005705AB" w:rsidRDefault="005705AB" w:rsidP="005705AB">
      <w:pPr>
        <w:pStyle w:val="BodyText"/>
        <w:numPr>
          <w:ilvl w:val="0"/>
          <w:numId w:val="19"/>
        </w:numPr>
      </w:pPr>
      <w:r>
        <w:t>A user can edit their profile</w:t>
      </w:r>
      <w:r w:rsidR="007577FE">
        <w:t>.</w:t>
      </w:r>
    </w:p>
    <w:p w14:paraId="2C717ED2" w14:textId="7D7EA717" w:rsidR="005705AB" w:rsidRDefault="005705AB" w:rsidP="005705AB">
      <w:pPr>
        <w:pStyle w:val="BodyText"/>
        <w:numPr>
          <w:ilvl w:val="0"/>
          <w:numId w:val="19"/>
        </w:numPr>
      </w:pPr>
      <w:r>
        <w:t>A user can search for bugs</w:t>
      </w:r>
      <w:r w:rsidR="007577FE">
        <w:t xml:space="preserve"> using a filtering system of keywords, bug id.</w:t>
      </w:r>
    </w:p>
    <w:p w14:paraId="3B438C28" w14:textId="7EDD1A68" w:rsidR="005705AB" w:rsidRDefault="005705AB" w:rsidP="005705AB">
      <w:pPr>
        <w:pStyle w:val="BodyText"/>
        <w:numPr>
          <w:ilvl w:val="0"/>
          <w:numId w:val="19"/>
        </w:numPr>
      </w:pPr>
      <w:r>
        <w:t>A user can search other users</w:t>
      </w:r>
      <w:r w:rsidR="007577FE">
        <w:t xml:space="preserve"> using keywords, user name.</w:t>
      </w:r>
    </w:p>
    <w:p w14:paraId="18F80036" w14:textId="1D4B62E2" w:rsidR="005705AB" w:rsidRDefault="005705AB" w:rsidP="005705AB">
      <w:pPr>
        <w:pStyle w:val="BodyText"/>
        <w:numPr>
          <w:ilvl w:val="0"/>
          <w:numId w:val="19"/>
        </w:numPr>
      </w:pPr>
      <w:r>
        <w:t>The system produces bug reports</w:t>
      </w:r>
      <w:r w:rsidR="007577FE">
        <w:t>, of most importance is “how many bugs reported for an application”.</w:t>
      </w:r>
    </w:p>
    <w:p w14:paraId="3ACB85A4" w14:textId="43B409A8" w:rsidR="005705AB" w:rsidRDefault="005705AB" w:rsidP="005705AB">
      <w:pPr>
        <w:pStyle w:val="BodyText"/>
        <w:numPr>
          <w:ilvl w:val="0"/>
          <w:numId w:val="19"/>
        </w:numPr>
      </w:pPr>
      <w:r>
        <w:t>A Manager can assign a bug to a developer</w:t>
      </w:r>
      <w:r w:rsidR="007577FE">
        <w:t xml:space="preserve"> to fix.</w:t>
      </w:r>
    </w:p>
    <w:p w14:paraId="2B27E8D2" w14:textId="11F1FF71" w:rsidR="005705AB" w:rsidRDefault="005705AB" w:rsidP="005705AB">
      <w:pPr>
        <w:pStyle w:val="BodyText"/>
        <w:numPr>
          <w:ilvl w:val="0"/>
          <w:numId w:val="19"/>
        </w:numPr>
      </w:pPr>
      <w:r>
        <w:t>A developer can gain reputation points</w:t>
      </w:r>
      <w:r w:rsidR="007577FE">
        <w:t xml:space="preserve"> by fixing a number of bugs.</w:t>
      </w:r>
    </w:p>
    <w:p w14:paraId="7E2B7EB6" w14:textId="05DAB65C" w:rsidR="005705AB" w:rsidRDefault="005705AB" w:rsidP="005705AB">
      <w:pPr>
        <w:pStyle w:val="BodyText"/>
        <w:numPr>
          <w:ilvl w:val="0"/>
          <w:numId w:val="19"/>
        </w:numPr>
      </w:pPr>
      <w:r>
        <w:t>A user can gain reputation points</w:t>
      </w:r>
      <w:r w:rsidR="007577FE">
        <w:t xml:space="preserve"> by reporting a number of good bugs</w:t>
      </w:r>
      <w:r>
        <w:t>.</w:t>
      </w:r>
    </w:p>
    <w:p w14:paraId="369A7357" w14:textId="77777777" w:rsidR="004019CC" w:rsidRDefault="005705AB" w:rsidP="005705AB">
      <w:pPr>
        <w:pStyle w:val="BodyText"/>
        <w:numPr>
          <w:ilvl w:val="0"/>
          <w:numId w:val="19"/>
        </w:numPr>
      </w:pPr>
      <w:r>
        <w:t>A user can add comments to a bug.</w:t>
      </w:r>
      <w:r w:rsidR="004019CC">
        <w:br/>
      </w:r>
      <w:r w:rsidR="004019CC">
        <w:br/>
        <w:t>System tests will also cover the following performance requirements:</w:t>
      </w:r>
    </w:p>
    <w:p w14:paraId="1E761821" w14:textId="0E2935E6" w:rsidR="005705AB" w:rsidRPr="00235551" w:rsidRDefault="004019CC" w:rsidP="005705AB">
      <w:pPr>
        <w:pStyle w:val="BodyText"/>
        <w:numPr>
          <w:ilvl w:val="0"/>
          <w:numId w:val="19"/>
        </w:numPr>
      </w:pPr>
      <w:r>
        <w:t xml:space="preserve">The system shall take no longer than </w:t>
      </w:r>
      <w:r w:rsidR="00AB7D27">
        <w:t>1</w:t>
      </w:r>
      <w:r>
        <w:t xml:space="preserve">2 seconds to upload </w:t>
      </w:r>
      <w:r w:rsidR="005705AB">
        <w:t xml:space="preserve"> </w:t>
      </w:r>
    </w:p>
    <w:p w14:paraId="70B35F7A" w14:textId="77777777" w:rsidR="00422DA6" w:rsidRPr="004019CC" w:rsidRDefault="002A6656" w:rsidP="007F219D">
      <w:pPr>
        <w:pStyle w:val="InfoBlue"/>
      </w:pPr>
      <w:r w:rsidRPr="004019CC">
        <w:t>[Describe the stages of testing</w:t>
      </w:r>
      <w:r w:rsidRPr="004019CC">
        <w:softHyphen/>
      </w:r>
      <w:r w:rsidRPr="004019CC">
        <w:sym w:font="Symbol" w:char="F0BE"/>
      </w:r>
      <w:r w:rsidRPr="004019CC">
        <w:t>for example, Unit, Integration, or System</w:t>
      </w:r>
      <w:r w:rsidRPr="004019CC">
        <w:sym w:font="Symbol" w:char="F0BE"/>
      </w:r>
      <w:r w:rsidRPr="004019CC">
        <w:t>and the types of testing that will be addressed by this plan, such as Function or Performance.</w:t>
      </w:r>
    </w:p>
    <w:p w14:paraId="2C62AE27" w14:textId="77777777" w:rsidR="00422DA6" w:rsidRPr="004019CC" w:rsidRDefault="002A6656" w:rsidP="007F219D">
      <w:pPr>
        <w:pStyle w:val="InfoBlue"/>
      </w:pPr>
      <w:r w:rsidRPr="004019CC">
        <w:t>Provide a brief list of the target-of-test’s features and functions that will or will not be tested.</w:t>
      </w:r>
    </w:p>
    <w:p w14:paraId="60BFD81F" w14:textId="77777777" w:rsidR="00422DA6" w:rsidRPr="004019CC" w:rsidRDefault="002A6656" w:rsidP="007F219D">
      <w:pPr>
        <w:pStyle w:val="InfoBlue"/>
      </w:pPr>
      <w:r w:rsidRPr="004019CC">
        <w:t>List any assumptions made during the development of this document that may impact the design, development or implementation of testing.</w:t>
      </w:r>
    </w:p>
    <w:p w14:paraId="3AD301D1" w14:textId="73D3558C" w:rsidR="00422DA6" w:rsidRPr="004019CC" w:rsidRDefault="002A6656" w:rsidP="007F219D">
      <w:pPr>
        <w:pStyle w:val="InfoBlue"/>
      </w:pPr>
      <w:bookmarkStart w:id="21" w:name="_Toc310151047"/>
      <w:bookmarkStart w:id="22" w:name="_Toc311023319"/>
      <w:bookmarkStart w:id="23" w:name="_Toc312136438"/>
      <w:bookmarkStart w:id="24" w:name="_Toc312220589"/>
      <w:bookmarkStart w:id="25" w:name="_Toc312220705"/>
      <w:bookmarkStart w:id="26" w:name="_Toc312224719"/>
      <w:bookmarkStart w:id="27" w:name="_Toc312225256"/>
      <w:bookmarkStart w:id="28" w:name="_Toc312228779"/>
      <w:bookmarkStart w:id="29" w:name="_Toc313334711"/>
      <w:bookmarkStart w:id="30" w:name="_Toc313334859"/>
      <w:bookmarkStart w:id="31" w:name="_Toc313335212"/>
      <w:bookmarkStart w:id="32" w:name="_Toc313776701"/>
      <w:bookmarkStart w:id="33" w:name="_Toc313777210"/>
      <w:bookmarkStart w:id="34" w:name="_Toc313781051"/>
      <w:bookmarkStart w:id="35" w:name="_Toc313781235"/>
      <w:bookmarkStart w:id="36" w:name="_Toc313784418"/>
      <w:bookmarkStart w:id="37" w:name="_Toc313852395"/>
      <w:bookmarkStart w:id="38" w:name="_Toc313864405"/>
      <w:bookmarkStart w:id="39" w:name="_Toc313864830"/>
      <w:bookmarkStart w:id="40" w:name="_Toc313864934"/>
      <w:bookmarkStart w:id="41" w:name="_Toc313875029"/>
      <w:bookmarkStart w:id="42" w:name="_Toc313875137"/>
      <w:bookmarkStart w:id="43" w:name="_Toc314992124"/>
      <w:bookmarkStart w:id="44" w:name="_Toc314992272"/>
      <w:bookmarkStart w:id="45" w:name="_Toc314992363"/>
      <w:bookmarkStart w:id="46" w:name="_Toc317585074"/>
      <w:r w:rsidRPr="004019CC">
        <w:t>List any risks or contingencies that may affect the design, development or implementation of testing</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rsidRPr="004019CC">
        <w:t>.</w:t>
      </w:r>
    </w:p>
    <w:p w14:paraId="4BF97FA0" w14:textId="77777777" w:rsidR="00422DA6" w:rsidRPr="004019CC" w:rsidRDefault="002A6656" w:rsidP="007F219D">
      <w:pPr>
        <w:pStyle w:val="InfoBlue"/>
      </w:pPr>
      <w:r w:rsidRPr="004019CC">
        <w:t>List any constraints that ma</w:t>
      </w:r>
      <w:bookmarkStart w:id="47" w:name="_Toc314978531"/>
      <w:r w:rsidRPr="004019CC">
        <w:t>y affect the design, development or implementation of testing]</w:t>
      </w:r>
      <w:bookmarkStart w:id="48" w:name="_Toc324843637"/>
      <w:bookmarkStart w:id="49" w:name="_Toc324851944"/>
      <w:bookmarkStart w:id="50" w:name="_Toc324915527"/>
      <w:bookmarkStart w:id="51" w:name="_Toc433104440"/>
    </w:p>
    <w:p w14:paraId="3DA1E8A7" w14:textId="2B525108" w:rsidR="00422DA6" w:rsidRDefault="002A6656">
      <w:pPr>
        <w:pStyle w:val="Heading2"/>
        <w:numPr>
          <w:ilvl w:val="1"/>
          <w:numId w:val="1"/>
        </w:numPr>
        <w:ind w:left="720" w:hanging="720"/>
      </w:pPr>
      <w:r>
        <w:br w:type="page"/>
      </w:r>
      <w:bookmarkStart w:id="52" w:name="_Toc465287302"/>
      <w:r>
        <w:lastRenderedPageBreak/>
        <w:t>Project Identification</w:t>
      </w:r>
      <w:bookmarkEnd w:id="47"/>
      <w:bookmarkEnd w:id="48"/>
      <w:bookmarkEnd w:id="49"/>
      <w:bookmarkEnd w:id="50"/>
      <w:bookmarkEnd w:id="51"/>
      <w:bookmarkEnd w:id="52"/>
    </w:p>
    <w:p w14:paraId="07672C1B" w14:textId="77777777" w:rsidR="00422DA6" w:rsidRDefault="002A6656">
      <w:pPr>
        <w:pStyle w:val="BodyText"/>
      </w:pPr>
      <w:r>
        <w:t xml:space="preserve">The table below identifies the documentation and availability used for developing the </w:t>
      </w:r>
      <w:r>
        <w:rPr>
          <w:i/>
          <w:iCs/>
        </w:rPr>
        <w:t>test plan</w:t>
      </w:r>
      <w:r>
        <w:t>:</w:t>
      </w:r>
    </w:p>
    <w:p w14:paraId="1C13CEB1" w14:textId="77777777" w:rsidR="00422DA6" w:rsidRDefault="002A6656" w:rsidP="007F219D">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422DA6" w14:paraId="70DCCA1E" w14:textId="77777777" w:rsidTr="007E611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EED2FB2" w14:textId="77777777" w:rsidR="00422DA6" w:rsidRDefault="002A6656">
            <w:pPr>
              <w:pStyle w:val="BodyText1"/>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C4B9FE0" w14:textId="77777777" w:rsidR="00422DA6" w:rsidRDefault="002A6656">
            <w:pPr>
              <w:pStyle w:val="BodyText1"/>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C41108A" w14:textId="77777777" w:rsidR="00422DA6" w:rsidRDefault="002A6656">
            <w:pPr>
              <w:pStyle w:val="BodyText1"/>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72478DE" w14:textId="77777777" w:rsidR="00422DA6" w:rsidRDefault="002A6656">
            <w:pPr>
              <w:pStyle w:val="BodyText1"/>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6D3DA481" w14:textId="77777777" w:rsidR="00422DA6" w:rsidRDefault="002A6656">
            <w:pPr>
              <w:pStyle w:val="BodyText1"/>
              <w:jc w:val="center"/>
            </w:pPr>
            <w:r>
              <w:rPr>
                <w:rFonts w:ascii="Arial" w:hAnsi="Arial"/>
                <w:b/>
              </w:rPr>
              <w:t>Notes</w:t>
            </w:r>
          </w:p>
        </w:tc>
      </w:tr>
      <w:tr w:rsidR="00422DA6" w14:paraId="578BF84C"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142D868" w14:textId="77777777" w:rsidR="00422DA6" w:rsidRDefault="002A6656">
            <w:pPr>
              <w:pStyle w:val="BodyText1"/>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5C750331"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00860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C78037B"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132A4454" w14:textId="77777777" w:rsidR="00422DA6" w:rsidRDefault="00422DA6">
            <w:pPr>
              <w:pStyle w:val="BodyText1"/>
            </w:pPr>
          </w:p>
        </w:tc>
      </w:tr>
      <w:tr w:rsidR="00422DA6" w14:paraId="49AA2A50"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FC154C6" w14:textId="77777777" w:rsidR="00422DA6" w:rsidRDefault="002A6656">
            <w:pPr>
              <w:pStyle w:val="BodyText1"/>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26DE0F9D"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009D227"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3CFED06"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5AC4C443" w14:textId="77777777" w:rsidR="00422DA6" w:rsidRDefault="00422DA6">
            <w:pPr>
              <w:pStyle w:val="BodyText1"/>
            </w:pPr>
          </w:p>
        </w:tc>
      </w:tr>
      <w:tr w:rsidR="00422DA6" w14:paraId="7F253DE5"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0260F17" w14:textId="77777777" w:rsidR="00422DA6" w:rsidRDefault="002A6656">
            <w:pPr>
              <w:pStyle w:val="BodyText1"/>
            </w:pPr>
            <w:r>
              <w:t>Use-Case Reports</w:t>
            </w:r>
          </w:p>
        </w:tc>
        <w:tc>
          <w:tcPr>
            <w:tcW w:w="1567" w:type="dxa"/>
            <w:tcBorders>
              <w:top w:val="single" w:sz="6" w:space="0" w:color="auto"/>
              <w:left w:val="single" w:sz="6" w:space="0" w:color="auto"/>
              <w:bottom w:val="single" w:sz="6" w:space="0" w:color="auto"/>
              <w:right w:val="single" w:sz="6" w:space="0" w:color="auto"/>
            </w:tcBorders>
          </w:tcPr>
          <w:p w14:paraId="6F1D9887"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D71759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4B825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78B1EB2" w14:textId="77777777" w:rsidR="00422DA6" w:rsidRDefault="00422DA6">
            <w:pPr>
              <w:pStyle w:val="BodyText1"/>
            </w:pPr>
          </w:p>
        </w:tc>
      </w:tr>
      <w:tr w:rsidR="00422DA6" w14:paraId="1D3D90C6"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2C472FA" w14:textId="77777777" w:rsidR="00422DA6" w:rsidRDefault="002A6656">
            <w:pPr>
              <w:pStyle w:val="BodyText1"/>
            </w:pPr>
            <w:r>
              <w:t>Project Plan</w:t>
            </w:r>
          </w:p>
        </w:tc>
        <w:tc>
          <w:tcPr>
            <w:tcW w:w="1567" w:type="dxa"/>
            <w:tcBorders>
              <w:top w:val="single" w:sz="6" w:space="0" w:color="auto"/>
              <w:left w:val="single" w:sz="6" w:space="0" w:color="auto"/>
              <w:bottom w:val="single" w:sz="6" w:space="0" w:color="auto"/>
              <w:right w:val="single" w:sz="6" w:space="0" w:color="auto"/>
            </w:tcBorders>
          </w:tcPr>
          <w:p w14:paraId="557BB32A"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595440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A5E8380"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26E794A0" w14:textId="77777777" w:rsidR="00422DA6" w:rsidRDefault="00422DA6">
            <w:pPr>
              <w:pStyle w:val="BodyText1"/>
            </w:pPr>
          </w:p>
        </w:tc>
      </w:tr>
      <w:tr w:rsidR="00422DA6" w14:paraId="31DA80B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DE7BCD1" w14:textId="77777777" w:rsidR="00422DA6" w:rsidRDefault="002A6656">
            <w:pPr>
              <w:pStyle w:val="BodyText1"/>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1E43834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F1117F6"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DD0FCED"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583F1A8" w14:textId="77777777" w:rsidR="00422DA6" w:rsidRDefault="00422DA6">
            <w:pPr>
              <w:pStyle w:val="BodyText1"/>
            </w:pPr>
          </w:p>
        </w:tc>
      </w:tr>
      <w:tr w:rsidR="00422DA6" w14:paraId="146B81A2"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687C4CB" w14:textId="77777777" w:rsidR="00422DA6" w:rsidRDefault="002A6656">
            <w:pPr>
              <w:pStyle w:val="BodyText1"/>
            </w:pPr>
            <w:r>
              <w:t>Prototype</w:t>
            </w:r>
          </w:p>
        </w:tc>
        <w:tc>
          <w:tcPr>
            <w:tcW w:w="1567" w:type="dxa"/>
            <w:tcBorders>
              <w:top w:val="single" w:sz="6" w:space="0" w:color="auto"/>
              <w:left w:val="single" w:sz="6" w:space="0" w:color="auto"/>
              <w:bottom w:val="single" w:sz="6" w:space="0" w:color="auto"/>
              <w:right w:val="single" w:sz="6" w:space="0" w:color="auto"/>
            </w:tcBorders>
          </w:tcPr>
          <w:p w14:paraId="419565F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B75230D"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7CE624A"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439DB668" w14:textId="77777777" w:rsidR="00422DA6" w:rsidRDefault="00422DA6">
            <w:pPr>
              <w:pStyle w:val="BodyText1"/>
            </w:pPr>
          </w:p>
        </w:tc>
      </w:tr>
      <w:tr w:rsidR="00422DA6" w14:paraId="00A0C083"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C3E1805" w14:textId="77777777" w:rsidR="00422DA6" w:rsidRDefault="002A6656">
            <w:pPr>
              <w:pStyle w:val="BodyText1"/>
            </w:pPr>
            <w:r>
              <w:t>Data Model or Flow</w:t>
            </w:r>
          </w:p>
        </w:tc>
        <w:tc>
          <w:tcPr>
            <w:tcW w:w="1567" w:type="dxa"/>
            <w:tcBorders>
              <w:top w:val="single" w:sz="6" w:space="0" w:color="auto"/>
              <w:left w:val="single" w:sz="6" w:space="0" w:color="auto"/>
              <w:bottom w:val="single" w:sz="6" w:space="0" w:color="auto"/>
              <w:right w:val="single" w:sz="6" w:space="0" w:color="auto"/>
            </w:tcBorders>
          </w:tcPr>
          <w:p w14:paraId="652C352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C011C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1BC8355"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380706E8" w14:textId="77777777" w:rsidR="00422DA6" w:rsidRDefault="00422DA6">
            <w:pPr>
              <w:pStyle w:val="BodyText1"/>
            </w:pPr>
          </w:p>
        </w:tc>
      </w:tr>
      <w:tr w:rsidR="00422DA6" w14:paraId="093E900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497915F" w14:textId="77777777" w:rsidR="00422DA6" w:rsidRDefault="002A6656">
            <w:pPr>
              <w:pStyle w:val="BodyText1"/>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25B0CEE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AFDD174"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65913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62559B95" w14:textId="77777777" w:rsidR="00422DA6" w:rsidRDefault="00422DA6">
            <w:pPr>
              <w:pStyle w:val="BodyText1"/>
            </w:pPr>
          </w:p>
        </w:tc>
      </w:tr>
    </w:tbl>
    <w:p w14:paraId="402726EB" w14:textId="77777777" w:rsidR="00422DA6" w:rsidRDefault="00422DA6">
      <w:pPr>
        <w:pStyle w:val="BodyText1"/>
      </w:pPr>
    </w:p>
    <w:p w14:paraId="390CD3D2" w14:textId="77777777" w:rsidR="00422DA6" w:rsidRDefault="002A6656" w:rsidP="00B73F96">
      <w:pPr>
        <w:pStyle w:val="Heading1"/>
        <w:numPr>
          <w:ilvl w:val="0"/>
          <w:numId w:val="2"/>
        </w:numPr>
      </w:pPr>
      <w:bookmarkStart w:id="53" w:name="_Toc314978532"/>
      <w:bookmarkStart w:id="54" w:name="_Toc324843638"/>
      <w:bookmarkStart w:id="55" w:name="_Toc324851945"/>
      <w:bookmarkStart w:id="56" w:name="_Toc324915528"/>
      <w:bookmarkStart w:id="57" w:name="_Toc433104441"/>
      <w:r>
        <w:br w:type="page"/>
      </w:r>
      <w:bookmarkStart w:id="58" w:name="_Toc465287303"/>
      <w:r>
        <w:lastRenderedPageBreak/>
        <w:t>Requirements</w:t>
      </w:r>
      <w:bookmarkEnd w:id="53"/>
      <w:bookmarkEnd w:id="54"/>
      <w:bookmarkEnd w:id="55"/>
      <w:bookmarkEnd w:id="56"/>
      <w:bookmarkEnd w:id="57"/>
      <w:r>
        <w:t xml:space="preserve"> for Test</w:t>
      </w:r>
      <w:bookmarkEnd w:id="58"/>
    </w:p>
    <w:p w14:paraId="77433BA5" w14:textId="77777777" w:rsidR="00D21184" w:rsidRDefault="00D21184">
      <w:pPr>
        <w:pStyle w:val="BodyText"/>
      </w:pPr>
    </w:p>
    <w:p w14:paraId="595CE8FC" w14:textId="3791D8C2" w:rsidR="00D21184" w:rsidRPr="00196319" w:rsidRDefault="00D21184">
      <w:pPr>
        <w:pStyle w:val="BodyText"/>
        <w:rPr>
          <w:b/>
        </w:rPr>
      </w:pPr>
      <w:r w:rsidRPr="00196319">
        <w:rPr>
          <w:b/>
        </w:rPr>
        <w:t>Functional:</w:t>
      </w:r>
    </w:p>
    <w:p w14:paraId="7790B866" w14:textId="3134974A" w:rsidR="00D21184" w:rsidRDefault="00D21184">
      <w:pPr>
        <w:pStyle w:val="BodyText"/>
      </w:pPr>
      <w:r>
        <w:t xml:space="preserve">Critical </w:t>
      </w:r>
      <w:r w:rsidR="005F349D">
        <w:t xml:space="preserve">and some Essential </w:t>
      </w:r>
      <w:r>
        <w:t>Requirements outlined in SRS 1.3 will be tested, these are as follows:</w:t>
      </w:r>
    </w:p>
    <w:p w14:paraId="71354C30" w14:textId="017156B2" w:rsidR="00D21184" w:rsidRDefault="00D21184">
      <w:pPr>
        <w:pStyle w:val="BodyText"/>
      </w:pPr>
      <w:r>
        <w:t>Use Case 1:</w:t>
      </w:r>
      <w:r w:rsidR="00F61E5F">
        <w:tab/>
      </w:r>
      <w:r>
        <w:t xml:space="preserve">The system will provide a user of any type with a </w:t>
      </w:r>
      <w:proofErr w:type="spellStart"/>
      <w:r>
        <w:t>gui</w:t>
      </w:r>
      <w:proofErr w:type="spellEnd"/>
      <w:r>
        <w:t xml:space="preserve"> to log in.</w:t>
      </w:r>
    </w:p>
    <w:p w14:paraId="3A2744E2" w14:textId="236554C2" w:rsidR="00F61E5F" w:rsidRDefault="00D21184">
      <w:pPr>
        <w:pStyle w:val="BodyText"/>
      </w:pPr>
      <w:r>
        <w:t>Use Case 2:</w:t>
      </w:r>
      <w:r w:rsidR="00F61E5F">
        <w:t xml:space="preserve"> </w:t>
      </w:r>
      <w:r w:rsidR="00F61E5F">
        <w:tab/>
        <w:t>The system should provide a guest to register an account in the system.</w:t>
      </w:r>
    </w:p>
    <w:p w14:paraId="1B348F0E" w14:textId="3089DBBD" w:rsidR="00D21184" w:rsidRDefault="00F61E5F" w:rsidP="00F61E5F">
      <w:pPr>
        <w:pStyle w:val="BodyText"/>
        <w:ind w:left="2160" w:hanging="1440"/>
      </w:pPr>
      <w:r>
        <w:t>Use Case 3:</w:t>
      </w:r>
      <w:r w:rsidR="00D21184">
        <w:tab/>
      </w:r>
      <w:r w:rsidR="0098787A" w:rsidRPr="0098787A">
        <w:t>The system should provide any user with a GUI to modify their own profile details, name, E-mail, profile picture and subscriptions.</w:t>
      </w:r>
    </w:p>
    <w:p w14:paraId="33BF9EE1" w14:textId="62B80314" w:rsidR="0098787A" w:rsidRDefault="0098787A" w:rsidP="00F61E5F">
      <w:pPr>
        <w:pStyle w:val="BodyText"/>
        <w:ind w:left="2160" w:hanging="1440"/>
        <w:rPr>
          <w:rFonts w:eastAsia="Calibri"/>
          <w:szCs w:val="24"/>
          <w:lang w:val="en-AU"/>
        </w:rPr>
      </w:pPr>
      <w:r>
        <w:t xml:space="preserve">Use Case </w:t>
      </w:r>
      <w:r w:rsidR="00D312E2">
        <w:t>3:</w:t>
      </w:r>
      <w:r w:rsidR="00D312E2">
        <w:tab/>
      </w:r>
      <w:r w:rsidR="00D312E2" w:rsidRPr="00D312E2">
        <w:t>The system should provide any user with a GUI to modify their own password</w:t>
      </w:r>
      <w:r w:rsidR="00D312E2">
        <w:t>.</w:t>
      </w:r>
    </w:p>
    <w:p w14:paraId="0A562069" w14:textId="77777777" w:rsidR="00F61E5F" w:rsidRPr="009377D1" w:rsidRDefault="00F61E5F" w:rsidP="00F61E5F">
      <w:pPr>
        <w:spacing w:line="276" w:lineRule="auto"/>
        <w:ind w:firstLine="720"/>
        <w:rPr>
          <w:rFonts w:eastAsia="Calibri"/>
          <w:szCs w:val="24"/>
          <w:lang w:val="en-AU"/>
        </w:rPr>
      </w:pPr>
      <w:r>
        <w:rPr>
          <w:rFonts w:eastAsia="Calibri"/>
          <w:szCs w:val="24"/>
          <w:lang w:val="en-AU"/>
        </w:rPr>
        <w:t>Use Case 6:</w:t>
      </w:r>
      <w:r>
        <w:rPr>
          <w:rFonts w:eastAsia="Calibri"/>
          <w:szCs w:val="24"/>
          <w:lang w:val="en-AU"/>
        </w:rPr>
        <w:tab/>
      </w:r>
      <w:r w:rsidRPr="009377D1">
        <w:rPr>
          <w:rFonts w:eastAsia="Calibri"/>
          <w:szCs w:val="24"/>
          <w:lang w:val="en-AU"/>
        </w:rPr>
        <w:t>The system should provide a user with a GUI form to search for users of any type.</w:t>
      </w:r>
    </w:p>
    <w:p w14:paraId="25260475" w14:textId="77777777" w:rsidR="00F61E5F" w:rsidRPr="009377D1" w:rsidRDefault="00F61E5F" w:rsidP="00F61E5F">
      <w:pPr>
        <w:spacing w:line="276" w:lineRule="auto"/>
        <w:ind w:left="1440" w:firstLine="720"/>
        <w:rPr>
          <w:rFonts w:eastAsia="Calibri"/>
          <w:szCs w:val="24"/>
          <w:lang w:val="en-AU"/>
        </w:rPr>
      </w:pPr>
      <w:r w:rsidRPr="009377D1">
        <w:rPr>
          <w:rFonts w:eastAsia="Calibri"/>
          <w:szCs w:val="24"/>
          <w:lang w:val="en-AU"/>
        </w:rPr>
        <w:t>Search criteria include: First Name, Last Name, Email, Role, Account</w:t>
      </w:r>
    </w:p>
    <w:p w14:paraId="57D8C5B1" w14:textId="3E85CBB4" w:rsidR="00F61E5F" w:rsidRDefault="00F61E5F" w:rsidP="00F61E5F">
      <w:pPr>
        <w:pStyle w:val="BodyText"/>
        <w:ind w:left="2160"/>
        <w:rPr>
          <w:rFonts w:eastAsia="Calibri"/>
          <w:szCs w:val="24"/>
          <w:lang w:val="en-AU"/>
        </w:rPr>
      </w:pPr>
      <w:r w:rsidRPr="009377D1">
        <w:rPr>
          <w:rFonts w:eastAsia="Calibri"/>
          <w:szCs w:val="24"/>
          <w:lang w:val="en-AU"/>
        </w:rPr>
        <w:t>Status and Key word.</w:t>
      </w:r>
    </w:p>
    <w:p w14:paraId="5898D223" w14:textId="6FD66C7B" w:rsidR="00F61E5F" w:rsidRDefault="00F61E5F" w:rsidP="00F61E5F">
      <w:pPr>
        <w:pStyle w:val="BodyText"/>
        <w:ind w:left="0"/>
        <w:rPr>
          <w:rFonts w:eastAsia="Calibri"/>
          <w:szCs w:val="24"/>
          <w:lang w:val="en-AU"/>
        </w:rPr>
      </w:pPr>
      <w:r>
        <w:tab/>
        <w:t>Use Case 7:</w:t>
      </w:r>
      <w:r>
        <w:tab/>
      </w:r>
      <w:r w:rsidRPr="009377D1">
        <w:rPr>
          <w:rFonts w:eastAsia="Calibri"/>
          <w:szCs w:val="24"/>
          <w:lang w:val="en-AU"/>
        </w:rPr>
        <w:t>The system should provide a user with a GUI to view any non-administrator user profile.</w:t>
      </w:r>
    </w:p>
    <w:p w14:paraId="100CAD96" w14:textId="77777777" w:rsidR="00F61E5F" w:rsidRPr="004D255A" w:rsidRDefault="00F61E5F" w:rsidP="00F61E5F">
      <w:pPr>
        <w:spacing w:line="276" w:lineRule="auto"/>
        <w:rPr>
          <w:rFonts w:eastAsia="Calibri"/>
          <w:szCs w:val="24"/>
          <w:lang w:val="en-AU"/>
        </w:rPr>
      </w:pPr>
      <w:r>
        <w:rPr>
          <w:rFonts w:eastAsia="Calibri"/>
          <w:szCs w:val="24"/>
          <w:lang w:val="en-AU"/>
        </w:rPr>
        <w:tab/>
        <w:t>Use Case 8:</w:t>
      </w:r>
      <w:r>
        <w:rPr>
          <w:rFonts w:eastAsia="Calibri"/>
          <w:szCs w:val="24"/>
          <w:lang w:val="en-AU"/>
        </w:rPr>
        <w:tab/>
      </w:r>
      <w:r w:rsidRPr="004D255A">
        <w:rPr>
          <w:rFonts w:eastAsia="Calibri"/>
          <w:szCs w:val="24"/>
          <w:lang w:val="en-AU"/>
        </w:rPr>
        <w:t xml:space="preserve">The system should allow a </w:t>
      </w:r>
      <w:r>
        <w:rPr>
          <w:rFonts w:eastAsia="Calibri"/>
          <w:szCs w:val="24"/>
          <w:lang w:val="en-AU"/>
        </w:rPr>
        <w:t>user</w:t>
      </w:r>
      <w:r w:rsidRPr="004D255A">
        <w:rPr>
          <w:rFonts w:eastAsia="Calibri"/>
          <w:szCs w:val="24"/>
          <w:lang w:val="en-AU"/>
        </w:rPr>
        <w:t xml:space="preserve"> to filter users of any type by First Name,</w:t>
      </w:r>
    </w:p>
    <w:p w14:paraId="79C25E0E" w14:textId="516C138E" w:rsidR="00F61E5F" w:rsidRDefault="00F61E5F" w:rsidP="00F61E5F">
      <w:pPr>
        <w:pStyle w:val="BodyText"/>
        <w:ind w:left="1440" w:firstLine="720"/>
        <w:rPr>
          <w:rFonts w:eastAsia="Calibri"/>
          <w:szCs w:val="24"/>
          <w:lang w:val="en-AU"/>
        </w:rPr>
      </w:pPr>
      <w:r w:rsidRPr="004D255A">
        <w:rPr>
          <w:rFonts w:eastAsia="Calibri"/>
          <w:szCs w:val="24"/>
          <w:lang w:val="en-AU"/>
        </w:rPr>
        <w:t>Last Name and Account Status.</w:t>
      </w:r>
    </w:p>
    <w:p w14:paraId="6E089B39" w14:textId="22AAFE06" w:rsidR="00F61E5F" w:rsidRDefault="00F61E5F" w:rsidP="00AE5814">
      <w:pPr>
        <w:pStyle w:val="BodyText"/>
        <w:ind w:left="2160" w:hanging="1440"/>
        <w:rPr>
          <w:rFonts w:eastAsia="Calibri"/>
          <w:szCs w:val="24"/>
          <w:lang w:val="en-AU"/>
        </w:rPr>
      </w:pPr>
      <w:r>
        <w:t>Use Case 9:</w:t>
      </w:r>
      <w:r>
        <w:tab/>
      </w:r>
      <w:r w:rsidR="00AE5814" w:rsidRPr="00A26AC4">
        <w:rPr>
          <w:rFonts w:eastAsia="Calibri"/>
          <w:szCs w:val="24"/>
          <w:lang w:val="en-AU"/>
        </w:rPr>
        <w:t xml:space="preserve">The system should allow a </w:t>
      </w:r>
      <w:r w:rsidR="00AE5814" w:rsidRPr="000B08B2">
        <w:rPr>
          <w:rFonts w:eastAsia="Calibri"/>
          <w:szCs w:val="24"/>
          <w:lang w:val="en-AU"/>
        </w:rPr>
        <w:t>Reporter, Developer, Triager, Reviewer</w:t>
      </w:r>
      <w:r w:rsidR="00AE5814" w:rsidRPr="00A26AC4">
        <w:rPr>
          <w:rFonts w:eastAsia="Calibri"/>
          <w:szCs w:val="24"/>
          <w:lang w:val="en-AU"/>
        </w:rPr>
        <w:t xml:space="preserve"> to clock up reputation points to be displayed in their user profile and whenever their name is used in commenting or bug reporting</w:t>
      </w:r>
      <w:r w:rsidR="00AE5814">
        <w:rPr>
          <w:rFonts w:eastAsia="Calibri"/>
          <w:szCs w:val="24"/>
          <w:lang w:val="en-AU"/>
        </w:rPr>
        <w:t xml:space="preserve"> or bug solving</w:t>
      </w:r>
      <w:r w:rsidR="00AE5814" w:rsidRPr="00A26AC4">
        <w:rPr>
          <w:rFonts w:eastAsia="Calibri"/>
          <w:szCs w:val="24"/>
          <w:lang w:val="en-AU"/>
        </w:rPr>
        <w:t>.</w:t>
      </w:r>
    </w:p>
    <w:p w14:paraId="14DFF3F7" w14:textId="0119C4C6" w:rsidR="00AE5814" w:rsidRDefault="00AE5814" w:rsidP="00AE5814">
      <w:pPr>
        <w:pStyle w:val="BodyText"/>
        <w:ind w:left="2160" w:hanging="1440"/>
        <w:rPr>
          <w:rFonts w:eastAsia="Calibri"/>
          <w:szCs w:val="24"/>
          <w:lang w:val="en-AU"/>
        </w:rPr>
      </w:pPr>
      <w:r>
        <w:rPr>
          <w:rFonts w:eastAsia="Calibri"/>
          <w:szCs w:val="24"/>
          <w:lang w:val="en-AU"/>
        </w:rPr>
        <w:t xml:space="preserve">Use Case </w:t>
      </w:r>
      <w:r w:rsidR="00BD10DD">
        <w:rPr>
          <w:rFonts w:eastAsia="Calibri"/>
          <w:szCs w:val="24"/>
          <w:lang w:val="en-AU"/>
        </w:rPr>
        <w:t>10:</w:t>
      </w:r>
      <w:r w:rsidR="00BD10DD">
        <w:rPr>
          <w:rFonts w:eastAsia="Calibri"/>
          <w:szCs w:val="24"/>
          <w:lang w:val="en-AU"/>
        </w:rPr>
        <w:tab/>
      </w:r>
      <w:r w:rsidR="005F349D" w:rsidRPr="00135D28">
        <w:rPr>
          <w:rFonts w:eastAsia="Calibri"/>
          <w:szCs w:val="24"/>
          <w:lang w:val="en-AU"/>
        </w:rPr>
        <w:t>The system should provide a System Admin with a GUI to edit an existing non-administrator user’s profile in the Bug Tracker System.</w:t>
      </w:r>
    </w:p>
    <w:p w14:paraId="7336690A" w14:textId="0D775341" w:rsidR="00D118F3" w:rsidRPr="00590520" w:rsidRDefault="00BD10DD" w:rsidP="00D118F3">
      <w:pPr>
        <w:spacing w:line="276" w:lineRule="auto"/>
        <w:ind w:left="2160" w:hanging="1440"/>
        <w:rPr>
          <w:rFonts w:eastAsia="Calibri"/>
          <w:szCs w:val="24"/>
          <w:lang w:val="en-AU"/>
        </w:rPr>
      </w:pPr>
      <w:r>
        <w:rPr>
          <w:rFonts w:eastAsia="Calibri"/>
          <w:szCs w:val="24"/>
          <w:lang w:val="en-AU"/>
        </w:rPr>
        <w:t>Use Case 1</w:t>
      </w:r>
      <w:r w:rsidR="00F5573A">
        <w:rPr>
          <w:rFonts w:eastAsia="Calibri"/>
          <w:szCs w:val="24"/>
          <w:lang w:val="en-AU"/>
        </w:rPr>
        <w:t>2</w:t>
      </w:r>
      <w:r>
        <w:rPr>
          <w:rFonts w:eastAsia="Calibri"/>
          <w:szCs w:val="24"/>
          <w:lang w:val="en-AU"/>
        </w:rPr>
        <w:t>:</w:t>
      </w:r>
      <w:r>
        <w:rPr>
          <w:rFonts w:eastAsia="Calibri"/>
          <w:szCs w:val="24"/>
          <w:lang w:val="en-AU"/>
        </w:rPr>
        <w:tab/>
      </w:r>
      <w:r w:rsidR="00D118F3" w:rsidRPr="00590520">
        <w:rPr>
          <w:rFonts w:eastAsia="Calibri"/>
          <w:szCs w:val="24"/>
          <w:lang w:val="en-AU"/>
        </w:rPr>
        <w:t xml:space="preserve">The system should provide a </w:t>
      </w:r>
      <w:r w:rsidR="00D118F3">
        <w:rPr>
          <w:rFonts w:eastAsia="Calibri"/>
          <w:szCs w:val="24"/>
          <w:lang w:val="en-AU"/>
        </w:rPr>
        <w:t>use</w:t>
      </w:r>
      <w:r w:rsidR="00D118F3" w:rsidRPr="00590520">
        <w:rPr>
          <w:rFonts w:eastAsia="Calibri"/>
          <w:szCs w:val="24"/>
          <w:lang w:val="en-AU"/>
        </w:rPr>
        <w:t>r with a GUI form to enter new bugs. The form should include:</w:t>
      </w:r>
    </w:p>
    <w:p w14:paraId="096892DB"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Application the reporter is reporting a bug on</w:t>
      </w:r>
    </w:p>
    <w:p w14:paraId="0BD69688"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Title</w:t>
      </w:r>
    </w:p>
    <w:p w14:paraId="42599102"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Text area to enter description of bug</w:t>
      </w:r>
    </w:p>
    <w:p w14:paraId="011CDD03"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Option to receive responses from their post to their email</w:t>
      </w:r>
    </w:p>
    <w:p w14:paraId="4B57630D"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Choose how often they want responses, e</w:t>
      </w:r>
      <w:r>
        <w:rPr>
          <w:rFonts w:eastAsia="Calibri"/>
          <w:szCs w:val="24"/>
          <w:lang w:val="en-AU"/>
        </w:rPr>
        <w:t>.g.</w:t>
      </w:r>
      <w:r w:rsidRPr="00590520">
        <w:rPr>
          <w:rFonts w:eastAsia="Calibri"/>
          <w:szCs w:val="24"/>
          <w:lang w:val="en-AU"/>
        </w:rPr>
        <w:t xml:space="preserve"> weekly, monthly</w:t>
      </w:r>
    </w:p>
    <w:p w14:paraId="65FE3C9E" w14:textId="397E2BDC" w:rsidR="00BD10DD" w:rsidRDefault="00D118F3" w:rsidP="00D118F3">
      <w:pPr>
        <w:pStyle w:val="BodyText"/>
        <w:ind w:left="2160"/>
        <w:rPr>
          <w:rFonts w:eastAsia="Calibri"/>
          <w:szCs w:val="24"/>
          <w:lang w:val="en-AU"/>
        </w:rPr>
      </w:pPr>
      <w:r w:rsidRPr="00590520">
        <w:rPr>
          <w:rFonts w:eastAsia="Calibri"/>
          <w:szCs w:val="24"/>
          <w:lang w:val="en-AU"/>
        </w:rPr>
        <w:t>Optional information: Version, file uploads, repeatable walkthrough, platform, severity, priority</w:t>
      </w:r>
      <w:r>
        <w:rPr>
          <w:rFonts w:eastAsia="Calibri"/>
          <w:szCs w:val="24"/>
          <w:lang w:val="en-AU"/>
        </w:rPr>
        <w:t>.</w:t>
      </w:r>
    </w:p>
    <w:p w14:paraId="7FBE36EA" w14:textId="77777777" w:rsidR="00F5573A" w:rsidRDefault="00D118F3">
      <w:pPr>
        <w:pStyle w:val="BodyText"/>
        <w:rPr>
          <w:rFonts w:eastAsia="Calibri"/>
          <w:szCs w:val="24"/>
          <w:lang w:val="en-AU"/>
        </w:rPr>
      </w:pPr>
      <w:r>
        <w:rPr>
          <w:rFonts w:eastAsia="Calibri"/>
          <w:szCs w:val="24"/>
          <w:lang w:val="en-AU"/>
        </w:rPr>
        <w:t>Use Case 1</w:t>
      </w:r>
      <w:r w:rsidR="00F5573A">
        <w:rPr>
          <w:rFonts w:eastAsia="Calibri"/>
          <w:szCs w:val="24"/>
          <w:lang w:val="en-AU"/>
        </w:rPr>
        <w:t>3</w:t>
      </w:r>
      <w:r>
        <w:rPr>
          <w:rFonts w:eastAsia="Calibri"/>
          <w:szCs w:val="24"/>
          <w:lang w:val="en-AU"/>
        </w:rPr>
        <w:t>:</w:t>
      </w:r>
      <w:r w:rsidR="00F5573A">
        <w:rPr>
          <w:rFonts w:eastAsia="Calibri"/>
          <w:szCs w:val="24"/>
          <w:lang w:val="en-AU"/>
        </w:rPr>
        <w:tab/>
      </w:r>
      <w:r w:rsidR="00F5573A" w:rsidRPr="00590520">
        <w:rPr>
          <w:rFonts w:eastAsia="Calibri"/>
          <w:szCs w:val="24"/>
          <w:lang w:val="en-AU"/>
        </w:rPr>
        <w:t>The system should provide any user with a facility to add comments</w:t>
      </w:r>
      <w:r w:rsidR="00F5573A">
        <w:rPr>
          <w:rFonts w:eastAsia="Calibri"/>
          <w:szCs w:val="24"/>
          <w:lang w:val="en-AU"/>
        </w:rPr>
        <w:t>.</w:t>
      </w:r>
    </w:p>
    <w:p w14:paraId="24F76DC9" w14:textId="261F8940" w:rsidR="00D118F3" w:rsidRDefault="00F5573A" w:rsidP="00940DDF">
      <w:pPr>
        <w:pStyle w:val="BodyText"/>
        <w:ind w:left="2160" w:hanging="1440"/>
        <w:rPr>
          <w:rFonts w:eastAsia="Calibri"/>
          <w:szCs w:val="24"/>
          <w:lang w:val="en-AU"/>
        </w:rPr>
      </w:pPr>
      <w:r>
        <w:rPr>
          <w:rFonts w:eastAsia="Calibri"/>
          <w:szCs w:val="24"/>
          <w:lang w:val="en-AU"/>
        </w:rPr>
        <w:t>Use Case</w:t>
      </w:r>
      <w:r w:rsidR="00940DDF">
        <w:rPr>
          <w:rFonts w:eastAsia="Calibri"/>
          <w:szCs w:val="24"/>
          <w:lang w:val="en-AU"/>
        </w:rPr>
        <w:t xml:space="preserve"> 11:</w:t>
      </w:r>
      <w:r w:rsidR="00940DDF">
        <w:rPr>
          <w:rFonts w:eastAsia="Calibri"/>
          <w:szCs w:val="24"/>
          <w:lang w:val="en-AU"/>
        </w:rPr>
        <w:tab/>
      </w:r>
      <w:r w:rsidR="00940DDF" w:rsidRPr="009377D1">
        <w:rPr>
          <w:rFonts w:eastAsia="Calibri" w:cs="Arial"/>
          <w:szCs w:val="24"/>
          <w:lang w:val="en-AU"/>
        </w:rPr>
        <w:t xml:space="preserve">The system should provide a user of any type </w:t>
      </w:r>
      <w:r w:rsidR="00940DDF" w:rsidRPr="009377D1">
        <w:rPr>
          <w:rFonts w:eastAsia="Calibri" w:cs="Arial"/>
          <w:szCs w:val="24"/>
        </w:rPr>
        <w:t>(</w:t>
      </w:r>
      <w:r w:rsidR="00940DDF" w:rsidRPr="009377D1">
        <w:rPr>
          <w:rFonts w:eastAsia="Calibri"/>
          <w:szCs w:val="24"/>
          <w:lang w:val="en-AU"/>
        </w:rPr>
        <w:t xml:space="preserve">Reporter, Developer, Triager, and Reviewer) </w:t>
      </w:r>
      <w:r w:rsidR="00940DDF" w:rsidRPr="009377D1">
        <w:rPr>
          <w:rFonts w:eastAsia="Calibri" w:cs="Arial"/>
          <w:szCs w:val="24"/>
          <w:lang w:val="en-AU"/>
        </w:rPr>
        <w:t>with a GUI form to</w:t>
      </w:r>
      <w:r w:rsidR="00940DDF" w:rsidRPr="009377D1">
        <w:rPr>
          <w:rFonts w:ascii="Arial" w:eastAsia="Calibri" w:hAnsi="Arial" w:cs="Arial"/>
          <w:szCs w:val="24"/>
          <w:lang w:val="en-AU"/>
        </w:rPr>
        <w:t xml:space="preserve"> </w:t>
      </w:r>
      <w:r w:rsidR="00940DDF" w:rsidRPr="009377D1">
        <w:rPr>
          <w:rFonts w:cs="Arial"/>
          <w:szCs w:val="24"/>
          <w:lang w:val="en-AU"/>
        </w:rPr>
        <w:t>subscribe to the bug.</w:t>
      </w:r>
      <w:r w:rsidR="00D118F3">
        <w:rPr>
          <w:rFonts w:eastAsia="Calibri"/>
          <w:szCs w:val="24"/>
          <w:lang w:val="en-AU"/>
        </w:rPr>
        <w:tab/>
      </w:r>
    </w:p>
    <w:p w14:paraId="4DF8F14A" w14:textId="3346376F" w:rsidR="00DD38C4" w:rsidRDefault="00DD38C4" w:rsidP="00BC0414">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t xml:space="preserve">The system will provide a user of any type with a </w:t>
      </w:r>
      <w:proofErr w:type="spellStart"/>
      <w:r>
        <w:rPr>
          <w:rFonts w:eastAsia="Calibri"/>
          <w:szCs w:val="24"/>
          <w:lang w:val="en-AU"/>
        </w:rPr>
        <w:t>gui</w:t>
      </w:r>
      <w:proofErr w:type="spellEnd"/>
      <w:r>
        <w:rPr>
          <w:rFonts w:eastAsia="Calibri"/>
          <w:szCs w:val="24"/>
          <w:lang w:val="en-AU"/>
        </w:rPr>
        <w:t xml:space="preserve"> to view a bug. </w:t>
      </w:r>
      <w:r w:rsidRPr="00143477">
        <w:rPr>
          <w:rFonts w:eastAsia="Calibri"/>
          <w:szCs w:val="24"/>
          <w:lang w:val="en-AU"/>
        </w:rPr>
        <w:t>This includes all active and non-active bugs including duplicate bugs</w:t>
      </w:r>
      <w:r>
        <w:rPr>
          <w:rFonts w:eastAsia="Calibri"/>
          <w:szCs w:val="24"/>
          <w:lang w:val="en-AU"/>
        </w:rPr>
        <w:t>.</w:t>
      </w:r>
    </w:p>
    <w:p w14:paraId="515B99B3" w14:textId="22E111FA" w:rsidR="00DD38C4" w:rsidRDefault="00BC0414" w:rsidP="00940DDF">
      <w:pPr>
        <w:pStyle w:val="BodyText"/>
        <w:ind w:left="2160" w:hanging="1440"/>
        <w:rPr>
          <w:rFonts w:eastAsia="Calibri"/>
          <w:szCs w:val="24"/>
          <w:lang w:val="en-AU"/>
        </w:rPr>
      </w:pPr>
      <w:r>
        <w:rPr>
          <w:rFonts w:eastAsia="Calibri"/>
          <w:szCs w:val="24"/>
          <w:lang w:val="en-AU"/>
        </w:rPr>
        <w:t>Use Case 20:</w:t>
      </w:r>
      <w:r>
        <w:rPr>
          <w:rFonts w:eastAsia="Calibri"/>
          <w:szCs w:val="24"/>
          <w:lang w:val="en-AU"/>
        </w:rPr>
        <w:tab/>
      </w:r>
      <w:r w:rsidRPr="00143477">
        <w:rPr>
          <w:rFonts w:eastAsia="Calibri"/>
          <w:szCs w:val="24"/>
          <w:lang w:val="en-AU"/>
        </w:rPr>
        <w:t xml:space="preserve">The system should provide a Triager with a GUI to Assign bugs to developers. </w:t>
      </w:r>
    </w:p>
    <w:p w14:paraId="42F86787" w14:textId="394686EC" w:rsidR="00C55257" w:rsidRDefault="001F0BC8" w:rsidP="00940DDF">
      <w:pPr>
        <w:pStyle w:val="BodyText"/>
        <w:ind w:left="2160" w:hanging="1440"/>
        <w:rPr>
          <w:rFonts w:eastAsia="Calibri"/>
          <w:szCs w:val="24"/>
          <w:lang w:val="en-AU"/>
        </w:rPr>
      </w:pPr>
      <w:r>
        <w:rPr>
          <w:rFonts w:eastAsia="Calibri"/>
          <w:szCs w:val="24"/>
          <w:lang w:val="en-AU"/>
        </w:rPr>
        <w:t>Use Case 19:</w:t>
      </w:r>
      <w:r>
        <w:rPr>
          <w:rFonts w:eastAsia="Calibri"/>
          <w:szCs w:val="24"/>
          <w:lang w:val="en-AU"/>
        </w:rPr>
        <w:tab/>
      </w:r>
      <w:r w:rsidRPr="009D6FA3">
        <w:rPr>
          <w:rFonts w:eastAsia="Calibri"/>
          <w:szCs w:val="24"/>
          <w:lang w:val="en-AU"/>
        </w:rPr>
        <w:t>The system should provide a Triager with a GUI to edit existing Bugs in the System. Details such as title, description, status, severity, priority, assigned developer can be changed</w:t>
      </w:r>
      <w:r>
        <w:rPr>
          <w:rFonts w:eastAsia="Calibri"/>
          <w:szCs w:val="24"/>
          <w:lang w:val="en-AU"/>
        </w:rPr>
        <w:t>.</w:t>
      </w:r>
    </w:p>
    <w:p w14:paraId="666709FA" w14:textId="49D09E36" w:rsidR="00A670A5" w:rsidRDefault="00A670A5" w:rsidP="00135619">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485295">
        <w:rPr>
          <w:rFonts w:eastAsia="Calibri"/>
          <w:szCs w:val="24"/>
          <w:lang w:val="en-AU"/>
        </w:rPr>
        <w:t>The system should provide a Triager with a GUI to view current bugs assigned to each developer.</w:t>
      </w:r>
    </w:p>
    <w:p w14:paraId="3568DEBC" w14:textId="6A1B4050" w:rsidR="00C939A7" w:rsidRPr="00FC4826" w:rsidRDefault="00A670A5" w:rsidP="00FC4826">
      <w:pPr>
        <w:pStyle w:val="BodyText"/>
        <w:ind w:left="2160" w:hanging="1440"/>
        <w:rPr>
          <w:rFonts w:eastAsia="Calibri" w:cs="Arial"/>
          <w:szCs w:val="24"/>
        </w:rPr>
      </w:pPr>
      <w:r>
        <w:rPr>
          <w:rFonts w:eastAsia="Calibri"/>
          <w:szCs w:val="24"/>
          <w:lang w:val="en-AU"/>
        </w:rPr>
        <w:lastRenderedPageBreak/>
        <w:t>Use Case 4:</w:t>
      </w:r>
      <w:r>
        <w:rPr>
          <w:rFonts w:eastAsia="Calibri"/>
          <w:szCs w:val="24"/>
          <w:lang w:val="en-AU"/>
        </w:rPr>
        <w:tab/>
      </w:r>
      <w:r w:rsidRPr="00D62C29">
        <w:rPr>
          <w:rFonts w:eastAsia="Calibri" w:cs="Arial"/>
          <w:szCs w:val="24"/>
        </w:rPr>
        <w:t>The system should provide a facility for the developer to change the status of the bug. A developer can only change a bug assigned to them.</w:t>
      </w:r>
    </w:p>
    <w:p w14:paraId="3D0C1E52" w14:textId="77777777" w:rsidR="008F7D78" w:rsidRPr="00D62C29" w:rsidRDefault="008F7D78" w:rsidP="008F7D78">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provide users a GUI form to search for bugs of any type.</w:t>
      </w:r>
    </w:p>
    <w:p w14:paraId="1335B428" w14:textId="14F405A9" w:rsidR="00C939A7" w:rsidRDefault="008F7D78" w:rsidP="008F7D78">
      <w:pPr>
        <w:pStyle w:val="BodyText"/>
        <w:ind w:left="2160"/>
        <w:rPr>
          <w:rFonts w:eastAsia="Calibri"/>
          <w:szCs w:val="24"/>
          <w:lang w:val="en-AU"/>
        </w:rPr>
      </w:pPr>
      <w:r w:rsidRPr="00D62C29">
        <w:rPr>
          <w:rFonts w:eastAsia="Calibri"/>
          <w:szCs w:val="24"/>
          <w:lang w:val="en-AU"/>
        </w:rPr>
        <w:t>Search criteria include: Application, Date, Developer, Key Word, and Status.</w:t>
      </w:r>
    </w:p>
    <w:p w14:paraId="2AA257C6" w14:textId="77777777" w:rsidR="00AC1465" w:rsidRPr="00D62C29" w:rsidRDefault="00AC1465" w:rsidP="00AC1465">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allow a user to filter bugs of any type by Application,</w:t>
      </w:r>
    </w:p>
    <w:p w14:paraId="08978CA6" w14:textId="310E2078" w:rsidR="00B60707" w:rsidRDefault="00AC1465" w:rsidP="00AC1465">
      <w:pPr>
        <w:pStyle w:val="BodyText"/>
        <w:ind w:left="1440" w:firstLine="720"/>
        <w:rPr>
          <w:rFonts w:eastAsia="Calibri"/>
          <w:szCs w:val="24"/>
          <w:lang w:val="en-AU"/>
        </w:rPr>
      </w:pPr>
      <w:r w:rsidRPr="00D62C29">
        <w:rPr>
          <w:rFonts w:eastAsia="Calibri"/>
          <w:szCs w:val="24"/>
          <w:lang w:val="en-AU"/>
        </w:rPr>
        <w:t>Date, Developer and Status.</w:t>
      </w:r>
    </w:p>
    <w:p w14:paraId="13095C56" w14:textId="77777777" w:rsidR="00420D08" w:rsidRDefault="00420D08">
      <w:pPr>
        <w:pStyle w:val="BodyText"/>
        <w:rPr>
          <w:rFonts w:eastAsia="Calibri"/>
          <w:szCs w:val="24"/>
          <w:lang w:val="en-AU"/>
        </w:rPr>
      </w:pPr>
    </w:p>
    <w:p w14:paraId="5A87E2E2" w14:textId="6EC11D83" w:rsidR="00167146" w:rsidRPr="00167146" w:rsidRDefault="00167146">
      <w:pPr>
        <w:pStyle w:val="BodyText"/>
        <w:rPr>
          <w:rFonts w:eastAsia="Calibri"/>
          <w:b/>
          <w:szCs w:val="24"/>
          <w:lang w:val="en-AU"/>
        </w:rPr>
      </w:pPr>
      <w:r w:rsidRPr="00167146">
        <w:rPr>
          <w:rFonts w:eastAsia="Calibri"/>
          <w:b/>
          <w:szCs w:val="24"/>
          <w:lang w:val="en-AU"/>
        </w:rPr>
        <w:t>Non-functional requirements to be tested:</w:t>
      </w:r>
    </w:p>
    <w:p w14:paraId="2A17D131" w14:textId="4DDE0BF4" w:rsidR="00167146" w:rsidRPr="009B6203" w:rsidRDefault="009B6203" w:rsidP="009B6203">
      <w:pPr>
        <w:pStyle w:val="BodyText"/>
        <w:numPr>
          <w:ilvl w:val="0"/>
          <w:numId w:val="22"/>
        </w:numPr>
        <w:rPr>
          <w:rFonts w:eastAsia="Calibri"/>
          <w:szCs w:val="24"/>
          <w:lang w:val="en-AU"/>
        </w:rPr>
      </w:pPr>
      <w:r>
        <w:rPr>
          <w:rFonts w:eastAsia="Calibri"/>
          <w:szCs w:val="24"/>
        </w:rPr>
        <w:t xml:space="preserve">The system should respond </w:t>
      </w:r>
      <w:r w:rsidRPr="00512A08">
        <w:rPr>
          <w:rFonts w:eastAsia="Calibri"/>
          <w:szCs w:val="24"/>
        </w:rPr>
        <w:t>to any action of any user within 12 seconds.</w:t>
      </w:r>
    </w:p>
    <w:p w14:paraId="3835272C" w14:textId="7AA77D49" w:rsidR="009B6203" w:rsidRPr="008C2FD1" w:rsidRDefault="008C2FD1" w:rsidP="009B6203">
      <w:pPr>
        <w:pStyle w:val="BodyText"/>
        <w:numPr>
          <w:ilvl w:val="0"/>
          <w:numId w:val="22"/>
        </w:numPr>
        <w:rPr>
          <w:rFonts w:eastAsia="Calibri"/>
          <w:szCs w:val="24"/>
          <w:lang w:val="en-AU"/>
        </w:rPr>
      </w:pPr>
      <w:r w:rsidRPr="00512A08">
        <w:rPr>
          <w:rFonts w:eastAsia="Calibri"/>
          <w:szCs w:val="24"/>
        </w:rPr>
        <w:t>The system should display search results within 12 seconds.</w:t>
      </w:r>
    </w:p>
    <w:p w14:paraId="054F67EE" w14:textId="55ABF364" w:rsidR="00B045FA" w:rsidRPr="00B045FA" w:rsidRDefault="00125EA1" w:rsidP="00B045FA">
      <w:pPr>
        <w:pStyle w:val="BodyText"/>
        <w:numPr>
          <w:ilvl w:val="0"/>
          <w:numId w:val="22"/>
        </w:numPr>
        <w:rPr>
          <w:rFonts w:eastAsia="Calibri"/>
          <w:szCs w:val="24"/>
          <w:lang w:val="en-AU"/>
        </w:rPr>
      </w:pPr>
      <w:r w:rsidRPr="00512A08">
        <w:rPr>
          <w:rFonts w:eastAsia="Calibri"/>
          <w:szCs w:val="24"/>
        </w:rPr>
        <w:t xml:space="preserve">The system should generate a report within no more than </w:t>
      </w:r>
      <w:r w:rsidR="00FC4826">
        <w:rPr>
          <w:rFonts w:eastAsia="Calibri"/>
          <w:szCs w:val="24"/>
        </w:rPr>
        <w:t>3 seconds</w:t>
      </w:r>
      <w:r w:rsidRPr="00512A08">
        <w:rPr>
          <w:rFonts w:eastAsia="Calibri"/>
          <w:szCs w:val="24"/>
        </w:rPr>
        <w:t>.</w:t>
      </w:r>
    </w:p>
    <w:p w14:paraId="08C67EDB" w14:textId="2CCA0EBA" w:rsidR="00B42A8C" w:rsidRPr="00B42A8C" w:rsidRDefault="00B42A8C" w:rsidP="00B42A8C">
      <w:pPr>
        <w:pStyle w:val="BodyText"/>
        <w:numPr>
          <w:ilvl w:val="0"/>
          <w:numId w:val="22"/>
        </w:numPr>
        <w:rPr>
          <w:rFonts w:eastAsia="Calibri"/>
          <w:szCs w:val="24"/>
          <w:lang w:val="en-AU"/>
        </w:rPr>
      </w:pPr>
      <w:r w:rsidRPr="00512A08">
        <w:rPr>
          <w:rFonts w:eastAsia="Calibri"/>
          <w:szCs w:val="24"/>
        </w:rPr>
        <w:t>The system should not require users to have any specific knowledge or special technical skill to be able to use it. Bug Tracker system should be appropriate for a computer-literate user community with no additional training on the system so that users can use it after at most one day of exploring the system.</w:t>
      </w:r>
      <w:r>
        <w:rPr>
          <w:rFonts w:eastAsia="Calibri"/>
          <w:szCs w:val="24"/>
        </w:rPr>
        <w:t xml:space="preserve"> By providing well-formed graphical user interfaces.</w:t>
      </w:r>
    </w:p>
    <w:p w14:paraId="5EA3CDFC" w14:textId="442912B0" w:rsidR="00B42A8C" w:rsidRPr="002609CD" w:rsidRDefault="002609CD" w:rsidP="00B42A8C">
      <w:pPr>
        <w:pStyle w:val="BodyText"/>
        <w:numPr>
          <w:ilvl w:val="0"/>
          <w:numId w:val="22"/>
        </w:numPr>
        <w:rPr>
          <w:rFonts w:eastAsia="Calibri"/>
          <w:szCs w:val="24"/>
          <w:lang w:val="en-AU"/>
        </w:rPr>
      </w:pPr>
      <w:r w:rsidRPr="00512A08">
        <w:rPr>
          <w:rFonts w:eastAsia="Calibri"/>
          <w:szCs w:val="24"/>
        </w:rPr>
        <w:t xml:space="preserve">The system should </w:t>
      </w:r>
      <w:r>
        <w:rPr>
          <w:rFonts w:eastAsia="Calibri"/>
          <w:szCs w:val="24"/>
        </w:rPr>
        <w:t>provide users with appropriate feedback to recover from errors within 3 seconds by providing informative error messages.</w:t>
      </w:r>
    </w:p>
    <w:p w14:paraId="0E0228D6" w14:textId="0A1F8BCF" w:rsidR="00422DA6" w:rsidRDefault="002A6656" w:rsidP="00B73F96">
      <w:pPr>
        <w:pStyle w:val="Heading1"/>
        <w:numPr>
          <w:ilvl w:val="0"/>
          <w:numId w:val="2"/>
        </w:numPr>
      </w:pPr>
      <w:bookmarkStart w:id="59" w:name="_Toc314978533"/>
      <w:bookmarkStart w:id="60" w:name="_Toc324843639"/>
      <w:bookmarkStart w:id="61" w:name="_Toc324851946"/>
      <w:bookmarkStart w:id="62" w:name="_Toc324915529"/>
      <w:bookmarkStart w:id="63" w:name="_Toc433104442"/>
      <w:r>
        <w:br w:type="page"/>
      </w:r>
      <w:bookmarkStart w:id="64" w:name="_Toc465287304"/>
      <w:r>
        <w:lastRenderedPageBreak/>
        <w:t>Test Strategy</w:t>
      </w:r>
      <w:bookmarkEnd w:id="59"/>
      <w:bookmarkEnd w:id="60"/>
      <w:bookmarkEnd w:id="61"/>
      <w:bookmarkEnd w:id="62"/>
      <w:bookmarkEnd w:id="63"/>
      <w:bookmarkEnd w:id="64"/>
    </w:p>
    <w:p w14:paraId="208B5EF2" w14:textId="44769BEB" w:rsidR="0066631D" w:rsidRDefault="00EA3CD5" w:rsidP="007F219D">
      <w:pPr>
        <w:pStyle w:val="InfoBlue"/>
      </w:pPr>
      <w:r>
        <w:t xml:space="preserve">Functional </w:t>
      </w:r>
      <w:r w:rsidR="0066631D">
        <w:t>and non-functional r</w:t>
      </w:r>
      <w:r>
        <w:t xml:space="preserve">equirements will be tested by group members </w:t>
      </w:r>
      <w:r w:rsidR="003C042B">
        <w:t>to provide a form of black box testing</w:t>
      </w:r>
      <w:r>
        <w:t>.</w:t>
      </w:r>
      <w:r w:rsidR="00FF4CB8">
        <w:t xml:space="preserve"> Results of tests will be recorded. </w:t>
      </w:r>
      <w:r w:rsidR="00503477">
        <w:t>These tests ensure the main functional and non-functional requirements have been met and work as expected.</w:t>
      </w:r>
    </w:p>
    <w:p w14:paraId="7EBD0D2F" w14:textId="3A49DF22" w:rsidR="00EA3CD5" w:rsidRDefault="00EA3CD5" w:rsidP="007F219D">
      <w:pPr>
        <w:pStyle w:val="InfoBlue"/>
      </w:pPr>
      <w:r>
        <w:t xml:space="preserve"> </w:t>
      </w:r>
      <w:r w:rsidR="00C415CE">
        <w:t xml:space="preserve">Unit tests </w:t>
      </w:r>
      <w:r w:rsidR="00593D6A">
        <w:t>should</w:t>
      </w:r>
      <w:r w:rsidR="00C415CE">
        <w:t xml:space="preserve"> be written for methods included in controller classes as these provide the main functionality.</w:t>
      </w:r>
    </w:p>
    <w:p w14:paraId="7633500D" w14:textId="384B2804" w:rsidR="00397738" w:rsidRPr="00397738" w:rsidRDefault="00397738" w:rsidP="00397738">
      <w:pPr>
        <w:pStyle w:val="BodyText"/>
        <w:ind w:left="450"/>
      </w:pPr>
      <w:r>
        <w:t xml:space="preserve">Database methods </w:t>
      </w:r>
      <w:r w:rsidR="00F93D79">
        <w:t xml:space="preserve">will be </w:t>
      </w:r>
      <w:r>
        <w:t>tested without the use of a user interface and before the database class is made available to the rest of the group members. Data and source code of tests</w:t>
      </w:r>
      <w:r w:rsidR="00AA73FC">
        <w:t>, along with evidence of data being input and retrieved from the database</w:t>
      </w:r>
      <w:r w:rsidR="00F93D79">
        <w:t xml:space="preserve"> will be recorded</w:t>
      </w:r>
      <w:r w:rsidR="00AA73FC">
        <w:t>.</w:t>
      </w:r>
      <w:r>
        <w:t xml:space="preserve"> </w:t>
      </w:r>
      <w:r w:rsidR="009E5945">
        <w:t xml:space="preserve">These tests are carried out to ensure data is stored and retrieved without error </w:t>
      </w:r>
      <w:r w:rsidR="002D76B7">
        <w:t xml:space="preserve">and </w:t>
      </w:r>
      <w:r w:rsidR="00295E89">
        <w:t>can then be used by the group creating user interfaces</w:t>
      </w:r>
      <w:r w:rsidR="002D76B7">
        <w:t>.</w:t>
      </w:r>
    </w:p>
    <w:p w14:paraId="693FF9C7" w14:textId="4CC895E4" w:rsidR="00422DA6" w:rsidRDefault="00C415CE" w:rsidP="007F219D">
      <w:pPr>
        <w:pStyle w:val="InfoBlue"/>
      </w:pPr>
      <w:r w:rsidRPr="002C0927">
        <w:t xml:space="preserve"> </w:t>
      </w:r>
      <w:bookmarkStart w:id="65" w:name="_Toc314978535"/>
    </w:p>
    <w:p w14:paraId="565E410D" w14:textId="77777777" w:rsidR="00422DA6" w:rsidRDefault="002A6656">
      <w:pPr>
        <w:pStyle w:val="Heading3"/>
      </w:pPr>
      <w:bookmarkStart w:id="66" w:name="_Toc324843641"/>
      <w:bookmarkStart w:id="67" w:name="_Toc324851948"/>
      <w:bookmarkStart w:id="68" w:name="_Toc324915531"/>
      <w:bookmarkStart w:id="69" w:name="_Toc433104444"/>
      <w:bookmarkStart w:id="70" w:name="_Toc465287305"/>
      <w:r>
        <w:t>Data and Database Integrity Testing</w:t>
      </w:r>
      <w:bookmarkEnd w:id="66"/>
      <w:bookmarkEnd w:id="67"/>
      <w:bookmarkEnd w:id="68"/>
      <w:bookmarkEnd w:id="69"/>
      <w:bookmarkEnd w:id="70"/>
    </w:p>
    <w:p w14:paraId="082BBFBE" w14:textId="11679C04" w:rsidR="00C42567" w:rsidRDefault="00C42567" w:rsidP="007F219D">
      <w:pPr>
        <w:pStyle w:val="InfoBlue"/>
      </w:pPr>
      <w:r>
        <w:t xml:space="preserve">The database class will use </w:t>
      </w:r>
    </w:p>
    <w:p w14:paraId="78F26FED" w14:textId="77777777" w:rsidR="00422DA6" w:rsidRDefault="002A6656" w:rsidP="007F219D">
      <w:pPr>
        <w:pStyle w:val="InfoBlue"/>
      </w:pPr>
      <w:r>
        <w:t xml:space="preserve">[The databases and the database processes should be tested as a subsystem within the </w:t>
      </w:r>
      <w:r w:rsidR="007C2C15">
        <w:fldChar w:fldCharType="begin"/>
      </w:r>
      <w:r w:rsidR="007C2C15">
        <w:instrText xml:space="preserve"> SUBJECT  \* MERGEFORMAT </w:instrText>
      </w:r>
      <w:r w:rsidR="007C2C15">
        <w:fldChar w:fldCharType="separate"/>
      </w:r>
      <w:r w:rsidR="003741EB">
        <w:t>&lt;</w:t>
      </w:r>
      <w:r w:rsidR="003741EB" w:rsidRPr="003741EB">
        <w:rPr>
          <w:b/>
          <w:bCs/>
        </w:rPr>
        <w:t>Project Name&gt;</w:t>
      </w:r>
      <w:r w:rsidR="007C2C15">
        <w:rPr>
          <w:b/>
          <w:bCs/>
        </w:rPr>
        <w:fldChar w:fldCharType="end"/>
      </w:r>
      <w:r>
        <w:t xml:space="preserve">. These subsystems should be tested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F6B4C84" w14:textId="77777777">
        <w:trPr>
          <w:cantSplit/>
        </w:trPr>
        <w:tc>
          <w:tcPr>
            <w:tcW w:w="2211" w:type="dxa"/>
          </w:tcPr>
          <w:p w14:paraId="07BCDFFF" w14:textId="77777777" w:rsidR="00422DA6" w:rsidRDefault="002A6656">
            <w:pPr>
              <w:pStyle w:val="BodyText1"/>
            </w:pPr>
            <w:r>
              <w:t>Test Objective:</w:t>
            </w:r>
          </w:p>
        </w:tc>
        <w:tc>
          <w:tcPr>
            <w:tcW w:w="6627" w:type="dxa"/>
          </w:tcPr>
          <w:p w14:paraId="73E9E7B7" w14:textId="77777777" w:rsidR="00422DA6" w:rsidRDefault="002A6656" w:rsidP="007F219D">
            <w:pPr>
              <w:pStyle w:val="InfoBlue"/>
            </w:pPr>
            <w:r>
              <w:t>[Ensure database access methods and processes function properly and without data corruption.]</w:t>
            </w:r>
          </w:p>
        </w:tc>
      </w:tr>
      <w:tr w:rsidR="00422DA6" w14:paraId="15E014E4" w14:textId="77777777">
        <w:trPr>
          <w:cantSplit/>
        </w:trPr>
        <w:tc>
          <w:tcPr>
            <w:tcW w:w="2211" w:type="dxa"/>
          </w:tcPr>
          <w:p w14:paraId="026359AB" w14:textId="77777777" w:rsidR="00422DA6" w:rsidRDefault="002A6656">
            <w:pPr>
              <w:pStyle w:val="BodyText1"/>
            </w:pPr>
            <w:r>
              <w:t>Technique:</w:t>
            </w:r>
          </w:p>
        </w:tc>
        <w:tc>
          <w:tcPr>
            <w:tcW w:w="6627" w:type="dxa"/>
          </w:tcPr>
          <w:p w14:paraId="3873B662" w14:textId="77777777" w:rsidR="00422DA6" w:rsidRDefault="002A6656" w:rsidP="007F219D">
            <w:pPr>
              <w:pStyle w:val="InfoBlue"/>
            </w:pPr>
            <w:r>
              <w:sym w:font="Symbol" w:char="F0B7"/>
            </w:r>
            <w:r>
              <w:t xml:space="preserve">     [Invoke each database access method and process, seeding each with </w:t>
            </w:r>
            <w:r>
              <w:tab/>
              <w:t>valid and invalid data or requests for data.</w:t>
            </w:r>
          </w:p>
          <w:p w14:paraId="4A28AF76" w14:textId="77777777" w:rsidR="00422DA6" w:rsidRDefault="002A6656" w:rsidP="007F219D">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422DA6" w14:paraId="7F41ABAE" w14:textId="77777777">
        <w:trPr>
          <w:cantSplit/>
        </w:trPr>
        <w:tc>
          <w:tcPr>
            <w:tcW w:w="2211" w:type="dxa"/>
          </w:tcPr>
          <w:p w14:paraId="508E2C32" w14:textId="77777777" w:rsidR="00422DA6" w:rsidRDefault="002A6656">
            <w:pPr>
              <w:pStyle w:val="BodyText1"/>
            </w:pPr>
            <w:r>
              <w:t>Completion Criteria:</w:t>
            </w:r>
          </w:p>
        </w:tc>
        <w:tc>
          <w:tcPr>
            <w:tcW w:w="6627" w:type="dxa"/>
          </w:tcPr>
          <w:p w14:paraId="79424AEF" w14:textId="77777777" w:rsidR="00422DA6" w:rsidRDefault="002A6656" w:rsidP="007F219D">
            <w:pPr>
              <w:pStyle w:val="InfoBlue"/>
            </w:pPr>
            <w:r>
              <w:t>[All database access methods and processes function as designed and without any data corruption.]</w:t>
            </w:r>
          </w:p>
        </w:tc>
      </w:tr>
      <w:tr w:rsidR="00422DA6" w14:paraId="3531613A" w14:textId="77777777">
        <w:trPr>
          <w:cantSplit/>
        </w:trPr>
        <w:tc>
          <w:tcPr>
            <w:tcW w:w="2211" w:type="dxa"/>
          </w:tcPr>
          <w:p w14:paraId="156431F7" w14:textId="77777777" w:rsidR="00422DA6" w:rsidRDefault="002A6656">
            <w:pPr>
              <w:pStyle w:val="BodyText1"/>
            </w:pPr>
            <w:r>
              <w:t>Special Considerations:</w:t>
            </w:r>
          </w:p>
        </w:tc>
        <w:tc>
          <w:tcPr>
            <w:tcW w:w="6627" w:type="dxa"/>
          </w:tcPr>
          <w:p w14:paraId="3FDD9F08" w14:textId="77777777" w:rsidR="00422DA6" w:rsidRDefault="002A6656" w:rsidP="007F219D">
            <w:pPr>
              <w:pStyle w:val="InfoBlue"/>
            </w:pPr>
            <w:r>
              <w:sym w:font="Symbol" w:char="F0B7"/>
            </w:r>
            <w:r>
              <w:t xml:space="preserve">   </w:t>
            </w:r>
            <w:r>
              <w:tab/>
              <w:t xml:space="preserve"> [Testing may require a DBMS development environment or drivers to </w:t>
            </w:r>
            <w:r>
              <w:tab/>
              <w:t>enter or modify data directly in the databases.</w:t>
            </w:r>
          </w:p>
          <w:p w14:paraId="342AC8A1" w14:textId="77777777" w:rsidR="00422DA6" w:rsidRDefault="002A6656" w:rsidP="007F219D">
            <w:pPr>
              <w:pStyle w:val="InfoBlue"/>
            </w:pPr>
            <w:r>
              <w:sym w:font="Symbol" w:char="F0B7"/>
            </w:r>
            <w:r>
              <w:t xml:space="preserve">    Processes should be invoked manually.</w:t>
            </w:r>
          </w:p>
          <w:p w14:paraId="685F9058" w14:textId="77777777" w:rsidR="00422DA6" w:rsidRDefault="002A6656" w:rsidP="007F219D">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426BBF11" w14:textId="77777777" w:rsidR="00422DA6" w:rsidRDefault="00422DA6" w:rsidP="007F219D">
      <w:pPr>
        <w:pStyle w:val="InfoBlue"/>
      </w:pPr>
    </w:p>
    <w:p w14:paraId="3A8DD694" w14:textId="4EDDAEEB" w:rsidR="00422DA6" w:rsidRDefault="002A6656" w:rsidP="00B73F96">
      <w:pPr>
        <w:pStyle w:val="Heading3"/>
        <w:numPr>
          <w:ilvl w:val="2"/>
          <w:numId w:val="3"/>
        </w:numPr>
      </w:pPr>
      <w:bookmarkStart w:id="71" w:name="_Toc465287306"/>
      <w:bookmarkEnd w:id="65"/>
      <w:r>
        <w:t>Function</w:t>
      </w:r>
      <w:r w:rsidR="006B7C67">
        <w:t>al</w:t>
      </w:r>
      <w:r>
        <w:t xml:space="preserve"> Testing</w:t>
      </w:r>
      <w:bookmarkEnd w:id="71"/>
    </w:p>
    <w:p w14:paraId="0254333B" w14:textId="77777777" w:rsidR="00422DA6" w:rsidRDefault="00422DA6">
      <w:pPr>
        <w:pStyle w:val="BodyText1"/>
      </w:pPr>
      <w:bookmarkStart w:id="72" w:name="_Toc314978536"/>
      <w:bookmarkStart w:id="73" w:name="_Toc324843643"/>
      <w:bookmarkStart w:id="74" w:name="_Toc324851950"/>
      <w:bookmarkStart w:id="75" w:name="_Toc324915533"/>
    </w:p>
    <w:bookmarkEnd w:id="72"/>
    <w:bookmarkEnd w:id="73"/>
    <w:bookmarkEnd w:id="74"/>
    <w:bookmarkEnd w:id="75"/>
    <w:p w14:paraId="47E0B8C7" w14:textId="756C2157" w:rsidR="00422DA6" w:rsidRDefault="00637206" w:rsidP="00637206">
      <w:pPr>
        <w:pStyle w:val="Heading3"/>
        <w:numPr>
          <w:ilvl w:val="0"/>
          <w:numId w:val="0"/>
        </w:numPr>
        <w:rPr>
          <w:i w:val="0"/>
        </w:rPr>
      </w:pPr>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B875C4" w14:paraId="5189E562" w14:textId="77777777" w:rsidTr="00B875C4">
        <w:trPr>
          <w:cantSplit/>
        </w:trPr>
        <w:tc>
          <w:tcPr>
            <w:tcW w:w="2211" w:type="dxa"/>
          </w:tcPr>
          <w:p w14:paraId="77F5AFC1" w14:textId="77777777" w:rsidR="00B875C4" w:rsidRDefault="00B875C4" w:rsidP="00B875C4">
            <w:pPr>
              <w:pStyle w:val="BodyText1"/>
            </w:pPr>
            <w:r>
              <w:t>Test Objective:</w:t>
            </w:r>
          </w:p>
        </w:tc>
        <w:tc>
          <w:tcPr>
            <w:tcW w:w="6627" w:type="dxa"/>
          </w:tcPr>
          <w:p w14:paraId="2764652B" w14:textId="42E52574" w:rsidR="00B875C4" w:rsidRDefault="00B875C4" w:rsidP="007F219D">
            <w:pPr>
              <w:pStyle w:val="InfoBlue"/>
            </w:pPr>
            <w:r>
              <w:t xml:space="preserve">The system will provide a user of any type with a </w:t>
            </w:r>
            <w:proofErr w:type="spellStart"/>
            <w:r>
              <w:t>gui</w:t>
            </w:r>
            <w:proofErr w:type="spellEnd"/>
            <w:r>
              <w:t xml:space="preserve"> to log in.</w:t>
            </w:r>
          </w:p>
        </w:tc>
      </w:tr>
      <w:tr w:rsidR="00B875C4" w14:paraId="5BC36032" w14:textId="77777777" w:rsidTr="00B875C4">
        <w:trPr>
          <w:cantSplit/>
        </w:trPr>
        <w:tc>
          <w:tcPr>
            <w:tcW w:w="2211" w:type="dxa"/>
          </w:tcPr>
          <w:p w14:paraId="3231B45F" w14:textId="77777777" w:rsidR="00B875C4" w:rsidRDefault="00B875C4" w:rsidP="00B875C4">
            <w:pPr>
              <w:pStyle w:val="BodyText1"/>
            </w:pPr>
            <w:r>
              <w:lastRenderedPageBreak/>
              <w:t>Technique:</w:t>
            </w:r>
          </w:p>
        </w:tc>
        <w:tc>
          <w:tcPr>
            <w:tcW w:w="6627" w:type="dxa"/>
          </w:tcPr>
          <w:p w14:paraId="38C58D19" w14:textId="77777777" w:rsidR="00B875C4" w:rsidRDefault="00DB76B6" w:rsidP="007F219D">
            <w:pPr>
              <w:pStyle w:val="InfoBlue"/>
            </w:pPr>
            <w:r>
              <w:t>Black box testing</w:t>
            </w:r>
          </w:p>
          <w:p w14:paraId="4D55C42F" w14:textId="77777777" w:rsidR="00DB76B6" w:rsidRDefault="00DB76B6" w:rsidP="00DB76B6">
            <w:pPr>
              <w:pStyle w:val="BodyText"/>
              <w:numPr>
                <w:ilvl w:val="0"/>
                <w:numId w:val="25"/>
              </w:numPr>
            </w:pPr>
            <w:r>
              <w:t>Run test case 1</w:t>
            </w:r>
          </w:p>
          <w:p w14:paraId="6E540E0C" w14:textId="77777777" w:rsidR="00DB76B6" w:rsidRDefault="00DB76B6" w:rsidP="00DB76B6">
            <w:pPr>
              <w:pStyle w:val="BodyText"/>
              <w:numPr>
                <w:ilvl w:val="0"/>
                <w:numId w:val="25"/>
              </w:numPr>
            </w:pPr>
            <w:r>
              <w:t>Run test case 2</w:t>
            </w:r>
          </w:p>
          <w:p w14:paraId="1DEF4869" w14:textId="77777777" w:rsidR="00DB76B6" w:rsidRDefault="00DB76B6" w:rsidP="00DB76B6">
            <w:pPr>
              <w:pStyle w:val="BodyText"/>
              <w:numPr>
                <w:ilvl w:val="0"/>
                <w:numId w:val="25"/>
              </w:numPr>
            </w:pPr>
            <w:r>
              <w:t>Run test case 3</w:t>
            </w:r>
          </w:p>
          <w:p w14:paraId="65FF1CDE" w14:textId="77777777" w:rsidR="00DB76B6" w:rsidRDefault="00DB76B6" w:rsidP="00DB76B6">
            <w:pPr>
              <w:pStyle w:val="BodyText"/>
              <w:numPr>
                <w:ilvl w:val="0"/>
                <w:numId w:val="25"/>
              </w:numPr>
            </w:pPr>
            <w:r>
              <w:t>Run test case 4</w:t>
            </w:r>
          </w:p>
          <w:p w14:paraId="47CC15FA" w14:textId="77777777" w:rsidR="00DB76B6" w:rsidRDefault="00DB76B6" w:rsidP="00DB76B6">
            <w:pPr>
              <w:pStyle w:val="BodyText"/>
              <w:numPr>
                <w:ilvl w:val="0"/>
                <w:numId w:val="25"/>
              </w:numPr>
            </w:pPr>
            <w:r>
              <w:t>Run test case 5</w:t>
            </w:r>
          </w:p>
          <w:p w14:paraId="22ACD711" w14:textId="26DADBDC" w:rsidR="00DB76B6" w:rsidRPr="00DB76B6" w:rsidRDefault="00DB76B6" w:rsidP="00DB76B6">
            <w:pPr>
              <w:pStyle w:val="BodyText"/>
              <w:ind w:left="1440"/>
            </w:pPr>
            <w:r>
              <w:t>Compare the result with the expected output</w:t>
            </w:r>
          </w:p>
        </w:tc>
      </w:tr>
      <w:tr w:rsidR="00B875C4" w14:paraId="5F2BA336" w14:textId="77777777" w:rsidTr="00B875C4">
        <w:trPr>
          <w:cantSplit/>
        </w:trPr>
        <w:tc>
          <w:tcPr>
            <w:tcW w:w="2211" w:type="dxa"/>
          </w:tcPr>
          <w:p w14:paraId="714E40C4" w14:textId="7B73FE8B" w:rsidR="00B875C4" w:rsidRDefault="00B875C4" w:rsidP="00B875C4">
            <w:pPr>
              <w:pStyle w:val="BodyText1"/>
            </w:pPr>
            <w:r>
              <w:t>Completion Criteria:</w:t>
            </w:r>
          </w:p>
        </w:tc>
        <w:tc>
          <w:tcPr>
            <w:tcW w:w="6627" w:type="dxa"/>
          </w:tcPr>
          <w:p w14:paraId="6CF29435" w14:textId="77777777" w:rsidR="00B875C4" w:rsidRDefault="00DB76B6" w:rsidP="007F219D">
            <w:pPr>
              <w:pStyle w:val="InfoBlue"/>
              <w:numPr>
                <w:ilvl w:val="0"/>
                <w:numId w:val="26"/>
              </w:numPr>
            </w:pPr>
            <w:r>
              <w:t>Finishing run all the test cases</w:t>
            </w:r>
          </w:p>
          <w:p w14:paraId="0BAB9061" w14:textId="77777777" w:rsidR="00DB76B6" w:rsidRDefault="00DB76B6" w:rsidP="00DB76B6">
            <w:pPr>
              <w:pStyle w:val="BodyText"/>
              <w:numPr>
                <w:ilvl w:val="0"/>
                <w:numId w:val="26"/>
              </w:numPr>
            </w:pPr>
            <w:r>
              <w:t>Covering all the possible cases</w:t>
            </w:r>
          </w:p>
          <w:p w14:paraId="3F84A7F1" w14:textId="747A3552" w:rsidR="00DB76B6" w:rsidRPr="00DB76B6" w:rsidRDefault="00DB76B6" w:rsidP="00DB76B6">
            <w:pPr>
              <w:pStyle w:val="BodyText"/>
              <w:numPr>
                <w:ilvl w:val="0"/>
                <w:numId w:val="26"/>
              </w:numPr>
            </w:pPr>
            <w:r>
              <w:t>The pass rate is 100%</w:t>
            </w:r>
          </w:p>
        </w:tc>
      </w:tr>
      <w:tr w:rsidR="00B875C4" w14:paraId="7598F9C8" w14:textId="77777777" w:rsidTr="00B875C4">
        <w:trPr>
          <w:cantSplit/>
        </w:trPr>
        <w:tc>
          <w:tcPr>
            <w:tcW w:w="2211" w:type="dxa"/>
          </w:tcPr>
          <w:p w14:paraId="28214694" w14:textId="466D5949" w:rsidR="00B875C4" w:rsidRDefault="00B875C4" w:rsidP="00B875C4">
            <w:pPr>
              <w:pStyle w:val="BodyText1"/>
            </w:pPr>
            <w:r>
              <w:t>Special Considerations:</w:t>
            </w:r>
          </w:p>
        </w:tc>
        <w:tc>
          <w:tcPr>
            <w:tcW w:w="6627" w:type="dxa"/>
          </w:tcPr>
          <w:p w14:paraId="1F9D6E30" w14:textId="34FB43D8" w:rsidR="00B875C4" w:rsidRDefault="008A29D3" w:rsidP="007F219D">
            <w:pPr>
              <w:pStyle w:val="InfoBlue"/>
            </w:pPr>
            <w:r>
              <w:t>none</w:t>
            </w:r>
          </w:p>
        </w:tc>
      </w:tr>
    </w:tbl>
    <w:p w14:paraId="28B9B8DD" w14:textId="77777777" w:rsidR="00B875C4" w:rsidRPr="00B875C4" w:rsidRDefault="00B875C4" w:rsidP="00B875C4"/>
    <w:p w14:paraId="31474E67" w14:textId="77777777" w:rsidR="00422DA6" w:rsidRDefault="00422DA6">
      <w:pPr>
        <w:pStyle w:val="BodyText1"/>
        <w:rPr>
          <w:rFonts w:eastAsia="Times New Roman"/>
          <w:lang w:eastAsia="zh-CN"/>
        </w:rPr>
      </w:pPr>
    </w:p>
    <w:p w14:paraId="7A17F57D" w14:textId="77777777" w:rsidR="0098787A" w:rsidRDefault="0098787A">
      <w:pPr>
        <w:pStyle w:val="BodyText1"/>
        <w:rPr>
          <w:rFonts w:eastAsia="Times New Roman"/>
          <w:lang w:eastAsia="zh-CN"/>
        </w:rPr>
      </w:pPr>
    </w:p>
    <w:p w14:paraId="29400414" w14:textId="77777777" w:rsidR="00D312E2" w:rsidRDefault="00D312E2">
      <w:pPr>
        <w:pStyle w:val="BodyText1"/>
        <w:rPr>
          <w:rFonts w:eastAsia="Times New Roman"/>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23D4F" w14:paraId="2557049E" w14:textId="77777777" w:rsidTr="00DB76B6">
        <w:trPr>
          <w:cantSplit/>
        </w:trPr>
        <w:tc>
          <w:tcPr>
            <w:tcW w:w="2211" w:type="dxa"/>
          </w:tcPr>
          <w:p w14:paraId="5A2F5CD9" w14:textId="77777777" w:rsidR="00923D4F" w:rsidRDefault="00923D4F" w:rsidP="00DB76B6">
            <w:pPr>
              <w:pStyle w:val="BodyText1"/>
            </w:pPr>
            <w:r>
              <w:t>Test Objective:</w:t>
            </w:r>
          </w:p>
        </w:tc>
        <w:tc>
          <w:tcPr>
            <w:tcW w:w="6627" w:type="dxa"/>
          </w:tcPr>
          <w:p w14:paraId="6609E9B0" w14:textId="1E92FAA3" w:rsidR="00923D4F" w:rsidRDefault="00923D4F" w:rsidP="007F219D">
            <w:pPr>
              <w:pStyle w:val="InfoBlue"/>
            </w:pPr>
            <w:r>
              <w:t>The system should provide a guest to register an account in the system.</w:t>
            </w:r>
          </w:p>
        </w:tc>
      </w:tr>
      <w:tr w:rsidR="00923D4F" w14:paraId="078B1996" w14:textId="77777777" w:rsidTr="00DB76B6">
        <w:trPr>
          <w:cantSplit/>
        </w:trPr>
        <w:tc>
          <w:tcPr>
            <w:tcW w:w="2211" w:type="dxa"/>
          </w:tcPr>
          <w:p w14:paraId="0B0FD39E" w14:textId="77777777" w:rsidR="00923D4F" w:rsidRDefault="00923D4F" w:rsidP="00DB76B6">
            <w:pPr>
              <w:pStyle w:val="BodyText1"/>
            </w:pPr>
          </w:p>
          <w:p w14:paraId="79361CA1" w14:textId="77777777" w:rsidR="0098787A" w:rsidRDefault="0098787A" w:rsidP="00DB76B6">
            <w:pPr>
              <w:pStyle w:val="BodyText1"/>
            </w:pPr>
          </w:p>
          <w:p w14:paraId="2BF54138" w14:textId="77777777" w:rsidR="0098787A" w:rsidRDefault="0098787A" w:rsidP="00DB76B6">
            <w:pPr>
              <w:pStyle w:val="BodyText1"/>
            </w:pPr>
          </w:p>
          <w:p w14:paraId="7AD3CBE5" w14:textId="77777777" w:rsidR="0098787A" w:rsidRDefault="0098787A" w:rsidP="00DB76B6">
            <w:pPr>
              <w:pStyle w:val="BodyText1"/>
            </w:pPr>
          </w:p>
          <w:p w14:paraId="1658E8A8" w14:textId="02BC40D5" w:rsidR="0098787A" w:rsidRDefault="0098787A" w:rsidP="00DB76B6">
            <w:pPr>
              <w:pStyle w:val="BodyText1"/>
            </w:pPr>
          </w:p>
        </w:tc>
        <w:tc>
          <w:tcPr>
            <w:tcW w:w="6627" w:type="dxa"/>
          </w:tcPr>
          <w:p w14:paraId="223DAFEC" w14:textId="77777777" w:rsidR="00923D4F" w:rsidRDefault="004D2DF7" w:rsidP="007F219D">
            <w:pPr>
              <w:pStyle w:val="InfoBlue"/>
            </w:pPr>
            <w:r>
              <w:t>Black box testing</w:t>
            </w:r>
          </w:p>
          <w:p w14:paraId="682DFEDB" w14:textId="77777777" w:rsidR="004D2DF7" w:rsidRDefault="004D2DF7" w:rsidP="004D2DF7">
            <w:pPr>
              <w:pStyle w:val="BodyText"/>
              <w:numPr>
                <w:ilvl w:val="0"/>
                <w:numId w:val="27"/>
              </w:numPr>
            </w:pPr>
            <w:r>
              <w:t>Run test case 6</w:t>
            </w:r>
          </w:p>
          <w:p w14:paraId="34E286B5" w14:textId="77777777" w:rsidR="004D2DF7" w:rsidRDefault="004D2DF7" w:rsidP="004D2DF7">
            <w:pPr>
              <w:pStyle w:val="BodyText"/>
              <w:numPr>
                <w:ilvl w:val="0"/>
                <w:numId w:val="27"/>
              </w:numPr>
            </w:pPr>
            <w:r>
              <w:t>Run test case 7</w:t>
            </w:r>
          </w:p>
          <w:p w14:paraId="0431C5C2" w14:textId="77777777" w:rsidR="004D2DF7" w:rsidRDefault="004D2DF7" w:rsidP="004D2DF7">
            <w:pPr>
              <w:pStyle w:val="BodyText"/>
              <w:numPr>
                <w:ilvl w:val="0"/>
                <w:numId w:val="27"/>
              </w:numPr>
            </w:pPr>
            <w:r>
              <w:t>Run test case 8</w:t>
            </w:r>
          </w:p>
          <w:p w14:paraId="30BCDE35" w14:textId="03823AB5" w:rsidR="005C3FC9" w:rsidRDefault="005C3FC9" w:rsidP="004D2DF7">
            <w:pPr>
              <w:pStyle w:val="BodyText"/>
              <w:numPr>
                <w:ilvl w:val="0"/>
                <w:numId w:val="27"/>
              </w:numPr>
            </w:pPr>
            <w:r>
              <w:t>Run test case 9</w:t>
            </w:r>
          </w:p>
          <w:p w14:paraId="3612E335" w14:textId="77777777" w:rsidR="005C3FC9" w:rsidRDefault="005C3FC9" w:rsidP="004D2DF7">
            <w:pPr>
              <w:pStyle w:val="BodyText"/>
              <w:numPr>
                <w:ilvl w:val="0"/>
                <w:numId w:val="27"/>
              </w:numPr>
            </w:pPr>
            <w:r>
              <w:t>Run test case 10</w:t>
            </w:r>
          </w:p>
          <w:p w14:paraId="4A7EEC26" w14:textId="77777777" w:rsidR="005C3FC9" w:rsidRDefault="005C3FC9" w:rsidP="004D2DF7">
            <w:pPr>
              <w:pStyle w:val="BodyText"/>
              <w:numPr>
                <w:ilvl w:val="0"/>
                <w:numId w:val="27"/>
              </w:numPr>
            </w:pPr>
            <w:r>
              <w:t>Run test case 11</w:t>
            </w:r>
          </w:p>
          <w:p w14:paraId="73827227" w14:textId="040CEE40" w:rsidR="005C3FC9" w:rsidRDefault="005C3FC9" w:rsidP="004D2DF7">
            <w:pPr>
              <w:pStyle w:val="BodyText"/>
              <w:numPr>
                <w:ilvl w:val="0"/>
                <w:numId w:val="27"/>
              </w:numPr>
            </w:pPr>
            <w:r>
              <w:t>Run test case 12</w:t>
            </w:r>
          </w:p>
          <w:p w14:paraId="627A43E2" w14:textId="3F46420F" w:rsidR="0098787A" w:rsidRPr="004D2DF7" w:rsidRDefault="0098787A" w:rsidP="0098787A">
            <w:pPr>
              <w:pStyle w:val="BodyText"/>
              <w:ind w:left="1440"/>
            </w:pPr>
            <w:r>
              <w:t>Compare the result with the expected output.</w:t>
            </w:r>
          </w:p>
        </w:tc>
      </w:tr>
      <w:tr w:rsidR="00923D4F" w14:paraId="57B8CECB" w14:textId="77777777" w:rsidTr="00DB76B6">
        <w:trPr>
          <w:cantSplit/>
        </w:trPr>
        <w:tc>
          <w:tcPr>
            <w:tcW w:w="2211" w:type="dxa"/>
          </w:tcPr>
          <w:p w14:paraId="7E6132DB" w14:textId="6E622DD6" w:rsidR="00923D4F" w:rsidRDefault="00923D4F" w:rsidP="00DB76B6">
            <w:pPr>
              <w:pStyle w:val="BodyText1"/>
            </w:pPr>
            <w:r>
              <w:t>Completion Criteria:</w:t>
            </w:r>
          </w:p>
        </w:tc>
        <w:tc>
          <w:tcPr>
            <w:tcW w:w="6627" w:type="dxa"/>
          </w:tcPr>
          <w:p w14:paraId="61995843" w14:textId="77777777" w:rsidR="0098787A" w:rsidRDefault="0098787A" w:rsidP="007F219D">
            <w:pPr>
              <w:pStyle w:val="InfoBlue"/>
              <w:numPr>
                <w:ilvl w:val="0"/>
                <w:numId w:val="26"/>
              </w:numPr>
            </w:pPr>
            <w:r>
              <w:t>Finishing run all the test cases</w:t>
            </w:r>
          </w:p>
          <w:p w14:paraId="52DBF4FB" w14:textId="77777777" w:rsidR="0098787A" w:rsidRDefault="0098787A" w:rsidP="0098787A">
            <w:pPr>
              <w:pStyle w:val="BodyText"/>
              <w:numPr>
                <w:ilvl w:val="0"/>
                <w:numId w:val="26"/>
              </w:numPr>
            </w:pPr>
            <w:r>
              <w:t>Covering all the possible cases</w:t>
            </w:r>
          </w:p>
          <w:p w14:paraId="10884B2E" w14:textId="5B521793" w:rsidR="00923D4F" w:rsidRDefault="0098787A" w:rsidP="007F219D">
            <w:pPr>
              <w:pStyle w:val="InfoBlue"/>
              <w:numPr>
                <w:ilvl w:val="0"/>
                <w:numId w:val="26"/>
              </w:numPr>
            </w:pPr>
            <w:r>
              <w:t>The pass rate is 100%</w:t>
            </w:r>
          </w:p>
        </w:tc>
      </w:tr>
      <w:tr w:rsidR="00923D4F" w14:paraId="2013D8D4" w14:textId="77777777" w:rsidTr="0098787A">
        <w:trPr>
          <w:cantSplit/>
          <w:trHeight w:val="375"/>
        </w:trPr>
        <w:tc>
          <w:tcPr>
            <w:tcW w:w="2211" w:type="dxa"/>
          </w:tcPr>
          <w:p w14:paraId="67E22C97" w14:textId="77777777" w:rsidR="00923D4F" w:rsidRDefault="00923D4F" w:rsidP="00DB76B6">
            <w:pPr>
              <w:pStyle w:val="BodyText1"/>
            </w:pPr>
            <w:r>
              <w:t>Special Considerations:</w:t>
            </w:r>
          </w:p>
        </w:tc>
        <w:tc>
          <w:tcPr>
            <w:tcW w:w="6627" w:type="dxa"/>
          </w:tcPr>
          <w:p w14:paraId="6AD59DCE" w14:textId="266684AB" w:rsidR="00923D4F" w:rsidRDefault="008A29D3" w:rsidP="007F219D">
            <w:pPr>
              <w:pStyle w:val="InfoBlue"/>
            </w:pPr>
            <w:r>
              <w:t>none</w:t>
            </w:r>
          </w:p>
        </w:tc>
      </w:tr>
    </w:tbl>
    <w:p w14:paraId="58915323" w14:textId="77777777" w:rsidR="00923D4F" w:rsidRDefault="00923D4F">
      <w:pPr>
        <w:pStyle w:val="BodyText1"/>
        <w:rPr>
          <w:lang w:eastAsia="zh-CN"/>
        </w:rPr>
      </w:pPr>
    </w:p>
    <w:p w14:paraId="41F1F63B" w14:textId="77777777" w:rsidR="0098787A" w:rsidRDefault="0098787A">
      <w:pPr>
        <w:pStyle w:val="BodyText1"/>
        <w:rPr>
          <w:lang w:eastAsia="zh-CN"/>
        </w:rPr>
      </w:pPr>
    </w:p>
    <w:p w14:paraId="529F345C" w14:textId="77777777" w:rsidR="00D312E2" w:rsidRDefault="00D312E2">
      <w:pPr>
        <w:pStyle w:val="BodyText1"/>
        <w:rPr>
          <w:lang w:eastAsia="zh-CN"/>
        </w:rPr>
      </w:pPr>
    </w:p>
    <w:p w14:paraId="40A88BC2"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8787A" w14:paraId="18C00EF0" w14:textId="77777777" w:rsidTr="00C857B7">
        <w:trPr>
          <w:cantSplit/>
        </w:trPr>
        <w:tc>
          <w:tcPr>
            <w:tcW w:w="2211" w:type="dxa"/>
          </w:tcPr>
          <w:p w14:paraId="1E3B5D94" w14:textId="77777777" w:rsidR="0098787A" w:rsidRDefault="0098787A" w:rsidP="00C857B7">
            <w:pPr>
              <w:pStyle w:val="BodyText1"/>
            </w:pPr>
            <w:r>
              <w:lastRenderedPageBreak/>
              <w:t>Test Objective:</w:t>
            </w:r>
          </w:p>
        </w:tc>
        <w:tc>
          <w:tcPr>
            <w:tcW w:w="6627" w:type="dxa"/>
          </w:tcPr>
          <w:p w14:paraId="6681B315" w14:textId="4801D516" w:rsidR="0098787A" w:rsidRPr="0098787A" w:rsidRDefault="0098787A" w:rsidP="007F219D">
            <w:pPr>
              <w:pStyle w:val="InfoBlue"/>
            </w:pPr>
            <w:r w:rsidRPr="0098787A">
              <w:t>The system should provide any user with a GUI to modify their own profile details, name, E-mail, profile picture and subscriptions.</w:t>
            </w:r>
          </w:p>
        </w:tc>
      </w:tr>
      <w:tr w:rsidR="0098787A" w:rsidRPr="004D2DF7" w14:paraId="399B1190" w14:textId="77777777" w:rsidTr="00C857B7">
        <w:trPr>
          <w:cantSplit/>
        </w:trPr>
        <w:tc>
          <w:tcPr>
            <w:tcW w:w="2211" w:type="dxa"/>
          </w:tcPr>
          <w:p w14:paraId="1B09CCA8" w14:textId="77777777" w:rsidR="0098787A" w:rsidRDefault="0098787A" w:rsidP="00C857B7">
            <w:pPr>
              <w:pStyle w:val="BodyText1"/>
            </w:pPr>
            <w:r>
              <w:t>Technique:</w:t>
            </w:r>
          </w:p>
        </w:tc>
        <w:tc>
          <w:tcPr>
            <w:tcW w:w="6627" w:type="dxa"/>
          </w:tcPr>
          <w:p w14:paraId="61FCF6BC" w14:textId="77777777" w:rsidR="0098787A" w:rsidRDefault="0098787A" w:rsidP="007F219D">
            <w:pPr>
              <w:pStyle w:val="InfoBlue"/>
            </w:pPr>
            <w:r>
              <w:t>Black box testing</w:t>
            </w:r>
          </w:p>
          <w:p w14:paraId="409282DB" w14:textId="2B2733CE" w:rsidR="0098787A" w:rsidRDefault="0098787A" w:rsidP="00C857B7">
            <w:pPr>
              <w:pStyle w:val="BodyText"/>
              <w:numPr>
                <w:ilvl w:val="0"/>
                <w:numId w:val="27"/>
              </w:numPr>
            </w:pPr>
            <w:r>
              <w:t xml:space="preserve">Run </w:t>
            </w:r>
            <w:r w:rsidR="000374E6">
              <w:t>test case 13</w:t>
            </w:r>
          </w:p>
          <w:p w14:paraId="4FB2EF5D" w14:textId="5373C7CD" w:rsidR="0098787A" w:rsidRDefault="0098787A" w:rsidP="00C857B7">
            <w:pPr>
              <w:pStyle w:val="BodyText"/>
              <w:numPr>
                <w:ilvl w:val="0"/>
                <w:numId w:val="27"/>
              </w:numPr>
            </w:pPr>
            <w:r>
              <w:t xml:space="preserve">Run </w:t>
            </w:r>
            <w:r w:rsidR="000374E6">
              <w:t>test case 14</w:t>
            </w:r>
          </w:p>
          <w:p w14:paraId="1E959A87" w14:textId="692EE5F5" w:rsidR="0098787A" w:rsidRDefault="0098787A" w:rsidP="00C857B7">
            <w:pPr>
              <w:pStyle w:val="BodyText"/>
              <w:numPr>
                <w:ilvl w:val="0"/>
                <w:numId w:val="27"/>
              </w:numPr>
            </w:pPr>
            <w:r>
              <w:t xml:space="preserve">Run </w:t>
            </w:r>
            <w:r w:rsidR="000374E6">
              <w:t>test case 15</w:t>
            </w:r>
          </w:p>
          <w:p w14:paraId="7D640535" w14:textId="6C1197DB" w:rsidR="00D312E2" w:rsidRDefault="000374E6" w:rsidP="00C857B7">
            <w:pPr>
              <w:pStyle w:val="BodyText"/>
              <w:numPr>
                <w:ilvl w:val="0"/>
                <w:numId w:val="27"/>
              </w:numPr>
            </w:pPr>
            <w:r>
              <w:t>Run test case 16</w:t>
            </w:r>
          </w:p>
          <w:p w14:paraId="10B0B72C" w14:textId="4592D86F" w:rsidR="00D312E2" w:rsidRDefault="000374E6" w:rsidP="00C857B7">
            <w:pPr>
              <w:pStyle w:val="BodyText"/>
              <w:numPr>
                <w:ilvl w:val="0"/>
                <w:numId w:val="27"/>
              </w:numPr>
            </w:pPr>
            <w:r>
              <w:t>Run test case 17</w:t>
            </w:r>
          </w:p>
          <w:p w14:paraId="6A1D4E87" w14:textId="06EF0131" w:rsidR="00D312E2" w:rsidRDefault="000374E6" w:rsidP="00C857B7">
            <w:pPr>
              <w:pStyle w:val="BodyText"/>
              <w:numPr>
                <w:ilvl w:val="0"/>
                <w:numId w:val="27"/>
              </w:numPr>
            </w:pPr>
            <w:r>
              <w:t>Run test case 18</w:t>
            </w:r>
          </w:p>
          <w:p w14:paraId="096C1C1B" w14:textId="10913005" w:rsidR="00D312E2" w:rsidRDefault="000374E6" w:rsidP="00C857B7">
            <w:pPr>
              <w:pStyle w:val="BodyText"/>
              <w:numPr>
                <w:ilvl w:val="0"/>
                <w:numId w:val="27"/>
              </w:numPr>
            </w:pPr>
            <w:r>
              <w:t>Run test case 19</w:t>
            </w:r>
          </w:p>
          <w:p w14:paraId="6C55FB6A" w14:textId="77777777" w:rsidR="0098787A" w:rsidRPr="004D2DF7" w:rsidRDefault="0098787A" w:rsidP="00C857B7">
            <w:pPr>
              <w:pStyle w:val="BodyText"/>
              <w:ind w:left="1440"/>
            </w:pPr>
            <w:r>
              <w:t>Compare the result with the expected output.</w:t>
            </w:r>
          </w:p>
        </w:tc>
      </w:tr>
      <w:tr w:rsidR="0098787A" w14:paraId="487833EC" w14:textId="77777777" w:rsidTr="00C857B7">
        <w:trPr>
          <w:cantSplit/>
        </w:trPr>
        <w:tc>
          <w:tcPr>
            <w:tcW w:w="2211" w:type="dxa"/>
          </w:tcPr>
          <w:p w14:paraId="0CFD8520" w14:textId="59DCDD7C" w:rsidR="0098787A" w:rsidRDefault="0098787A" w:rsidP="00C857B7">
            <w:pPr>
              <w:pStyle w:val="BodyText1"/>
            </w:pPr>
            <w:r>
              <w:t>Completion Criteria:</w:t>
            </w:r>
          </w:p>
        </w:tc>
        <w:tc>
          <w:tcPr>
            <w:tcW w:w="6627" w:type="dxa"/>
          </w:tcPr>
          <w:p w14:paraId="74E8DEDC" w14:textId="77777777" w:rsidR="0098787A" w:rsidRDefault="0098787A" w:rsidP="007F219D">
            <w:pPr>
              <w:pStyle w:val="InfoBlue"/>
              <w:numPr>
                <w:ilvl w:val="0"/>
                <w:numId w:val="26"/>
              </w:numPr>
            </w:pPr>
            <w:r>
              <w:t>Finishing run all the test cases</w:t>
            </w:r>
          </w:p>
          <w:p w14:paraId="24BA8DA4" w14:textId="77777777" w:rsidR="0098787A" w:rsidRDefault="0098787A" w:rsidP="00C857B7">
            <w:pPr>
              <w:pStyle w:val="BodyText"/>
              <w:numPr>
                <w:ilvl w:val="0"/>
                <w:numId w:val="26"/>
              </w:numPr>
            </w:pPr>
            <w:r>
              <w:t>Covering all the possible cases</w:t>
            </w:r>
          </w:p>
          <w:p w14:paraId="23D89FD3" w14:textId="77777777" w:rsidR="0098787A" w:rsidRDefault="0098787A" w:rsidP="007F219D">
            <w:pPr>
              <w:pStyle w:val="InfoBlue"/>
              <w:numPr>
                <w:ilvl w:val="0"/>
                <w:numId w:val="26"/>
              </w:numPr>
            </w:pPr>
            <w:r>
              <w:t>The pass rate is 100%</w:t>
            </w:r>
          </w:p>
        </w:tc>
      </w:tr>
      <w:tr w:rsidR="0098787A" w14:paraId="52BF3095" w14:textId="77777777" w:rsidTr="00C857B7">
        <w:trPr>
          <w:cantSplit/>
        </w:trPr>
        <w:tc>
          <w:tcPr>
            <w:tcW w:w="2211" w:type="dxa"/>
          </w:tcPr>
          <w:p w14:paraId="466CCF82" w14:textId="77777777" w:rsidR="0098787A" w:rsidRDefault="0098787A" w:rsidP="00C857B7">
            <w:pPr>
              <w:pStyle w:val="BodyText1"/>
            </w:pPr>
            <w:r>
              <w:t>Special Considerations:</w:t>
            </w:r>
          </w:p>
        </w:tc>
        <w:tc>
          <w:tcPr>
            <w:tcW w:w="6627" w:type="dxa"/>
          </w:tcPr>
          <w:p w14:paraId="576181D8" w14:textId="77777777" w:rsidR="0098787A" w:rsidRDefault="0098787A" w:rsidP="007F219D">
            <w:pPr>
              <w:pStyle w:val="InfoBlue"/>
            </w:pPr>
          </w:p>
        </w:tc>
      </w:tr>
    </w:tbl>
    <w:p w14:paraId="7A8011E4" w14:textId="77777777" w:rsidR="0098787A" w:rsidRDefault="0098787A">
      <w:pPr>
        <w:pStyle w:val="BodyText1"/>
        <w:rPr>
          <w:lang w:eastAsia="zh-CN"/>
        </w:rPr>
      </w:pPr>
    </w:p>
    <w:p w14:paraId="6BCA800C" w14:textId="77777777" w:rsidR="00D312E2" w:rsidRDefault="00D312E2">
      <w:pPr>
        <w:pStyle w:val="BodyText1"/>
        <w:rPr>
          <w:lang w:eastAsia="zh-CN"/>
        </w:rPr>
      </w:pPr>
    </w:p>
    <w:p w14:paraId="6C1983E9" w14:textId="77777777" w:rsidR="000374E6" w:rsidRDefault="000374E6">
      <w:pPr>
        <w:pStyle w:val="BodyText1"/>
        <w:rPr>
          <w:lang w:eastAsia="zh-CN"/>
        </w:rPr>
      </w:pPr>
    </w:p>
    <w:p w14:paraId="29E673B0" w14:textId="77777777" w:rsidR="000374E6" w:rsidRDefault="000374E6">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F009256" w14:textId="77777777" w:rsidTr="00C857B7">
        <w:trPr>
          <w:cantSplit/>
        </w:trPr>
        <w:tc>
          <w:tcPr>
            <w:tcW w:w="2211" w:type="dxa"/>
          </w:tcPr>
          <w:p w14:paraId="59C56483" w14:textId="77777777" w:rsidR="00D312E2" w:rsidRDefault="00D312E2" w:rsidP="00C857B7">
            <w:pPr>
              <w:pStyle w:val="BodyText1"/>
            </w:pPr>
            <w:r>
              <w:t>Test Objective:</w:t>
            </w:r>
          </w:p>
        </w:tc>
        <w:tc>
          <w:tcPr>
            <w:tcW w:w="6627" w:type="dxa"/>
          </w:tcPr>
          <w:p w14:paraId="04ADEA42" w14:textId="175CC956" w:rsidR="00D312E2" w:rsidRPr="0098787A" w:rsidRDefault="00D312E2" w:rsidP="007F219D">
            <w:pPr>
              <w:pStyle w:val="InfoBlue"/>
            </w:pPr>
            <w:r w:rsidRPr="0098787A">
              <w:t xml:space="preserve">The system should provide any user with a GUI to modify their own </w:t>
            </w:r>
            <w:r>
              <w:t>password.</w:t>
            </w:r>
          </w:p>
        </w:tc>
      </w:tr>
      <w:tr w:rsidR="00D312E2" w:rsidRPr="004D2DF7" w14:paraId="1AB74908" w14:textId="77777777" w:rsidTr="00C857B7">
        <w:trPr>
          <w:cantSplit/>
        </w:trPr>
        <w:tc>
          <w:tcPr>
            <w:tcW w:w="2211" w:type="dxa"/>
          </w:tcPr>
          <w:p w14:paraId="73FAB518" w14:textId="77777777" w:rsidR="00D312E2" w:rsidRDefault="00D312E2" w:rsidP="00C857B7">
            <w:pPr>
              <w:pStyle w:val="BodyText1"/>
            </w:pPr>
            <w:r>
              <w:t>Technique:</w:t>
            </w:r>
          </w:p>
        </w:tc>
        <w:tc>
          <w:tcPr>
            <w:tcW w:w="6627" w:type="dxa"/>
          </w:tcPr>
          <w:p w14:paraId="74026156" w14:textId="77777777" w:rsidR="00D312E2" w:rsidRDefault="00D312E2" w:rsidP="007F219D">
            <w:pPr>
              <w:pStyle w:val="InfoBlue"/>
            </w:pPr>
            <w:r>
              <w:t>Black box testing</w:t>
            </w:r>
          </w:p>
          <w:p w14:paraId="1A5D17C1" w14:textId="69BC7CE6" w:rsidR="00D312E2" w:rsidRDefault="00D312E2" w:rsidP="00C857B7">
            <w:pPr>
              <w:pStyle w:val="BodyText"/>
              <w:numPr>
                <w:ilvl w:val="0"/>
                <w:numId w:val="27"/>
              </w:numPr>
            </w:pPr>
            <w:r>
              <w:t>Run tes</w:t>
            </w:r>
            <w:r w:rsidR="006640EB">
              <w:t>t case 20</w:t>
            </w:r>
          </w:p>
          <w:p w14:paraId="0065162B" w14:textId="37F77703" w:rsidR="00D312E2" w:rsidRDefault="00D312E2" w:rsidP="00C857B7">
            <w:pPr>
              <w:pStyle w:val="BodyText"/>
              <w:numPr>
                <w:ilvl w:val="0"/>
                <w:numId w:val="27"/>
              </w:numPr>
            </w:pPr>
            <w:r>
              <w:t xml:space="preserve">Run </w:t>
            </w:r>
            <w:r w:rsidR="006640EB">
              <w:t>test case 21</w:t>
            </w:r>
          </w:p>
          <w:p w14:paraId="411014F0" w14:textId="52E5249E" w:rsidR="00D312E2" w:rsidRDefault="00D312E2" w:rsidP="00C857B7">
            <w:pPr>
              <w:pStyle w:val="BodyText"/>
              <w:numPr>
                <w:ilvl w:val="0"/>
                <w:numId w:val="27"/>
              </w:numPr>
            </w:pPr>
            <w:r>
              <w:t xml:space="preserve">Run </w:t>
            </w:r>
            <w:r w:rsidR="006640EB">
              <w:t>test case 22</w:t>
            </w:r>
          </w:p>
          <w:p w14:paraId="65376F57" w14:textId="77777777" w:rsidR="00D312E2" w:rsidRPr="004D2DF7" w:rsidRDefault="00D312E2" w:rsidP="00C857B7">
            <w:pPr>
              <w:pStyle w:val="BodyText"/>
              <w:ind w:left="1440"/>
            </w:pPr>
            <w:r>
              <w:t>Compare the result with the expected output.</w:t>
            </w:r>
          </w:p>
        </w:tc>
      </w:tr>
      <w:tr w:rsidR="00D312E2" w14:paraId="3B81E557" w14:textId="77777777" w:rsidTr="00C857B7">
        <w:trPr>
          <w:cantSplit/>
        </w:trPr>
        <w:tc>
          <w:tcPr>
            <w:tcW w:w="2211" w:type="dxa"/>
          </w:tcPr>
          <w:p w14:paraId="04796504" w14:textId="77777777" w:rsidR="00D312E2" w:rsidRDefault="00D312E2" w:rsidP="00C857B7">
            <w:pPr>
              <w:pStyle w:val="BodyText1"/>
            </w:pPr>
            <w:r>
              <w:t>Completion Criteria:</w:t>
            </w:r>
          </w:p>
        </w:tc>
        <w:tc>
          <w:tcPr>
            <w:tcW w:w="6627" w:type="dxa"/>
          </w:tcPr>
          <w:p w14:paraId="40250B44" w14:textId="77777777" w:rsidR="00D312E2" w:rsidRDefault="00D312E2" w:rsidP="007F219D">
            <w:pPr>
              <w:pStyle w:val="InfoBlue"/>
              <w:numPr>
                <w:ilvl w:val="0"/>
                <w:numId w:val="26"/>
              </w:numPr>
            </w:pPr>
            <w:r>
              <w:t>Finishing run all the test cases</w:t>
            </w:r>
          </w:p>
          <w:p w14:paraId="682E0E1C" w14:textId="77777777" w:rsidR="00D312E2" w:rsidRDefault="00D312E2" w:rsidP="00C857B7">
            <w:pPr>
              <w:pStyle w:val="BodyText"/>
              <w:numPr>
                <w:ilvl w:val="0"/>
                <w:numId w:val="26"/>
              </w:numPr>
            </w:pPr>
            <w:r>
              <w:t>Covering all the possible cases</w:t>
            </w:r>
          </w:p>
          <w:p w14:paraId="49E04347" w14:textId="77777777" w:rsidR="00D312E2" w:rsidRDefault="00D312E2" w:rsidP="007F219D">
            <w:pPr>
              <w:pStyle w:val="InfoBlue"/>
              <w:numPr>
                <w:ilvl w:val="0"/>
                <w:numId w:val="26"/>
              </w:numPr>
            </w:pPr>
            <w:r>
              <w:t>The pass rate is 100%</w:t>
            </w:r>
          </w:p>
        </w:tc>
      </w:tr>
      <w:tr w:rsidR="00D312E2" w14:paraId="26D4CFFC" w14:textId="77777777" w:rsidTr="00C857B7">
        <w:trPr>
          <w:cantSplit/>
        </w:trPr>
        <w:tc>
          <w:tcPr>
            <w:tcW w:w="2211" w:type="dxa"/>
          </w:tcPr>
          <w:p w14:paraId="01481FB0" w14:textId="77777777" w:rsidR="00D312E2" w:rsidRDefault="00D312E2" w:rsidP="00C857B7">
            <w:pPr>
              <w:pStyle w:val="BodyText1"/>
            </w:pPr>
            <w:r>
              <w:t>Special Considerations:</w:t>
            </w:r>
          </w:p>
        </w:tc>
        <w:tc>
          <w:tcPr>
            <w:tcW w:w="6627" w:type="dxa"/>
          </w:tcPr>
          <w:p w14:paraId="46F457B0" w14:textId="77777777" w:rsidR="00D312E2" w:rsidRDefault="00D312E2" w:rsidP="007F219D">
            <w:pPr>
              <w:pStyle w:val="InfoBlue"/>
            </w:pPr>
          </w:p>
        </w:tc>
      </w:tr>
    </w:tbl>
    <w:p w14:paraId="7DD7C59F" w14:textId="77777777" w:rsidR="00D312E2" w:rsidRDefault="00D312E2">
      <w:pPr>
        <w:pStyle w:val="BodyText1"/>
        <w:rPr>
          <w:lang w:eastAsia="zh-CN"/>
        </w:rPr>
      </w:pPr>
    </w:p>
    <w:p w14:paraId="48050758" w14:textId="77777777" w:rsidR="00D312E2" w:rsidRDefault="00D312E2">
      <w:pPr>
        <w:pStyle w:val="BodyText1"/>
        <w:rPr>
          <w:lang w:eastAsia="zh-CN"/>
        </w:rPr>
      </w:pPr>
    </w:p>
    <w:p w14:paraId="306347E9"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450AA749" w14:textId="77777777" w:rsidTr="00C857B7">
        <w:trPr>
          <w:cantSplit/>
        </w:trPr>
        <w:tc>
          <w:tcPr>
            <w:tcW w:w="2211" w:type="dxa"/>
          </w:tcPr>
          <w:p w14:paraId="1F7912AE" w14:textId="77777777" w:rsidR="00D312E2" w:rsidRDefault="00D312E2" w:rsidP="00C857B7">
            <w:pPr>
              <w:pStyle w:val="BodyText1"/>
            </w:pPr>
            <w:r>
              <w:t>Test Objective:</w:t>
            </w:r>
          </w:p>
        </w:tc>
        <w:tc>
          <w:tcPr>
            <w:tcW w:w="6627" w:type="dxa"/>
          </w:tcPr>
          <w:p w14:paraId="02CE727C" w14:textId="5B1CAC17" w:rsidR="00D312E2" w:rsidRPr="0098787A" w:rsidRDefault="00D312E2" w:rsidP="007F219D">
            <w:pPr>
              <w:pStyle w:val="InfoBlue"/>
            </w:pPr>
            <w:r w:rsidRPr="0098787A">
              <w:t xml:space="preserve">The system should provide </w:t>
            </w:r>
            <w:r>
              <w:t>a System Admin</w:t>
            </w:r>
            <w:r w:rsidRPr="0098787A">
              <w:t xml:space="preserve"> with a GUI to </w:t>
            </w:r>
            <w:r>
              <w:t>edit an existing non-administrator user’s profile in the Bug Tracker System.</w:t>
            </w:r>
          </w:p>
        </w:tc>
      </w:tr>
      <w:tr w:rsidR="00D312E2" w:rsidRPr="004D2DF7" w14:paraId="3C740C58" w14:textId="77777777" w:rsidTr="00C857B7">
        <w:trPr>
          <w:cantSplit/>
        </w:trPr>
        <w:tc>
          <w:tcPr>
            <w:tcW w:w="2211" w:type="dxa"/>
          </w:tcPr>
          <w:p w14:paraId="44C063C1" w14:textId="77777777" w:rsidR="00D312E2" w:rsidRDefault="00D312E2" w:rsidP="00C857B7">
            <w:pPr>
              <w:pStyle w:val="BodyText1"/>
            </w:pPr>
            <w:r>
              <w:lastRenderedPageBreak/>
              <w:t>Technique:</w:t>
            </w:r>
          </w:p>
        </w:tc>
        <w:tc>
          <w:tcPr>
            <w:tcW w:w="6627" w:type="dxa"/>
          </w:tcPr>
          <w:p w14:paraId="23BFB17E" w14:textId="77777777" w:rsidR="00D312E2" w:rsidRDefault="00D312E2" w:rsidP="007F219D">
            <w:pPr>
              <w:pStyle w:val="InfoBlue"/>
            </w:pPr>
            <w:r>
              <w:t>Black box testing</w:t>
            </w:r>
          </w:p>
          <w:p w14:paraId="0C08E21A" w14:textId="03A56506" w:rsidR="00D312E2" w:rsidRDefault="00D312E2" w:rsidP="00C857B7">
            <w:pPr>
              <w:pStyle w:val="BodyText"/>
              <w:numPr>
                <w:ilvl w:val="0"/>
                <w:numId w:val="27"/>
              </w:numPr>
            </w:pPr>
            <w:r>
              <w:t xml:space="preserve">Run </w:t>
            </w:r>
            <w:r w:rsidR="006640EB">
              <w:t>test case 23</w:t>
            </w:r>
          </w:p>
          <w:p w14:paraId="4BD6C32E" w14:textId="44B5FDAC" w:rsidR="00D312E2" w:rsidRDefault="00D312E2" w:rsidP="00C857B7">
            <w:pPr>
              <w:pStyle w:val="BodyText"/>
              <w:numPr>
                <w:ilvl w:val="0"/>
                <w:numId w:val="27"/>
              </w:numPr>
            </w:pPr>
            <w:r>
              <w:t xml:space="preserve">Run </w:t>
            </w:r>
            <w:r w:rsidR="006640EB">
              <w:t>test case 24</w:t>
            </w:r>
          </w:p>
          <w:p w14:paraId="090A9D59" w14:textId="45DE8334" w:rsidR="00D312E2" w:rsidRDefault="00D312E2" w:rsidP="00C857B7">
            <w:pPr>
              <w:pStyle w:val="BodyText"/>
              <w:numPr>
                <w:ilvl w:val="0"/>
                <w:numId w:val="27"/>
              </w:numPr>
            </w:pPr>
            <w:r>
              <w:t xml:space="preserve">Run </w:t>
            </w:r>
            <w:r w:rsidR="006640EB">
              <w:t>test case 25</w:t>
            </w:r>
          </w:p>
          <w:p w14:paraId="77430671" w14:textId="614F87E6" w:rsidR="00D312E2" w:rsidRDefault="006640EB" w:rsidP="00C857B7">
            <w:pPr>
              <w:pStyle w:val="BodyText"/>
              <w:numPr>
                <w:ilvl w:val="0"/>
                <w:numId w:val="27"/>
              </w:numPr>
            </w:pPr>
            <w:r>
              <w:t>Run test case 26</w:t>
            </w:r>
          </w:p>
          <w:p w14:paraId="615B1635" w14:textId="58CA5C39" w:rsidR="00D312E2" w:rsidRDefault="006640EB" w:rsidP="00C857B7">
            <w:pPr>
              <w:pStyle w:val="BodyText"/>
              <w:numPr>
                <w:ilvl w:val="0"/>
                <w:numId w:val="27"/>
              </w:numPr>
            </w:pPr>
            <w:r>
              <w:t>Run test case 27</w:t>
            </w:r>
          </w:p>
          <w:p w14:paraId="7E6FE483" w14:textId="62B7F80F" w:rsidR="00D312E2" w:rsidRDefault="006640EB" w:rsidP="00C857B7">
            <w:pPr>
              <w:pStyle w:val="BodyText"/>
              <w:numPr>
                <w:ilvl w:val="0"/>
                <w:numId w:val="27"/>
              </w:numPr>
            </w:pPr>
            <w:r>
              <w:t>Run test case 28</w:t>
            </w:r>
          </w:p>
          <w:p w14:paraId="259E800F" w14:textId="0DD30785" w:rsidR="00D312E2" w:rsidRDefault="006640EB" w:rsidP="00C857B7">
            <w:pPr>
              <w:pStyle w:val="BodyText"/>
              <w:numPr>
                <w:ilvl w:val="0"/>
                <w:numId w:val="27"/>
              </w:numPr>
            </w:pPr>
            <w:r>
              <w:t>Run test case 29</w:t>
            </w:r>
          </w:p>
          <w:p w14:paraId="39599348" w14:textId="77777777" w:rsidR="00D312E2" w:rsidRPr="004D2DF7" w:rsidRDefault="00D312E2" w:rsidP="00C857B7">
            <w:pPr>
              <w:pStyle w:val="BodyText"/>
              <w:ind w:left="1440"/>
            </w:pPr>
            <w:r>
              <w:t>Compare the result with the expected output.</w:t>
            </w:r>
          </w:p>
        </w:tc>
      </w:tr>
      <w:tr w:rsidR="00D312E2" w14:paraId="5C601B78" w14:textId="77777777" w:rsidTr="00C857B7">
        <w:trPr>
          <w:cantSplit/>
        </w:trPr>
        <w:tc>
          <w:tcPr>
            <w:tcW w:w="2211" w:type="dxa"/>
          </w:tcPr>
          <w:p w14:paraId="4B0A67FB" w14:textId="77777777" w:rsidR="00D312E2" w:rsidRDefault="00D312E2" w:rsidP="00C857B7">
            <w:pPr>
              <w:pStyle w:val="BodyText1"/>
            </w:pPr>
            <w:r>
              <w:t>Completion Criteria:</w:t>
            </w:r>
          </w:p>
        </w:tc>
        <w:tc>
          <w:tcPr>
            <w:tcW w:w="6627" w:type="dxa"/>
          </w:tcPr>
          <w:p w14:paraId="6943E41E" w14:textId="77777777" w:rsidR="00D312E2" w:rsidRDefault="00D312E2" w:rsidP="007F219D">
            <w:pPr>
              <w:pStyle w:val="InfoBlue"/>
              <w:numPr>
                <w:ilvl w:val="0"/>
                <w:numId w:val="26"/>
              </w:numPr>
            </w:pPr>
            <w:r>
              <w:t>Finishing run all the test cases</w:t>
            </w:r>
          </w:p>
          <w:p w14:paraId="6C934E3A" w14:textId="77777777" w:rsidR="00D312E2" w:rsidRDefault="00D312E2" w:rsidP="00C857B7">
            <w:pPr>
              <w:pStyle w:val="BodyText"/>
              <w:numPr>
                <w:ilvl w:val="0"/>
                <w:numId w:val="26"/>
              </w:numPr>
            </w:pPr>
            <w:r>
              <w:t>Covering all the possible cases</w:t>
            </w:r>
          </w:p>
          <w:p w14:paraId="6A2D0685" w14:textId="77777777" w:rsidR="00D312E2" w:rsidRDefault="00D312E2" w:rsidP="007F219D">
            <w:pPr>
              <w:pStyle w:val="InfoBlue"/>
              <w:numPr>
                <w:ilvl w:val="0"/>
                <w:numId w:val="26"/>
              </w:numPr>
            </w:pPr>
            <w:r>
              <w:t>The pass rate is 100%</w:t>
            </w:r>
          </w:p>
        </w:tc>
      </w:tr>
      <w:tr w:rsidR="00D312E2" w14:paraId="49C84F6F" w14:textId="77777777" w:rsidTr="00C857B7">
        <w:trPr>
          <w:cantSplit/>
        </w:trPr>
        <w:tc>
          <w:tcPr>
            <w:tcW w:w="2211" w:type="dxa"/>
          </w:tcPr>
          <w:p w14:paraId="6E0AADCC" w14:textId="77777777" w:rsidR="00D312E2" w:rsidRDefault="00D312E2" w:rsidP="00C857B7">
            <w:pPr>
              <w:pStyle w:val="BodyText1"/>
            </w:pPr>
            <w:r>
              <w:t>Special Considerations:</w:t>
            </w:r>
          </w:p>
        </w:tc>
        <w:tc>
          <w:tcPr>
            <w:tcW w:w="6627" w:type="dxa"/>
          </w:tcPr>
          <w:p w14:paraId="2ABA57D5" w14:textId="77777777" w:rsidR="00D312E2" w:rsidRDefault="00D312E2" w:rsidP="007F219D">
            <w:pPr>
              <w:pStyle w:val="InfoBlue"/>
            </w:pPr>
          </w:p>
        </w:tc>
      </w:tr>
    </w:tbl>
    <w:p w14:paraId="4D3BBBB5"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DAD7A4A" w14:textId="77777777" w:rsidTr="00C857B7">
        <w:trPr>
          <w:cantSplit/>
        </w:trPr>
        <w:tc>
          <w:tcPr>
            <w:tcW w:w="2211" w:type="dxa"/>
          </w:tcPr>
          <w:p w14:paraId="6738106B" w14:textId="77777777" w:rsidR="00D312E2" w:rsidRDefault="00D312E2" w:rsidP="00C857B7">
            <w:pPr>
              <w:pStyle w:val="BodyText1"/>
            </w:pPr>
            <w:r>
              <w:t>Test Objective:</w:t>
            </w:r>
          </w:p>
        </w:tc>
        <w:tc>
          <w:tcPr>
            <w:tcW w:w="6627" w:type="dxa"/>
          </w:tcPr>
          <w:p w14:paraId="6CDAB70E" w14:textId="7FD4EFE1" w:rsidR="00D312E2" w:rsidRPr="0098787A" w:rsidRDefault="00D312E2" w:rsidP="007F219D">
            <w:pPr>
              <w:pStyle w:val="InfoBlue"/>
            </w:pPr>
            <w:r w:rsidRPr="0098787A">
              <w:t xml:space="preserve">The system should provide any user with a GUI to </w:t>
            </w:r>
            <w:r>
              <w:t>view any non-administrator user profile.</w:t>
            </w:r>
          </w:p>
        </w:tc>
      </w:tr>
      <w:tr w:rsidR="00D312E2" w:rsidRPr="004D2DF7" w14:paraId="61D93FBF" w14:textId="77777777" w:rsidTr="00C857B7">
        <w:trPr>
          <w:cantSplit/>
        </w:trPr>
        <w:tc>
          <w:tcPr>
            <w:tcW w:w="2211" w:type="dxa"/>
          </w:tcPr>
          <w:p w14:paraId="2339396F" w14:textId="77777777" w:rsidR="00D312E2" w:rsidRDefault="00D312E2" w:rsidP="00C857B7">
            <w:pPr>
              <w:pStyle w:val="BodyText1"/>
            </w:pPr>
            <w:r>
              <w:t>Technique:</w:t>
            </w:r>
          </w:p>
        </w:tc>
        <w:tc>
          <w:tcPr>
            <w:tcW w:w="6627" w:type="dxa"/>
          </w:tcPr>
          <w:p w14:paraId="655D14EA" w14:textId="77777777" w:rsidR="00D312E2" w:rsidRDefault="00D312E2" w:rsidP="007F219D">
            <w:pPr>
              <w:pStyle w:val="InfoBlue"/>
            </w:pPr>
            <w:r>
              <w:t>Black box testing</w:t>
            </w:r>
          </w:p>
          <w:p w14:paraId="3EF83AB0" w14:textId="4F30D179" w:rsidR="00D312E2" w:rsidRDefault="00D312E2" w:rsidP="00C857B7">
            <w:pPr>
              <w:pStyle w:val="BodyText"/>
              <w:numPr>
                <w:ilvl w:val="0"/>
                <w:numId w:val="27"/>
              </w:numPr>
            </w:pPr>
            <w:r>
              <w:t xml:space="preserve">Run </w:t>
            </w:r>
            <w:r w:rsidR="006640EB">
              <w:t>test case 30</w:t>
            </w:r>
          </w:p>
          <w:p w14:paraId="096E26F5" w14:textId="73D4230C" w:rsidR="00D312E2" w:rsidRPr="004D2DF7" w:rsidRDefault="006640EB" w:rsidP="006640EB">
            <w:pPr>
              <w:pStyle w:val="BodyText"/>
              <w:ind w:left="1080"/>
            </w:pPr>
            <w:r>
              <w:t xml:space="preserve">       </w:t>
            </w:r>
            <w:r w:rsidR="00D312E2">
              <w:t>Compare the result with the expected output.</w:t>
            </w:r>
          </w:p>
        </w:tc>
      </w:tr>
      <w:tr w:rsidR="00D312E2" w14:paraId="0648ECCE" w14:textId="77777777" w:rsidTr="00C857B7">
        <w:trPr>
          <w:cantSplit/>
        </w:trPr>
        <w:tc>
          <w:tcPr>
            <w:tcW w:w="2211" w:type="dxa"/>
          </w:tcPr>
          <w:p w14:paraId="666F6BCF" w14:textId="77777777" w:rsidR="00D312E2" w:rsidRDefault="00D312E2" w:rsidP="00C857B7">
            <w:pPr>
              <w:pStyle w:val="BodyText1"/>
            </w:pPr>
            <w:r>
              <w:t>Completion Criteria:</w:t>
            </w:r>
          </w:p>
        </w:tc>
        <w:tc>
          <w:tcPr>
            <w:tcW w:w="6627" w:type="dxa"/>
          </w:tcPr>
          <w:p w14:paraId="5B87D3D7" w14:textId="77777777" w:rsidR="00D312E2" w:rsidRDefault="00D312E2" w:rsidP="007F219D">
            <w:pPr>
              <w:pStyle w:val="InfoBlue"/>
              <w:numPr>
                <w:ilvl w:val="0"/>
                <w:numId w:val="26"/>
              </w:numPr>
            </w:pPr>
            <w:r>
              <w:t>Finishing run all the test cases</w:t>
            </w:r>
          </w:p>
          <w:p w14:paraId="04D6D1AD" w14:textId="77777777" w:rsidR="00D312E2" w:rsidRDefault="00D312E2" w:rsidP="00C857B7">
            <w:pPr>
              <w:pStyle w:val="BodyText"/>
              <w:numPr>
                <w:ilvl w:val="0"/>
                <w:numId w:val="26"/>
              </w:numPr>
            </w:pPr>
            <w:r>
              <w:t>Covering all the possible cases</w:t>
            </w:r>
          </w:p>
          <w:p w14:paraId="403682E9" w14:textId="77777777" w:rsidR="00D312E2" w:rsidRDefault="00D312E2" w:rsidP="007F219D">
            <w:pPr>
              <w:pStyle w:val="InfoBlue"/>
              <w:numPr>
                <w:ilvl w:val="0"/>
                <w:numId w:val="26"/>
              </w:numPr>
            </w:pPr>
            <w:r>
              <w:t>The pass rate is 100%</w:t>
            </w:r>
          </w:p>
        </w:tc>
      </w:tr>
      <w:tr w:rsidR="00D312E2" w14:paraId="0245242C" w14:textId="77777777" w:rsidTr="00C857B7">
        <w:trPr>
          <w:cantSplit/>
        </w:trPr>
        <w:tc>
          <w:tcPr>
            <w:tcW w:w="2211" w:type="dxa"/>
          </w:tcPr>
          <w:p w14:paraId="36B14B3E" w14:textId="77777777" w:rsidR="00D312E2" w:rsidRDefault="00D312E2" w:rsidP="00C857B7">
            <w:pPr>
              <w:pStyle w:val="BodyText1"/>
            </w:pPr>
            <w:r>
              <w:t>Special Considerations:</w:t>
            </w:r>
          </w:p>
        </w:tc>
        <w:tc>
          <w:tcPr>
            <w:tcW w:w="6627" w:type="dxa"/>
          </w:tcPr>
          <w:p w14:paraId="4AA04A09" w14:textId="416C8CED" w:rsidR="00D312E2" w:rsidRDefault="006F669E" w:rsidP="007F219D">
            <w:pPr>
              <w:pStyle w:val="InfoBlue"/>
            </w:pPr>
            <w:r>
              <w:t>none</w:t>
            </w:r>
          </w:p>
        </w:tc>
      </w:tr>
    </w:tbl>
    <w:p w14:paraId="17E92B8A" w14:textId="77777777" w:rsidR="00D312E2" w:rsidRDefault="00D312E2">
      <w:pPr>
        <w:pStyle w:val="BodyText1"/>
        <w:rPr>
          <w:lang w:eastAsia="zh-CN"/>
        </w:rPr>
      </w:pPr>
    </w:p>
    <w:p w14:paraId="70236E41"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145402E" w14:textId="77777777" w:rsidTr="00C857B7">
        <w:trPr>
          <w:cantSplit/>
        </w:trPr>
        <w:tc>
          <w:tcPr>
            <w:tcW w:w="2211" w:type="dxa"/>
          </w:tcPr>
          <w:p w14:paraId="174518F5" w14:textId="77777777" w:rsidR="006F669E" w:rsidRDefault="006F669E" w:rsidP="00C857B7">
            <w:pPr>
              <w:pStyle w:val="BodyText1"/>
            </w:pPr>
            <w:r>
              <w:t>Test Objective:</w:t>
            </w:r>
          </w:p>
        </w:tc>
        <w:tc>
          <w:tcPr>
            <w:tcW w:w="6627" w:type="dxa"/>
          </w:tcPr>
          <w:p w14:paraId="50DB1F1B" w14:textId="4D75657A" w:rsidR="006F669E" w:rsidRPr="0098787A" w:rsidRDefault="006F669E" w:rsidP="007F219D">
            <w:pPr>
              <w:pStyle w:val="InfoBlue"/>
            </w:pPr>
            <w:r w:rsidRPr="0098787A">
              <w:t>The system should</w:t>
            </w:r>
            <w:r>
              <w:t xml:space="preserve"> provide any user with a GUI form to enter new bugs</w:t>
            </w:r>
          </w:p>
        </w:tc>
      </w:tr>
      <w:tr w:rsidR="006F669E" w:rsidRPr="004D2DF7" w14:paraId="52E87FFA" w14:textId="77777777" w:rsidTr="00C857B7">
        <w:trPr>
          <w:cantSplit/>
        </w:trPr>
        <w:tc>
          <w:tcPr>
            <w:tcW w:w="2211" w:type="dxa"/>
          </w:tcPr>
          <w:p w14:paraId="58BBD15E" w14:textId="77777777" w:rsidR="006F669E" w:rsidRDefault="006F669E" w:rsidP="00C857B7">
            <w:pPr>
              <w:pStyle w:val="BodyText1"/>
            </w:pPr>
            <w:r>
              <w:t>Technique:</w:t>
            </w:r>
          </w:p>
        </w:tc>
        <w:tc>
          <w:tcPr>
            <w:tcW w:w="6627" w:type="dxa"/>
          </w:tcPr>
          <w:p w14:paraId="385BE6E1" w14:textId="77777777" w:rsidR="006F669E" w:rsidRDefault="006F669E" w:rsidP="007F219D">
            <w:pPr>
              <w:pStyle w:val="InfoBlue"/>
            </w:pPr>
            <w:r>
              <w:t>Black box testing</w:t>
            </w:r>
          </w:p>
          <w:p w14:paraId="38B521FA" w14:textId="37C52F76" w:rsidR="006F669E" w:rsidRDefault="006640EB" w:rsidP="00C857B7">
            <w:pPr>
              <w:pStyle w:val="BodyText"/>
              <w:numPr>
                <w:ilvl w:val="0"/>
                <w:numId w:val="27"/>
              </w:numPr>
            </w:pPr>
            <w:r>
              <w:t>Run test case 31</w:t>
            </w:r>
          </w:p>
          <w:p w14:paraId="17E53E4D" w14:textId="68DDC3FD" w:rsidR="006F669E" w:rsidRDefault="006640EB" w:rsidP="00C857B7">
            <w:pPr>
              <w:pStyle w:val="BodyText"/>
              <w:numPr>
                <w:ilvl w:val="0"/>
                <w:numId w:val="27"/>
              </w:numPr>
            </w:pPr>
            <w:r>
              <w:t>Run test case 32</w:t>
            </w:r>
          </w:p>
          <w:p w14:paraId="049623F2" w14:textId="14AC8661" w:rsidR="006F669E" w:rsidRDefault="006640EB" w:rsidP="006F669E">
            <w:pPr>
              <w:pStyle w:val="BodyText"/>
              <w:numPr>
                <w:ilvl w:val="0"/>
                <w:numId w:val="27"/>
              </w:numPr>
            </w:pPr>
            <w:r>
              <w:t>Run test case 33</w:t>
            </w:r>
          </w:p>
          <w:p w14:paraId="526F090C" w14:textId="12A3284E" w:rsidR="006F669E" w:rsidRDefault="006640EB" w:rsidP="00C857B7">
            <w:pPr>
              <w:pStyle w:val="BodyText"/>
              <w:numPr>
                <w:ilvl w:val="0"/>
                <w:numId w:val="27"/>
              </w:numPr>
            </w:pPr>
            <w:r>
              <w:t>Run test case 34</w:t>
            </w:r>
          </w:p>
          <w:p w14:paraId="49415BE3" w14:textId="7EF50C66" w:rsidR="006F669E" w:rsidRDefault="006640EB" w:rsidP="00C857B7">
            <w:pPr>
              <w:pStyle w:val="BodyText"/>
              <w:numPr>
                <w:ilvl w:val="0"/>
                <w:numId w:val="27"/>
              </w:numPr>
            </w:pPr>
            <w:r>
              <w:t>Run test case 35</w:t>
            </w:r>
          </w:p>
          <w:p w14:paraId="5093D894" w14:textId="77777777" w:rsidR="006F669E" w:rsidRPr="004D2DF7" w:rsidRDefault="006F669E" w:rsidP="00C857B7">
            <w:pPr>
              <w:pStyle w:val="BodyText"/>
              <w:ind w:left="1440"/>
            </w:pPr>
            <w:r>
              <w:t>Compare the result with the expected output.</w:t>
            </w:r>
          </w:p>
        </w:tc>
      </w:tr>
      <w:tr w:rsidR="006F669E" w14:paraId="5CAC19E7" w14:textId="77777777" w:rsidTr="00C857B7">
        <w:trPr>
          <w:cantSplit/>
        </w:trPr>
        <w:tc>
          <w:tcPr>
            <w:tcW w:w="2211" w:type="dxa"/>
          </w:tcPr>
          <w:p w14:paraId="3C828E56" w14:textId="77777777" w:rsidR="006F669E" w:rsidRDefault="006F669E" w:rsidP="00C857B7">
            <w:pPr>
              <w:pStyle w:val="BodyText1"/>
            </w:pPr>
            <w:r>
              <w:lastRenderedPageBreak/>
              <w:t>Completion Criteria:</w:t>
            </w:r>
          </w:p>
        </w:tc>
        <w:tc>
          <w:tcPr>
            <w:tcW w:w="6627" w:type="dxa"/>
          </w:tcPr>
          <w:p w14:paraId="779B3E06" w14:textId="77777777" w:rsidR="006F669E" w:rsidRDefault="006F669E" w:rsidP="007F219D">
            <w:pPr>
              <w:pStyle w:val="InfoBlue"/>
              <w:numPr>
                <w:ilvl w:val="0"/>
                <w:numId w:val="26"/>
              </w:numPr>
            </w:pPr>
            <w:r>
              <w:t>Finishing run all the test cases</w:t>
            </w:r>
          </w:p>
          <w:p w14:paraId="19A762A5" w14:textId="77777777" w:rsidR="006F669E" w:rsidRDefault="006F669E" w:rsidP="00C857B7">
            <w:pPr>
              <w:pStyle w:val="BodyText"/>
              <w:numPr>
                <w:ilvl w:val="0"/>
                <w:numId w:val="26"/>
              </w:numPr>
            </w:pPr>
            <w:r>
              <w:t>Covering all the possible cases</w:t>
            </w:r>
          </w:p>
          <w:p w14:paraId="45800E29" w14:textId="77777777" w:rsidR="006F669E" w:rsidRDefault="006F669E" w:rsidP="007F219D">
            <w:pPr>
              <w:pStyle w:val="InfoBlue"/>
              <w:numPr>
                <w:ilvl w:val="0"/>
                <w:numId w:val="26"/>
              </w:numPr>
            </w:pPr>
            <w:r>
              <w:t>The pass rate is 100%</w:t>
            </w:r>
          </w:p>
        </w:tc>
      </w:tr>
      <w:tr w:rsidR="006F669E" w14:paraId="60422143" w14:textId="77777777" w:rsidTr="00C857B7">
        <w:trPr>
          <w:cantSplit/>
        </w:trPr>
        <w:tc>
          <w:tcPr>
            <w:tcW w:w="2211" w:type="dxa"/>
          </w:tcPr>
          <w:p w14:paraId="516A990B" w14:textId="77777777" w:rsidR="006F669E" w:rsidRDefault="006F669E" w:rsidP="00C857B7">
            <w:pPr>
              <w:pStyle w:val="BodyText1"/>
            </w:pPr>
            <w:r>
              <w:t>Special Considerations:</w:t>
            </w:r>
          </w:p>
        </w:tc>
        <w:tc>
          <w:tcPr>
            <w:tcW w:w="6627" w:type="dxa"/>
          </w:tcPr>
          <w:p w14:paraId="017E2AF1" w14:textId="1D5ADA11" w:rsidR="006F669E" w:rsidRDefault="006F669E" w:rsidP="007F219D">
            <w:pPr>
              <w:pStyle w:val="InfoBlue"/>
            </w:pPr>
            <w:r>
              <w:t>none</w:t>
            </w:r>
          </w:p>
        </w:tc>
      </w:tr>
    </w:tbl>
    <w:p w14:paraId="1A49AB80" w14:textId="77777777" w:rsidR="006F669E" w:rsidRDefault="006F669E">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043A6B70" w14:textId="77777777" w:rsidTr="00C857B7">
        <w:trPr>
          <w:cantSplit/>
        </w:trPr>
        <w:tc>
          <w:tcPr>
            <w:tcW w:w="2211" w:type="dxa"/>
          </w:tcPr>
          <w:p w14:paraId="279EE9C5" w14:textId="77777777" w:rsidR="006F669E" w:rsidRDefault="006F669E" w:rsidP="00C857B7">
            <w:pPr>
              <w:pStyle w:val="BodyText1"/>
            </w:pPr>
            <w:bookmarkStart w:id="76" w:name="_Toc327254065"/>
            <w:bookmarkStart w:id="77" w:name="_Toc327255030"/>
            <w:bookmarkStart w:id="78" w:name="_Toc327255099"/>
            <w:bookmarkStart w:id="79" w:name="_Toc327255338"/>
            <w:bookmarkStart w:id="80" w:name="_Toc433104447"/>
            <w:r>
              <w:t>Test Objective:</w:t>
            </w:r>
          </w:p>
        </w:tc>
        <w:tc>
          <w:tcPr>
            <w:tcW w:w="6627" w:type="dxa"/>
          </w:tcPr>
          <w:p w14:paraId="167AE89C" w14:textId="233E6A13" w:rsidR="006F669E" w:rsidRPr="0098787A" w:rsidRDefault="006F669E" w:rsidP="007F219D">
            <w:pPr>
              <w:pStyle w:val="InfoBlue"/>
            </w:pPr>
            <w:r w:rsidRPr="0098787A">
              <w:t>The system should</w:t>
            </w:r>
            <w:r>
              <w:t xml:space="preserve"> provide any user with a GUI form to view a bug</w:t>
            </w:r>
          </w:p>
        </w:tc>
      </w:tr>
      <w:tr w:rsidR="006F669E" w:rsidRPr="004D2DF7" w14:paraId="073574A0" w14:textId="77777777" w:rsidTr="00C857B7">
        <w:trPr>
          <w:cantSplit/>
        </w:trPr>
        <w:tc>
          <w:tcPr>
            <w:tcW w:w="2211" w:type="dxa"/>
          </w:tcPr>
          <w:p w14:paraId="50385518" w14:textId="77777777" w:rsidR="006F669E" w:rsidRDefault="006F669E" w:rsidP="00C857B7">
            <w:pPr>
              <w:pStyle w:val="BodyText1"/>
            </w:pPr>
            <w:r>
              <w:t>Technique:</w:t>
            </w:r>
          </w:p>
        </w:tc>
        <w:tc>
          <w:tcPr>
            <w:tcW w:w="6627" w:type="dxa"/>
          </w:tcPr>
          <w:p w14:paraId="1C255668" w14:textId="77777777" w:rsidR="006F669E" w:rsidRDefault="006F669E" w:rsidP="007F219D">
            <w:pPr>
              <w:pStyle w:val="InfoBlue"/>
            </w:pPr>
            <w:r>
              <w:t>Black box testing</w:t>
            </w:r>
          </w:p>
          <w:p w14:paraId="5F70A1B5" w14:textId="541D5943" w:rsidR="006F669E" w:rsidRDefault="006640EB" w:rsidP="00C857B7">
            <w:pPr>
              <w:pStyle w:val="BodyText"/>
              <w:numPr>
                <w:ilvl w:val="0"/>
                <w:numId w:val="27"/>
              </w:numPr>
            </w:pPr>
            <w:r>
              <w:t>Run all test cases between 36 … 40</w:t>
            </w:r>
          </w:p>
          <w:p w14:paraId="3E48BADD" w14:textId="77777777" w:rsidR="006F669E" w:rsidRPr="004D2DF7" w:rsidRDefault="006F669E" w:rsidP="00C857B7">
            <w:pPr>
              <w:pStyle w:val="BodyText"/>
              <w:ind w:left="1440"/>
            </w:pPr>
            <w:r>
              <w:t>Compare the result with the expected output.</w:t>
            </w:r>
          </w:p>
        </w:tc>
      </w:tr>
      <w:tr w:rsidR="006F669E" w14:paraId="3277527B" w14:textId="77777777" w:rsidTr="00C857B7">
        <w:trPr>
          <w:cantSplit/>
        </w:trPr>
        <w:tc>
          <w:tcPr>
            <w:tcW w:w="2211" w:type="dxa"/>
          </w:tcPr>
          <w:p w14:paraId="28C7C46A" w14:textId="77777777" w:rsidR="006F669E" w:rsidRDefault="006F669E" w:rsidP="00C857B7">
            <w:pPr>
              <w:pStyle w:val="BodyText1"/>
            </w:pPr>
            <w:r>
              <w:t>Completion Criteria:</w:t>
            </w:r>
          </w:p>
        </w:tc>
        <w:tc>
          <w:tcPr>
            <w:tcW w:w="6627" w:type="dxa"/>
          </w:tcPr>
          <w:p w14:paraId="12C6E962" w14:textId="77777777" w:rsidR="006F669E" w:rsidRDefault="006F669E" w:rsidP="007F219D">
            <w:pPr>
              <w:pStyle w:val="InfoBlue"/>
              <w:numPr>
                <w:ilvl w:val="0"/>
                <w:numId w:val="26"/>
              </w:numPr>
            </w:pPr>
            <w:r>
              <w:t>Finishing run all the test cases</w:t>
            </w:r>
          </w:p>
          <w:p w14:paraId="73F40407" w14:textId="77777777" w:rsidR="006F669E" w:rsidRDefault="006F669E" w:rsidP="00C857B7">
            <w:pPr>
              <w:pStyle w:val="BodyText"/>
              <w:numPr>
                <w:ilvl w:val="0"/>
                <w:numId w:val="26"/>
              </w:numPr>
            </w:pPr>
            <w:r>
              <w:t>Covering all the possible cases</w:t>
            </w:r>
          </w:p>
          <w:p w14:paraId="734B7FEB" w14:textId="77777777" w:rsidR="006F669E" w:rsidRDefault="006F669E" w:rsidP="007F219D">
            <w:pPr>
              <w:pStyle w:val="InfoBlue"/>
              <w:numPr>
                <w:ilvl w:val="0"/>
                <w:numId w:val="26"/>
              </w:numPr>
            </w:pPr>
            <w:r>
              <w:t>The pass rate is 100%</w:t>
            </w:r>
          </w:p>
        </w:tc>
      </w:tr>
      <w:tr w:rsidR="006F669E" w14:paraId="26826C77" w14:textId="77777777" w:rsidTr="00C857B7">
        <w:trPr>
          <w:cantSplit/>
        </w:trPr>
        <w:tc>
          <w:tcPr>
            <w:tcW w:w="2211" w:type="dxa"/>
          </w:tcPr>
          <w:p w14:paraId="26A4191E" w14:textId="77777777" w:rsidR="006F669E" w:rsidRDefault="006F669E" w:rsidP="00C857B7">
            <w:pPr>
              <w:pStyle w:val="BodyText1"/>
            </w:pPr>
            <w:r>
              <w:t>Special Considerations:</w:t>
            </w:r>
          </w:p>
        </w:tc>
        <w:tc>
          <w:tcPr>
            <w:tcW w:w="6627" w:type="dxa"/>
          </w:tcPr>
          <w:p w14:paraId="006464FA" w14:textId="306E951A" w:rsidR="006F669E" w:rsidRDefault="006F669E" w:rsidP="007F219D">
            <w:pPr>
              <w:pStyle w:val="InfoBlue"/>
            </w:pPr>
            <w:r>
              <w:t>none</w:t>
            </w:r>
          </w:p>
        </w:tc>
      </w:tr>
    </w:tbl>
    <w:p w14:paraId="45F0D4C8" w14:textId="77777777" w:rsidR="006F669E" w:rsidRDefault="006F669E" w:rsidP="006F669E">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F669E" w:rsidRPr="0098787A" w14:paraId="1502BD1B" w14:textId="77777777" w:rsidTr="00C857B7">
        <w:trPr>
          <w:cantSplit/>
        </w:trPr>
        <w:tc>
          <w:tcPr>
            <w:tcW w:w="2211" w:type="dxa"/>
          </w:tcPr>
          <w:p w14:paraId="431FCFFA" w14:textId="77777777" w:rsidR="006F669E" w:rsidRDefault="006F669E" w:rsidP="00C857B7">
            <w:pPr>
              <w:pStyle w:val="BodyText1"/>
            </w:pPr>
            <w:r>
              <w:t>Test Objective:</w:t>
            </w:r>
          </w:p>
        </w:tc>
        <w:tc>
          <w:tcPr>
            <w:tcW w:w="6627" w:type="dxa"/>
          </w:tcPr>
          <w:p w14:paraId="367A8310" w14:textId="2C006803" w:rsidR="006F669E" w:rsidRPr="0098787A" w:rsidRDefault="006F669E" w:rsidP="007F219D">
            <w:pPr>
              <w:pStyle w:val="InfoBlue"/>
            </w:pPr>
            <w:r w:rsidRPr="0098787A">
              <w:t>The system should</w:t>
            </w:r>
            <w:r>
              <w:t xml:space="preserve"> provide any user with a GUI form to search </w:t>
            </w:r>
            <w:r w:rsidR="002E0D92">
              <w:t xml:space="preserve">and filter search criteria for </w:t>
            </w:r>
            <w:r>
              <w:t>users of any type</w:t>
            </w:r>
          </w:p>
        </w:tc>
      </w:tr>
      <w:tr w:rsidR="006F669E" w:rsidRPr="004D2DF7" w14:paraId="42ED1262" w14:textId="77777777" w:rsidTr="00C857B7">
        <w:trPr>
          <w:cantSplit/>
        </w:trPr>
        <w:tc>
          <w:tcPr>
            <w:tcW w:w="2211" w:type="dxa"/>
          </w:tcPr>
          <w:p w14:paraId="251D6271" w14:textId="77777777" w:rsidR="006F669E" w:rsidRDefault="006F669E" w:rsidP="00C857B7">
            <w:pPr>
              <w:pStyle w:val="BodyText1"/>
            </w:pPr>
            <w:r>
              <w:t>Technique:</w:t>
            </w:r>
          </w:p>
        </w:tc>
        <w:tc>
          <w:tcPr>
            <w:tcW w:w="6627" w:type="dxa"/>
          </w:tcPr>
          <w:p w14:paraId="73565447" w14:textId="77777777" w:rsidR="006F669E" w:rsidRDefault="006F669E" w:rsidP="007F219D">
            <w:pPr>
              <w:pStyle w:val="InfoBlue"/>
            </w:pPr>
            <w:r>
              <w:t>Black box testing</w:t>
            </w:r>
          </w:p>
          <w:p w14:paraId="51EC0FB8" w14:textId="1F177218" w:rsidR="006F669E" w:rsidRDefault="006640EB" w:rsidP="006F669E">
            <w:pPr>
              <w:pStyle w:val="BodyText"/>
              <w:numPr>
                <w:ilvl w:val="0"/>
                <w:numId w:val="27"/>
              </w:numPr>
            </w:pPr>
            <w:r>
              <w:t>Run all test cases between 41 … 47</w:t>
            </w:r>
          </w:p>
          <w:p w14:paraId="6823DD48" w14:textId="77777777" w:rsidR="006F669E" w:rsidRPr="004D2DF7" w:rsidRDefault="006F669E" w:rsidP="00C857B7">
            <w:pPr>
              <w:pStyle w:val="BodyText"/>
              <w:ind w:left="1440"/>
            </w:pPr>
            <w:r>
              <w:t>Compare the result with the expected output.</w:t>
            </w:r>
          </w:p>
        </w:tc>
      </w:tr>
      <w:tr w:rsidR="006F669E" w14:paraId="44650B8B" w14:textId="77777777" w:rsidTr="00C857B7">
        <w:trPr>
          <w:cantSplit/>
        </w:trPr>
        <w:tc>
          <w:tcPr>
            <w:tcW w:w="2211" w:type="dxa"/>
          </w:tcPr>
          <w:p w14:paraId="1BE723C7" w14:textId="77777777" w:rsidR="006F669E" w:rsidRDefault="006F669E" w:rsidP="00C857B7">
            <w:pPr>
              <w:pStyle w:val="BodyText1"/>
            </w:pPr>
            <w:r>
              <w:t>Completion Criteria:</w:t>
            </w:r>
          </w:p>
        </w:tc>
        <w:tc>
          <w:tcPr>
            <w:tcW w:w="6627" w:type="dxa"/>
          </w:tcPr>
          <w:p w14:paraId="0D544B88" w14:textId="77777777" w:rsidR="006F669E" w:rsidRDefault="006F669E" w:rsidP="007F219D">
            <w:pPr>
              <w:pStyle w:val="InfoBlue"/>
              <w:numPr>
                <w:ilvl w:val="0"/>
                <w:numId w:val="26"/>
              </w:numPr>
            </w:pPr>
            <w:r>
              <w:t>Finishing run all the test cases</w:t>
            </w:r>
          </w:p>
          <w:p w14:paraId="75E269C2" w14:textId="77777777" w:rsidR="006F669E" w:rsidRDefault="006F669E" w:rsidP="006F669E">
            <w:pPr>
              <w:pStyle w:val="BodyText"/>
              <w:numPr>
                <w:ilvl w:val="0"/>
                <w:numId w:val="26"/>
              </w:numPr>
            </w:pPr>
            <w:r>
              <w:t>Covering all the possible cases</w:t>
            </w:r>
          </w:p>
          <w:p w14:paraId="0A003104" w14:textId="77777777" w:rsidR="006F669E" w:rsidRDefault="006F669E" w:rsidP="007F219D">
            <w:pPr>
              <w:pStyle w:val="InfoBlue"/>
              <w:numPr>
                <w:ilvl w:val="0"/>
                <w:numId w:val="26"/>
              </w:numPr>
            </w:pPr>
            <w:r>
              <w:t>The pass rate is 100%</w:t>
            </w:r>
          </w:p>
        </w:tc>
      </w:tr>
      <w:tr w:rsidR="006F669E" w14:paraId="36568665" w14:textId="77777777" w:rsidTr="00C857B7">
        <w:trPr>
          <w:cantSplit/>
        </w:trPr>
        <w:tc>
          <w:tcPr>
            <w:tcW w:w="2211" w:type="dxa"/>
          </w:tcPr>
          <w:p w14:paraId="7378A9F6" w14:textId="77777777" w:rsidR="006F669E" w:rsidRDefault="006F669E" w:rsidP="00C857B7">
            <w:pPr>
              <w:pStyle w:val="BodyText1"/>
            </w:pPr>
            <w:r>
              <w:t>Special Considerations:</w:t>
            </w:r>
          </w:p>
        </w:tc>
        <w:tc>
          <w:tcPr>
            <w:tcW w:w="6627" w:type="dxa"/>
          </w:tcPr>
          <w:p w14:paraId="771D33BB" w14:textId="0252C07D" w:rsidR="006F669E" w:rsidRDefault="006F669E" w:rsidP="007F219D">
            <w:pPr>
              <w:pStyle w:val="InfoBlue"/>
            </w:pPr>
            <w:r>
              <w:t>none</w:t>
            </w:r>
          </w:p>
        </w:tc>
      </w:tr>
    </w:tbl>
    <w:p w14:paraId="6E6F01BB" w14:textId="123CEA2F" w:rsidR="006F669E" w:rsidRDefault="006F669E" w:rsidP="006F669E">
      <w:pPr>
        <w:pStyle w:val="Heading3"/>
        <w:numPr>
          <w:ilvl w:val="0"/>
          <w:numId w:val="0"/>
        </w:numPr>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857B7" w:rsidRPr="0098787A" w14:paraId="24B43269" w14:textId="77777777" w:rsidTr="0077375F">
        <w:trPr>
          <w:cantSplit/>
        </w:trPr>
        <w:tc>
          <w:tcPr>
            <w:tcW w:w="2211" w:type="dxa"/>
          </w:tcPr>
          <w:p w14:paraId="74585AB5" w14:textId="77777777" w:rsidR="00C857B7" w:rsidRDefault="00C857B7" w:rsidP="00D618F2">
            <w:pPr>
              <w:pStyle w:val="BodyText1"/>
            </w:pPr>
            <w:r>
              <w:t>Test Objective:</w:t>
            </w:r>
          </w:p>
        </w:tc>
        <w:tc>
          <w:tcPr>
            <w:tcW w:w="6627" w:type="dxa"/>
          </w:tcPr>
          <w:p w14:paraId="7C9CC165" w14:textId="722C3A8B" w:rsidR="00C857B7" w:rsidRPr="0098787A" w:rsidRDefault="003305F4" w:rsidP="007F219D">
            <w:pPr>
              <w:pStyle w:val="InfoBlue"/>
            </w:pPr>
            <w:r w:rsidRPr="003305F4">
              <w:t>The system should allow a Reporter, Developer, Reviewer to clock up reputation points to be displayed in their user profile and whenever their name is used in commenting or bug reporting or bug solving.</w:t>
            </w:r>
          </w:p>
        </w:tc>
      </w:tr>
      <w:tr w:rsidR="00C857B7" w:rsidRPr="004D2DF7" w14:paraId="68871437" w14:textId="77777777" w:rsidTr="0077375F">
        <w:trPr>
          <w:cantSplit/>
        </w:trPr>
        <w:tc>
          <w:tcPr>
            <w:tcW w:w="2211" w:type="dxa"/>
          </w:tcPr>
          <w:p w14:paraId="2FFE9D38" w14:textId="77777777" w:rsidR="00C857B7" w:rsidRDefault="00C857B7" w:rsidP="00D618F2">
            <w:pPr>
              <w:pStyle w:val="BodyText1"/>
            </w:pPr>
            <w:r>
              <w:t>Technique:</w:t>
            </w:r>
          </w:p>
        </w:tc>
        <w:tc>
          <w:tcPr>
            <w:tcW w:w="6627" w:type="dxa"/>
          </w:tcPr>
          <w:p w14:paraId="55E2343A" w14:textId="77777777" w:rsidR="00C857B7" w:rsidRDefault="00C857B7" w:rsidP="007F219D">
            <w:pPr>
              <w:pStyle w:val="InfoBlue"/>
            </w:pPr>
            <w:r>
              <w:t>Black box testing</w:t>
            </w:r>
          </w:p>
          <w:p w14:paraId="61FA6877" w14:textId="046F5E20" w:rsidR="00C857B7" w:rsidRDefault="00C857B7" w:rsidP="00D618F2">
            <w:pPr>
              <w:pStyle w:val="BodyText"/>
              <w:numPr>
                <w:ilvl w:val="0"/>
                <w:numId w:val="27"/>
              </w:numPr>
            </w:pPr>
            <w:r>
              <w:t xml:space="preserve">Run all test cases between </w:t>
            </w:r>
            <w:r w:rsidR="007F219D">
              <w:t>48</w:t>
            </w:r>
            <w:r>
              <w:t xml:space="preserve"> … </w:t>
            </w:r>
            <w:r w:rsidR="007F219D">
              <w:t>49</w:t>
            </w:r>
          </w:p>
          <w:p w14:paraId="5E867D70" w14:textId="77777777" w:rsidR="00C857B7" w:rsidRPr="004D2DF7" w:rsidRDefault="00C857B7" w:rsidP="00D618F2">
            <w:pPr>
              <w:pStyle w:val="BodyText"/>
              <w:ind w:left="1440"/>
            </w:pPr>
            <w:r>
              <w:t>Compare the result with the expected output.</w:t>
            </w:r>
          </w:p>
        </w:tc>
      </w:tr>
      <w:tr w:rsidR="00C857B7" w14:paraId="39F11622" w14:textId="77777777" w:rsidTr="0077375F">
        <w:trPr>
          <w:cantSplit/>
        </w:trPr>
        <w:tc>
          <w:tcPr>
            <w:tcW w:w="2211" w:type="dxa"/>
          </w:tcPr>
          <w:p w14:paraId="211F7CB7" w14:textId="77777777" w:rsidR="00C857B7" w:rsidRDefault="00C857B7" w:rsidP="00D618F2">
            <w:pPr>
              <w:pStyle w:val="BodyText1"/>
            </w:pPr>
            <w:r>
              <w:t>Completion Criteria:</w:t>
            </w:r>
          </w:p>
        </w:tc>
        <w:tc>
          <w:tcPr>
            <w:tcW w:w="6627" w:type="dxa"/>
          </w:tcPr>
          <w:p w14:paraId="50004030" w14:textId="77777777" w:rsidR="00C857B7" w:rsidRDefault="00C857B7" w:rsidP="007F219D">
            <w:pPr>
              <w:pStyle w:val="InfoBlue"/>
              <w:numPr>
                <w:ilvl w:val="0"/>
                <w:numId w:val="26"/>
              </w:numPr>
            </w:pPr>
            <w:r>
              <w:t>Finishing run all the test cases</w:t>
            </w:r>
          </w:p>
          <w:p w14:paraId="34AB44C2" w14:textId="77777777" w:rsidR="00C857B7" w:rsidRDefault="00C857B7" w:rsidP="00D618F2">
            <w:pPr>
              <w:pStyle w:val="BodyText"/>
              <w:numPr>
                <w:ilvl w:val="0"/>
                <w:numId w:val="26"/>
              </w:numPr>
            </w:pPr>
            <w:r>
              <w:t>Covering all the possible cases</w:t>
            </w:r>
          </w:p>
          <w:p w14:paraId="29799FB8" w14:textId="77777777" w:rsidR="00C857B7" w:rsidRDefault="00C857B7" w:rsidP="007F219D">
            <w:pPr>
              <w:pStyle w:val="InfoBlue"/>
              <w:numPr>
                <w:ilvl w:val="0"/>
                <w:numId w:val="26"/>
              </w:numPr>
            </w:pPr>
            <w:r>
              <w:t>The pass rate is 100%</w:t>
            </w:r>
          </w:p>
        </w:tc>
      </w:tr>
      <w:tr w:rsidR="00C857B7" w14:paraId="01BA0CE1" w14:textId="77777777" w:rsidTr="0077375F">
        <w:trPr>
          <w:cantSplit/>
        </w:trPr>
        <w:tc>
          <w:tcPr>
            <w:tcW w:w="2211" w:type="dxa"/>
          </w:tcPr>
          <w:p w14:paraId="70EAEA58" w14:textId="77777777" w:rsidR="00C857B7" w:rsidRDefault="00C857B7" w:rsidP="00D618F2">
            <w:pPr>
              <w:pStyle w:val="BodyText1"/>
            </w:pPr>
            <w:r>
              <w:lastRenderedPageBreak/>
              <w:t>Special Considerations:</w:t>
            </w:r>
          </w:p>
        </w:tc>
        <w:tc>
          <w:tcPr>
            <w:tcW w:w="6627" w:type="dxa"/>
          </w:tcPr>
          <w:p w14:paraId="7F2D238E" w14:textId="77777777" w:rsidR="00C857B7" w:rsidRDefault="00C857B7" w:rsidP="007F219D">
            <w:pPr>
              <w:pStyle w:val="InfoBlue"/>
            </w:pPr>
            <w:r>
              <w:t>none</w:t>
            </w:r>
          </w:p>
        </w:tc>
      </w:tr>
    </w:tbl>
    <w:p w14:paraId="374D332A" w14:textId="77777777" w:rsidR="006B002A" w:rsidRDefault="006B002A" w:rsidP="006B002A">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B002A" w:rsidRPr="0098787A" w14:paraId="329BBD6A" w14:textId="77777777" w:rsidTr="00D618F2">
        <w:trPr>
          <w:cantSplit/>
        </w:trPr>
        <w:tc>
          <w:tcPr>
            <w:tcW w:w="2211" w:type="dxa"/>
          </w:tcPr>
          <w:p w14:paraId="27B0B1A5" w14:textId="77777777" w:rsidR="006B002A" w:rsidRDefault="006B002A" w:rsidP="00D618F2">
            <w:pPr>
              <w:pStyle w:val="BodyText1"/>
            </w:pPr>
            <w:r>
              <w:t>Test Objective:</w:t>
            </w:r>
          </w:p>
        </w:tc>
        <w:tc>
          <w:tcPr>
            <w:tcW w:w="6627" w:type="dxa"/>
          </w:tcPr>
          <w:p w14:paraId="409BC32F" w14:textId="1E16D6BA" w:rsidR="006B002A" w:rsidRPr="0098787A" w:rsidRDefault="006B002A" w:rsidP="007F219D">
            <w:pPr>
              <w:pStyle w:val="InfoBlue"/>
            </w:pPr>
            <w:r w:rsidRPr="006B002A">
              <w:t xml:space="preserve">The system should provide a Triager with a GUI to Assign bugs to developers. </w:t>
            </w:r>
          </w:p>
        </w:tc>
      </w:tr>
      <w:tr w:rsidR="006B002A" w:rsidRPr="004D2DF7" w14:paraId="6091FEC4" w14:textId="77777777" w:rsidTr="00D618F2">
        <w:trPr>
          <w:cantSplit/>
        </w:trPr>
        <w:tc>
          <w:tcPr>
            <w:tcW w:w="2211" w:type="dxa"/>
          </w:tcPr>
          <w:p w14:paraId="1BBE4F18" w14:textId="77777777" w:rsidR="006B002A" w:rsidRDefault="006B002A" w:rsidP="00D618F2">
            <w:pPr>
              <w:pStyle w:val="BodyText1"/>
            </w:pPr>
            <w:r>
              <w:t>Technique:</w:t>
            </w:r>
          </w:p>
        </w:tc>
        <w:tc>
          <w:tcPr>
            <w:tcW w:w="6627" w:type="dxa"/>
          </w:tcPr>
          <w:p w14:paraId="6EED1F69" w14:textId="77777777" w:rsidR="006B002A" w:rsidRDefault="006B002A" w:rsidP="007F219D">
            <w:pPr>
              <w:pStyle w:val="InfoBlue"/>
            </w:pPr>
            <w:r>
              <w:t>Black box testing</w:t>
            </w:r>
          </w:p>
          <w:p w14:paraId="19DAFB3A" w14:textId="178A5153" w:rsidR="006B002A" w:rsidRDefault="007F219D" w:rsidP="00D618F2">
            <w:pPr>
              <w:pStyle w:val="BodyText"/>
              <w:numPr>
                <w:ilvl w:val="0"/>
                <w:numId w:val="27"/>
              </w:numPr>
            </w:pPr>
            <w:r>
              <w:t>Run all test cases between 50 … 51</w:t>
            </w:r>
          </w:p>
          <w:p w14:paraId="00E4B21F" w14:textId="77777777" w:rsidR="006B002A" w:rsidRPr="004D2DF7" w:rsidRDefault="006B002A" w:rsidP="00D618F2">
            <w:pPr>
              <w:pStyle w:val="BodyText"/>
              <w:ind w:left="1440"/>
            </w:pPr>
            <w:r>
              <w:t>Compare the result with the expected output.</w:t>
            </w:r>
          </w:p>
        </w:tc>
      </w:tr>
      <w:tr w:rsidR="006B002A" w14:paraId="53715EF5" w14:textId="77777777" w:rsidTr="00D618F2">
        <w:trPr>
          <w:cantSplit/>
        </w:trPr>
        <w:tc>
          <w:tcPr>
            <w:tcW w:w="2211" w:type="dxa"/>
          </w:tcPr>
          <w:p w14:paraId="5BE78530" w14:textId="77777777" w:rsidR="006B002A" w:rsidRDefault="006B002A" w:rsidP="00D618F2">
            <w:pPr>
              <w:pStyle w:val="BodyText1"/>
            </w:pPr>
            <w:r>
              <w:t>Completion Criteria:</w:t>
            </w:r>
          </w:p>
        </w:tc>
        <w:tc>
          <w:tcPr>
            <w:tcW w:w="6627" w:type="dxa"/>
          </w:tcPr>
          <w:p w14:paraId="5BED5B87" w14:textId="77777777" w:rsidR="006B002A" w:rsidRDefault="006B002A" w:rsidP="007F219D">
            <w:pPr>
              <w:pStyle w:val="InfoBlue"/>
              <w:numPr>
                <w:ilvl w:val="0"/>
                <w:numId w:val="26"/>
              </w:numPr>
            </w:pPr>
            <w:r>
              <w:t>Finishing run all the test cases</w:t>
            </w:r>
          </w:p>
          <w:p w14:paraId="3BDD22C2" w14:textId="77777777" w:rsidR="006B002A" w:rsidRDefault="006B002A" w:rsidP="00D618F2">
            <w:pPr>
              <w:pStyle w:val="BodyText"/>
              <w:numPr>
                <w:ilvl w:val="0"/>
                <w:numId w:val="26"/>
              </w:numPr>
            </w:pPr>
            <w:r>
              <w:t>Covering all the possible cases</w:t>
            </w:r>
          </w:p>
          <w:p w14:paraId="2D8B48B7" w14:textId="77777777" w:rsidR="006B002A" w:rsidRDefault="006B002A" w:rsidP="007F219D">
            <w:pPr>
              <w:pStyle w:val="InfoBlue"/>
              <w:numPr>
                <w:ilvl w:val="0"/>
                <w:numId w:val="26"/>
              </w:numPr>
            </w:pPr>
            <w:r>
              <w:t>The pass rate is 100%</w:t>
            </w:r>
          </w:p>
        </w:tc>
      </w:tr>
      <w:tr w:rsidR="006B002A" w14:paraId="370E39A3" w14:textId="77777777" w:rsidTr="00D618F2">
        <w:trPr>
          <w:cantSplit/>
        </w:trPr>
        <w:tc>
          <w:tcPr>
            <w:tcW w:w="2211" w:type="dxa"/>
          </w:tcPr>
          <w:p w14:paraId="3F54CBF9" w14:textId="77777777" w:rsidR="006B002A" w:rsidRDefault="006B002A" w:rsidP="00D618F2">
            <w:pPr>
              <w:pStyle w:val="BodyText1"/>
            </w:pPr>
            <w:r>
              <w:t>Special Considerations:</w:t>
            </w:r>
          </w:p>
        </w:tc>
        <w:tc>
          <w:tcPr>
            <w:tcW w:w="6627" w:type="dxa"/>
          </w:tcPr>
          <w:p w14:paraId="3321E9AC" w14:textId="77777777" w:rsidR="006B002A" w:rsidRDefault="006B002A" w:rsidP="007F219D">
            <w:pPr>
              <w:pStyle w:val="InfoBlue"/>
            </w:pPr>
            <w:r>
              <w:t>none</w:t>
            </w:r>
          </w:p>
        </w:tc>
      </w:tr>
    </w:tbl>
    <w:p w14:paraId="7630F7DA" w14:textId="77777777" w:rsidR="004B7B96" w:rsidRDefault="004B7B96" w:rsidP="004B7B96">
      <w:pPr>
        <w:pStyle w:val="Heading3"/>
        <w:numPr>
          <w:ilvl w:val="0"/>
          <w:numId w:val="0"/>
        </w:numPr>
      </w:pPr>
      <w:r>
        <w:br/>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B7B96" w:rsidRPr="0098787A" w14:paraId="5687AAD9" w14:textId="77777777" w:rsidTr="00D618F2">
        <w:trPr>
          <w:cantSplit/>
        </w:trPr>
        <w:tc>
          <w:tcPr>
            <w:tcW w:w="2211" w:type="dxa"/>
          </w:tcPr>
          <w:p w14:paraId="4FA16679" w14:textId="77777777" w:rsidR="004B7B96" w:rsidRDefault="004B7B96" w:rsidP="00D618F2">
            <w:pPr>
              <w:pStyle w:val="BodyText1"/>
            </w:pPr>
            <w:r>
              <w:t>Test Objective:</w:t>
            </w:r>
          </w:p>
        </w:tc>
        <w:tc>
          <w:tcPr>
            <w:tcW w:w="6627" w:type="dxa"/>
          </w:tcPr>
          <w:p w14:paraId="7DE50898" w14:textId="1EB5D25E" w:rsidR="004B7B96" w:rsidRPr="0098787A" w:rsidRDefault="0077059E" w:rsidP="007F219D">
            <w:pPr>
              <w:pStyle w:val="InfoBlue"/>
            </w:pPr>
            <w:r w:rsidRPr="0077059E">
              <w:t>The system should provide a Triager with a GUI to view current bugs assigned to each developer</w:t>
            </w:r>
            <w:r>
              <w:rPr>
                <w:rFonts w:asciiTheme="minorHAnsi" w:hAnsiTheme="minorHAnsi"/>
                <w:sz w:val="24"/>
                <w:szCs w:val="24"/>
              </w:rPr>
              <w:t>.</w:t>
            </w:r>
          </w:p>
        </w:tc>
      </w:tr>
      <w:tr w:rsidR="004B7B96" w:rsidRPr="004D2DF7" w14:paraId="12186970" w14:textId="77777777" w:rsidTr="00D618F2">
        <w:trPr>
          <w:cantSplit/>
        </w:trPr>
        <w:tc>
          <w:tcPr>
            <w:tcW w:w="2211" w:type="dxa"/>
          </w:tcPr>
          <w:p w14:paraId="2DB23BF2" w14:textId="77777777" w:rsidR="004B7B96" w:rsidRDefault="004B7B96" w:rsidP="00D618F2">
            <w:pPr>
              <w:pStyle w:val="BodyText1"/>
            </w:pPr>
            <w:r>
              <w:t>Technique:</w:t>
            </w:r>
          </w:p>
        </w:tc>
        <w:tc>
          <w:tcPr>
            <w:tcW w:w="6627" w:type="dxa"/>
          </w:tcPr>
          <w:p w14:paraId="29B28915" w14:textId="77777777" w:rsidR="004B7B96" w:rsidRDefault="004B7B96" w:rsidP="007F219D">
            <w:pPr>
              <w:pStyle w:val="InfoBlue"/>
            </w:pPr>
            <w:r>
              <w:t>Black box testing</w:t>
            </w:r>
          </w:p>
          <w:p w14:paraId="4141C01F" w14:textId="38F30A3C" w:rsidR="004B7B96" w:rsidRDefault="004B7B96" w:rsidP="00D618F2">
            <w:pPr>
              <w:pStyle w:val="BodyText"/>
              <w:numPr>
                <w:ilvl w:val="0"/>
                <w:numId w:val="27"/>
              </w:numPr>
            </w:pPr>
            <w:r>
              <w:t>Run all test cases between 5</w:t>
            </w:r>
            <w:r w:rsidR="007F219D">
              <w:t>2</w:t>
            </w:r>
          </w:p>
          <w:p w14:paraId="127448C5" w14:textId="77777777" w:rsidR="004B7B96" w:rsidRPr="004D2DF7" w:rsidRDefault="004B7B96" w:rsidP="00D618F2">
            <w:pPr>
              <w:pStyle w:val="BodyText"/>
              <w:ind w:left="1440"/>
            </w:pPr>
            <w:r>
              <w:t>Compare the result with the expected output.</w:t>
            </w:r>
          </w:p>
        </w:tc>
      </w:tr>
      <w:tr w:rsidR="004B7B96" w14:paraId="726925B5" w14:textId="77777777" w:rsidTr="00D618F2">
        <w:trPr>
          <w:cantSplit/>
        </w:trPr>
        <w:tc>
          <w:tcPr>
            <w:tcW w:w="2211" w:type="dxa"/>
          </w:tcPr>
          <w:p w14:paraId="4D91A62F" w14:textId="77777777" w:rsidR="004B7B96" w:rsidRDefault="004B7B96" w:rsidP="00D618F2">
            <w:pPr>
              <w:pStyle w:val="BodyText1"/>
            </w:pPr>
            <w:r>
              <w:t>Completion Criteria:</w:t>
            </w:r>
          </w:p>
        </w:tc>
        <w:tc>
          <w:tcPr>
            <w:tcW w:w="6627" w:type="dxa"/>
          </w:tcPr>
          <w:p w14:paraId="67A13143" w14:textId="77777777" w:rsidR="004B7B96" w:rsidRDefault="004B7B96" w:rsidP="007F219D">
            <w:pPr>
              <w:pStyle w:val="InfoBlue"/>
              <w:numPr>
                <w:ilvl w:val="0"/>
                <w:numId w:val="26"/>
              </w:numPr>
            </w:pPr>
            <w:r>
              <w:t>Finishing run all the test cases</w:t>
            </w:r>
          </w:p>
          <w:p w14:paraId="2DEBCF87" w14:textId="77777777" w:rsidR="004B7B96" w:rsidRDefault="004B7B96" w:rsidP="00D618F2">
            <w:pPr>
              <w:pStyle w:val="BodyText"/>
              <w:numPr>
                <w:ilvl w:val="0"/>
                <w:numId w:val="26"/>
              </w:numPr>
            </w:pPr>
            <w:r>
              <w:t>Covering all the possible cases</w:t>
            </w:r>
          </w:p>
          <w:p w14:paraId="4A852F01" w14:textId="77777777" w:rsidR="004B7B96" w:rsidRDefault="004B7B96" w:rsidP="007F219D">
            <w:pPr>
              <w:pStyle w:val="InfoBlue"/>
              <w:numPr>
                <w:ilvl w:val="0"/>
                <w:numId w:val="26"/>
              </w:numPr>
            </w:pPr>
            <w:r>
              <w:t>The pass rate is 100%</w:t>
            </w:r>
          </w:p>
        </w:tc>
      </w:tr>
      <w:tr w:rsidR="004B7B96" w14:paraId="1BBB7D93" w14:textId="77777777" w:rsidTr="00D618F2">
        <w:trPr>
          <w:cantSplit/>
        </w:trPr>
        <w:tc>
          <w:tcPr>
            <w:tcW w:w="2211" w:type="dxa"/>
          </w:tcPr>
          <w:p w14:paraId="46D8839E" w14:textId="77777777" w:rsidR="004B7B96" w:rsidRDefault="004B7B96" w:rsidP="00D618F2">
            <w:pPr>
              <w:pStyle w:val="BodyText1"/>
            </w:pPr>
            <w:r>
              <w:t>Special Considerations:</w:t>
            </w:r>
          </w:p>
        </w:tc>
        <w:tc>
          <w:tcPr>
            <w:tcW w:w="6627" w:type="dxa"/>
          </w:tcPr>
          <w:p w14:paraId="7B3E2FC4" w14:textId="77777777" w:rsidR="004B7B96" w:rsidRDefault="004B7B96" w:rsidP="007F219D">
            <w:pPr>
              <w:pStyle w:val="InfoBlue"/>
            </w:pPr>
            <w:r>
              <w:t>none</w:t>
            </w:r>
          </w:p>
        </w:tc>
      </w:tr>
    </w:tbl>
    <w:p w14:paraId="531A546A"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631150" w:rsidRPr="0098787A" w14:paraId="73D5B046" w14:textId="77777777" w:rsidTr="006640EB">
        <w:trPr>
          <w:cantSplit/>
        </w:trPr>
        <w:tc>
          <w:tcPr>
            <w:tcW w:w="2211" w:type="dxa"/>
          </w:tcPr>
          <w:p w14:paraId="25EA75B1" w14:textId="77777777" w:rsidR="00631150" w:rsidRDefault="00631150" w:rsidP="006640EB">
            <w:pPr>
              <w:pStyle w:val="BodyText1"/>
            </w:pPr>
            <w:r>
              <w:t>Test Objective:</w:t>
            </w:r>
          </w:p>
        </w:tc>
        <w:tc>
          <w:tcPr>
            <w:tcW w:w="6627" w:type="dxa"/>
          </w:tcPr>
          <w:p w14:paraId="2EB1BE13" w14:textId="6FD52B57" w:rsidR="00631150" w:rsidRPr="0098787A" w:rsidRDefault="00631150" w:rsidP="007F219D">
            <w:pPr>
              <w:pStyle w:val="InfoBlue"/>
            </w:pPr>
            <w:r w:rsidRPr="00631150">
              <w:t>The system should provide a facility for the developer to change the status of the bug. A developer can only change a bug assigned to them</w:t>
            </w:r>
          </w:p>
        </w:tc>
      </w:tr>
      <w:tr w:rsidR="00631150" w:rsidRPr="004D2DF7" w14:paraId="6B304CAD" w14:textId="77777777" w:rsidTr="006640EB">
        <w:trPr>
          <w:cantSplit/>
        </w:trPr>
        <w:tc>
          <w:tcPr>
            <w:tcW w:w="2211" w:type="dxa"/>
          </w:tcPr>
          <w:p w14:paraId="67D8514F" w14:textId="77777777" w:rsidR="00631150" w:rsidRDefault="00631150" w:rsidP="006640EB">
            <w:pPr>
              <w:pStyle w:val="BodyText1"/>
            </w:pPr>
            <w:r>
              <w:t>Technique:</w:t>
            </w:r>
          </w:p>
        </w:tc>
        <w:tc>
          <w:tcPr>
            <w:tcW w:w="6627" w:type="dxa"/>
          </w:tcPr>
          <w:p w14:paraId="70B4227B" w14:textId="77777777" w:rsidR="00631150" w:rsidRDefault="00631150" w:rsidP="007F219D">
            <w:pPr>
              <w:pStyle w:val="InfoBlue"/>
            </w:pPr>
            <w:r>
              <w:t>Black box testing</w:t>
            </w:r>
          </w:p>
          <w:p w14:paraId="499BC045" w14:textId="52AB57FE" w:rsidR="00631150" w:rsidRDefault="00631150" w:rsidP="006640EB">
            <w:pPr>
              <w:pStyle w:val="BodyText"/>
              <w:numPr>
                <w:ilvl w:val="0"/>
                <w:numId w:val="27"/>
              </w:numPr>
            </w:pPr>
            <w:r>
              <w:t xml:space="preserve">Run all test cases between </w:t>
            </w:r>
            <w:proofErr w:type="gramStart"/>
            <w:r>
              <w:t>5</w:t>
            </w:r>
            <w:r w:rsidR="007F219D">
              <w:t>3..</w:t>
            </w:r>
            <w:proofErr w:type="gramEnd"/>
            <w:r w:rsidR="007F219D">
              <w:t>54</w:t>
            </w:r>
          </w:p>
          <w:p w14:paraId="772BED02" w14:textId="77777777" w:rsidR="00631150" w:rsidRPr="004D2DF7" w:rsidRDefault="00631150" w:rsidP="006640EB">
            <w:pPr>
              <w:pStyle w:val="BodyText"/>
              <w:ind w:left="1440"/>
            </w:pPr>
            <w:r>
              <w:t>Compare the result with the expected output.</w:t>
            </w:r>
          </w:p>
        </w:tc>
      </w:tr>
      <w:tr w:rsidR="00631150" w14:paraId="1BB905E3" w14:textId="77777777" w:rsidTr="006640EB">
        <w:trPr>
          <w:cantSplit/>
        </w:trPr>
        <w:tc>
          <w:tcPr>
            <w:tcW w:w="2211" w:type="dxa"/>
          </w:tcPr>
          <w:p w14:paraId="36FA78DE" w14:textId="77777777" w:rsidR="00631150" w:rsidRDefault="00631150" w:rsidP="006640EB">
            <w:pPr>
              <w:pStyle w:val="BodyText1"/>
            </w:pPr>
            <w:r>
              <w:t>Completion Criteria:</w:t>
            </w:r>
          </w:p>
        </w:tc>
        <w:tc>
          <w:tcPr>
            <w:tcW w:w="6627" w:type="dxa"/>
          </w:tcPr>
          <w:p w14:paraId="41FBA567" w14:textId="77777777" w:rsidR="00631150" w:rsidRDefault="00631150" w:rsidP="007F219D">
            <w:pPr>
              <w:pStyle w:val="InfoBlue"/>
              <w:numPr>
                <w:ilvl w:val="0"/>
                <w:numId w:val="26"/>
              </w:numPr>
            </w:pPr>
            <w:r>
              <w:t>Finishing run all the test cases</w:t>
            </w:r>
          </w:p>
          <w:p w14:paraId="6E054891" w14:textId="77777777" w:rsidR="00631150" w:rsidRDefault="00631150" w:rsidP="006640EB">
            <w:pPr>
              <w:pStyle w:val="BodyText"/>
              <w:numPr>
                <w:ilvl w:val="0"/>
                <w:numId w:val="26"/>
              </w:numPr>
            </w:pPr>
            <w:r>
              <w:t>Covering all the possible cases</w:t>
            </w:r>
          </w:p>
          <w:p w14:paraId="5BBDCEF2" w14:textId="77777777" w:rsidR="00631150" w:rsidRDefault="00631150" w:rsidP="007F219D">
            <w:pPr>
              <w:pStyle w:val="InfoBlue"/>
              <w:numPr>
                <w:ilvl w:val="0"/>
                <w:numId w:val="26"/>
              </w:numPr>
            </w:pPr>
            <w:r>
              <w:t>The pass rate is 100%</w:t>
            </w:r>
          </w:p>
        </w:tc>
      </w:tr>
      <w:tr w:rsidR="00631150" w14:paraId="716F9770" w14:textId="77777777" w:rsidTr="006640EB">
        <w:trPr>
          <w:cantSplit/>
        </w:trPr>
        <w:tc>
          <w:tcPr>
            <w:tcW w:w="2211" w:type="dxa"/>
          </w:tcPr>
          <w:p w14:paraId="2423A57E" w14:textId="77777777" w:rsidR="00631150" w:rsidRDefault="00631150" w:rsidP="006640EB">
            <w:pPr>
              <w:pStyle w:val="BodyText1"/>
            </w:pPr>
            <w:r>
              <w:t>Special Considerations:</w:t>
            </w:r>
          </w:p>
        </w:tc>
        <w:tc>
          <w:tcPr>
            <w:tcW w:w="6627" w:type="dxa"/>
          </w:tcPr>
          <w:p w14:paraId="069085F4" w14:textId="77777777" w:rsidR="00631150" w:rsidRDefault="00631150" w:rsidP="007F219D">
            <w:pPr>
              <w:pStyle w:val="InfoBlue"/>
            </w:pPr>
            <w:r>
              <w:t>none</w:t>
            </w:r>
          </w:p>
        </w:tc>
      </w:tr>
    </w:tbl>
    <w:p w14:paraId="34254777" w14:textId="77777777" w:rsidR="00C70C28" w:rsidRDefault="00C70C28" w:rsidP="004B7B96">
      <w:pPr>
        <w:pStyle w:val="Heading3"/>
        <w:numPr>
          <w:ilvl w:val="0"/>
          <w:numId w:val="0"/>
        </w:numPr>
      </w:pPr>
    </w:p>
    <w:p w14:paraId="15337BB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71FD3" w:rsidRPr="0098787A" w14:paraId="617273A6" w14:textId="77777777" w:rsidTr="006640EB">
        <w:trPr>
          <w:cantSplit/>
        </w:trPr>
        <w:tc>
          <w:tcPr>
            <w:tcW w:w="2211" w:type="dxa"/>
          </w:tcPr>
          <w:p w14:paraId="3BDE9C24" w14:textId="77777777" w:rsidR="00171FD3" w:rsidRDefault="00171FD3" w:rsidP="006640EB">
            <w:pPr>
              <w:pStyle w:val="BodyText1"/>
            </w:pPr>
            <w:r>
              <w:t>Test Objective:</w:t>
            </w:r>
          </w:p>
        </w:tc>
        <w:tc>
          <w:tcPr>
            <w:tcW w:w="6627" w:type="dxa"/>
          </w:tcPr>
          <w:p w14:paraId="6618D363" w14:textId="7AA7E074" w:rsidR="00171FD3" w:rsidRPr="0098787A" w:rsidRDefault="00171FD3" w:rsidP="007F219D">
            <w:pPr>
              <w:pStyle w:val="InfoBlue"/>
            </w:pPr>
            <w:r w:rsidRPr="00171FD3">
              <w:t xml:space="preserve">The system should provide a </w:t>
            </w:r>
            <w:proofErr w:type="spellStart"/>
            <w:r w:rsidRPr="00171FD3">
              <w:t>Gui</w:t>
            </w:r>
            <w:proofErr w:type="spellEnd"/>
            <w:r w:rsidRPr="00171FD3">
              <w:t xml:space="preserve"> form to search for bugs of any type.</w:t>
            </w:r>
          </w:p>
        </w:tc>
      </w:tr>
      <w:tr w:rsidR="00171FD3" w:rsidRPr="004D2DF7" w14:paraId="18510C7B" w14:textId="77777777" w:rsidTr="006640EB">
        <w:trPr>
          <w:cantSplit/>
        </w:trPr>
        <w:tc>
          <w:tcPr>
            <w:tcW w:w="2211" w:type="dxa"/>
          </w:tcPr>
          <w:p w14:paraId="7ECB9CB7" w14:textId="77777777" w:rsidR="00171FD3" w:rsidRDefault="00171FD3" w:rsidP="006640EB">
            <w:pPr>
              <w:pStyle w:val="BodyText1"/>
            </w:pPr>
            <w:r>
              <w:t>Technique:</w:t>
            </w:r>
          </w:p>
        </w:tc>
        <w:tc>
          <w:tcPr>
            <w:tcW w:w="6627" w:type="dxa"/>
          </w:tcPr>
          <w:p w14:paraId="64480A85" w14:textId="77777777" w:rsidR="00171FD3" w:rsidRDefault="00171FD3" w:rsidP="007F219D">
            <w:pPr>
              <w:pStyle w:val="InfoBlue"/>
            </w:pPr>
            <w:r>
              <w:t>Black box testing</w:t>
            </w:r>
          </w:p>
          <w:p w14:paraId="3AC87BD7" w14:textId="47F47FF8" w:rsidR="00171FD3" w:rsidRDefault="00171FD3" w:rsidP="006640EB">
            <w:pPr>
              <w:pStyle w:val="BodyText"/>
              <w:numPr>
                <w:ilvl w:val="0"/>
                <w:numId w:val="27"/>
              </w:numPr>
            </w:pPr>
            <w:r>
              <w:t>R</w:t>
            </w:r>
            <w:r w:rsidR="007F219D">
              <w:t xml:space="preserve">un all test cases between </w:t>
            </w:r>
            <w:proofErr w:type="gramStart"/>
            <w:r w:rsidR="007F219D">
              <w:t>55..</w:t>
            </w:r>
            <w:proofErr w:type="gramEnd"/>
            <w:r w:rsidR="007F219D">
              <w:t>63</w:t>
            </w:r>
          </w:p>
          <w:p w14:paraId="3843B3AF" w14:textId="77777777" w:rsidR="00171FD3" w:rsidRPr="004D2DF7" w:rsidRDefault="00171FD3" w:rsidP="006640EB">
            <w:pPr>
              <w:pStyle w:val="BodyText"/>
              <w:ind w:left="1440"/>
            </w:pPr>
            <w:r>
              <w:t>Compare the result with the expected output.</w:t>
            </w:r>
          </w:p>
        </w:tc>
      </w:tr>
      <w:tr w:rsidR="00171FD3" w14:paraId="21DFEE4E" w14:textId="77777777" w:rsidTr="006640EB">
        <w:trPr>
          <w:cantSplit/>
        </w:trPr>
        <w:tc>
          <w:tcPr>
            <w:tcW w:w="2211" w:type="dxa"/>
          </w:tcPr>
          <w:p w14:paraId="78587E3B" w14:textId="77777777" w:rsidR="00171FD3" w:rsidRDefault="00171FD3" w:rsidP="006640EB">
            <w:pPr>
              <w:pStyle w:val="BodyText1"/>
            </w:pPr>
            <w:r>
              <w:t>Completion Criteria:</w:t>
            </w:r>
          </w:p>
        </w:tc>
        <w:tc>
          <w:tcPr>
            <w:tcW w:w="6627" w:type="dxa"/>
          </w:tcPr>
          <w:p w14:paraId="75EF9C6F" w14:textId="77777777" w:rsidR="00171FD3" w:rsidRDefault="00171FD3" w:rsidP="007F219D">
            <w:pPr>
              <w:pStyle w:val="InfoBlue"/>
              <w:numPr>
                <w:ilvl w:val="0"/>
                <w:numId w:val="26"/>
              </w:numPr>
            </w:pPr>
            <w:r>
              <w:t>Finishing run all the test cases</w:t>
            </w:r>
          </w:p>
          <w:p w14:paraId="04514A09" w14:textId="77777777" w:rsidR="00171FD3" w:rsidRDefault="00171FD3" w:rsidP="006640EB">
            <w:pPr>
              <w:pStyle w:val="BodyText"/>
              <w:numPr>
                <w:ilvl w:val="0"/>
                <w:numId w:val="26"/>
              </w:numPr>
            </w:pPr>
            <w:r>
              <w:t>Covering all the possible cases</w:t>
            </w:r>
          </w:p>
          <w:p w14:paraId="3D91EA8D" w14:textId="77777777" w:rsidR="00171FD3" w:rsidRDefault="00171FD3" w:rsidP="007F219D">
            <w:pPr>
              <w:pStyle w:val="InfoBlue"/>
              <w:numPr>
                <w:ilvl w:val="0"/>
                <w:numId w:val="26"/>
              </w:numPr>
            </w:pPr>
            <w:r>
              <w:t>The pass rate is 100%</w:t>
            </w:r>
          </w:p>
        </w:tc>
      </w:tr>
      <w:tr w:rsidR="00171FD3" w14:paraId="47B7F4F8" w14:textId="77777777" w:rsidTr="006640EB">
        <w:trPr>
          <w:cantSplit/>
        </w:trPr>
        <w:tc>
          <w:tcPr>
            <w:tcW w:w="2211" w:type="dxa"/>
          </w:tcPr>
          <w:p w14:paraId="26C5D9F7" w14:textId="77777777" w:rsidR="00171FD3" w:rsidRDefault="00171FD3" w:rsidP="006640EB">
            <w:pPr>
              <w:pStyle w:val="BodyText1"/>
            </w:pPr>
            <w:r>
              <w:t>Special Considerations:</w:t>
            </w:r>
          </w:p>
        </w:tc>
        <w:tc>
          <w:tcPr>
            <w:tcW w:w="6627" w:type="dxa"/>
          </w:tcPr>
          <w:p w14:paraId="0F4791FB" w14:textId="77777777" w:rsidR="00171FD3" w:rsidRDefault="00171FD3" w:rsidP="007F219D">
            <w:pPr>
              <w:pStyle w:val="InfoBlue"/>
            </w:pPr>
            <w:r>
              <w:t>none</w:t>
            </w:r>
          </w:p>
        </w:tc>
      </w:tr>
    </w:tbl>
    <w:p w14:paraId="731E135D"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71F44" w:rsidRPr="0098787A" w14:paraId="47B6E395" w14:textId="77777777" w:rsidTr="006640EB">
        <w:trPr>
          <w:cantSplit/>
        </w:trPr>
        <w:tc>
          <w:tcPr>
            <w:tcW w:w="2211" w:type="dxa"/>
          </w:tcPr>
          <w:p w14:paraId="12CAA39B" w14:textId="77777777" w:rsidR="00071F44" w:rsidRDefault="00071F44" w:rsidP="006640EB">
            <w:pPr>
              <w:pStyle w:val="BodyText1"/>
            </w:pPr>
            <w:r>
              <w:t>Test Objective:</w:t>
            </w:r>
          </w:p>
        </w:tc>
        <w:tc>
          <w:tcPr>
            <w:tcW w:w="6627" w:type="dxa"/>
          </w:tcPr>
          <w:p w14:paraId="02F337F8" w14:textId="3458DC29" w:rsidR="00071F44" w:rsidRPr="0098787A" w:rsidRDefault="00071F44" w:rsidP="007F219D">
            <w:pPr>
              <w:pStyle w:val="InfoBlue"/>
            </w:pPr>
            <w:r w:rsidRPr="00071F44">
              <w:t>The system should allow a user to filter bugs of any type by Application, Date, Developer and Status</w:t>
            </w:r>
          </w:p>
        </w:tc>
      </w:tr>
      <w:tr w:rsidR="00071F44" w:rsidRPr="004D2DF7" w14:paraId="552645AA" w14:textId="77777777" w:rsidTr="006640EB">
        <w:trPr>
          <w:cantSplit/>
        </w:trPr>
        <w:tc>
          <w:tcPr>
            <w:tcW w:w="2211" w:type="dxa"/>
          </w:tcPr>
          <w:p w14:paraId="4E45B7B4" w14:textId="77777777" w:rsidR="00071F44" w:rsidRDefault="00071F44" w:rsidP="006640EB">
            <w:pPr>
              <w:pStyle w:val="BodyText1"/>
            </w:pPr>
            <w:r>
              <w:t>Technique:</w:t>
            </w:r>
          </w:p>
        </w:tc>
        <w:tc>
          <w:tcPr>
            <w:tcW w:w="6627" w:type="dxa"/>
          </w:tcPr>
          <w:p w14:paraId="63A5466F" w14:textId="77777777" w:rsidR="00071F44" w:rsidRDefault="00071F44" w:rsidP="007F219D">
            <w:pPr>
              <w:pStyle w:val="InfoBlue"/>
            </w:pPr>
            <w:r>
              <w:t>Black box testing</w:t>
            </w:r>
          </w:p>
          <w:p w14:paraId="568C0C8E" w14:textId="53361741" w:rsidR="00071F44" w:rsidRDefault="00071F44" w:rsidP="006640EB">
            <w:pPr>
              <w:pStyle w:val="BodyText"/>
              <w:numPr>
                <w:ilvl w:val="0"/>
                <w:numId w:val="27"/>
              </w:numPr>
            </w:pPr>
            <w:r>
              <w:t>R</w:t>
            </w:r>
            <w:r w:rsidR="007F219D">
              <w:t xml:space="preserve">un all test cases between </w:t>
            </w:r>
            <w:proofErr w:type="gramStart"/>
            <w:r w:rsidR="007F219D">
              <w:t>64..</w:t>
            </w:r>
            <w:proofErr w:type="gramEnd"/>
            <w:r w:rsidR="007F219D">
              <w:t>66</w:t>
            </w:r>
          </w:p>
          <w:p w14:paraId="55CA8391" w14:textId="77777777" w:rsidR="00071F44" w:rsidRPr="004D2DF7" w:rsidRDefault="00071F44" w:rsidP="006640EB">
            <w:pPr>
              <w:pStyle w:val="BodyText"/>
              <w:ind w:left="1440"/>
            </w:pPr>
            <w:r>
              <w:t>Compare the result with the expected output.</w:t>
            </w:r>
          </w:p>
        </w:tc>
      </w:tr>
      <w:tr w:rsidR="00071F44" w14:paraId="04C8648F" w14:textId="77777777" w:rsidTr="006640EB">
        <w:trPr>
          <w:cantSplit/>
        </w:trPr>
        <w:tc>
          <w:tcPr>
            <w:tcW w:w="2211" w:type="dxa"/>
          </w:tcPr>
          <w:p w14:paraId="384B6B7E" w14:textId="77777777" w:rsidR="00071F44" w:rsidRDefault="00071F44" w:rsidP="006640EB">
            <w:pPr>
              <w:pStyle w:val="BodyText1"/>
            </w:pPr>
            <w:r>
              <w:t>Completion Criteria:</w:t>
            </w:r>
          </w:p>
        </w:tc>
        <w:tc>
          <w:tcPr>
            <w:tcW w:w="6627" w:type="dxa"/>
          </w:tcPr>
          <w:p w14:paraId="4067875B" w14:textId="77777777" w:rsidR="00071F44" w:rsidRDefault="00071F44" w:rsidP="007F219D">
            <w:pPr>
              <w:pStyle w:val="InfoBlue"/>
              <w:numPr>
                <w:ilvl w:val="0"/>
                <w:numId w:val="26"/>
              </w:numPr>
            </w:pPr>
            <w:r>
              <w:t>Finishing run all the test cases</w:t>
            </w:r>
          </w:p>
          <w:p w14:paraId="5EC08BF1" w14:textId="77777777" w:rsidR="00071F44" w:rsidRDefault="00071F44" w:rsidP="006640EB">
            <w:pPr>
              <w:pStyle w:val="BodyText"/>
              <w:numPr>
                <w:ilvl w:val="0"/>
                <w:numId w:val="26"/>
              </w:numPr>
            </w:pPr>
            <w:r>
              <w:t>Covering all the possible cases</w:t>
            </w:r>
          </w:p>
          <w:p w14:paraId="1BC58D3F" w14:textId="77777777" w:rsidR="00071F44" w:rsidRDefault="00071F44" w:rsidP="007F219D">
            <w:pPr>
              <w:pStyle w:val="InfoBlue"/>
              <w:numPr>
                <w:ilvl w:val="0"/>
                <w:numId w:val="26"/>
              </w:numPr>
            </w:pPr>
            <w:r>
              <w:t>The pass rate is 100%</w:t>
            </w:r>
          </w:p>
        </w:tc>
      </w:tr>
      <w:tr w:rsidR="00071F44" w14:paraId="034CC9E3" w14:textId="77777777" w:rsidTr="006640EB">
        <w:trPr>
          <w:cantSplit/>
        </w:trPr>
        <w:tc>
          <w:tcPr>
            <w:tcW w:w="2211" w:type="dxa"/>
          </w:tcPr>
          <w:p w14:paraId="16C67E0B" w14:textId="77777777" w:rsidR="00071F44" w:rsidRDefault="00071F44" w:rsidP="006640EB">
            <w:pPr>
              <w:pStyle w:val="BodyText1"/>
            </w:pPr>
            <w:r>
              <w:t>Special Considerations:</w:t>
            </w:r>
          </w:p>
        </w:tc>
        <w:tc>
          <w:tcPr>
            <w:tcW w:w="6627" w:type="dxa"/>
          </w:tcPr>
          <w:p w14:paraId="57DE3965" w14:textId="77777777" w:rsidR="00071F44" w:rsidRDefault="00071F44" w:rsidP="007F219D">
            <w:pPr>
              <w:pStyle w:val="InfoBlue"/>
            </w:pPr>
            <w:r>
              <w:t>none</w:t>
            </w:r>
          </w:p>
        </w:tc>
      </w:tr>
    </w:tbl>
    <w:p w14:paraId="63D9C899" w14:textId="77777777" w:rsidR="00C70C28" w:rsidRDefault="00C70C28" w:rsidP="004B7B96">
      <w:pPr>
        <w:pStyle w:val="Heading3"/>
        <w:numPr>
          <w:ilvl w:val="0"/>
          <w:numId w:val="0"/>
        </w:num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F44A96" w:rsidRPr="0098787A" w14:paraId="3F224266" w14:textId="77777777" w:rsidTr="006640EB">
        <w:trPr>
          <w:cantSplit/>
        </w:trPr>
        <w:tc>
          <w:tcPr>
            <w:tcW w:w="2211" w:type="dxa"/>
          </w:tcPr>
          <w:p w14:paraId="38AEA674" w14:textId="77777777" w:rsidR="00F44A96" w:rsidRDefault="00F44A96" w:rsidP="006640EB">
            <w:pPr>
              <w:pStyle w:val="BodyText1"/>
            </w:pPr>
            <w:r>
              <w:t>Test Objective:</w:t>
            </w:r>
          </w:p>
        </w:tc>
        <w:tc>
          <w:tcPr>
            <w:tcW w:w="6627" w:type="dxa"/>
          </w:tcPr>
          <w:p w14:paraId="1F349419" w14:textId="230A58F3" w:rsidR="00F44A96" w:rsidRPr="0098787A" w:rsidRDefault="00F44A96" w:rsidP="007F219D">
            <w:pPr>
              <w:pStyle w:val="InfoBlue"/>
            </w:pPr>
            <w:r w:rsidRPr="00F44A96">
              <w:t>The system should</w:t>
            </w:r>
            <w:r>
              <w:rPr>
                <w:rFonts w:asciiTheme="minorHAnsi" w:hAnsiTheme="minorHAnsi"/>
                <w:sz w:val="24"/>
                <w:szCs w:val="24"/>
              </w:rPr>
              <w:t xml:space="preserve"> </w:t>
            </w:r>
            <w:r w:rsidRPr="00F44A96">
              <w:t xml:space="preserve">provide a triager with a </w:t>
            </w:r>
            <w:proofErr w:type="spellStart"/>
            <w:r w:rsidRPr="00F44A96">
              <w:t>gui</w:t>
            </w:r>
            <w:proofErr w:type="spellEnd"/>
            <w:r w:rsidRPr="00F44A96">
              <w:t xml:space="preserve"> to edit an existing bug.</w:t>
            </w:r>
          </w:p>
        </w:tc>
      </w:tr>
      <w:tr w:rsidR="00F44A96" w:rsidRPr="004D2DF7" w14:paraId="0368C69D" w14:textId="77777777" w:rsidTr="006640EB">
        <w:trPr>
          <w:cantSplit/>
        </w:trPr>
        <w:tc>
          <w:tcPr>
            <w:tcW w:w="2211" w:type="dxa"/>
          </w:tcPr>
          <w:p w14:paraId="205A0931" w14:textId="77777777" w:rsidR="00F44A96" w:rsidRDefault="00F44A96" w:rsidP="006640EB">
            <w:pPr>
              <w:pStyle w:val="BodyText1"/>
            </w:pPr>
            <w:r>
              <w:t>Technique:</w:t>
            </w:r>
          </w:p>
        </w:tc>
        <w:tc>
          <w:tcPr>
            <w:tcW w:w="6627" w:type="dxa"/>
          </w:tcPr>
          <w:p w14:paraId="391F50E0" w14:textId="77777777" w:rsidR="00F44A96" w:rsidRDefault="00F44A96" w:rsidP="007F219D">
            <w:pPr>
              <w:pStyle w:val="InfoBlue"/>
            </w:pPr>
            <w:r>
              <w:t>Black box testing</w:t>
            </w:r>
          </w:p>
          <w:p w14:paraId="016E846F" w14:textId="787A3106" w:rsidR="00F44A96" w:rsidRDefault="00F44A96" w:rsidP="006640EB">
            <w:pPr>
              <w:pStyle w:val="BodyText"/>
              <w:numPr>
                <w:ilvl w:val="0"/>
                <w:numId w:val="27"/>
              </w:numPr>
            </w:pPr>
            <w:r>
              <w:t>R</w:t>
            </w:r>
            <w:r w:rsidR="007F219D">
              <w:t xml:space="preserve">un all test cases between </w:t>
            </w:r>
            <w:proofErr w:type="gramStart"/>
            <w:r w:rsidR="007F219D">
              <w:t>67..</w:t>
            </w:r>
            <w:proofErr w:type="gramEnd"/>
            <w:r w:rsidR="007F219D">
              <w:t>71</w:t>
            </w:r>
          </w:p>
          <w:p w14:paraId="07DB4EC0" w14:textId="77777777" w:rsidR="00F44A96" w:rsidRPr="004D2DF7" w:rsidRDefault="00F44A96" w:rsidP="006640EB">
            <w:pPr>
              <w:pStyle w:val="BodyText"/>
              <w:ind w:left="1440"/>
            </w:pPr>
            <w:r>
              <w:t>Compare the result with the expected output.</w:t>
            </w:r>
          </w:p>
        </w:tc>
      </w:tr>
      <w:tr w:rsidR="00F44A96" w14:paraId="4D5C45BB" w14:textId="77777777" w:rsidTr="006640EB">
        <w:trPr>
          <w:cantSplit/>
        </w:trPr>
        <w:tc>
          <w:tcPr>
            <w:tcW w:w="2211" w:type="dxa"/>
          </w:tcPr>
          <w:p w14:paraId="6598301D" w14:textId="77777777" w:rsidR="00F44A96" w:rsidRDefault="00F44A96" w:rsidP="006640EB">
            <w:pPr>
              <w:pStyle w:val="BodyText1"/>
            </w:pPr>
            <w:r>
              <w:t>Completion Criteria:</w:t>
            </w:r>
          </w:p>
        </w:tc>
        <w:tc>
          <w:tcPr>
            <w:tcW w:w="6627" w:type="dxa"/>
          </w:tcPr>
          <w:p w14:paraId="1A7ABE23" w14:textId="77777777" w:rsidR="00F44A96" w:rsidRDefault="00F44A96" w:rsidP="007F219D">
            <w:pPr>
              <w:pStyle w:val="InfoBlue"/>
              <w:numPr>
                <w:ilvl w:val="0"/>
                <w:numId w:val="26"/>
              </w:numPr>
            </w:pPr>
            <w:r>
              <w:t>Finishing run all the test cases</w:t>
            </w:r>
          </w:p>
          <w:p w14:paraId="71DD0E97" w14:textId="77777777" w:rsidR="00F44A96" w:rsidRDefault="00F44A96" w:rsidP="006640EB">
            <w:pPr>
              <w:pStyle w:val="BodyText"/>
              <w:numPr>
                <w:ilvl w:val="0"/>
                <w:numId w:val="26"/>
              </w:numPr>
            </w:pPr>
            <w:r>
              <w:t>Covering all the possible cases</w:t>
            </w:r>
          </w:p>
          <w:p w14:paraId="4885BACE" w14:textId="77777777" w:rsidR="00F44A96" w:rsidRDefault="00F44A96" w:rsidP="007F219D">
            <w:pPr>
              <w:pStyle w:val="InfoBlue"/>
              <w:numPr>
                <w:ilvl w:val="0"/>
                <w:numId w:val="26"/>
              </w:numPr>
            </w:pPr>
            <w:r>
              <w:t>The pass rate is 100%</w:t>
            </w:r>
          </w:p>
        </w:tc>
      </w:tr>
      <w:tr w:rsidR="00F44A96" w14:paraId="423C2B99" w14:textId="77777777" w:rsidTr="006640EB">
        <w:trPr>
          <w:cantSplit/>
        </w:trPr>
        <w:tc>
          <w:tcPr>
            <w:tcW w:w="2211" w:type="dxa"/>
          </w:tcPr>
          <w:p w14:paraId="67EBE90E" w14:textId="77777777" w:rsidR="00F44A96" w:rsidRDefault="00F44A96" w:rsidP="006640EB">
            <w:pPr>
              <w:pStyle w:val="BodyText1"/>
            </w:pPr>
            <w:r>
              <w:t>Special Considerations:</w:t>
            </w:r>
          </w:p>
        </w:tc>
        <w:tc>
          <w:tcPr>
            <w:tcW w:w="6627" w:type="dxa"/>
          </w:tcPr>
          <w:p w14:paraId="60589AEC" w14:textId="77777777" w:rsidR="00F44A96" w:rsidRDefault="00F44A96" w:rsidP="007F219D">
            <w:pPr>
              <w:pStyle w:val="InfoBlue"/>
            </w:pPr>
            <w:r>
              <w:t>none</w:t>
            </w:r>
          </w:p>
        </w:tc>
      </w:tr>
    </w:tbl>
    <w:p w14:paraId="0A4EBE4A" w14:textId="77777777" w:rsidR="00211E10" w:rsidRPr="00211E10" w:rsidRDefault="00211E10" w:rsidP="00211E10"/>
    <w:bookmarkEnd w:id="76"/>
    <w:bookmarkEnd w:id="77"/>
    <w:bookmarkEnd w:id="78"/>
    <w:bookmarkEnd w:id="79"/>
    <w:bookmarkEnd w:id="80"/>
    <w:p w14:paraId="2367434C" w14:textId="77777777" w:rsidR="00505A36" w:rsidRDefault="00505A36" w:rsidP="004B7B96">
      <w:pPr>
        <w:pStyle w:val="Heading3"/>
        <w:numPr>
          <w:ilvl w:val="0"/>
          <w:numId w:val="0"/>
        </w:numPr>
      </w:pPr>
    </w:p>
    <w:p w14:paraId="179782DD" w14:textId="53992DB7" w:rsidR="00422DA6" w:rsidRDefault="00C70C28" w:rsidP="00D44169">
      <w:pPr>
        <w:pStyle w:val="Heading3"/>
      </w:pPr>
      <w:bookmarkStart w:id="81" w:name="_Toc465287307"/>
      <w:r>
        <w:t>User Interface Testing</w:t>
      </w:r>
      <w:bookmarkEnd w:id="81"/>
    </w:p>
    <w:p w14:paraId="0BF94BB8" w14:textId="77777777" w:rsidR="007773B1" w:rsidRDefault="007773B1" w:rsidP="007773B1">
      <w:pPr>
        <w:pStyle w:val="Heading3"/>
        <w:numPr>
          <w:ilvl w:val="0"/>
          <w:numId w:val="0"/>
        </w:numPr>
      </w:pPr>
      <w:bookmarkStart w:id="82" w:name="_Toc327254066"/>
      <w:bookmarkStart w:id="83" w:name="_Toc327255031"/>
      <w:bookmarkStart w:id="84" w:name="_Toc327255100"/>
      <w:bookmarkStart w:id="85" w:name="_Toc327255339"/>
      <w:bookmarkStart w:id="86" w:name="_Toc43310444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7773B1" w:rsidRPr="0098787A" w14:paraId="4A79363C" w14:textId="77777777" w:rsidTr="0005019D">
        <w:trPr>
          <w:cantSplit/>
        </w:trPr>
        <w:tc>
          <w:tcPr>
            <w:tcW w:w="2211" w:type="dxa"/>
          </w:tcPr>
          <w:p w14:paraId="75DA9726" w14:textId="77777777" w:rsidR="007773B1" w:rsidRDefault="007773B1" w:rsidP="0005019D">
            <w:pPr>
              <w:pStyle w:val="BodyText1"/>
            </w:pPr>
            <w:r>
              <w:t>Test Objective:</w:t>
            </w:r>
          </w:p>
        </w:tc>
        <w:tc>
          <w:tcPr>
            <w:tcW w:w="6627" w:type="dxa"/>
          </w:tcPr>
          <w:p w14:paraId="5DE58DAE" w14:textId="6389C97C" w:rsidR="007773B1" w:rsidRPr="0098787A" w:rsidRDefault="007773B1" w:rsidP="007F219D">
            <w:pPr>
              <w:pStyle w:val="InfoBlue"/>
            </w:pPr>
            <w:r w:rsidRPr="009E1DCE">
              <w:t>Walk through of the main interfaces of the program to discover any faults in the interface design and make sure the program works as one.</w:t>
            </w:r>
          </w:p>
        </w:tc>
      </w:tr>
      <w:tr w:rsidR="007773B1" w:rsidRPr="004D2DF7" w14:paraId="07942ED6" w14:textId="77777777" w:rsidTr="0005019D">
        <w:trPr>
          <w:cantSplit/>
        </w:trPr>
        <w:tc>
          <w:tcPr>
            <w:tcW w:w="2211" w:type="dxa"/>
          </w:tcPr>
          <w:p w14:paraId="27227676" w14:textId="77777777" w:rsidR="007773B1" w:rsidRDefault="007773B1" w:rsidP="0005019D">
            <w:pPr>
              <w:pStyle w:val="BodyText1"/>
            </w:pPr>
            <w:r>
              <w:t>Technique:</w:t>
            </w:r>
          </w:p>
        </w:tc>
        <w:tc>
          <w:tcPr>
            <w:tcW w:w="6627" w:type="dxa"/>
          </w:tcPr>
          <w:p w14:paraId="70275E76" w14:textId="77777777" w:rsidR="007773B1" w:rsidRDefault="007773B1" w:rsidP="007F219D">
            <w:pPr>
              <w:pStyle w:val="InfoBlue"/>
            </w:pPr>
            <w:r>
              <w:t>Black box testing</w:t>
            </w:r>
          </w:p>
          <w:p w14:paraId="315FCDA7" w14:textId="780CB157" w:rsidR="007773B1" w:rsidRDefault="007773B1" w:rsidP="0005019D">
            <w:pPr>
              <w:pStyle w:val="BodyText"/>
              <w:numPr>
                <w:ilvl w:val="0"/>
                <w:numId w:val="27"/>
              </w:numPr>
            </w:pPr>
            <w:r>
              <w:t xml:space="preserve">Run all test cases between </w:t>
            </w:r>
            <w:proofErr w:type="gramStart"/>
            <w:r w:rsidR="00DB4E4F">
              <w:t>74..</w:t>
            </w:r>
            <w:proofErr w:type="gramEnd"/>
            <w:r w:rsidR="00DB4E4F">
              <w:t>77</w:t>
            </w:r>
          </w:p>
          <w:p w14:paraId="43615204" w14:textId="77777777" w:rsidR="007773B1" w:rsidRPr="004D2DF7" w:rsidRDefault="007773B1" w:rsidP="0005019D">
            <w:pPr>
              <w:pStyle w:val="BodyText"/>
              <w:ind w:left="1440"/>
            </w:pPr>
            <w:r>
              <w:t>Compare the result with the expected output.</w:t>
            </w:r>
          </w:p>
        </w:tc>
      </w:tr>
      <w:tr w:rsidR="007773B1" w14:paraId="5D7D567E" w14:textId="77777777" w:rsidTr="0005019D">
        <w:trPr>
          <w:cantSplit/>
        </w:trPr>
        <w:tc>
          <w:tcPr>
            <w:tcW w:w="2211" w:type="dxa"/>
          </w:tcPr>
          <w:p w14:paraId="5AD570E0" w14:textId="77777777" w:rsidR="007773B1" w:rsidRDefault="007773B1" w:rsidP="0005019D">
            <w:pPr>
              <w:pStyle w:val="BodyText1"/>
            </w:pPr>
            <w:r>
              <w:t>Completion Criteria:</w:t>
            </w:r>
          </w:p>
        </w:tc>
        <w:tc>
          <w:tcPr>
            <w:tcW w:w="6627" w:type="dxa"/>
          </w:tcPr>
          <w:p w14:paraId="495836DD" w14:textId="77777777" w:rsidR="007773B1" w:rsidRDefault="007773B1" w:rsidP="007F219D">
            <w:pPr>
              <w:pStyle w:val="InfoBlue"/>
              <w:numPr>
                <w:ilvl w:val="0"/>
                <w:numId w:val="26"/>
              </w:numPr>
            </w:pPr>
            <w:r>
              <w:t>Finishing run all the test cases</w:t>
            </w:r>
          </w:p>
          <w:p w14:paraId="583D8EEE" w14:textId="77777777" w:rsidR="007773B1" w:rsidRDefault="007773B1" w:rsidP="0005019D">
            <w:pPr>
              <w:pStyle w:val="BodyText"/>
              <w:numPr>
                <w:ilvl w:val="0"/>
                <w:numId w:val="26"/>
              </w:numPr>
            </w:pPr>
            <w:r>
              <w:t>Covering all the possible cases</w:t>
            </w:r>
          </w:p>
          <w:p w14:paraId="4CA127B6" w14:textId="77777777" w:rsidR="007773B1" w:rsidRDefault="007773B1" w:rsidP="007F219D">
            <w:pPr>
              <w:pStyle w:val="InfoBlue"/>
              <w:numPr>
                <w:ilvl w:val="0"/>
                <w:numId w:val="26"/>
              </w:numPr>
            </w:pPr>
            <w:r>
              <w:t>The pass rate is 100%</w:t>
            </w:r>
          </w:p>
        </w:tc>
      </w:tr>
      <w:tr w:rsidR="007773B1" w14:paraId="4C06599C" w14:textId="77777777" w:rsidTr="0005019D">
        <w:trPr>
          <w:cantSplit/>
        </w:trPr>
        <w:tc>
          <w:tcPr>
            <w:tcW w:w="2211" w:type="dxa"/>
          </w:tcPr>
          <w:p w14:paraId="2C6C16C3" w14:textId="77777777" w:rsidR="007773B1" w:rsidRDefault="007773B1" w:rsidP="0005019D">
            <w:pPr>
              <w:pStyle w:val="BodyText1"/>
            </w:pPr>
            <w:r>
              <w:t>Special Considerations:</w:t>
            </w:r>
          </w:p>
        </w:tc>
        <w:tc>
          <w:tcPr>
            <w:tcW w:w="6627" w:type="dxa"/>
          </w:tcPr>
          <w:p w14:paraId="49B1FB66" w14:textId="77777777" w:rsidR="007773B1" w:rsidRDefault="007773B1" w:rsidP="007F219D">
            <w:pPr>
              <w:pStyle w:val="InfoBlue"/>
            </w:pPr>
            <w:r>
              <w:t>none</w:t>
            </w:r>
          </w:p>
        </w:tc>
      </w:tr>
    </w:tbl>
    <w:p w14:paraId="3CB6F8D1" w14:textId="16449426" w:rsidR="00422DA6" w:rsidRDefault="002A6656">
      <w:pPr>
        <w:pStyle w:val="Heading3"/>
      </w:pPr>
      <w:r>
        <w:br w:type="page"/>
      </w:r>
      <w:bookmarkStart w:id="87" w:name="_Toc465287308"/>
      <w:r>
        <w:lastRenderedPageBreak/>
        <w:t xml:space="preserve">Performance </w:t>
      </w:r>
      <w:r w:rsidR="00B40437">
        <w:t>Testing</w:t>
      </w:r>
      <w:bookmarkEnd w:id="87"/>
      <w:r>
        <w:t xml:space="preserve"> </w:t>
      </w:r>
      <w:bookmarkEnd w:id="82"/>
      <w:bookmarkEnd w:id="83"/>
      <w:bookmarkEnd w:id="84"/>
      <w:bookmarkEnd w:id="85"/>
      <w:bookmarkEnd w:id="86"/>
    </w:p>
    <w:p w14:paraId="6DAF83B4" w14:textId="77777777" w:rsidR="00422DA6" w:rsidRDefault="00422DA6">
      <w:pPr>
        <w:pStyle w:val="BodyText1"/>
      </w:pP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017E36" w:rsidRPr="0098787A" w14:paraId="4EC9CEB6" w14:textId="77777777" w:rsidTr="00017E36">
        <w:trPr>
          <w:cantSplit/>
        </w:trPr>
        <w:tc>
          <w:tcPr>
            <w:tcW w:w="2211" w:type="dxa"/>
          </w:tcPr>
          <w:p w14:paraId="149F4D21" w14:textId="77777777" w:rsidR="00017E36" w:rsidRDefault="00017E36" w:rsidP="006640EB">
            <w:pPr>
              <w:pStyle w:val="BodyText1"/>
            </w:pPr>
            <w:r>
              <w:t>Test Objective:</w:t>
            </w:r>
          </w:p>
        </w:tc>
        <w:tc>
          <w:tcPr>
            <w:tcW w:w="6627" w:type="dxa"/>
          </w:tcPr>
          <w:p w14:paraId="3E5E9D6A" w14:textId="6DB57D23" w:rsidR="00017E36" w:rsidRPr="0098787A" w:rsidRDefault="00017E36" w:rsidP="007F219D">
            <w:pPr>
              <w:pStyle w:val="InfoBlue"/>
            </w:pPr>
            <w:r w:rsidRPr="00017E36">
              <w:t>The system will take no longer than 12 seconds to load</w:t>
            </w:r>
          </w:p>
        </w:tc>
      </w:tr>
      <w:tr w:rsidR="00017E36" w:rsidRPr="004D2DF7" w14:paraId="10848FA7" w14:textId="77777777" w:rsidTr="00017E36">
        <w:trPr>
          <w:cantSplit/>
        </w:trPr>
        <w:tc>
          <w:tcPr>
            <w:tcW w:w="2211" w:type="dxa"/>
          </w:tcPr>
          <w:p w14:paraId="2F0C08D7" w14:textId="77777777" w:rsidR="00017E36" w:rsidRDefault="00017E36" w:rsidP="006640EB">
            <w:pPr>
              <w:pStyle w:val="BodyText1"/>
            </w:pPr>
            <w:r>
              <w:t>Technique:</w:t>
            </w:r>
          </w:p>
        </w:tc>
        <w:tc>
          <w:tcPr>
            <w:tcW w:w="6627" w:type="dxa"/>
          </w:tcPr>
          <w:p w14:paraId="7BBBE915" w14:textId="77777777" w:rsidR="00017E36" w:rsidRDefault="00017E36" w:rsidP="007F219D">
            <w:pPr>
              <w:pStyle w:val="InfoBlue"/>
            </w:pPr>
            <w:r>
              <w:t>Black box testing</w:t>
            </w:r>
          </w:p>
          <w:p w14:paraId="72E9C7AE" w14:textId="32EEE719" w:rsidR="00017E36" w:rsidRDefault="009173D0" w:rsidP="006640EB">
            <w:pPr>
              <w:pStyle w:val="BodyText"/>
              <w:numPr>
                <w:ilvl w:val="0"/>
                <w:numId w:val="27"/>
              </w:numPr>
            </w:pPr>
            <w:r>
              <w:t xml:space="preserve">Run test case </w:t>
            </w:r>
            <w:r w:rsidR="007F219D">
              <w:t>72</w:t>
            </w:r>
          </w:p>
          <w:p w14:paraId="0D9E6490" w14:textId="77777777" w:rsidR="00017E36" w:rsidRPr="004D2DF7" w:rsidRDefault="00017E36" w:rsidP="006640EB">
            <w:pPr>
              <w:pStyle w:val="BodyText"/>
              <w:ind w:left="1440"/>
            </w:pPr>
            <w:r>
              <w:t>Compare the result with the expected output.</w:t>
            </w:r>
          </w:p>
        </w:tc>
      </w:tr>
      <w:tr w:rsidR="00017E36" w14:paraId="671E302B" w14:textId="77777777" w:rsidTr="00017E36">
        <w:trPr>
          <w:cantSplit/>
        </w:trPr>
        <w:tc>
          <w:tcPr>
            <w:tcW w:w="2211" w:type="dxa"/>
          </w:tcPr>
          <w:p w14:paraId="4887BB01" w14:textId="77777777" w:rsidR="00017E36" w:rsidRDefault="00017E36" w:rsidP="006640EB">
            <w:pPr>
              <w:pStyle w:val="BodyText1"/>
            </w:pPr>
            <w:r>
              <w:t>Completion Criteria:</w:t>
            </w:r>
          </w:p>
        </w:tc>
        <w:tc>
          <w:tcPr>
            <w:tcW w:w="6627" w:type="dxa"/>
          </w:tcPr>
          <w:p w14:paraId="1A1DFE31" w14:textId="77777777" w:rsidR="00017E36" w:rsidRDefault="00017E36" w:rsidP="007F219D">
            <w:pPr>
              <w:pStyle w:val="InfoBlue"/>
              <w:numPr>
                <w:ilvl w:val="0"/>
                <w:numId w:val="26"/>
              </w:numPr>
            </w:pPr>
            <w:r>
              <w:t>Finishing run all the test cases</w:t>
            </w:r>
          </w:p>
          <w:p w14:paraId="0BAD55B3" w14:textId="77777777" w:rsidR="00017E36" w:rsidRDefault="00017E36" w:rsidP="006640EB">
            <w:pPr>
              <w:pStyle w:val="BodyText"/>
              <w:numPr>
                <w:ilvl w:val="0"/>
                <w:numId w:val="26"/>
              </w:numPr>
            </w:pPr>
            <w:r>
              <w:t>Covering all the possible cases</w:t>
            </w:r>
          </w:p>
          <w:p w14:paraId="13BD7AD6" w14:textId="77777777" w:rsidR="00017E36" w:rsidRDefault="00017E36" w:rsidP="007F219D">
            <w:pPr>
              <w:pStyle w:val="InfoBlue"/>
              <w:numPr>
                <w:ilvl w:val="0"/>
                <w:numId w:val="26"/>
              </w:numPr>
            </w:pPr>
            <w:r>
              <w:t>The pass rate is 100%</w:t>
            </w:r>
          </w:p>
        </w:tc>
      </w:tr>
      <w:tr w:rsidR="00017E36" w14:paraId="6953C337" w14:textId="77777777" w:rsidTr="00017E36">
        <w:trPr>
          <w:cantSplit/>
        </w:trPr>
        <w:tc>
          <w:tcPr>
            <w:tcW w:w="2211" w:type="dxa"/>
          </w:tcPr>
          <w:p w14:paraId="0C2AC5F4" w14:textId="77777777" w:rsidR="00017E36" w:rsidRDefault="00017E36" w:rsidP="006640EB">
            <w:pPr>
              <w:pStyle w:val="BodyText1"/>
            </w:pPr>
            <w:r>
              <w:t>Special Considerations:</w:t>
            </w:r>
          </w:p>
        </w:tc>
        <w:tc>
          <w:tcPr>
            <w:tcW w:w="6627" w:type="dxa"/>
          </w:tcPr>
          <w:p w14:paraId="5FF8DD6F" w14:textId="656D1F88" w:rsidR="00017E36" w:rsidRDefault="004D5DA4" w:rsidP="007F219D">
            <w:pPr>
              <w:pStyle w:val="InfoBlue"/>
            </w:pPr>
            <w:r>
              <w:t>A DSL internet connection</w:t>
            </w:r>
          </w:p>
        </w:tc>
      </w:tr>
    </w:tbl>
    <w:p w14:paraId="5FF43C03" w14:textId="77777777" w:rsidR="00B40437" w:rsidRDefault="00B40437">
      <w:pPr>
        <w:pStyle w:val="BodyText1"/>
      </w:pPr>
    </w:p>
    <w:p w14:paraId="31A2C824" w14:textId="214520D7" w:rsidR="00422DA6" w:rsidRDefault="00422DA6" w:rsidP="00B40437">
      <w:pPr>
        <w:pStyle w:val="Heading3"/>
        <w:numPr>
          <w:ilvl w:val="0"/>
          <w:numId w:val="0"/>
        </w:numPr>
      </w:pPr>
      <w:bookmarkStart w:id="88" w:name="_Toc314978540"/>
    </w:p>
    <w:p w14:paraId="03BB0B2B" w14:textId="77777777" w:rsidR="00D85CD6" w:rsidRDefault="00F66565" w:rsidP="00F66565">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85CD6" w:rsidRPr="0098787A" w14:paraId="54543315" w14:textId="77777777" w:rsidTr="006640EB">
        <w:trPr>
          <w:cantSplit/>
        </w:trPr>
        <w:tc>
          <w:tcPr>
            <w:tcW w:w="2211" w:type="dxa"/>
          </w:tcPr>
          <w:p w14:paraId="39A829DE" w14:textId="77777777" w:rsidR="00D85CD6" w:rsidRDefault="00D85CD6" w:rsidP="006640EB">
            <w:pPr>
              <w:pStyle w:val="BodyText1"/>
            </w:pPr>
            <w:r>
              <w:t>Test Objective:</w:t>
            </w:r>
          </w:p>
        </w:tc>
        <w:tc>
          <w:tcPr>
            <w:tcW w:w="6627" w:type="dxa"/>
          </w:tcPr>
          <w:p w14:paraId="035AFACD" w14:textId="53629F4E" w:rsidR="00D85CD6" w:rsidRPr="0098787A" w:rsidRDefault="003A1D76" w:rsidP="007F219D">
            <w:pPr>
              <w:pStyle w:val="InfoBlue"/>
            </w:pPr>
            <w:r w:rsidRPr="003A1D76">
              <w:t>The system will take no longer than 3 seconds to generate a report</w:t>
            </w:r>
          </w:p>
        </w:tc>
      </w:tr>
      <w:tr w:rsidR="00D85CD6" w:rsidRPr="004D2DF7" w14:paraId="1915DD8A" w14:textId="77777777" w:rsidTr="006640EB">
        <w:trPr>
          <w:cantSplit/>
        </w:trPr>
        <w:tc>
          <w:tcPr>
            <w:tcW w:w="2211" w:type="dxa"/>
          </w:tcPr>
          <w:p w14:paraId="3D3897B4" w14:textId="77777777" w:rsidR="00D85CD6" w:rsidRDefault="00D85CD6" w:rsidP="006640EB">
            <w:pPr>
              <w:pStyle w:val="BodyText1"/>
            </w:pPr>
            <w:r>
              <w:t>Technique:</w:t>
            </w:r>
          </w:p>
        </w:tc>
        <w:tc>
          <w:tcPr>
            <w:tcW w:w="6627" w:type="dxa"/>
          </w:tcPr>
          <w:p w14:paraId="3F209D85" w14:textId="77777777" w:rsidR="00D85CD6" w:rsidRDefault="00D85CD6" w:rsidP="007F219D">
            <w:pPr>
              <w:pStyle w:val="InfoBlue"/>
            </w:pPr>
            <w:r>
              <w:t>Black box testing</w:t>
            </w:r>
          </w:p>
          <w:p w14:paraId="6147DBF2" w14:textId="1B116700" w:rsidR="00D85CD6" w:rsidRDefault="009173D0" w:rsidP="006640EB">
            <w:pPr>
              <w:pStyle w:val="BodyText"/>
              <w:numPr>
                <w:ilvl w:val="0"/>
                <w:numId w:val="27"/>
              </w:numPr>
            </w:pPr>
            <w:r>
              <w:t>R</w:t>
            </w:r>
            <w:r w:rsidR="007F219D">
              <w:t>un test case 73</w:t>
            </w:r>
          </w:p>
          <w:p w14:paraId="1CCDAA95" w14:textId="77777777" w:rsidR="00D85CD6" w:rsidRPr="004D2DF7" w:rsidRDefault="00D85CD6" w:rsidP="006640EB">
            <w:pPr>
              <w:pStyle w:val="BodyText"/>
              <w:ind w:left="1440"/>
            </w:pPr>
            <w:r>
              <w:t>Compare the result with the expected output.</w:t>
            </w:r>
          </w:p>
        </w:tc>
      </w:tr>
      <w:tr w:rsidR="00D85CD6" w14:paraId="21775C82" w14:textId="77777777" w:rsidTr="006640EB">
        <w:trPr>
          <w:cantSplit/>
        </w:trPr>
        <w:tc>
          <w:tcPr>
            <w:tcW w:w="2211" w:type="dxa"/>
          </w:tcPr>
          <w:p w14:paraId="76E0AE94" w14:textId="77777777" w:rsidR="00D85CD6" w:rsidRDefault="00D85CD6" w:rsidP="006640EB">
            <w:pPr>
              <w:pStyle w:val="BodyText1"/>
            </w:pPr>
            <w:r>
              <w:t>Completion Criteria:</w:t>
            </w:r>
          </w:p>
        </w:tc>
        <w:tc>
          <w:tcPr>
            <w:tcW w:w="6627" w:type="dxa"/>
          </w:tcPr>
          <w:p w14:paraId="24964D7E" w14:textId="77777777" w:rsidR="00D85CD6" w:rsidRDefault="00D85CD6" w:rsidP="007F219D">
            <w:pPr>
              <w:pStyle w:val="InfoBlue"/>
              <w:numPr>
                <w:ilvl w:val="0"/>
                <w:numId w:val="26"/>
              </w:numPr>
            </w:pPr>
            <w:r>
              <w:t>Finishing run all the test cases</w:t>
            </w:r>
          </w:p>
          <w:p w14:paraId="352799A4" w14:textId="77777777" w:rsidR="00D85CD6" w:rsidRDefault="00D85CD6" w:rsidP="006640EB">
            <w:pPr>
              <w:pStyle w:val="BodyText"/>
              <w:numPr>
                <w:ilvl w:val="0"/>
                <w:numId w:val="26"/>
              </w:numPr>
            </w:pPr>
            <w:r>
              <w:t>Covering all the possible cases</w:t>
            </w:r>
          </w:p>
          <w:p w14:paraId="4B3DEB44" w14:textId="77777777" w:rsidR="00D85CD6" w:rsidRDefault="00D85CD6" w:rsidP="007F219D">
            <w:pPr>
              <w:pStyle w:val="InfoBlue"/>
              <w:numPr>
                <w:ilvl w:val="0"/>
                <w:numId w:val="26"/>
              </w:numPr>
            </w:pPr>
            <w:r>
              <w:t>The pass rate is 100%</w:t>
            </w:r>
          </w:p>
        </w:tc>
      </w:tr>
      <w:tr w:rsidR="00D85CD6" w14:paraId="0BA9601D" w14:textId="77777777" w:rsidTr="006640EB">
        <w:trPr>
          <w:cantSplit/>
        </w:trPr>
        <w:tc>
          <w:tcPr>
            <w:tcW w:w="2211" w:type="dxa"/>
          </w:tcPr>
          <w:p w14:paraId="7B24A1AB" w14:textId="77777777" w:rsidR="00D85CD6" w:rsidRDefault="00D85CD6" w:rsidP="006640EB">
            <w:pPr>
              <w:pStyle w:val="BodyText1"/>
            </w:pPr>
            <w:r>
              <w:t>Special Considerations:</w:t>
            </w:r>
          </w:p>
        </w:tc>
        <w:tc>
          <w:tcPr>
            <w:tcW w:w="6627" w:type="dxa"/>
          </w:tcPr>
          <w:p w14:paraId="475B1109" w14:textId="0AA52AB6" w:rsidR="00D85CD6" w:rsidRDefault="0099477C" w:rsidP="007F219D">
            <w:pPr>
              <w:pStyle w:val="InfoBlue"/>
            </w:pPr>
            <w:r>
              <w:t xml:space="preserve">A computer with at least 3.6GHz CPU and 4GB ram </w:t>
            </w:r>
          </w:p>
        </w:tc>
      </w:tr>
    </w:tbl>
    <w:p w14:paraId="5B82ED09" w14:textId="5EB5E911" w:rsidR="00422DA6" w:rsidRDefault="00422DA6" w:rsidP="00F66565">
      <w:pPr>
        <w:pStyle w:val="Heading3"/>
        <w:numPr>
          <w:ilvl w:val="0"/>
          <w:numId w:val="0"/>
        </w:numPr>
      </w:pPr>
    </w:p>
    <w:p w14:paraId="1C4EA6DF" w14:textId="77777777" w:rsidR="00422DA6" w:rsidRDefault="00422DA6">
      <w:pPr>
        <w:pStyle w:val="BodyText"/>
      </w:pPr>
    </w:p>
    <w:p w14:paraId="10647D59" w14:textId="77777777" w:rsidR="00422DA6" w:rsidRDefault="002A6656">
      <w:pPr>
        <w:pStyle w:val="Heading3"/>
      </w:pPr>
      <w:bookmarkStart w:id="89" w:name="_Toc433104452"/>
      <w:bookmarkStart w:id="90" w:name="_Toc314978541"/>
      <w:bookmarkStart w:id="91" w:name="_Toc327254070"/>
      <w:bookmarkStart w:id="92" w:name="_Toc327255035"/>
      <w:bookmarkStart w:id="93" w:name="_Toc327255104"/>
      <w:bookmarkStart w:id="94" w:name="_Toc327255343"/>
      <w:bookmarkEnd w:id="88"/>
      <w:r>
        <w:br w:type="page"/>
      </w:r>
      <w:bookmarkStart w:id="95" w:name="_Toc465287309"/>
      <w:r>
        <w:lastRenderedPageBreak/>
        <w:t>Security and Access Control Testing</w:t>
      </w:r>
      <w:bookmarkEnd w:id="89"/>
      <w:bookmarkEnd w:id="95"/>
    </w:p>
    <w:p w14:paraId="0A8DB39D" w14:textId="77777777" w:rsidR="00422DA6" w:rsidRDefault="00422DA6">
      <w:pPr>
        <w:pStyle w:val="BodyText"/>
      </w:pPr>
    </w:p>
    <w:bookmarkEnd w:id="90"/>
    <w:p w14:paraId="608938CB" w14:textId="77777777" w:rsidR="00C45D4E" w:rsidRDefault="00962E5C" w:rsidP="00962E5C">
      <w:pPr>
        <w:pStyle w:val="Heading3"/>
        <w:numPr>
          <w:ilvl w:val="0"/>
          <w:numId w:val="0"/>
        </w:numPr>
      </w:pPr>
      <w:r>
        <w:t xml:space="preserve"> </w:t>
      </w:r>
    </w:p>
    <w:tbl>
      <w:tblPr>
        <w:tblW w:w="8838"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C45D4E" w:rsidRPr="0098787A" w14:paraId="1A571389" w14:textId="77777777" w:rsidTr="006640EB">
        <w:trPr>
          <w:cantSplit/>
        </w:trPr>
        <w:tc>
          <w:tcPr>
            <w:tcW w:w="2211" w:type="dxa"/>
          </w:tcPr>
          <w:p w14:paraId="0B54B4F7" w14:textId="77777777" w:rsidR="00C45D4E" w:rsidRDefault="00C45D4E" w:rsidP="006640EB">
            <w:pPr>
              <w:pStyle w:val="BodyText1"/>
            </w:pPr>
            <w:r>
              <w:t>Test Objective:</w:t>
            </w:r>
          </w:p>
        </w:tc>
        <w:tc>
          <w:tcPr>
            <w:tcW w:w="6627" w:type="dxa"/>
          </w:tcPr>
          <w:p w14:paraId="4BAF2CD0" w14:textId="77777777" w:rsidR="00C45D4E" w:rsidRPr="0098787A" w:rsidRDefault="00C45D4E" w:rsidP="007F219D">
            <w:pPr>
              <w:pStyle w:val="InfoBlue"/>
            </w:pPr>
            <w:r w:rsidRPr="003A1D76">
              <w:t>The system will take no longer than 3 seconds to generate a report</w:t>
            </w:r>
          </w:p>
        </w:tc>
      </w:tr>
      <w:tr w:rsidR="00C45D4E" w:rsidRPr="004D2DF7" w14:paraId="309D24CC" w14:textId="77777777" w:rsidTr="006640EB">
        <w:trPr>
          <w:cantSplit/>
        </w:trPr>
        <w:tc>
          <w:tcPr>
            <w:tcW w:w="2211" w:type="dxa"/>
          </w:tcPr>
          <w:p w14:paraId="19953ECC" w14:textId="77777777" w:rsidR="00C45D4E" w:rsidRDefault="00C45D4E" w:rsidP="006640EB">
            <w:pPr>
              <w:pStyle w:val="BodyText1"/>
            </w:pPr>
            <w:r>
              <w:t>Technique:</w:t>
            </w:r>
          </w:p>
        </w:tc>
        <w:tc>
          <w:tcPr>
            <w:tcW w:w="6627" w:type="dxa"/>
          </w:tcPr>
          <w:p w14:paraId="0D96CB4A" w14:textId="77777777" w:rsidR="00C45D4E" w:rsidRDefault="00C45D4E" w:rsidP="007F219D">
            <w:pPr>
              <w:pStyle w:val="InfoBlue"/>
            </w:pPr>
            <w:r>
              <w:t>Black box testing</w:t>
            </w:r>
          </w:p>
          <w:p w14:paraId="6D018BAE" w14:textId="63DC7715" w:rsidR="00C45D4E" w:rsidRDefault="00C45D4E" w:rsidP="006640EB">
            <w:pPr>
              <w:pStyle w:val="BodyText"/>
              <w:numPr>
                <w:ilvl w:val="0"/>
                <w:numId w:val="27"/>
              </w:numPr>
            </w:pPr>
            <w:r>
              <w:t xml:space="preserve">Run test case </w:t>
            </w:r>
            <w:r w:rsidR="00DB4E4F">
              <w:t>78...85</w:t>
            </w:r>
          </w:p>
          <w:p w14:paraId="6F587C15" w14:textId="77777777" w:rsidR="00C45D4E" w:rsidRPr="004D2DF7" w:rsidRDefault="00C45D4E" w:rsidP="006640EB">
            <w:pPr>
              <w:pStyle w:val="BodyText"/>
              <w:ind w:left="1440"/>
            </w:pPr>
            <w:r>
              <w:t>Compare the result with the expected output.</w:t>
            </w:r>
          </w:p>
        </w:tc>
      </w:tr>
      <w:tr w:rsidR="00C45D4E" w14:paraId="1463C0B8" w14:textId="77777777" w:rsidTr="006640EB">
        <w:trPr>
          <w:cantSplit/>
        </w:trPr>
        <w:tc>
          <w:tcPr>
            <w:tcW w:w="2211" w:type="dxa"/>
          </w:tcPr>
          <w:p w14:paraId="179960A2" w14:textId="77777777" w:rsidR="00C45D4E" w:rsidRDefault="00C45D4E" w:rsidP="006640EB">
            <w:pPr>
              <w:pStyle w:val="BodyText1"/>
            </w:pPr>
            <w:r>
              <w:t>Completion Criteria:</w:t>
            </w:r>
          </w:p>
        </w:tc>
        <w:tc>
          <w:tcPr>
            <w:tcW w:w="6627" w:type="dxa"/>
          </w:tcPr>
          <w:p w14:paraId="721CD501" w14:textId="77777777" w:rsidR="00C45D4E" w:rsidRDefault="00C45D4E" w:rsidP="007F219D">
            <w:pPr>
              <w:pStyle w:val="InfoBlue"/>
              <w:numPr>
                <w:ilvl w:val="0"/>
                <w:numId w:val="26"/>
              </w:numPr>
            </w:pPr>
            <w:r>
              <w:t>Finishing run all the test cases</w:t>
            </w:r>
          </w:p>
          <w:p w14:paraId="5724835E" w14:textId="77777777" w:rsidR="00C45D4E" w:rsidRDefault="00C45D4E" w:rsidP="006640EB">
            <w:pPr>
              <w:pStyle w:val="BodyText"/>
              <w:numPr>
                <w:ilvl w:val="0"/>
                <w:numId w:val="26"/>
              </w:numPr>
            </w:pPr>
            <w:r>
              <w:t>Covering all the possible cases</w:t>
            </w:r>
          </w:p>
          <w:p w14:paraId="2ED09EAB" w14:textId="77777777" w:rsidR="00C45D4E" w:rsidRDefault="00C45D4E" w:rsidP="007F219D">
            <w:pPr>
              <w:pStyle w:val="InfoBlue"/>
              <w:numPr>
                <w:ilvl w:val="0"/>
                <w:numId w:val="26"/>
              </w:numPr>
            </w:pPr>
            <w:r>
              <w:t>The pass rate is 100%</w:t>
            </w:r>
          </w:p>
        </w:tc>
      </w:tr>
      <w:tr w:rsidR="00C45D4E" w14:paraId="038C26DB" w14:textId="77777777" w:rsidTr="006640EB">
        <w:trPr>
          <w:cantSplit/>
        </w:trPr>
        <w:tc>
          <w:tcPr>
            <w:tcW w:w="2211" w:type="dxa"/>
          </w:tcPr>
          <w:p w14:paraId="51E507F8" w14:textId="77777777" w:rsidR="00C45D4E" w:rsidRDefault="00C45D4E" w:rsidP="006640EB">
            <w:pPr>
              <w:pStyle w:val="BodyText1"/>
            </w:pPr>
            <w:r>
              <w:t>Special Considerations:</w:t>
            </w:r>
          </w:p>
        </w:tc>
        <w:tc>
          <w:tcPr>
            <w:tcW w:w="6627" w:type="dxa"/>
          </w:tcPr>
          <w:p w14:paraId="5A6F869D" w14:textId="77777777" w:rsidR="00C45D4E" w:rsidRDefault="00C45D4E" w:rsidP="007F219D">
            <w:pPr>
              <w:pStyle w:val="InfoBlue"/>
            </w:pPr>
            <w:r>
              <w:t>none</w:t>
            </w:r>
          </w:p>
        </w:tc>
      </w:tr>
    </w:tbl>
    <w:p w14:paraId="66F2D8E8" w14:textId="426CBC86" w:rsidR="00422DA6" w:rsidRDefault="00422DA6" w:rsidP="00962E5C">
      <w:pPr>
        <w:pStyle w:val="Heading3"/>
        <w:numPr>
          <w:ilvl w:val="0"/>
          <w:numId w:val="0"/>
        </w:numPr>
      </w:pPr>
    </w:p>
    <w:bookmarkEnd w:id="91"/>
    <w:bookmarkEnd w:id="92"/>
    <w:bookmarkEnd w:id="93"/>
    <w:bookmarkEnd w:id="94"/>
    <w:p w14:paraId="5CD33E33" w14:textId="5313A3CE" w:rsidR="00422DA6" w:rsidRDefault="00B40437" w:rsidP="00B40437">
      <w:pPr>
        <w:pStyle w:val="Heading3"/>
        <w:numPr>
          <w:ilvl w:val="0"/>
          <w:numId w:val="0"/>
        </w:numPr>
      </w:pPr>
      <w:r>
        <w:t xml:space="preserve"> </w:t>
      </w:r>
    </w:p>
    <w:p w14:paraId="1B1A0982" w14:textId="77777777" w:rsidR="00422DA6" w:rsidRDefault="00422DA6">
      <w:pPr>
        <w:pStyle w:val="BodyText"/>
      </w:pPr>
    </w:p>
    <w:p w14:paraId="5CF8343C" w14:textId="43AB7229" w:rsidR="00422DA6" w:rsidRDefault="00962E5C" w:rsidP="00962E5C">
      <w:pPr>
        <w:pStyle w:val="Heading3"/>
        <w:numPr>
          <w:ilvl w:val="0"/>
          <w:numId w:val="0"/>
        </w:numPr>
      </w:pPr>
      <w:r>
        <w:t xml:space="preserve"> </w:t>
      </w:r>
    </w:p>
    <w:p w14:paraId="34FBBA25" w14:textId="77777777" w:rsidR="00422DA6" w:rsidRDefault="002A6656">
      <w:pPr>
        <w:pStyle w:val="Heading2"/>
      </w:pPr>
      <w:bookmarkStart w:id="96" w:name="_Toc314978542"/>
      <w:bookmarkStart w:id="97" w:name="_Toc324843645"/>
      <w:bookmarkStart w:id="98" w:name="_Toc324851952"/>
      <w:r>
        <w:br w:type="page"/>
      </w:r>
      <w:bookmarkStart w:id="99" w:name="_Toc324915535"/>
      <w:bookmarkStart w:id="100" w:name="_Toc433104456"/>
      <w:bookmarkStart w:id="101" w:name="_Toc465287310"/>
      <w:r>
        <w:lastRenderedPageBreak/>
        <w:t>Tools</w:t>
      </w:r>
      <w:bookmarkEnd w:id="96"/>
      <w:bookmarkEnd w:id="97"/>
      <w:bookmarkEnd w:id="98"/>
      <w:bookmarkEnd w:id="99"/>
      <w:bookmarkEnd w:id="100"/>
      <w:bookmarkEnd w:id="101"/>
    </w:p>
    <w:p w14:paraId="3820FC14" w14:textId="77777777" w:rsidR="00422DA6" w:rsidRDefault="002A6656">
      <w:pPr>
        <w:pStyle w:val="BodyText"/>
        <w:ind w:left="0"/>
      </w:pPr>
      <w:bookmarkStart w:id="102" w:name="_Toc314978543"/>
      <w:bookmarkStart w:id="103" w:name="_Toc324843646"/>
      <w:bookmarkStart w:id="104" w:name="_Toc324851953"/>
      <w:bookmarkStart w:id="105" w:name="_Toc324915536"/>
      <w:r>
        <w:t>The following tools will be employed for this project:</w:t>
      </w:r>
    </w:p>
    <w:p w14:paraId="6CF9192D" w14:textId="7CCC25AB" w:rsidR="00710E91" w:rsidRPr="00710E91" w:rsidRDefault="00710E91" w:rsidP="007F219D">
      <w:pPr>
        <w:pStyle w:val="InfoBlue"/>
        <w:numPr>
          <w:ilvl w:val="0"/>
          <w:numId w:val="28"/>
        </w:numPr>
      </w:pPr>
      <w:r>
        <w:t>QT tests for unit testing</w:t>
      </w:r>
    </w:p>
    <w:p w14:paraId="7BDBDD38" w14:textId="77777777" w:rsidR="00710E91" w:rsidRPr="00710E91" w:rsidRDefault="00710E91" w:rsidP="00710E91">
      <w:pPr>
        <w:pStyle w:val="BodyText"/>
      </w:pPr>
    </w:p>
    <w:p w14:paraId="36995569" w14:textId="77777777" w:rsidR="00422DA6" w:rsidRDefault="00422DA6">
      <w:pPr>
        <w:pStyle w:val="BodyText"/>
      </w:pPr>
    </w:p>
    <w:p w14:paraId="6C83CC44" w14:textId="5531D284" w:rsidR="00422DA6" w:rsidRDefault="002A6656">
      <w:pPr>
        <w:pStyle w:val="Heading1"/>
      </w:pPr>
      <w:r>
        <w:br w:type="page"/>
      </w:r>
      <w:bookmarkStart w:id="106" w:name="_Toc433104457"/>
      <w:bookmarkStart w:id="107" w:name="_Toc465287311"/>
      <w:r>
        <w:lastRenderedPageBreak/>
        <w:t>Resources</w:t>
      </w:r>
      <w:bookmarkEnd w:id="102"/>
      <w:bookmarkEnd w:id="103"/>
      <w:bookmarkEnd w:id="104"/>
      <w:bookmarkEnd w:id="105"/>
      <w:bookmarkEnd w:id="106"/>
      <w:bookmarkEnd w:id="107"/>
    </w:p>
    <w:p w14:paraId="19182EED" w14:textId="77777777" w:rsidR="00422DA6" w:rsidRDefault="002A6656">
      <w:pPr>
        <w:pStyle w:val="Heading2"/>
      </w:pPr>
      <w:bookmarkStart w:id="108" w:name="_Toc417790805"/>
      <w:bookmarkStart w:id="109" w:name="_Toc433104458"/>
      <w:bookmarkStart w:id="110" w:name="_Toc465287312"/>
      <w:bookmarkStart w:id="111" w:name="_Toc314978545"/>
      <w:bookmarkStart w:id="112" w:name="_Toc324843648"/>
      <w:bookmarkStart w:id="113" w:name="_Toc324851955"/>
      <w:r>
        <w:t>Workers</w:t>
      </w:r>
      <w:bookmarkEnd w:id="108"/>
      <w:bookmarkEnd w:id="109"/>
      <w:bookmarkEnd w:id="110"/>
    </w:p>
    <w:p w14:paraId="4FCD0447" w14:textId="77777777" w:rsidR="00422DA6" w:rsidRDefault="002A6656">
      <w:pPr>
        <w:pStyle w:val="BodyText"/>
        <w:ind w:left="0" w:firstLine="450"/>
      </w:pPr>
      <w:r>
        <w:t>This table shows the staffing assumptions for the project.</w:t>
      </w:r>
    </w:p>
    <w:p w14:paraId="0729EAE4" w14:textId="77777777" w:rsidR="00422DA6" w:rsidRDefault="002A6656" w:rsidP="007F219D">
      <w:pPr>
        <w:pStyle w:val="InfoBlue"/>
      </w:pPr>
      <w:r>
        <w:t>[NOTE:  Delete or add items as appropriate.]</w:t>
      </w:r>
    </w:p>
    <w:p w14:paraId="6E24F129" w14:textId="77777777" w:rsidR="00422DA6" w:rsidRDefault="00422DA6">
      <w:pPr>
        <w:pStyle w:val="BodyText"/>
      </w:pPr>
    </w:p>
    <w:tbl>
      <w:tblPr>
        <w:tblW w:w="0" w:type="auto"/>
        <w:tblLayout w:type="fixed"/>
        <w:tblLook w:val="0000" w:firstRow="0" w:lastRow="0" w:firstColumn="0" w:lastColumn="0" w:noHBand="0" w:noVBand="0"/>
      </w:tblPr>
      <w:tblGrid>
        <w:gridCol w:w="2448"/>
        <w:gridCol w:w="2700"/>
        <w:gridCol w:w="4140"/>
      </w:tblGrid>
      <w:tr w:rsidR="00422DA6" w14:paraId="56775197"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A44A4E9" w14:textId="77777777" w:rsidR="00422DA6" w:rsidRDefault="002A6656">
            <w:pPr>
              <w:pStyle w:val="BodyText1"/>
              <w:jc w:val="center"/>
            </w:pPr>
            <w:r>
              <w:t>Human Resources</w:t>
            </w:r>
          </w:p>
        </w:tc>
      </w:tr>
      <w:tr w:rsidR="00422DA6" w14:paraId="2A5BE46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A81EA9E" w14:textId="77777777" w:rsidR="00422DA6" w:rsidRDefault="002A6656">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512844B" w14:textId="77777777" w:rsidR="00422DA6" w:rsidRDefault="002A6656">
            <w:pPr>
              <w:pStyle w:val="BodyText1"/>
              <w:jc w:val="center"/>
            </w:pPr>
            <w:r>
              <w:t>Minimum Resources Recommended</w:t>
            </w:r>
          </w:p>
          <w:p w14:paraId="526A035E" w14:textId="77777777" w:rsidR="00422DA6" w:rsidRDefault="002A6656">
            <w:pPr>
              <w:pStyle w:val="BodyText1"/>
              <w:jc w:val="center"/>
            </w:pPr>
            <w:r>
              <w:rPr>
                <w:sz w:val="16"/>
              </w:rPr>
              <w:t>(number of full-time workers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81009FC" w14:textId="77777777" w:rsidR="00422DA6" w:rsidRDefault="002A6656">
            <w:pPr>
              <w:pStyle w:val="BodyText1"/>
              <w:jc w:val="center"/>
            </w:pPr>
            <w:r>
              <w:t>Specific Responsibilities or Comments</w:t>
            </w:r>
          </w:p>
        </w:tc>
      </w:tr>
      <w:tr w:rsidR="00422DA6" w14:paraId="431917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2565E26" w14:textId="77777777" w:rsidR="00422DA6" w:rsidRDefault="002A6656">
            <w:pPr>
              <w:pStyle w:val="BodyText1"/>
            </w:pPr>
            <w:r>
              <w:t>Test Manager,</w:t>
            </w:r>
          </w:p>
          <w:p w14:paraId="66668EA6" w14:textId="77777777" w:rsidR="00422DA6" w:rsidRDefault="002A6656">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077B7503" w14:textId="1B7F0764"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644AD7D" w14:textId="77777777" w:rsidR="00422DA6" w:rsidRDefault="002A6656">
            <w:pPr>
              <w:pStyle w:val="BodyText1"/>
            </w:pPr>
            <w:r>
              <w:t xml:space="preserve">Provides management oversight. </w:t>
            </w:r>
          </w:p>
          <w:p w14:paraId="33C04D22" w14:textId="77777777" w:rsidR="00422DA6" w:rsidRDefault="002A6656">
            <w:pPr>
              <w:pStyle w:val="BodyText1"/>
            </w:pPr>
            <w:r>
              <w:t>Responsibilities:</w:t>
            </w:r>
          </w:p>
          <w:p w14:paraId="735BD815" w14:textId="77777777" w:rsidR="00422DA6" w:rsidRDefault="002A6656" w:rsidP="00B73F96">
            <w:pPr>
              <w:pStyle w:val="BodyText1"/>
              <w:numPr>
                <w:ilvl w:val="0"/>
                <w:numId w:val="7"/>
              </w:numPr>
            </w:pPr>
            <w:r>
              <w:t>provide technical direction</w:t>
            </w:r>
          </w:p>
          <w:p w14:paraId="257D8974" w14:textId="77777777" w:rsidR="00422DA6" w:rsidRDefault="002A6656" w:rsidP="00B73F96">
            <w:pPr>
              <w:pStyle w:val="BodyText1"/>
              <w:numPr>
                <w:ilvl w:val="0"/>
                <w:numId w:val="7"/>
              </w:numPr>
            </w:pPr>
            <w:r>
              <w:t>acquire appropriate resources</w:t>
            </w:r>
          </w:p>
          <w:p w14:paraId="5C0EE94D" w14:textId="77777777" w:rsidR="00422DA6" w:rsidRDefault="002A6656" w:rsidP="00B73F96">
            <w:pPr>
              <w:pStyle w:val="BodyText1"/>
              <w:numPr>
                <w:ilvl w:val="0"/>
                <w:numId w:val="7"/>
              </w:numPr>
            </w:pPr>
            <w:r>
              <w:t>provide management reporting</w:t>
            </w:r>
          </w:p>
        </w:tc>
      </w:tr>
      <w:tr w:rsidR="00422DA6" w14:paraId="7B5F14D7" w14:textId="77777777">
        <w:trPr>
          <w:cantSplit/>
        </w:trPr>
        <w:tc>
          <w:tcPr>
            <w:tcW w:w="2448" w:type="dxa"/>
            <w:tcBorders>
              <w:top w:val="single" w:sz="6" w:space="0" w:color="auto"/>
              <w:left w:val="single" w:sz="6" w:space="0" w:color="auto"/>
              <w:right w:val="single" w:sz="6" w:space="0" w:color="auto"/>
            </w:tcBorders>
          </w:tcPr>
          <w:p w14:paraId="34AFEB80" w14:textId="77777777" w:rsidR="00422DA6" w:rsidRDefault="002A6656">
            <w:pPr>
              <w:pStyle w:val="BodyText1"/>
            </w:pPr>
            <w:r>
              <w:t>Test Designer</w:t>
            </w:r>
          </w:p>
          <w:p w14:paraId="5BEA586D" w14:textId="77777777" w:rsidR="00422DA6" w:rsidRDefault="00422DA6">
            <w:pPr>
              <w:pStyle w:val="BodyText1"/>
            </w:pPr>
          </w:p>
        </w:tc>
        <w:tc>
          <w:tcPr>
            <w:tcW w:w="2700" w:type="dxa"/>
            <w:tcBorders>
              <w:top w:val="single" w:sz="6" w:space="0" w:color="auto"/>
              <w:left w:val="single" w:sz="6" w:space="0" w:color="auto"/>
              <w:bottom w:val="single" w:sz="6" w:space="0" w:color="auto"/>
              <w:right w:val="single" w:sz="6" w:space="0" w:color="auto"/>
            </w:tcBorders>
          </w:tcPr>
          <w:p w14:paraId="484F4003" w14:textId="734B516E"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3579AF1" w14:textId="77777777" w:rsidR="00422DA6" w:rsidRDefault="002A6656">
            <w:pPr>
              <w:pStyle w:val="BodyText1"/>
            </w:pPr>
            <w:r>
              <w:t>Identifies, prioritizes, and implements test cases.</w:t>
            </w:r>
          </w:p>
          <w:p w14:paraId="72DFDFF2" w14:textId="77777777" w:rsidR="00422DA6" w:rsidRDefault="002A6656">
            <w:pPr>
              <w:pStyle w:val="BodyText1"/>
            </w:pPr>
            <w:r>
              <w:t>Responsibilities:</w:t>
            </w:r>
          </w:p>
          <w:p w14:paraId="119F434C" w14:textId="77777777" w:rsidR="00422DA6" w:rsidRDefault="002A6656" w:rsidP="00B73F96">
            <w:pPr>
              <w:pStyle w:val="BodyText1"/>
              <w:numPr>
                <w:ilvl w:val="0"/>
                <w:numId w:val="8"/>
              </w:numPr>
            </w:pPr>
            <w:r>
              <w:t>generate test plan</w:t>
            </w:r>
          </w:p>
          <w:p w14:paraId="25E5822B" w14:textId="77777777" w:rsidR="00422DA6" w:rsidRDefault="002A6656" w:rsidP="00B73F96">
            <w:pPr>
              <w:pStyle w:val="BodyText1"/>
              <w:numPr>
                <w:ilvl w:val="0"/>
                <w:numId w:val="8"/>
              </w:numPr>
            </w:pPr>
            <w:r>
              <w:t>generate test model</w:t>
            </w:r>
          </w:p>
          <w:p w14:paraId="70BF7101" w14:textId="77777777" w:rsidR="00422DA6" w:rsidRDefault="002A6656" w:rsidP="00B73F96">
            <w:pPr>
              <w:pStyle w:val="BodyText1"/>
              <w:numPr>
                <w:ilvl w:val="0"/>
                <w:numId w:val="8"/>
              </w:numPr>
            </w:pPr>
            <w:r>
              <w:t>evaluate effectiveness of test effort</w:t>
            </w:r>
          </w:p>
        </w:tc>
      </w:tr>
      <w:tr w:rsidR="00422DA6" w14:paraId="02E11C2D" w14:textId="77777777">
        <w:trPr>
          <w:cantSplit/>
          <w:trHeight w:val="40"/>
        </w:trPr>
        <w:tc>
          <w:tcPr>
            <w:tcW w:w="2448" w:type="dxa"/>
            <w:tcBorders>
              <w:top w:val="single" w:sz="6" w:space="0" w:color="auto"/>
              <w:left w:val="single" w:sz="6" w:space="0" w:color="auto"/>
              <w:right w:val="single" w:sz="6" w:space="0" w:color="auto"/>
            </w:tcBorders>
          </w:tcPr>
          <w:p w14:paraId="09AF8873" w14:textId="77777777" w:rsidR="00422DA6" w:rsidRDefault="002A6656">
            <w:pPr>
              <w:pStyle w:val="BodyText1"/>
            </w:pPr>
            <w:r>
              <w:t>Tester</w:t>
            </w:r>
          </w:p>
        </w:tc>
        <w:tc>
          <w:tcPr>
            <w:tcW w:w="2700" w:type="dxa"/>
            <w:tcBorders>
              <w:top w:val="single" w:sz="6" w:space="0" w:color="auto"/>
              <w:bottom w:val="single" w:sz="6" w:space="0" w:color="auto"/>
              <w:right w:val="single" w:sz="6" w:space="0" w:color="auto"/>
            </w:tcBorders>
          </w:tcPr>
          <w:p w14:paraId="2E125F7F" w14:textId="234778C5"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E65C10" w14:textId="77777777" w:rsidR="00422DA6" w:rsidRDefault="002A6656">
            <w:pPr>
              <w:pStyle w:val="BodyText1"/>
            </w:pPr>
            <w:r>
              <w:t>Executes the tests.</w:t>
            </w:r>
          </w:p>
          <w:p w14:paraId="4D668BE2" w14:textId="77777777" w:rsidR="00422DA6" w:rsidRDefault="002A6656">
            <w:pPr>
              <w:pStyle w:val="BodyText1"/>
            </w:pPr>
            <w:r>
              <w:t>Responsibilities:</w:t>
            </w:r>
          </w:p>
          <w:p w14:paraId="72112E2C" w14:textId="77777777" w:rsidR="00422DA6" w:rsidRDefault="002A6656" w:rsidP="00B73F96">
            <w:pPr>
              <w:pStyle w:val="BodyText1"/>
              <w:numPr>
                <w:ilvl w:val="0"/>
                <w:numId w:val="9"/>
              </w:numPr>
            </w:pPr>
            <w:r>
              <w:t>execute tests</w:t>
            </w:r>
          </w:p>
          <w:p w14:paraId="18253C5B" w14:textId="77777777" w:rsidR="00422DA6" w:rsidRDefault="002A6656" w:rsidP="00B73F96">
            <w:pPr>
              <w:pStyle w:val="BodyText1"/>
              <w:numPr>
                <w:ilvl w:val="0"/>
                <w:numId w:val="9"/>
              </w:numPr>
            </w:pPr>
            <w:r>
              <w:t>log results</w:t>
            </w:r>
          </w:p>
          <w:p w14:paraId="678937F6" w14:textId="77777777" w:rsidR="00422DA6" w:rsidRDefault="002A6656" w:rsidP="00B73F96">
            <w:pPr>
              <w:pStyle w:val="BodyText1"/>
              <w:numPr>
                <w:ilvl w:val="0"/>
                <w:numId w:val="9"/>
              </w:numPr>
            </w:pPr>
            <w:r>
              <w:t>recover from errors</w:t>
            </w:r>
          </w:p>
          <w:p w14:paraId="1634CE75" w14:textId="77777777" w:rsidR="00422DA6" w:rsidRDefault="002A6656" w:rsidP="00B73F96">
            <w:pPr>
              <w:pStyle w:val="BodyText1"/>
              <w:numPr>
                <w:ilvl w:val="0"/>
                <w:numId w:val="9"/>
              </w:numPr>
            </w:pPr>
            <w:r>
              <w:t>document change requests</w:t>
            </w:r>
          </w:p>
        </w:tc>
      </w:tr>
      <w:tr w:rsidR="00422DA6" w14:paraId="0EA93F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1028A45" w14:textId="77777777" w:rsidR="00422DA6" w:rsidRDefault="002A6656">
            <w:pPr>
              <w:pStyle w:val="BodyText1"/>
            </w:pPr>
            <w:r>
              <w:t>Test System Administrator</w:t>
            </w:r>
          </w:p>
        </w:tc>
        <w:tc>
          <w:tcPr>
            <w:tcW w:w="2700" w:type="dxa"/>
            <w:tcBorders>
              <w:top w:val="single" w:sz="6" w:space="0" w:color="auto"/>
              <w:bottom w:val="single" w:sz="6" w:space="0" w:color="auto"/>
              <w:right w:val="single" w:sz="6" w:space="0" w:color="auto"/>
            </w:tcBorders>
          </w:tcPr>
          <w:p w14:paraId="297F3B15" w14:textId="07F0EA4C"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0A6016" w14:textId="77777777" w:rsidR="00422DA6" w:rsidRDefault="002A6656">
            <w:pPr>
              <w:pStyle w:val="BodyText1"/>
            </w:pPr>
            <w:r>
              <w:t>Ensures test environment and assets are managed and maintained.</w:t>
            </w:r>
          </w:p>
          <w:p w14:paraId="5614DC18" w14:textId="77777777" w:rsidR="00422DA6" w:rsidRDefault="002A6656">
            <w:pPr>
              <w:pStyle w:val="BodyText1"/>
            </w:pPr>
            <w:r>
              <w:t>Responsibilities:</w:t>
            </w:r>
          </w:p>
          <w:p w14:paraId="794C7615" w14:textId="77777777" w:rsidR="00422DA6" w:rsidRDefault="002A6656" w:rsidP="00B73F96">
            <w:pPr>
              <w:pStyle w:val="BodyText1"/>
              <w:numPr>
                <w:ilvl w:val="0"/>
                <w:numId w:val="10"/>
              </w:numPr>
            </w:pPr>
            <w:r>
              <w:t>administer test management system</w:t>
            </w:r>
          </w:p>
          <w:p w14:paraId="055AFD04" w14:textId="77777777" w:rsidR="00422DA6" w:rsidRDefault="002A6656" w:rsidP="00B73F96">
            <w:pPr>
              <w:pStyle w:val="BodyText1"/>
              <w:numPr>
                <w:ilvl w:val="0"/>
                <w:numId w:val="10"/>
              </w:numPr>
            </w:pPr>
            <w:r>
              <w:t>install and manage worker access to test systems</w:t>
            </w:r>
          </w:p>
        </w:tc>
      </w:tr>
      <w:tr w:rsidR="00422DA6" w14:paraId="3983C0E0" w14:textId="77777777">
        <w:trPr>
          <w:cantSplit/>
        </w:trPr>
        <w:tc>
          <w:tcPr>
            <w:tcW w:w="2448" w:type="dxa"/>
            <w:tcBorders>
              <w:left w:val="single" w:sz="6" w:space="0" w:color="auto"/>
              <w:bottom w:val="single" w:sz="6" w:space="0" w:color="auto"/>
              <w:right w:val="single" w:sz="6" w:space="0" w:color="auto"/>
            </w:tcBorders>
          </w:tcPr>
          <w:p w14:paraId="0E022C11" w14:textId="77777777" w:rsidR="00422DA6" w:rsidRDefault="002A6656">
            <w:pPr>
              <w:pStyle w:val="BodyText1"/>
            </w:pPr>
            <w:r>
              <w:t xml:space="preserve">Database </w:t>
            </w:r>
            <w:proofErr w:type="spellStart"/>
            <w:r>
              <w:t>Administratator</w:t>
            </w:r>
            <w:proofErr w:type="spellEnd"/>
            <w:r>
              <w:t>, Database Manager</w:t>
            </w:r>
          </w:p>
        </w:tc>
        <w:tc>
          <w:tcPr>
            <w:tcW w:w="2700" w:type="dxa"/>
            <w:tcBorders>
              <w:top w:val="single" w:sz="6" w:space="0" w:color="auto"/>
              <w:left w:val="single" w:sz="6" w:space="0" w:color="auto"/>
              <w:bottom w:val="single" w:sz="6" w:space="0" w:color="auto"/>
              <w:right w:val="single" w:sz="6" w:space="0" w:color="auto"/>
            </w:tcBorders>
          </w:tcPr>
          <w:p w14:paraId="04613450" w14:textId="4059191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0209404" w14:textId="77777777" w:rsidR="00422DA6" w:rsidRDefault="002A6656">
            <w:pPr>
              <w:pStyle w:val="BodyText1"/>
            </w:pPr>
            <w:r>
              <w:t>Ensures test data (database) environment and assets are managed and maintained.</w:t>
            </w:r>
          </w:p>
          <w:p w14:paraId="1CDB24B6" w14:textId="77777777" w:rsidR="00422DA6" w:rsidRDefault="002A6656">
            <w:pPr>
              <w:pStyle w:val="BodyText1"/>
            </w:pPr>
            <w:r>
              <w:t>Responsibilities:</w:t>
            </w:r>
          </w:p>
          <w:p w14:paraId="1E1C29FE" w14:textId="77777777" w:rsidR="00422DA6" w:rsidRDefault="002A6656" w:rsidP="00B73F96">
            <w:pPr>
              <w:pStyle w:val="BodyText1"/>
              <w:numPr>
                <w:ilvl w:val="0"/>
                <w:numId w:val="11"/>
              </w:numPr>
            </w:pPr>
            <w:r>
              <w:t xml:space="preserve">administer test data (database) </w:t>
            </w:r>
          </w:p>
        </w:tc>
      </w:tr>
      <w:tr w:rsidR="00422DA6" w14:paraId="3C87C66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8B35C8" w14:textId="77777777" w:rsidR="00422DA6" w:rsidRDefault="002A6656">
            <w:pPr>
              <w:pStyle w:val="BodyText1"/>
            </w:pPr>
            <w:r>
              <w:lastRenderedPageBreak/>
              <w:t>Designer</w:t>
            </w:r>
          </w:p>
        </w:tc>
        <w:tc>
          <w:tcPr>
            <w:tcW w:w="2700" w:type="dxa"/>
            <w:tcBorders>
              <w:top w:val="single" w:sz="6" w:space="0" w:color="auto"/>
              <w:left w:val="single" w:sz="6" w:space="0" w:color="auto"/>
              <w:bottom w:val="single" w:sz="6" w:space="0" w:color="auto"/>
              <w:right w:val="single" w:sz="6" w:space="0" w:color="auto"/>
            </w:tcBorders>
          </w:tcPr>
          <w:p w14:paraId="0D9AFC6C" w14:textId="352432AA"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0DD268A5" w14:textId="77777777" w:rsidR="00422DA6" w:rsidRDefault="002A6656">
            <w:pPr>
              <w:pStyle w:val="BodyText1"/>
            </w:pPr>
            <w:r>
              <w:t>Identifies and defines the operations, attributes, and associations of the test classes.</w:t>
            </w:r>
          </w:p>
          <w:p w14:paraId="5C053843" w14:textId="77777777" w:rsidR="00422DA6" w:rsidRDefault="002A6656">
            <w:pPr>
              <w:pStyle w:val="BodyText1"/>
            </w:pPr>
            <w:r>
              <w:t>Responsibilities:</w:t>
            </w:r>
          </w:p>
          <w:p w14:paraId="4F4C56A1" w14:textId="77777777" w:rsidR="00422DA6" w:rsidRDefault="002A6656" w:rsidP="00B73F96">
            <w:pPr>
              <w:pStyle w:val="BodyText1"/>
              <w:numPr>
                <w:ilvl w:val="0"/>
                <w:numId w:val="12"/>
              </w:numPr>
            </w:pPr>
            <w:r>
              <w:t>identifies and defines the test class(</w:t>
            </w:r>
            <w:proofErr w:type="spellStart"/>
            <w:r>
              <w:t>es</w:t>
            </w:r>
            <w:proofErr w:type="spellEnd"/>
            <w:r>
              <w:t>)</w:t>
            </w:r>
          </w:p>
          <w:p w14:paraId="3EA434BB" w14:textId="77777777" w:rsidR="00422DA6" w:rsidRDefault="002A6656" w:rsidP="00B73F96">
            <w:pPr>
              <w:pStyle w:val="BodyText1"/>
              <w:numPr>
                <w:ilvl w:val="0"/>
                <w:numId w:val="12"/>
              </w:numPr>
            </w:pPr>
            <w:r>
              <w:t>identifies and defines the test packages</w:t>
            </w:r>
          </w:p>
        </w:tc>
      </w:tr>
      <w:tr w:rsidR="00422DA6" w14:paraId="35DA4C1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D2F013" w14:textId="77777777" w:rsidR="00422DA6" w:rsidRDefault="002A6656">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1A50EB83" w14:textId="48B87D2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D67B591" w14:textId="77777777" w:rsidR="00422DA6" w:rsidRDefault="002A6656">
            <w:pPr>
              <w:pStyle w:val="BodyText1"/>
            </w:pPr>
            <w:r>
              <w:t>Implements and unit tests the test classes and test packages.</w:t>
            </w:r>
          </w:p>
          <w:p w14:paraId="7EAD3F42" w14:textId="77777777" w:rsidR="00422DA6" w:rsidRDefault="002A6656">
            <w:pPr>
              <w:pStyle w:val="BodyText1"/>
            </w:pPr>
            <w:r>
              <w:t>Responsibilities:</w:t>
            </w:r>
          </w:p>
          <w:p w14:paraId="5760C109" w14:textId="77777777" w:rsidR="00422DA6" w:rsidRDefault="002A6656" w:rsidP="00B73F96">
            <w:pPr>
              <w:pStyle w:val="BodyText1"/>
              <w:numPr>
                <w:ilvl w:val="0"/>
                <w:numId w:val="13"/>
              </w:numPr>
            </w:pPr>
            <w:r>
              <w:t>creates the test classes and packages implemented in the test model</w:t>
            </w:r>
          </w:p>
        </w:tc>
      </w:tr>
    </w:tbl>
    <w:p w14:paraId="12A4DAD5" w14:textId="77777777" w:rsidR="00422DA6" w:rsidRDefault="00422DA6">
      <w:pPr>
        <w:pStyle w:val="BodyText"/>
      </w:pPr>
    </w:p>
    <w:p w14:paraId="61C90599" w14:textId="1985AC93" w:rsidR="00422DA6" w:rsidRDefault="002A6656" w:rsidP="00584F51">
      <w:pPr>
        <w:pStyle w:val="Heading2"/>
      </w:pPr>
      <w:bookmarkStart w:id="114" w:name="_Toc314978546"/>
      <w:bookmarkEnd w:id="111"/>
      <w:bookmarkEnd w:id="112"/>
      <w:bookmarkEnd w:id="113"/>
      <w:r>
        <w:br w:type="page"/>
      </w:r>
      <w:bookmarkStart w:id="115" w:name="_Toc324843649"/>
      <w:bookmarkStart w:id="116" w:name="_Toc324851956"/>
      <w:bookmarkStart w:id="117" w:name="_Toc324915539"/>
      <w:bookmarkStart w:id="118" w:name="_Toc433104460"/>
      <w:bookmarkStart w:id="119" w:name="_Toc465287313"/>
      <w:bookmarkEnd w:id="114"/>
      <w:r>
        <w:lastRenderedPageBreak/>
        <w:t>Project Milestones</w:t>
      </w:r>
      <w:bookmarkEnd w:id="115"/>
      <w:bookmarkEnd w:id="116"/>
      <w:bookmarkEnd w:id="117"/>
      <w:bookmarkEnd w:id="118"/>
      <w:bookmarkEnd w:id="119"/>
    </w:p>
    <w:p w14:paraId="77E8A561" w14:textId="77777777" w:rsidR="00422DA6" w:rsidRDefault="002A6656" w:rsidP="007F219D">
      <w:pPr>
        <w:pStyle w:val="InfoBlue"/>
      </w:pPr>
      <w:r>
        <w:t xml:space="preserve">[Testing of </w:t>
      </w:r>
      <w:r w:rsidR="007C2C15">
        <w:fldChar w:fldCharType="begin"/>
      </w:r>
      <w:r w:rsidR="007C2C15">
        <w:instrText xml:space="preserve"> SUBJECT  \* MERGEFORMAT </w:instrText>
      </w:r>
      <w:r w:rsidR="007C2C15">
        <w:fldChar w:fldCharType="separate"/>
      </w:r>
      <w:r w:rsidR="003741EB">
        <w:t>&lt;Project Name&gt;</w:t>
      </w:r>
      <w:r w:rsidR="007C2C15">
        <w:fldChar w:fldCharType="end"/>
      </w:r>
      <w:r>
        <w:t xml:space="preserve"> should incorporate test activities for each of the test efforts identified in the previous sections.  Separate project milestones should be identified to communicate project status accomplishments.]</w:t>
      </w:r>
    </w:p>
    <w:p w14:paraId="331D8289" w14:textId="77777777" w:rsidR="00422DA6" w:rsidRDefault="00422DA6">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2DA6" w14:paraId="51245CE2" w14:textId="77777777">
        <w:tc>
          <w:tcPr>
            <w:tcW w:w="3078" w:type="dxa"/>
          </w:tcPr>
          <w:p w14:paraId="0E2584D5" w14:textId="77777777" w:rsidR="00422DA6" w:rsidRDefault="002A6656">
            <w:pPr>
              <w:pStyle w:val="BodyText1"/>
              <w:jc w:val="center"/>
              <w:rPr>
                <w:b/>
                <w:bCs/>
              </w:rPr>
            </w:pPr>
            <w:r>
              <w:rPr>
                <w:b/>
                <w:bCs/>
              </w:rPr>
              <w:t>Milestone Task</w:t>
            </w:r>
          </w:p>
        </w:tc>
        <w:tc>
          <w:tcPr>
            <w:tcW w:w="2250" w:type="dxa"/>
          </w:tcPr>
          <w:p w14:paraId="5065A8A8" w14:textId="77777777" w:rsidR="00422DA6" w:rsidRDefault="002A6656">
            <w:pPr>
              <w:pStyle w:val="BodyText1"/>
              <w:jc w:val="center"/>
              <w:rPr>
                <w:b/>
                <w:bCs/>
              </w:rPr>
            </w:pPr>
            <w:r>
              <w:rPr>
                <w:b/>
                <w:bCs/>
              </w:rPr>
              <w:t>Effort</w:t>
            </w:r>
          </w:p>
        </w:tc>
        <w:tc>
          <w:tcPr>
            <w:tcW w:w="1980" w:type="dxa"/>
          </w:tcPr>
          <w:p w14:paraId="67042798" w14:textId="77777777" w:rsidR="00422DA6" w:rsidRDefault="002A6656">
            <w:pPr>
              <w:pStyle w:val="BodyText1"/>
              <w:jc w:val="center"/>
              <w:rPr>
                <w:b/>
                <w:bCs/>
              </w:rPr>
            </w:pPr>
            <w:r>
              <w:rPr>
                <w:b/>
                <w:bCs/>
              </w:rPr>
              <w:t>Start Date</w:t>
            </w:r>
          </w:p>
        </w:tc>
        <w:tc>
          <w:tcPr>
            <w:tcW w:w="1890" w:type="dxa"/>
          </w:tcPr>
          <w:p w14:paraId="256FE802" w14:textId="77777777" w:rsidR="00422DA6" w:rsidRDefault="002A6656">
            <w:pPr>
              <w:pStyle w:val="BodyText1"/>
              <w:jc w:val="center"/>
              <w:rPr>
                <w:b/>
                <w:bCs/>
              </w:rPr>
            </w:pPr>
            <w:r>
              <w:rPr>
                <w:b/>
                <w:bCs/>
              </w:rPr>
              <w:t>End Date</w:t>
            </w:r>
          </w:p>
        </w:tc>
      </w:tr>
      <w:tr w:rsidR="00422DA6" w14:paraId="64D78936" w14:textId="77777777">
        <w:tc>
          <w:tcPr>
            <w:tcW w:w="3078" w:type="dxa"/>
          </w:tcPr>
          <w:p w14:paraId="7B0C20DE" w14:textId="77777777" w:rsidR="00422DA6" w:rsidRDefault="002A6656">
            <w:pPr>
              <w:pStyle w:val="BodyText1"/>
            </w:pPr>
            <w:r>
              <w:t>Plan Test</w:t>
            </w:r>
          </w:p>
        </w:tc>
        <w:tc>
          <w:tcPr>
            <w:tcW w:w="2250" w:type="dxa"/>
          </w:tcPr>
          <w:p w14:paraId="1B55CB87" w14:textId="39F9B03C" w:rsidR="00422DA6" w:rsidRDefault="00710E91">
            <w:pPr>
              <w:pStyle w:val="BodyText1"/>
            </w:pPr>
            <w:r>
              <w:t>Complete Test Plan Doc</w:t>
            </w:r>
          </w:p>
        </w:tc>
        <w:tc>
          <w:tcPr>
            <w:tcW w:w="1980" w:type="dxa"/>
          </w:tcPr>
          <w:p w14:paraId="456DBCA7" w14:textId="377DCACD" w:rsidR="00422DA6" w:rsidRDefault="00421124">
            <w:pPr>
              <w:pStyle w:val="BodyText1"/>
            </w:pPr>
            <w:r>
              <w:t>12/10/2016</w:t>
            </w:r>
          </w:p>
        </w:tc>
        <w:tc>
          <w:tcPr>
            <w:tcW w:w="1890" w:type="dxa"/>
          </w:tcPr>
          <w:p w14:paraId="1DEB3EDE" w14:textId="55A22FCD" w:rsidR="00422DA6" w:rsidRDefault="00421124">
            <w:pPr>
              <w:pStyle w:val="BodyText1"/>
            </w:pPr>
            <w:r>
              <w:t>23/10/2016</w:t>
            </w:r>
          </w:p>
        </w:tc>
      </w:tr>
      <w:tr w:rsidR="00422DA6" w14:paraId="2E59E6C9" w14:textId="77777777">
        <w:tc>
          <w:tcPr>
            <w:tcW w:w="3078" w:type="dxa"/>
          </w:tcPr>
          <w:p w14:paraId="3BB7D028" w14:textId="77777777" w:rsidR="00422DA6" w:rsidRDefault="002A6656">
            <w:pPr>
              <w:pStyle w:val="BodyText1"/>
            </w:pPr>
            <w:r>
              <w:t>Design Test</w:t>
            </w:r>
          </w:p>
        </w:tc>
        <w:tc>
          <w:tcPr>
            <w:tcW w:w="2250" w:type="dxa"/>
          </w:tcPr>
          <w:p w14:paraId="15B96BD2" w14:textId="4A10AF94" w:rsidR="00422DA6" w:rsidRDefault="00421124">
            <w:pPr>
              <w:pStyle w:val="BodyText1"/>
            </w:pPr>
            <w:r>
              <w:t>Complete Test Cases</w:t>
            </w:r>
          </w:p>
        </w:tc>
        <w:tc>
          <w:tcPr>
            <w:tcW w:w="1980" w:type="dxa"/>
          </w:tcPr>
          <w:p w14:paraId="056A103D" w14:textId="7D2C8E03" w:rsidR="00422DA6" w:rsidRDefault="00421124">
            <w:pPr>
              <w:pStyle w:val="BodyText1"/>
            </w:pPr>
            <w:r>
              <w:t>14/10/2016</w:t>
            </w:r>
          </w:p>
        </w:tc>
        <w:tc>
          <w:tcPr>
            <w:tcW w:w="1890" w:type="dxa"/>
          </w:tcPr>
          <w:p w14:paraId="50FDA96F" w14:textId="2887764E" w:rsidR="00422DA6" w:rsidRDefault="00421124" w:rsidP="00421124">
            <w:pPr>
              <w:pStyle w:val="BodyText1"/>
            </w:pPr>
            <w:r>
              <w:t>25/10/2016</w:t>
            </w:r>
          </w:p>
        </w:tc>
      </w:tr>
      <w:tr w:rsidR="00422DA6" w14:paraId="326DDB06" w14:textId="77777777">
        <w:tc>
          <w:tcPr>
            <w:tcW w:w="3078" w:type="dxa"/>
          </w:tcPr>
          <w:p w14:paraId="49F7703B" w14:textId="77777777" w:rsidR="00422DA6" w:rsidRDefault="002A6656">
            <w:pPr>
              <w:pStyle w:val="BodyText1"/>
            </w:pPr>
            <w:r>
              <w:t>Implement Test</w:t>
            </w:r>
          </w:p>
        </w:tc>
        <w:tc>
          <w:tcPr>
            <w:tcW w:w="2250" w:type="dxa"/>
          </w:tcPr>
          <w:p w14:paraId="34995EA7" w14:textId="5151BBED" w:rsidR="00422DA6" w:rsidRDefault="00421124">
            <w:pPr>
              <w:pStyle w:val="BodyText1"/>
            </w:pPr>
            <w:r>
              <w:t>Complete Test Report</w:t>
            </w:r>
          </w:p>
        </w:tc>
        <w:tc>
          <w:tcPr>
            <w:tcW w:w="1980" w:type="dxa"/>
          </w:tcPr>
          <w:p w14:paraId="7AD0F0A0" w14:textId="53DC243A" w:rsidR="00422DA6" w:rsidRDefault="00421124" w:rsidP="00011379">
            <w:pPr>
              <w:pStyle w:val="BodyText1"/>
            </w:pPr>
            <w:r>
              <w:t>2</w:t>
            </w:r>
            <w:r w:rsidR="00011379">
              <w:t>5</w:t>
            </w:r>
            <w:r>
              <w:t>/10/2016</w:t>
            </w:r>
          </w:p>
        </w:tc>
        <w:tc>
          <w:tcPr>
            <w:tcW w:w="1890" w:type="dxa"/>
          </w:tcPr>
          <w:p w14:paraId="3CAC20A9" w14:textId="60CB2CB8" w:rsidR="00422DA6" w:rsidRDefault="00421124" w:rsidP="00011379">
            <w:pPr>
              <w:pStyle w:val="BodyText1"/>
            </w:pPr>
            <w:r>
              <w:t>2</w:t>
            </w:r>
            <w:r w:rsidR="00011379">
              <w:t>5</w:t>
            </w:r>
            <w:r>
              <w:t>/10/2016</w:t>
            </w:r>
          </w:p>
        </w:tc>
      </w:tr>
      <w:tr w:rsidR="00422DA6" w14:paraId="74031C69" w14:textId="77777777">
        <w:tc>
          <w:tcPr>
            <w:tcW w:w="3078" w:type="dxa"/>
          </w:tcPr>
          <w:p w14:paraId="3B7830AC" w14:textId="77777777" w:rsidR="00422DA6" w:rsidRDefault="002A6656">
            <w:pPr>
              <w:pStyle w:val="BodyText1"/>
            </w:pPr>
            <w:r>
              <w:t>Execute Test</w:t>
            </w:r>
          </w:p>
        </w:tc>
        <w:tc>
          <w:tcPr>
            <w:tcW w:w="2250" w:type="dxa"/>
          </w:tcPr>
          <w:p w14:paraId="0CF018DE" w14:textId="47A35A0D" w:rsidR="00422DA6" w:rsidRDefault="00421124">
            <w:pPr>
              <w:pStyle w:val="BodyText1"/>
            </w:pPr>
            <w:r>
              <w:t>Record outcome in Test Report</w:t>
            </w:r>
          </w:p>
        </w:tc>
        <w:tc>
          <w:tcPr>
            <w:tcW w:w="1980" w:type="dxa"/>
          </w:tcPr>
          <w:p w14:paraId="71F6C314" w14:textId="6D7F6A8E" w:rsidR="00422DA6" w:rsidRDefault="00011379">
            <w:pPr>
              <w:pStyle w:val="BodyText1"/>
            </w:pPr>
            <w:r>
              <w:t>26/10/2016</w:t>
            </w:r>
          </w:p>
        </w:tc>
        <w:tc>
          <w:tcPr>
            <w:tcW w:w="1890" w:type="dxa"/>
          </w:tcPr>
          <w:p w14:paraId="22A6CC94" w14:textId="4C27B003" w:rsidR="00422DA6" w:rsidRDefault="00011379">
            <w:pPr>
              <w:pStyle w:val="BodyText1"/>
            </w:pPr>
            <w:r>
              <w:t>26/10/2016</w:t>
            </w:r>
          </w:p>
        </w:tc>
      </w:tr>
      <w:tr w:rsidR="00422DA6" w14:paraId="010908B5" w14:textId="77777777">
        <w:tc>
          <w:tcPr>
            <w:tcW w:w="3078" w:type="dxa"/>
          </w:tcPr>
          <w:p w14:paraId="3665CF66" w14:textId="77777777" w:rsidR="00422DA6" w:rsidRDefault="002A6656">
            <w:pPr>
              <w:pStyle w:val="BodyText1"/>
            </w:pPr>
            <w:r>
              <w:t>Evaluate Test</w:t>
            </w:r>
          </w:p>
        </w:tc>
        <w:tc>
          <w:tcPr>
            <w:tcW w:w="2250" w:type="dxa"/>
          </w:tcPr>
          <w:p w14:paraId="7AD23B37" w14:textId="2998489F" w:rsidR="00422DA6" w:rsidRDefault="00011379">
            <w:pPr>
              <w:pStyle w:val="BodyText1"/>
            </w:pPr>
            <w:r>
              <w:t>Record recommendations</w:t>
            </w:r>
          </w:p>
        </w:tc>
        <w:tc>
          <w:tcPr>
            <w:tcW w:w="1980" w:type="dxa"/>
          </w:tcPr>
          <w:p w14:paraId="6E36B1E7" w14:textId="5226B3F5" w:rsidR="00422DA6" w:rsidRDefault="00011379">
            <w:pPr>
              <w:pStyle w:val="BodyText1"/>
            </w:pPr>
            <w:r>
              <w:t>26/10/2016</w:t>
            </w:r>
          </w:p>
        </w:tc>
        <w:tc>
          <w:tcPr>
            <w:tcW w:w="1890" w:type="dxa"/>
          </w:tcPr>
          <w:p w14:paraId="4353CDC0" w14:textId="31D2A0B0" w:rsidR="00422DA6" w:rsidRDefault="00011379">
            <w:pPr>
              <w:pStyle w:val="BodyText1"/>
            </w:pPr>
            <w:r>
              <w:t>26/10/2016</w:t>
            </w:r>
          </w:p>
        </w:tc>
      </w:tr>
    </w:tbl>
    <w:p w14:paraId="529FC5F2" w14:textId="77777777" w:rsidR="00422DA6" w:rsidRDefault="00422DA6">
      <w:pPr>
        <w:pStyle w:val="BodyText"/>
      </w:pPr>
      <w:bookmarkStart w:id="120" w:name="_Toc314978547"/>
      <w:bookmarkStart w:id="121" w:name="_Toc324843650"/>
      <w:bookmarkStart w:id="122" w:name="_Toc324851957"/>
      <w:bookmarkStart w:id="123" w:name="_Toc324915540"/>
    </w:p>
    <w:p w14:paraId="5679A59D" w14:textId="77777777" w:rsidR="00422DA6" w:rsidRDefault="002A6656">
      <w:pPr>
        <w:pStyle w:val="Heading1"/>
      </w:pPr>
      <w:bookmarkStart w:id="124" w:name="_Toc417790808"/>
      <w:bookmarkStart w:id="125" w:name="_Toc433104461"/>
      <w:bookmarkEnd w:id="120"/>
      <w:bookmarkEnd w:id="121"/>
      <w:bookmarkEnd w:id="122"/>
      <w:bookmarkEnd w:id="123"/>
      <w:r>
        <w:br w:type="page"/>
      </w:r>
      <w:bookmarkStart w:id="126" w:name="_Toc465287314"/>
      <w:r>
        <w:lastRenderedPageBreak/>
        <w:t>Deliverables</w:t>
      </w:r>
      <w:bookmarkEnd w:id="124"/>
      <w:bookmarkEnd w:id="125"/>
      <w:bookmarkEnd w:id="126"/>
    </w:p>
    <w:tbl>
      <w:tblPr>
        <w:tblStyle w:val="TableGrid"/>
        <w:tblW w:w="0" w:type="auto"/>
        <w:tblInd w:w="450" w:type="dxa"/>
        <w:tblLook w:val="04A0" w:firstRow="1" w:lastRow="0" w:firstColumn="1" w:lastColumn="0" w:noHBand="0" w:noVBand="1"/>
      </w:tblPr>
      <w:tblGrid>
        <w:gridCol w:w="2970"/>
        <w:gridCol w:w="2959"/>
        <w:gridCol w:w="2971"/>
      </w:tblGrid>
      <w:tr w:rsidR="00EA452A" w14:paraId="6E99DDFD" w14:textId="77777777" w:rsidTr="00EA452A">
        <w:tc>
          <w:tcPr>
            <w:tcW w:w="3116" w:type="dxa"/>
          </w:tcPr>
          <w:p w14:paraId="6A3245F8" w14:textId="1FE62E2B" w:rsidR="00EA452A" w:rsidRDefault="00EA452A" w:rsidP="007F219D">
            <w:pPr>
              <w:pStyle w:val="InfoBlue"/>
            </w:pPr>
            <w:r>
              <w:t>Documents</w:t>
            </w:r>
          </w:p>
        </w:tc>
        <w:tc>
          <w:tcPr>
            <w:tcW w:w="3117" w:type="dxa"/>
          </w:tcPr>
          <w:p w14:paraId="25B32D49" w14:textId="5C85F9D1" w:rsidR="00EA452A" w:rsidRDefault="00EA452A" w:rsidP="007F219D">
            <w:pPr>
              <w:pStyle w:val="InfoBlue"/>
            </w:pPr>
            <w:r>
              <w:t>Group Member</w:t>
            </w:r>
          </w:p>
        </w:tc>
        <w:tc>
          <w:tcPr>
            <w:tcW w:w="3117" w:type="dxa"/>
          </w:tcPr>
          <w:p w14:paraId="65DD1C77" w14:textId="61160A1D" w:rsidR="00EA452A" w:rsidRDefault="00EA452A" w:rsidP="007F219D">
            <w:pPr>
              <w:pStyle w:val="InfoBlue"/>
            </w:pPr>
            <w:r>
              <w:t>Date</w:t>
            </w:r>
            <w:r w:rsidR="00CD301F">
              <w:t xml:space="preserve"> By</w:t>
            </w:r>
          </w:p>
        </w:tc>
      </w:tr>
      <w:tr w:rsidR="00EA452A" w14:paraId="468FB042" w14:textId="77777777" w:rsidTr="00EA452A">
        <w:tc>
          <w:tcPr>
            <w:tcW w:w="3116" w:type="dxa"/>
          </w:tcPr>
          <w:p w14:paraId="09F34ECB" w14:textId="78A1850A" w:rsidR="00EA452A" w:rsidRDefault="00EA452A" w:rsidP="007F219D">
            <w:pPr>
              <w:pStyle w:val="InfoBlue"/>
            </w:pPr>
            <w:r>
              <w:t>Test Cases Functional</w:t>
            </w:r>
          </w:p>
        </w:tc>
        <w:tc>
          <w:tcPr>
            <w:tcW w:w="3117" w:type="dxa"/>
          </w:tcPr>
          <w:p w14:paraId="56227D03" w14:textId="6779DAE0" w:rsidR="00EA452A" w:rsidRDefault="00EA452A" w:rsidP="007F219D">
            <w:pPr>
              <w:pStyle w:val="InfoBlue"/>
            </w:pPr>
            <w:r>
              <w:t>Selene &amp; Tessa</w:t>
            </w:r>
          </w:p>
        </w:tc>
        <w:tc>
          <w:tcPr>
            <w:tcW w:w="3117" w:type="dxa"/>
          </w:tcPr>
          <w:p w14:paraId="0422CFEF" w14:textId="7713CEE7" w:rsidR="00EA452A" w:rsidRDefault="00CD301F" w:rsidP="007F219D">
            <w:pPr>
              <w:pStyle w:val="InfoBlue"/>
            </w:pPr>
            <w:r>
              <w:t>26</w:t>
            </w:r>
            <w:r w:rsidR="00EA452A">
              <w:t>/10/2016</w:t>
            </w:r>
          </w:p>
        </w:tc>
      </w:tr>
      <w:tr w:rsidR="00EA452A" w14:paraId="20CE3E01" w14:textId="77777777" w:rsidTr="00EA452A">
        <w:tc>
          <w:tcPr>
            <w:tcW w:w="3116" w:type="dxa"/>
          </w:tcPr>
          <w:p w14:paraId="59F1A0EB" w14:textId="232D7F9C" w:rsidR="00EA452A" w:rsidRDefault="00EA452A" w:rsidP="007F219D">
            <w:pPr>
              <w:pStyle w:val="InfoBlue"/>
            </w:pPr>
            <w:r>
              <w:t>Test Cases Non-Functional</w:t>
            </w:r>
          </w:p>
        </w:tc>
        <w:tc>
          <w:tcPr>
            <w:tcW w:w="3117" w:type="dxa"/>
          </w:tcPr>
          <w:p w14:paraId="25B72A8B" w14:textId="238555F2" w:rsidR="00EA452A" w:rsidRDefault="00EA452A" w:rsidP="007F219D">
            <w:pPr>
              <w:pStyle w:val="InfoBlue"/>
            </w:pPr>
            <w:r>
              <w:t>Selene &amp; Tessa</w:t>
            </w:r>
          </w:p>
        </w:tc>
        <w:tc>
          <w:tcPr>
            <w:tcW w:w="3117" w:type="dxa"/>
          </w:tcPr>
          <w:p w14:paraId="7EE7E1CC" w14:textId="58FF42D7" w:rsidR="00EA452A" w:rsidRDefault="00CD301F" w:rsidP="007F219D">
            <w:pPr>
              <w:pStyle w:val="InfoBlue"/>
            </w:pPr>
            <w:r>
              <w:t>26</w:t>
            </w:r>
            <w:r w:rsidR="00EA452A">
              <w:t>/10/2016</w:t>
            </w:r>
          </w:p>
        </w:tc>
      </w:tr>
      <w:tr w:rsidR="00EA452A" w14:paraId="001ABE61" w14:textId="77777777" w:rsidTr="00EA452A">
        <w:tc>
          <w:tcPr>
            <w:tcW w:w="3116" w:type="dxa"/>
          </w:tcPr>
          <w:p w14:paraId="7231613B" w14:textId="1D0644BD" w:rsidR="00EA452A" w:rsidRDefault="00EA452A" w:rsidP="007F219D">
            <w:pPr>
              <w:pStyle w:val="InfoBlue"/>
            </w:pPr>
            <w:r>
              <w:t>Test Report</w:t>
            </w:r>
          </w:p>
        </w:tc>
        <w:tc>
          <w:tcPr>
            <w:tcW w:w="3117" w:type="dxa"/>
          </w:tcPr>
          <w:p w14:paraId="6B6C069F" w14:textId="5F7B2D37" w:rsidR="00EA452A" w:rsidRDefault="00EA452A" w:rsidP="007F219D">
            <w:pPr>
              <w:pStyle w:val="InfoBlue"/>
            </w:pPr>
            <w:r>
              <w:t>Everyone – Mainly Selene</w:t>
            </w:r>
          </w:p>
        </w:tc>
        <w:tc>
          <w:tcPr>
            <w:tcW w:w="3117" w:type="dxa"/>
          </w:tcPr>
          <w:p w14:paraId="2A46FB13" w14:textId="39F642FE" w:rsidR="00EA452A" w:rsidRDefault="00EA452A" w:rsidP="007F219D">
            <w:pPr>
              <w:pStyle w:val="InfoBlue"/>
            </w:pPr>
            <w:r>
              <w:t>26/10/2016</w:t>
            </w:r>
          </w:p>
        </w:tc>
      </w:tr>
      <w:tr w:rsidR="00EA452A" w14:paraId="4BD6D21A" w14:textId="77777777" w:rsidTr="00EA452A">
        <w:tc>
          <w:tcPr>
            <w:tcW w:w="3116" w:type="dxa"/>
          </w:tcPr>
          <w:p w14:paraId="08890723" w14:textId="5E322DEF" w:rsidR="00EA452A" w:rsidRDefault="00CD301F" w:rsidP="007F219D">
            <w:pPr>
              <w:pStyle w:val="InfoBlue"/>
            </w:pPr>
            <w:r>
              <w:t>Unit Tests</w:t>
            </w:r>
          </w:p>
        </w:tc>
        <w:tc>
          <w:tcPr>
            <w:tcW w:w="3117" w:type="dxa"/>
          </w:tcPr>
          <w:p w14:paraId="0BE38A62" w14:textId="46190324" w:rsidR="00EA452A" w:rsidRDefault="00CD301F" w:rsidP="007F219D">
            <w:pPr>
              <w:pStyle w:val="InfoBlue"/>
            </w:pPr>
            <w:r>
              <w:t>Toby and Nathaniel</w:t>
            </w:r>
          </w:p>
        </w:tc>
        <w:tc>
          <w:tcPr>
            <w:tcW w:w="3117" w:type="dxa"/>
          </w:tcPr>
          <w:p w14:paraId="33407BB6" w14:textId="489A4356" w:rsidR="00EA452A" w:rsidRDefault="00CD301F" w:rsidP="007F219D">
            <w:pPr>
              <w:pStyle w:val="InfoBlue"/>
            </w:pPr>
            <w:r>
              <w:t>26/10/2016</w:t>
            </w:r>
          </w:p>
        </w:tc>
      </w:tr>
    </w:tbl>
    <w:p w14:paraId="1D9EABEE" w14:textId="77777777" w:rsidR="00EA452A" w:rsidRDefault="00EA452A" w:rsidP="007F219D">
      <w:pPr>
        <w:pStyle w:val="InfoBlue"/>
      </w:pPr>
    </w:p>
    <w:p w14:paraId="6B369536" w14:textId="77777777" w:rsidR="00EA452A" w:rsidRDefault="00EA452A" w:rsidP="007F219D">
      <w:pPr>
        <w:pStyle w:val="InfoBlue"/>
      </w:pPr>
    </w:p>
    <w:p w14:paraId="4F90ED45" w14:textId="5B695F66" w:rsidR="00422DA6" w:rsidRDefault="002A6656" w:rsidP="00B73F96">
      <w:pPr>
        <w:pStyle w:val="Heading2"/>
        <w:numPr>
          <w:ilvl w:val="1"/>
          <w:numId w:val="5"/>
        </w:numPr>
      </w:pPr>
      <w:bookmarkStart w:id="127" w:name="_Toc314978550"/>
      <w:bookmarkStart w:id="128" w:name="_Toc324843653"/>
      <w:bookmarkStart w:id="129" w:name="_Toc324851960"/>
      <w:bookmarkStart w:id="130" w:name="_Toc324915543"/>
      <w:bookmarkStart w:id="131" w:name="_Toc417790810"/>
      <w:bookmarkStart w:id="132" w:name="_Toc433104463"/>
      <w:bookmarkStart w:id="133" w:name="_Toc465287315"/>
      <w:r>
        <w:t>Test Logs</w:t>
      </w:r>
      <w:bookmarkEnd w:id="127"/>
      <w:bookmarkEnd w:id="128"/>
      <w:bookmarkEnd w:id="129"/>
      <w:bookmarkEnd w:id="130"/>
      <w:bookmarkEnd w:id="131"/>
      <w:bookmarkEnd w:id="132"/>
      <w:bookmarkEnd w:id="133"/>
    </w:p>
    <w:p w14:paraId="05EB4E8F" w14:textId="549FCE67" w:rsidR="00422DA6" w:rsidRDefault="005A2BF4" w:rsidP="007F219D">
      <w:pPr>
        <w:pStyle w:val="InfoBlue"/>
      </w:pPr>
      <w:r>
        <w:t>QT Tests – outcome recorded in the Test Report and QT Test logs file</w:t>
      </w:r>
    </w:p>
    <w:p w14:paraId="2F3169F0" w14:textId="77777777" w:rsidR="00422DA6" w:rsidRDefault="002A6656">
      <w:pPr>
        <w:pStyle w:val="BodyText"/>
      </w:pPr>
      <w:r>
        <w:t xml:space="preserve">  </w:t>
      </w:r>
    </w:p>
    <w:p w14:paraId="15B9F98D" w14:textId="77777777" w:rsidR="00422DA6" w:rsidRDefault="002A6656" w:rsidP="00B73F96">
      <w:pPr>
        <w:pStyle w:val="Heading2"/>
        <w:numPr>
          <w:ilvl w:val="1"/>
          <w:numId w:val="5"/>
        </w:numPr>
      </w:pPr>
      <w:bookmarkStart w:id="134" w:name="_Toc314978551"/>
      <w:bookmarkStart w:id="135" w:name="_Toc324843654"/>
      <w:bookmarkStart w:id="136" w:name="_Toc324851961"/>
      <w:bookmarkStart w:id="137" w:name="_Toc324915544"/>
      <w:bookmarkStart w:id="138" w:name="_Toc417790811"/>
      <w:bookmarkStart w:id="139" w:name="_Toc433104464"/>
      <w:bookmarkStart w:id="140" w:name="_Toc465287316"/>
      <w:r>
        <w:t>Defect Reports</w:t>
      </w:r>
      <w:bookmarkEnd w:id="134"/>
      <w:bookmarkEnd w:id="135"/>
      <w:bookmarkEnd w:id="136"/>
      <w:bookmarkEnd w:id="137"/>
      <w:bookmarkEnd w:id="138"/>
      <w:bookmarkEnd w:id="139"/>
      <w:bookmarkEnd w:id="140"/>
    </w:p>
    <w:p w14:paraId="1AA75624" w14:textId="18709CDB" w:rsidR="00422DA6" w:rsidRDefault="00F34BFD" w:rsidP="007F219D">
      <w:pPr>
        <w:pStyle w:val="InfoBlue"/>
      </w:pPr>
      <w:r>
        <w:t>Test Report is used to record and track outcomes of test cases.</w:t>
      </w:r>
    </w:p>
    <w:p w14:paraId="2FA97CDB" w14:textId="23DA740F" w:rsidR="00422DA6" w:rsidRDefault="002A6656" w:rsidP="00884768">
      <w:pPr>
        <w:pStyle w:val="Heading1"/>
        <w:numPr>
          <w:ilvl w:val="0"/>
          <w:numId w:val="0"/>
        </w:numPr>
      </w:pPr>
      <w:r>
        <w:tab/>
      </w:r>
    </w:p>
    <w:p w14:paraId="1427BCF2" w14:textId="77777777" w:rsidR="003741EB" w:rsidRDefault="003741EB">
      <w:pPr>
        <w:pStyle w:val="BodyText"/>
      </w:pPr>
    </w:p>
    <w:sectPr w:rsidR="003741EB">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F2023" w14:textId="77777777" w:rsidR="007C2C15" w:rsidRDefault="007C2C15">
      <w:pPr>
        <w:spacing w:line="240" w:lineRule="auto"/>
      </w:pPr>
      <w:r>
        <w:separator/>
      </w:r>
    </w:p>
  </w:endnote>
  <w:endnote w:type="continuationSeparator" w:id="0">
    <w:p w14:paraId="4633B772" w14:textId="77777777" w:rsidR="007C2C15" w:rsidRDefault="007C2C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217A" w14:textId="77777777" w:rsidR="006640EB" w:rsidRDefault="006640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D2AD9" w14:textId="77777777" w:rsidR="006640EB" w:rsidRDefault="006640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640EB" w14:paraId="5194B26C" w14:textId="77777777">
      <w:tc>
        <w:tcPr>
          <w:tcW w:w="3162" w:type="dxa"/>
          <w:tcBorders>
            <w:top w:val="nil"/>
            <w:left w:val="nil"/>
            <w:bottom w:val="nil"/>
            <w:right w:val="nil"/>
          </w:tcBorders>
        </w:tcPr>
        <w:p w14:paraId="16CA24AC" w14:textId="77777777" w:rsidR="006640EB" w:rsidRDefault="006640EB">
          <w:pPr>
            <w:ind w:right="360"/>
          </w:pPr>
          <w:r>
            <w:t>Confidential</w:t>
          </w:r>
        </w:p>
      </w:tc>
      <w:tc>
        <w:tcPr>
          <w:tcW w:w="3162" w:type="dxa"/>
          <w:tcBorders>
            <w:top w:val="nil"/>
            <w:left w:val="nil"/>
            <w:bottom w:val="nil"/>
            <w:right w:val="nil"/>
          </w:tcBorders>
        </w:tcPr>
        <w:p w14:paraId="63ED9ED1" w14:textId="77777777" w:rsidR="006640EB" w:rsidRDefault="006640EB">
          <w:pPr>
            <w:jc w:val="center"/>
          </w:pPr>
          <w:r>
            <w:sym w:font="Symbol" w:char="F0D3"/>
          </w:r>
          <w:r w:rsidR="007C2C15">
            <w:fldChar w:fldCharType="begin"/>
          </w:r>
          <w:r w:rsidR="007C2C15">
            <w:instrText xml:space="preserve"> DOCPROPERTY "Company"  \* MERGEFORMAT </w:instrText>
          </w:r>
          <w:r w:rsidR="007C2C15">
            <w:fldChar w:fldCharType="separate"/>
          </w:r>
          <w:r>
            <w:t>&lt;Company Name&gt;</w:t>
          </w:r>
          <w:r w:rsidR="007C2C15">
            <w:fldChar w:fldCharType="end"/>
          </w:r>
          <w:r>
            <w:t>, 2000</w:t>
          </w:r>
        </w:p>
      </w:tc>
      <w:tc>
        <w:tcPr>
          <w:tcW w:w="3162" w:type="dxa"/>
          <w:tcBorders>
            <w:top w:val="nil"/>
            <w:left w:val="nil"/>
            <w:bottom w:val="nil"/>
            <w:right w:val="nil"/>
          </w:tcBorders>
        </w:tcPr>
        <w:p w14:paraId="2DF2AAF1" w14:textId="77777777" w:rsidR="006640EB" w:rsidRDefault="006640E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626B1">
            <w:rPr>
              <w:rStyle w:val="PageNumber"/>
              <w:noProof/>
            </w:rPr>
            <w:t>18</w:t>
          </w:r>
          <w:r>
            <w:rPr>
              <w:rStyle w:val="PageNumber"/>
            </w:rPr>
            <w:fldChar w:fldCharType="end"/>
          </w:r>
        </w:p>
      </w:tc>
    </w:tr>
  </w:tbl>
  <w:p w14:paraId="508DAF07" w14:textId="77777777" w:rsidR="006640EB" w:rsidRDefault="006640E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B849" w14:textId="77777777" w:rsidR="006640EB" w:rsidRDefault="006640E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01FE4" w14:textId="77777777" w:rsidR="007C2C15" w:rsidRDefault="007C2C15">
      <w:pPr>
        <w:spacing w:line="240" w:lineRule="auto"/>
      </w:pPr>
      <w:r>
        <w:separator/>
      </w:r>
    </w:p>
  </w:footnote>
  <w:footnote w:type="continuationSeparator" w:id="0">
    <w:p w14:paraId="0326FB9E" w14:textId="77777777" w:rsidR="007C2C15" w:rsidRDefault="007C2C1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EFFF" w14:textId="77777777" w:rsidR="006640EB" w:rsidRDefault="006640EB">
    <w:pPr>
      <w:rPr>
        <w:sz w:val="24"/>
      </w:rPr>
    </w:pPr>
  </w:p>
  <w:p w14:paraId="4F9CF276" w14:textId="77777777" w:rsidR="006640EB" w:rsidRDefault="006640EB">
    <w:pPr>
      <w:pBdr>
        <w:top w:val="single" w:sz="6" w:space="1" w:color="auto"/>
      </w:pBdr>
      <w:rPr>
        <w:sz w:val="24"/>
      </w:rPr>
    </w:pPr>
  </w:p>
  <w:p w14:paraId="530E7733" w14:textId="7218948A" w:rsidR="006640EB" w:rsidRDefault="006640EB">
    <w:pPr>
      <w:pBdr>
        <w:bottom w:val="single" w:sz="6" w:space="1" w:color="auto"/>
      </w:pBdr>
      <w:jc w:val="right"/>
      <w:rPr>
        <w:rFonts w:ascii="Arial" w:hAnsi="Arial"/>
        <w:b/>
        <w:sz w:val="36"/>
      </w:rPr>
    </w:pPr>
    <w:r>
      <w:rPr>
        <w:rFonts w:ascii="Arial" w:hAnsi="Arial"/>
        <w:b/>
        <w:sz w:val="36"/>
      </w:rPr>
      <w:t>CSCI 222, Assignment 2, Group 12</w:t>
    </w:r>
  </w:p>
  <w:p w14:paraId="6CFFD3AA" w14:textId="77777777" w:rsidR="006640EB" w:rsidRDefault="006640EB">
    <w:pPr>
      <w:pBdr>
        <w:bottom w:val="single" w:sz="6" w:space="1" w:color="auto"/>
      </w:pBdr>
      <w:jc w:val="right"/>
      <w:rPr>
        <w:sz w:val="24"/>
      </w:rPr>
    </w:pPr>
  </w:p>
  <w:p w14:paraId="2D680F6E" w14:textId="77777777" w:rsidR="006640EB" w:rsidRDefault="006640E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640EB" w14:paraId="78B3CBEF" w14:textId="77777777">
      <w:tc>
        <w:tcPr>
          <w:tcW w:w="6379" w:type="dxa"/>
        </w:tcPr>
        <w:p w14:paraId="1555AFE2" w14:textId="0CCCD1E2" w:rsidR="006640EB" w:rsidRDefault="006640EB">
          <w:r>
            <w:t>Bug Tracker</w:t>
          </w:r>
        </w:p>
      </w:tc>
      <w:tc>
        <w:tcPr>
          <w:tcW w:w="3179" w:type="dxa"/>
        </w:tcPr>
        <w:p w14:paraId="134928ED" w14:textId="4717349F" w:rsidR="006640EB" w:rsidRDefault="00DB4E4F" w:rsidP="00B73F96">
          <w:pPr>
            <w:tabs>
              <w:tab w:val="left" w:pos="1135"/>
            </w:tabs>
            <w:spacing w:before="40"/>
            <w:ind w:right="68"/>
          </w:pPr>
          <w:r>
            <w:t xml:space="preserve">  Version:           1.4</w:t>
          </w:r>
        </w:p>
      </w:tc>
    </w:tr>
    <w:tr w:rsidR="006640EB" w14:paraId="09B662CD" w14:textId="77777777">
      <w:tc>
        <w:tcPr>
          <w:tcW w:w="6379" w:type="dxa"/>
        </w:tcPr>
        <w:p w14:paraId="24A386BD" w14:textId="77777777" w:rsidR="006640EB" w:rsidRDefault="007C2C15">
          <w:r>
            <w:fldChar w:fldCharType="begin"/>
          </w:r>
          <w:r>
            <w:instrText xml:space="preserve"> TITLE  \* MERGEFORMAT </w:instrText>
          </w:r>
          <w:r>
            <w:fldChar w:fldCharType="separate"/>
          </w:r>
          <w:r w:rsidR="006640EB">
            <w:t>Test Plan</w:t>
          </w:r>
          <w:r>
            <w:fldChar w:fldCharType="end"/>
          </w:r>
        </w:p>
      </w:tc>
      <w:tc>
        <w:tcPr>
          <w:tcW w:w="3179" w:type="dxa"/>
        </w:tcPr>
        <w:p w14:paraId="3074BE54" w14:textId="57C6CF09" w:rsidR="006640EB" w:rsidRDefault="006640EB" w:rsidP="00B73F96">
          <w:r>
            <w:t xml:space="preserve">  Date:  13/10/2016</w:t>
          </w:r>
        </w:p>
      </w:tc>
    </w:tr>
    <w:tr w:rsidR="006640EB" w14:paraId="5293B3DC" w14:textId="77777777">
      <w:tc>
        <w:tcPr>
          <w:tcW w:w="9558" w:type="dxa"/>
          <w:gridSpan w:val="2"/>
        </w:tcPr>
        <w:p w14:paraId="34F9147C" w14:textId="77777777" w:rsidR="006640EB" w:rsidRDefault="006640EB">
          <w:r>
            <w:t>&lt;document identifier&gt;</w:t>
          </w:r>
        </w:p>
      </w:tc>
    </w:tr>
  </w:tbl>
  <w:p w14:paraId="0767DE76" w14:textId="77777777" w:rsidR="006640EB" w:rsidRDefault="006640E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D7B2" w14:textId="77777777" w:rsidR="006640EB" w:rsidRDefault="006640E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2816EE"/>
    <w:multiLevelType w:val="hybridMultilevel"/>
    <w:tmpl w:val="DC6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0635F41"/>
    <w:multiLevelType w:val="hybridMultilevel"/>
    <w:tmpl w:val="568EFA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16171390"/>
    <w:multiLevelType w:val="hybridMultilevel"/>
    <w:tmpl w:val="A148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C6D295D"/>
    <w:multiLevelType w:val="hybridMultilevel"/>
    <w:tmpl w:val="3E6C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5824C0"/>
    <w:multiLevelType w:val="hybridMultilevel"/>
    <w:tmpl w:val="314CC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6CB7F98"/>
    <w:multiLevelType w:val="hybridMultilevel"/>
    <w:tmpl w:val="EF2AE6F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1">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5467623"/>
    <w:multiLevelType w:val="hybridMultilevel"/>
    <w:tmpl w:val="E59C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B263C2A"/>
    <w:multiLevelType w:val="hybridMultilevel"/>
    <w:tmpl w:val="24BEE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CC155B0"/>
    <w:multiLevelType w:val="hybridMultilevel"/>
    <w:tmpl w:val="44B2F2CE"/>
    <w:lvl w:ilvl="0" w:tplc="14B6D6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D9F206C"/>
    <w:multiLevelType w:val="hybridMultilevel"/>
    <w:tmpl w:val="EEBC3C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8">
    <w:nsid w:val="596E263F"/>
    <w:multiLevelType w:val="hybridMultilevel"/>
    <w:tmpl w:val="0F82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A7C1B6E"/>
    <w:multiLevelType w:val="hybridMultilevel"/>
    <w:tmpl w:val="1902D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9"/>
  </w:num>
  <w:num w:numId="8">
    <w:abstractNumId w:val="6"/>
  </w:num>
  <w:num w:numId="9">
    <w:abstractNumId w:val="22"/>
  </w:num>
  <w:num w:numId="10">
    <w:abstractNumId w:val="20"/>
  </w:num>
  <w:num w:numId="11">
    <w:abstractNumId w:val="5"/>
  </w:num>
  <w:num w:numId="12">
    <w:abstractNumId w:val="12"/>
  </w:num>
  <w:num w:numId="13">
    <w:abstractNumId w:val="21"/>
  </w:num>
  <w:num w:numId="14">
    <w:abstractNumId w:val="2"/>
  </w:num>
  <w:num w:numId="15">
    <w:abstractNumId w:val="23"/>
  </w:num>
  <w:num w:numId="16">
    <w:abstractNumId w:val="14"/>
  </w:num>
  <w:num w:numId="17">
    <w:abstractNumId w:val="18"/>
  </w:num>
  <w:num w:numId="18">
    <w:abstractNumId w:val="1"/>
  </w:num>
  <w:num w:numId="19">
    <w:abstractNumId w:val="16"/>
  </w:num>
  <w:num w:numId="20">
    <w:abstractNumId w:val="4"/>
  </w:num>
  <w:num w:numId="21">
    <w:abstractNumId w:val="10"/>
  </w:num>
  <w:num w:numId="22">
    <w:abstractNumId w:val="19"/>
  </w:num>
  <w:num w:numId="23">
    <w:abstractNumId w:val="15"/>
  </w:num>
  <w:num w:numId="24">
    <w:abstractNumId w:val="11"/>
  </w:num>
  <w:num w:numId="25">
    <w:abstractNumId w:val="13"/>
  </w:num>
  <w:num w:numId="26">
    <w:abstractNumId w:val="17"/>
  </w:num>
  <w:num w:numId="27">
    <w:abstractNumId w:val="7"/>
  </w:num>
  <w:num w:numId="28">
    <w:abstractNumId w:val="3"/>
  </w:num>
  <w:num w:numId="29">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EB"/>
    <w:rsid w:val="00004784"/>
    <w:rsid w:val="00011379"/>
    <w:rsid w:val="00017E36"/>
    <w:rsid w:val="00033362"/>
    <w:rsid w:val="000374E6"/>
    <w:rsid w:val="00041DCD"/>
    <w:rsid w:val="0005019D"/>
    <w:rsid w:val="00071F44"/>
    <w:rsid w:val="000B555A"/>
    <w:rsid w:val="000C17A9"/>
    <w:rsid w:val="00113B5E"/>
    <w:rsid w:val="00125EA1"/>
    <w:rsid w:val="00135619"/>
    <w:rsid w:val="00167146"/>
    <w:rsid w:val="00171FD3"/>
    <w:rsid w:val="001726BD"/>
    <w:rsid w:val="00196319"/>
    <w:rsid w:val="001F0BC8"/>
    <w:rsid w:val="00211E10"/>
    <w:rsid w:val="00235551"/>
    <w:rsid w:val="002609CD"/>
    <w:rsid w:val="00266E0E"/>
    <w:rsid w:val="00287624"/>
    <w:rsid w:val="00295E89"/>
    <w:rsid w:val="002A3C2E"/>
    <w:rsid w:val="002A6656"/>
    <w:rsid w:val="002C0927"/>
    <w:rsid w:val="002C3CBE"/>
    <w:rsid w:val="002D76B7"/>
    <w:rsid w:val="002E0D92"/>
    <w:rsid w:val="002E269E"/>
    <w:rsid w:val="00322BE7"/>
    <w:rsid w:val="003305F4"/>
    <w:rsid w:val="00346D8E"/>
    <w:rsid w:val="003741EB"/>
    <w:rsid w:val="00397738"/>
    <w:rsid w:val="003A1D76"/>
    <w:rsid w:val="003B0419"/>
    <w:rsid w:val="003B0A94"/>
    <w:rsid w:val="003C042B"/>
    <w:rsid w:val="003D7F46"/>
    <w:rsid w:val="003E0CA9"/>
    <w:rsid w:val="003E0F8D"/>
    <w:rsid w:val="004019CC"/>
    <w:rsid w:val="00420D08"/>
    <w:rsid w:val="00421124"/>
    <w:rsid w:val="00422DA6"/>
    <w:rsid w:val="00443D68"/>
    <w:rsid w:val="004663AA"/>
    <w:rsid w:val="004750D3"/>
    <w:rsid w:val="004A112F"/>
    <w:rsid w:val="004B062A"/>
    <w:rsid w:val="004B7B96"/>
    <w:rsid w:val="004C0B89"/>
    <w:rsid w:val="004C23BB"/>
    <w:rsid w:val="004D2DF7"/>
    <w:rsid w:val="004D5DA4"/>
    <w:rsid w:val="00503477"/>
    <w:rsid w:val="00505A36"/>
    <w:rsid w:val="00537CFE"/>
    <w:rsid w:val="005705AB"/>
    <w:rsid w:val="00575EBD"/>
    <w:rsid w:val="00584F51"/>
    <w:rsid w:val="00585403"/>
    <w:rsid w:val="00585BA1"/>
    <w:rsid w:val="00593633"/>
    <w:rsid w:val="00593D60"/>
    <w:rsid w:val="00593D6A"/>
    <w:rsid w:val="005A21FF"/>
    <w:rsid w:val="005A2BF4"/>
    <w:rsid w:val="005A34FF"/>
    <w:rsid w:val="005C054A"/>
    <w:rsid w:val="005C3FC9"/>
    <w:rsid w:val="005C69F3"/>
    <w:rsid w:val="005F349D"/>
    <w:rsid w:val="00621C63"/>
    <w:rsid w:val="00631150"/>
    <w:rsid w:val="00637206"/>
    <w:rsid w:val="00645ADC"/>
    <w:rsid w:val="006640EB"/>
    <w:rsid w:val="0066631D"/>
    <w:rsid w:val="00675DD7"/>
    <w:rsid w:val="00682BA9"/>
    <w:rsid w:val="00684A77"/>
    <w:rsid w:val="006B002A"/>
    <w:rsid w:val="006B7C67"/>
    <w:rsid w:val="006D04B7"/>
    <w:rsid w:val="006F5559"/>
    <w:rsid w:val="006F669E"/>
    <w:rsid w:val="00704DCA"/>
    <w:rsid w:val="00710E91"/>
    <w:rsid w:val="007577FE"/>
    <w:rsid w:val="0077059E"/>
    <w:rsid w:val="0077375F"/>
    <w:rsid w:val="007773B1"/>
    <w:rsid w:val="00786D01"/>
    <w:rsid w:val="007A2FD1"/>
    <w:rsid w:val="007C2C15"/>
    <w:rsid w:val="007E6110"/>
    <w:rsid w:val="007F219D"/>
    <w:rsid w:val="00817E88"/>
    <w:rsid w:val="008276B1"/>
    <w:rsid w:val="00884768"/>
    <w:rsid w:val="00890490"/>
    <w:rsid w:val="00895EF8"/>
    <w:rsid w:val="008A29D3"/>
    <w:rsid w:val="008C2FD1"/>
    <w:rsid w:val="008E7DFD"/>
    <w:rsid w:val="008F7D78"/>
    <w:rsid w:val="00902217"/>
    <w:rsid w:val="009173D0"/>
    <w:rsid w:val="00923D4F"/>
    <w:rsid w:val="00940DDF"/>
    <w:rsid w:val="00951B84"/>
    <w:rsid w:val="00961C2F"/>
    <w:rsid w:val="009626B1"/>
    <w:rsid w:val="00962E5C"/>
    <w:rsid w:val="00986838"/>
    <w:rsid w:val="0098787A"/>
    <w:rsid w:val="0099477C"/>
    <w:rsid w:val="009B6203"/>
    <w:rsid w:val="009E1DCE"/>
    <w:rsid w:val="009E5945"/>
    <w:rsid w:val="009F4639"/>
    <w:rsid w:val="00A11392"/>
    <w:rsid w:val="00A46057"/>
    <w:rsid w:val="00A55B92"/>
    <w:rsid w:val="00A670A5"/>
    <w:rsid w:val="00A74B15"/>
    <w:rsid w:val="00A7655F"/>
    <w:rsid w:val="00AA73FC"/>
    <w:rsid w:val="00AB7D27"/>
    <w:rsid w:val="00AC1465"/>
    <w:rsid w:val="00AE5814"/>
    <w:rsid w:val="00B042B8"/>
    <w:rsid w:val="00B045FA"/>
    <w:rsid w:val="00B33FFB"/>
    <w:rsid w:val="00B36D61"/>
    <w:rsid w:val="00B40437"/>
    <w:rsid w:val="00B42032"/>
    <w:rsid w:val="00B42A8C"/>
    <w:rsid w:val="00B466DD"/>
    <w:rsid w:val="00B60707"/>
    <w:rsid w:val="00B73F96"/>
    <w:rsid w:val="00B75970"/>
    <w:rsid w:val="00B86EE8"/>
    <w:rsid w:val="00B875C4"/>
    <w:rsid w:val="00B97CE8"/>
    <w:rsid w:val="00BB79CE"/>
    <w:rsid w:val="00BC0414"/>
    <w:rsid w:val="00BD10DD"/>
    <w:rsid w:val="00C265EE"/>
    <w:rsid w:val="00C36C84"/>
    <w:rsid w:val="00C415CE"/>
    <w:rsid w:val="00C42567"/>
    <w:rsid w:val="00C45D4E"/>
    <w:rsid w:val="00C53363"/>
    <w:rsid w:val="00C55257"/>
    <w:rsid w:val="00C70C28"/>
    <w:rsid w:val="00C857B7"/>
    <w:rsid w:val="00C939A7"/>
    <w:rsid w:val="00CD301F"/>
    <w:rsid w:val="00D118F3"/>
    <w:rsid w:val="00D13156"/>
    <w:rsid w:val="00D156D4"/>
    <w:rsid w:val="00D15A89"/>
    <w:rsid w:val="00D21184"/>
    <w:rsid w:val="00D312E2"/>
    <w:rsid w:val="00D36DD9"/>
    <w:rsid w:val="00D44169"/>
    <w:rsid w:val="00D53E9D"/>
    <w:rsid w:val="00D618F2"/>
    <w:rsid w:val="00D85CD6"/>
    <w:rsid w:val="00D9522B"/>
    <w:rsid w:val="00DB4E4F"/>
    <w:rsid w:val="00DB76B6"/>
    <w:rsid w:val="00DD38C4"/>
    <w:rsid w:val="00DE76C5"/>
    <w:rsid w:val="00DF4AC8"/>
    <w:rsid w:val="00E269DA"/>
    <w:rsid w:val="00E4042D"/>
    <w:rsid w:val="00E74606"/>
    <w:rsid w:val="00EA3CD5"/>
    <w:rsid w:val="00EA452A"/>
    <w:rsid w:val="00EB1E6B"/>
    <w:rsid w:val="00EB5077"/>
    <w:rsid w:val="00EC2533"/>
    <w:rsid w:val="00F34BFD"/>
    <w:rsid w:val="00F44A96"/>
    <w:rsid w:val="00F5573A"/>
    <w:rsid w:val="00F61E5F"/>
    <w:rsid w:val="00F66565"/>
    <w:rsid w:val="00F93D79"/>
    <w:rsid w:val="00F96025"/>
    <w:rsid w:val="00FC4826"/>
    <w:rsid w:val="00FC75E3"/>
    <w:rsid w:val="00FF4CB8"/>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F219D"/>
    <w:pPr>
      <w:tabs>
        <w:tab w:val="left" w:pos="381"/>
      </w:tabs>
      <w:spacing w:after="120"/>
      <w:ind w:left="450"/>
    </w:pPr>
    <w:rPr>
      <w:color w:val="000000" w:themeColor="text1"/>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semiHidden/>
    <w:rsid w:val="006F669E"/>
  </w:style>
  <w:style w:type="table" w:styleId="TableGrid">
    <w:name w:val="Table Grid"/>
    <w:basedOn w:val="TableNormal"/>
    <w:uiPriority w:val="39"/>
    <w:rsid w:val="00EA45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7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Downloads/rup_wd_tmpl-3/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5B06F9-8052-1043-BE36-A09FFCD11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8</TotalTime>
  <Pages>23</Pages>
  <Words>3542</Words>
  <Characters>20193</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Test Plan</vt:lpstr>
    </vt:vector>
  </TitlesOfParts>
  <Company>&lt;Company Name&gt;</Company>
  <LinksUpToDate>false</LinksUpToDate>
  <CharactersWithSpaces>23688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tessa marelic</dc:creator>
  <cp:keywords/>
  <dc:description/>
  <cp:lastModifiedBy>Xinwei Jiang</cp:lastModifiedBy>
  <cp:revision>4</cp:revision>
  <cp:lastPrinted>1999-10-18T07:22:00Z</cp:lastPrinted>
  <dcterms:created xsi:type="dcterms:W3CDTF">2016-10-26T21:49:00Z</dcterms:created>
  <dcterms:modified xsi:type="dcterms:W3CDTF">2016-10-27T07:37:00Z</dcterms:modified>
</cp:coreProperties>
</file>