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6048A4" w14:textId="3CDA33D5" w:rsidR="00422DA6" w:rsidRDefault="00B86EE8">
      <w:pPr>
        <w:pStyle w:val="Project"/>
      </w:pPr>
      <w:proofErr w:type="spellStart"/>
      <w:r>
        <w:t>BugTracker</w:t>
      </w:r>
      <w:proofErr w:type="spellEnd"/>
    </w:p>
    <w:p w14:paraId="40CF7A5E" w14:textId="691A1996" w:rsidR="00422DA6" w:rsidRDefault="00D460E2" w:rsidP="005A0C67">
      <w:pPr>
        <w:pStyle w:val="Title"/>
        <w:jc w:val="right"/>
      </w:pPr>
      <w:fldSimple w:instr=" TITLE  \* MERGEFORMAT ">
        <w:r w:rsidR="003741EB">
          <w:t xml:space="preserve">Test </w:t>
        </w:r>
        <w:r w:rsidR="00A0447D">
          <w:t>Report</w:t>
        </w:r>
        <w:r w:rsidR="005A0C67">
          <w:t xml:space="preserve"> </w:t>
        </w:r>
      </w:fldSimple>
    </w:p>
    <w:p w14:paraId="72964A3A" w14:textId="77777777" w:rsidR="00422DA6" w:rsidRDefault="00422DA6"/>
    <w:p w14:paraId="0AAA8A5C" w14:textId="52504F5C" w:rsidR="00422DA6" w:rsidRDefault="00B75970">
      <w:pPr>
        <w:pStyle w:val="Title"/>
        <w:jc w:val="right"/>
        <w:rPr>
          <w:sz w:val="28"/>
        </w:rPr>
      </w:pPr>
      <w:r>
        <w:rPr>
          <w:sz w:val="28"/>
        </w:rPr>
        <w:t>Version 1.0</w:t>
      </w:r>
    </w:p>
    <w:p w14:paraId="4B8AA57E" w14:textId="77777777" w:rsidR="00422DA6" w:rsidRDefault="00422DA6">
      <w:pPr>
        <w:pStyle w:val="Title"/>
        <w:rPr>
          <w:sz w:val="28"/>
        </w:rPr>
      </w:pPr>
    </w:p>
    <w:p w14:paraId="20FBA3D9" w14:textId="77777777" w:rsidR="00422DA6" w:rsidRDefault="00422DA6">
      <w:pPr>
        <w:jc w:val="right"/>
      </w:pPr>
    </w:p>
    <w:p w14:paraId="39789AF2" w14:textId="77777777" w:rsidR="00422DA6" w:rsidRDefault="00422DA6" w:rsidP="00443D68">
      <w:pPr>
        <w:pStyle w:val="InfoBlue"/>
        <w:sectPr w:rsidR="00422DA6">
          <w:headerReference w:type="default" r:id="rId7"/>
          <w:footerReference w:type="even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62DCF7C6" w14:textId="77777777" w:rsidR="00422DA6" w:rsidRDefault="002A6656">
      <w:pPr>
        <w:pStyle w:val="Title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422DA6" w14:paraId="71EFA49E" w14:textId="77777777">
        <w:tc>
          <w:tcPr>
            <w:tcW w:w="2304" w:type="dxa"/>
          </w:tcPr>
          <w:p w14:paraId="521A5A2B" w14:textId="77777777" w:rsidR="00422DA6" w:rsidRDefault="002A6656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14:paraId="58020B65" w14:textId="77777777" w:rsidR="00422DA6" w:rsidRDefault="002A6656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744" w:type="dxa"/>
          </w:tcPr>
          <w:p w14:paraId="617C117C" w14:textId="77777777" w:rsidR="00422DA6" w:rsidRDefault="002A6656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04" w:type="dxa"/>
          </w:tcPr>
          <w:p w14:paraId="6FB79C2F" w14:textId="77777777" w:rsidR="00422DA6" w:rsidRDefault="002A6656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422DA6" w14:paraId="2139B0F9" w14:textId="77777777" w:rsidTr="001D78B1">
        <w:trPr>
          <w:trHeight w:val="642"/>
        </w:trPr>
        <w:tc>
          <w:tcPr>
            <w:tcW w:w="2304" w:type="dxa"/>
          </w:tcPr>
          <w:p w14:paraId="118B30D2" w14:textId="7909238D" w:rsidR="00422DA6" w:rsidRDefault="005A0C67" w:rsidP="00B73F96">
            <w:pPr>
              <w:pStyle w:val="Tabletext"/>
            </w:pPr>
            <w:r>
              <w:t>21</w:t>
            </w:r>
            <w:r w:rsidR="002A6656">
              <w:t>/</w:t>
            </w:r>
            <w:r w:rsidR="00B73F96">
              <w:t>10</w:t>
            </w:r>
            <w:r w:rsidR="002A6656">
              <w:t>/</w:t>
            </w:r>
            <w:r w:rsidR="00B73F96">
              <w:t>2016</w:t>
            </w:r>
          </w:p>
        </w:tc>
        <w:tc>
          <w:tcPr>
            <w:tcW w:w="1152" w:type="dxa"/>
          </w:tcPr>
          <w:p w14:paraId="23DC9FAA" w14:textId="390D02D4" w:rsidR="00422DA6" w:rsidRDefault="00B73F96">
            <w:pPr>
              <w:pStyle w:val="Tabletext"/>
            </w:pPr>
            <w:r>
              <w:t>1.0</w:t>
            </w:r>
          </w:p>
        </w:tc>
        <w:tc>
          <w:tcPr>
            <w:tcW w:w="3744" w:type="dxa"/>
          </w:tcPr>
          <w:p w14:paraId="61E5F926" w14:textId="7B542E99" w:rsidR="00422DA6" w:rsidRDefault="00B73F96" w:rsidP="00A0447D">
            <w:pPr>
              <w:pStyle w:val="Tabletext"/>
            </w:pPr>
            <w:r>
              <w:t>Begin Test</w:t>
            </w:r>
            <w:r w:rsidR="00A0447D">
              <w:t xml:space="preserve"> Report, add test result for test cases 1- 32</w:t>
            </w:r>
          </w:p>
        </w:tc>
        <w:tc>
          <w:tcPr>
            <w:tcW w:w="2304" w:type="dxa"/>
          </w:tcPr>
          <w:p w14:paraId="4E941014" w14:textId="18222EA5" w:rsidR="00422DA6" w:rsidRDefault="005A0C67">
            <w:pPr>
              <w:pStyle w:val="Tabletext"/>
            </w:pPr>
            <w:r>
              <w:t>Xinwei Jiang</w:t>
            </w:r>
          </w:p>
        </w:tc>
      </w:tr>
      <w:tr w:rsidR="00422DA6" w14:paraId="753BA80B" w14:textId="77777777">
        <w:tc>
          <w:tcPr>
            <w:tcW w:w="2304" w:type="dxa"/>
          </w:tcPr>
          <w:p w14:paraId="3D4714E7" w14:textId="661E8424" w:rsidR="00422DA6" w:rsidRDefault="00422DA6">
            <w:pPr>
              <w:pStyle w:val="Tabletext"/>
            </w:pPr>
          </w:p>
        </w:tc>
        <w:tc>
          <w:tcPr>
            <w:tcW w:w="1152" w:type="dxa"/>
          </w:tcPr>
          <w:p w14:paraId="6AF9B097" w14:textId="05669B96" w:rsidR="00422DA6" w:rsidRDefault="00422DA6">
            <w:pPr>
              <w:pStyle w:val="Tabletext"/>
            </w:pPr>
          </w:p>
        </w:tc>
        <w:tc>
          <w:tcPr>
            <w:tcW w:w="3744" w:type="dxa"/>
          </w:tcPr>
          <w:p w14:paraId="07F8866C" w14:textId="61C674C2" w:rsidR="00422DA6" w:rsidRDefault="00422DA6">
            <w:pPr>
              <w:pStyle w:val="Tabletext"/>
            </w:pPr>
          </w:p>
        </w:tc>
        <w:tc>
          <w:tcPr>
            <w:tcW w:w="2304" w:type="dxa"/>
          </w:tcPr>
          <w:p w14:paraId="6449908F" w14:textId="4C6B8B5B" w:rsidR="00422DA6" w:rsidRDefault="00422DA6">
            <w:pPr>
              <w:pStyle w:val="Tabletext"/>
            </w:pPr>
          </w:p>
        </w:tc>
      </w:tr>
      <w:tr w:rsidR="00422DA6" w14:paraId="0046D9EB" w14:textId="77777777" w:rsidTr="00777E98">
        <w:trPr>
          <w:trHeight w:val="446"/>
        </w:trPr>
        <w:tc>
          <w:tcPr>
            <w:tcW w:w="2304" w:type="dxa"/>
          </w:tcPr>
          <w:p w14:paraId="0CAAB5FF" w14:textId="0B0F5437" w:rsidR="00422DA6" w:rsidRDefault="00422DA6">
            <w:pPr>
              <w:pStyle w:val="Tabletext"/>
            </w:pPr>
          </w:p>
        </w:tc>
        <w:tc>
          <w:tcPr>
            <w:tcW w:w="1152" w:type="dxa"/>
          </w:tcPr>
          <w:p w14:paraId="0C149ED4" w14:textId="157A2CA4" w:rsidR="00422DA6" w:rsidRDefault="00422DA6">
            <w:pPr>
              <w:pStyle w:val="Tabletext"/>
            </w:pPr>
          </w:p>
        </w:tc>
        <w:tc>
          <w:tcPr>
            <w:tcW w:w="3744" w:type="dxa"/>
          </w:tcPr>
          <w:p w14:paraId="0E1DDE6B" w14:textId="28B27886" w:rsidR="00422DA6" w:rsidRDefault="00422DA6">
            <w:pPr>
              <w:pStyle w:val="Tabletext"/>
            </w:pPr>
          </w:p>
        </w:tc>
        <w:tc>
          <w:tcPr>
            <w:tcW w:w="2304" w:type="dxa"/>
          </w:tcPr>
          <w:p w14:paraId="2AEA7994" w14:textId="295478FE" w:rsidR="00422DA6" w:rsidRDefault="00422DA6">
            <w:pPr>
              <w:pStyle w:val="Tabletext"/>
            </w:pPr>
          </w:p>
        </w:tc>
      </w:tr>
      <w:tr w:rsidR="00422DA6" w14:paraId="10CC0DD4" w14:textId="77777777">
        <w:tc>
          <w:tcPr>
            <w:tcW w:w="2304" w:type="dxa"/>
          </w:tcPr>
          <w:p w14:paraId="3922B3DC" w14:textId="77777777" w:rsidR="00422DA6" w:rsidRDefault="00422DA6">
            <w:pPr>
              <w:pStyle w:val="Tabletext"/>
            </w:pPr>
          </w:p>
        </w:tc>
        <w:tc>
          <w:tcPr>
            <w:tcW w:w="1152" w:type="dxa"/>
          </w:tcPr>
          <w:p w14:paraId="035ACE34" w14:textId="77777777" w:rsidR="00422DA6" w:rsidRDefault="00422DA6">
            <w:pPr>
              <w:pStyle w:val="Tabletext"/>
            </w:pPr>
          </w:p>
        </w:tc>
        <w:tc>
          <w:tcPr>
            <w:tcW w:w="3744" w:type="dxa"/>
          </w:tcPr>
          <w:p w14:paraId="4DA54322" w14:textId="77777777" w:rsidR="00422DA6" w:rsidRDefault="00422DA6">
            <w:pPr>
              <w:pStyle w:val="Tabletext"/>
            </w:pPr>
          </w:p>
        </w:tc>
        <w:tc>
          <w:tcPr>
            <w:tcW w:w="2304" w:type="dxa"/>
          </w:tcPr>
          <w:p w14:paraId="580D4990" w14:textId="77777777" w:rsidR="00422DA6" w:rsidRDefault="00422DA6">
            <w:pPr>
              <w:pStyle w:val="Tabletext"/>
            </w:pPr>
          </w:p>
        </w:tc>
      </w:tr>
    </w:tbl>
    <w:p w14:paraId="7F3B42CC" w14:textId="77777777" w:rsidR="00422DA6" w:rsidRDefault="00422DA6"/>
    <w:p w14:paraId="2FA97CDB" w14:textId="0B388A5D" w:rsidR="00422DA6" w:rsidRDefault="002A6656" w:rsidP="005A0C67">
      <w:pPr>
        <w:pStyle w:val="Title"/>
      </w:pPr>
      <w:r>
        <w:br w:type="page"/>
      </w:r>
    </w:p>
    <w:p w14:paraId="76FD7284" w14:textId="2DEE72AA" w:rsidR="008E52D0" w:rsidRPr="00BE7B62" w:rsidRDefault="00BE7B62" w:rsidP="005A0C67">
      <w:pPr>
        <w:rPr>
          <w:b/>
          <w:sz w:val="24"/>
          <w:szCs w:val="24"/>
        </w:rPr>
      </w:pPr>
      <w:r w:rsidRPr="00BE7B62">
        <w:rPr>
          <w:rFonts w:asciiTheme="minorHAnsi" w:hAnsiTheme="minorHAnsi"/>
          <w:b/>
          <w:sz w:val="24"/>
          <w:szCs w:val="24"/>
        </w:rPr>
        <w:lastRenderedPageBreak/>
        <w:t>Functional requirement:</w:t>
      </w:r>
      <w:r w:rsidRPr="00BE7B62">
        <w:rPr>
          <w:b/>
          <w:sz w:val="24"/>
          <w:szCs w:val="24"/>
        </w:rPr>
        <w:t xml:space="preserve"> </w:t>
      </w:r>
      <w:r w:rsidRPr="00BE7B62">
        <w:rPr>
          <w:rFonts w:asciiTheme="minorHAnsi" w:hAnsiTheme="minorHAnsi"/>
          <w:b/>
          <w:sz w:val="24"/>
          <w:szCs w:val="24"/>
        </w:rPr>
        <w:t>The system will provide a user of any type with a GUI to log in</w:t>
      </w:r>
    </w:p>
    <w:tbl>
      <w:tblPr>
        <w:tblStyle w:val="TableGrid"/>
        <w:tblpPr w:leftFromText="180" w:rightFromText="180" w:vertAnchor="page" w:horzAnchor="page" w:tblpX="1450" w:tblpY="2165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BE7B62" w14:paraId="5A1A209F" w14:textId="77777777" w:rsidTr="00A0447D">
        <w:trPr>
          <w:trHeight w:val="647"/>
        </w:trPr>
        <w:tc>
          <w:tcPr>
            <w:tcW w:w="2560" w:type="dxa"/>
          </w:tcPr>
          <w:p w14:paraId="6ED05703" w14:textId="77777777" w:rsidR="00BE7B62" w:rsidRPr="008E52D0" w:rsidRDefault="00BE7B62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49A6FB1C" w14:textId="77777777" w:rsidR="00BE7B62" w:rsidRPr="008E52D0" w:rsidRDefault="00BE7B62" w:rsidP="00BE7B62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>The system will pr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ovide a user of any type with a GUI </w:t>
            </w:r>
            <w:r w:rsidRPr="008E52D0">
              <w:rPr>
                <w:rFonts w:asciiTheme="minorHAnsi" w:hAnsiTheme="minorHAnsi"/>
                <w:sz w:val="24"/>
                <w:szCs w:val="24"/>
              </w:rPr>
              <w:t>to log in</w:t>
            </w:r>
          </w:p>
        </w:tc>
        <w:tc>
          <w:tcPr>
            <w:tcW w:w="1417" w:type="dxa"/>
          </w:tcPr>
          <w:p w14:paraId="25FC461A" w14:textId="77777777" w:rsidR="00BE7B62" w:rsidRPr="008E52D0" w:rsidRDefault="00BE7B62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1</w:t>
            </w:r>
          </w:p>
        </w:tc>
      </w:tr>
      <w:tr w:rsidR="00BE7B62" w14:paraId="05F55267" w14:textId="77777777" w:rsidTr="00CE57E6">
        <w:trPr>
          <w:trHeight w:val="930"/>
        </w:trPr>
        <w:tc>
          <w:tcPr>
            <w:tcW w:w="2560" w:type="dxa"/>
          </w:tcPr>
          <w:p w14:paraId="3762510C" w14:textId="77777777" w:rsidR="00BE7B62" w:rsidRPr="008E52D0" w:rsidRDefault="00BE7B62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B29EE5A" w14:textId="77777777" w:rsidR="00CE57E6" w:rsidRDefault="00CE57E6" w:rsidP="00CE57E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valid E-mail and password which are stored in the database</w:t>
            </w:r>
          </w:p>
          <w:p w14:paraId="72A9CA22" w14:textId="77777777" w:rsidR="00CE57E6" w:rsidRDefault="00CE57E6" w:rsidP="00CE57E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E-mail/Username: </w:t>
            </w:r>
            <w:r w:rsidRPr="00E45648">
              <w:rPr>
                <w:rFonts w:asciiTheme="minorHAnsi" w:hAnsiTheme="minorHAnsi"/>
                <w:sz w:val="24"/>
                <w:szCs w:val="24"/>
              </w:rPr>
              <w:t>xj323@email.com</w:t>
            </w:r>
          </w:p>
          <w:p w14:paraId="7D5D78EF" w14:textId="76BC7994" w:rsidR="00BE7B62" w:rsidRPr="008E52D0" w:rsidRDefault="00CE57E6" w:rsidP="00CE57E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</w:t>
            </w:r>
          </w:p>
        </w:tc>
      </w:tr>
      <w:tr w:rsidR="00BE7B62" w14:paraId="1D0A8D65" w14:textId="77777777" w:rsidTr="00BE7B62">
        <w:trPr>
          <w:trHeight w:val="465"/>
        </w:trPr>
        <w:tc>
          <w:tcPr>
            <w:tcW w:w="2560" w:type="dxa"/>
          </w:tcPr>
          <w:p w14:paraId="2F66EA59" w14:textId="2F5240BE" w:rsidR="00BE7B62" w:rsidRPr="008E52D0" w:rsidRDefault="00A0447D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790" w:type="dxa"/>
            <w:gridSpan w:val="2"/>
          </w:tcPr>
          <w:p w14:paraId="1A392343" w14:textId="2A326E1E" w:rsidR="00BE7B62" w:rsidRPr="008E52D0" w:rsidRDefault="00A0447D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BB73376" wp14:editId="070676E3">
                  <wp:extent cx="3033113" cy="183898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 Shot 2016-10-26 at 11.46.36 AM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233" cy="1860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47D" w14:paraId="74496807" w14:textId="77777777" w:rsidTr="001B59F6">
        <w:trPr>
          <w:trHeight w:val="328"/>
        </w:trPr>
        <w:tc>
          <w:tcPr>
            <w:tcW w:w="2560" w:type="dxa"/>
          </w:tcPr>
          <w:p w14:paraId="1E7EE78C" w14:textId="0C0A027E" w:rsidR="00A0447D" w:rsidRDefault="00A0447D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0585ACF8" w14:textId="087798C7" w:rsidR="00A0447D" w:rsidRDefault="00A0447D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main screen which is search bug interface will be display.</w:t>
            </w:r>
          </w:p>
        </w:tc>
      </w:tr>
      <w:tr w:rsidR="00A0447D" w14:paraId="39ADDF9F" w14:textId="77777777" w:rsidTr="001B59F6">
        <w:trPr>
          <w:trHeight w:val="341"/>
        </w:trPr>
        <w:tc>
          <w:tcPr>
            <w:tcW w:w="2560" w:type="dxa"/>
          </w:tcPr>
          <w:p w14:paraId="02748858" w14:textId="5E68B8EB" w:rsidR="00A0447D" w:rsidRDefault="00A0447D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790" w:type="dxa"/>
            <w:gridSpan w:val="2"/>
          </w:tcPr>
          <w:p w14:paraId="4B9F4F31" w14:textId="728AE742" w:rsidR="00A0447D" w:rsidRDefault="00A0447D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38DF1D2E" w14:textId="77777777" w:rsidR="00BE7B62" w:rsidRDefault="00BE7B62" w:rsidP="005A0C67">
      <w:pPr>
        <w:rPr>
          <w:sz w:val="24"/>
          <w:szCs w:val="24"/>
        </w:rPr>
      </w:pPr>
    </w:p>
    <w:p w14:paraId="756AFC3D" w14:textId="77777777" w:rsidR="00CE57E6" w:rsidRPr="00467EB3" w:rsidRDefault="00CE57E6" w:rsidP="005A0C67">
      <w:pPr>
        <w:rPr>
          <w:sz w:val="24"/>
          <w:szCs w:val="24"/>
          <w:lang w:val="en-AU"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E45648" w:rsidRPr="008E52D0" w14:paraId="6D0EEBA1" w14:textId="77777777" w:rsidTr="008E214E">
        <w:trPr>
          <w:trHeight w:val="534"/>
        </w:trPr>
        <w:tc>
          <w:tcPr>
            <w:tcW w:w="2560" w:type="dxa"/>
          </w:tcPr>
          <w:p w14:paraId="7BCF2C8B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5ECD126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will provide a user of any type with a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GUI </w:t>
            </w:r>
            <w:r w:rsidRPr="008E52D0">
              <w:rPr>
                <w:rFonts w:asciiTheme="minorHAnsi" w:hAnsiTheme="minorHAnsi"/>
                <w:sz w:val="24"/>
                <w:szCs w:val="24"/>
              </w:rPr>
              <w:t>to log in</w:t>
            </w:r>
          </w:p>
        </w:tc>
        <w:tc>
          <w:tcPr>
            <w:tcW w:w="1417" w:type="dxa"/>
          </w:tcPr>
          <w:p w14:paraId="792073FF" w14:textId="6428536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2</w:t>
            </w:r>
          </w:p>
        </w:tc>
      </w:tr>
      <w:tr w:rsidR="00E45648" w:rsidRPr="008E52D0" w14:paraId="2E4CF0BF" w14:textId="77777777" w:rsidTr="007C31E5">
        <w:trPr>
          <w:trHeight w:val="1079"/>
        </w:trPr>
        <w:tc>
          <w:tcPr>
            <w:tcW w:w="2560" w:type="dxa"/>
          </w:tcPr>
          <w:p w14:paraId="70727233" w14:textId="77777777" w:rsidR="00E45648" w:rsidRPr="008E52D0" w:rsidRDefault="00E45648" w:rsidP="00E456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12F3FB4A" w14:textId="77777777" w:rsidR="00CE57E6" w:rsidRDefault="00CE57E6" w:rsidP="00CE57E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valid Username and password which are stored in the database</w:t>
            </w:r>
          </w:p>
          <w:p w14:paraId="34FC0858" w14:textId="77777777" w:rsidR="00CE57E6" w:rsidRDefault="00CE57E6" w:rsidP="00CE57E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E-mail/Username: </w:t>
            </w:r>
            <w:r w:rsidRPr="00E45648">
              <w:rPr>
                <w:rFonts w:asciiTheme="minorHAnsi" w:hAnsiTheme="minorHAnsi"/>
                <w:sz w:val="24"/>
                <w:szCs w:val="24"/>
              </w:rPr>
              <w:t>xj323</w:t>
            </w:r>
          </w:p>
          <w:p w14:paraId="23AFE766" w14:textId="43D8F63B" w:rsidR="00E45648" w:rsidRPr="008E52D0" w:rsidRDefault="00CE57E6" w:rsidP="00CE57E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</w:t>
            </w:r>
          </w:p>
        </w:tc>
      </w:tr>
      <w:tr w:rsidR="00A0447D" w:rsidRPr="008E52D0" w14:paraId="498AB86E" w14:textId="77777777" w:rsidTr="007C31E5">
        <w:trPr>
          <w:trHeight w:val="1079"/>
        </w:trPr>
        <w:tc>
          <w:tcPr>
            <w:tcW w:w="2560" w:type="dxa"/>
          </w:tcPr>
          <w:p w14:paraId="02D7D463" w14:textId="4348D0DD" w:rsidR="00A0447D" w:rsidRDefault="008E214E" w:rsidP="00E456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2CFB8E31" w14:textId="114D7C73" w:rsidR="00A0447D" w:rsidRDefault="008E214E" w:rsidP="00E456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4AC0391" wp14:editId="75AAD094">
                  <wp:extent cx="3129068" cy="1897165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16-10-26 at 11.46.36 AM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40" cy="1904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648" w:rsidRPr="008E52D0" w14:paraId="1D528A33" w14:textId="77777777" w:rsidTr="001B59F6">
        <w:trPr>
          <w:trHeight w:val="325"/>
        </w:trPr>
        <w:tc>
          <w:tcPr>
            <w:tcW w:w="2560" w:type="dxa"/>
          </w:tcPr>
          <w:p w14:paraId="58BCAE2B" w14:textId="77777777" w:rsidR="00E45648" w:rsidRPr="008E52D0" w:rsidRDefault="00E45648" w:rsidP="00E456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59729F35" w14:textId="4917AC3C" w:rsidR="00E45648" w:rsidRPr="008E52D0" w:rsidRDefault="00E45648" w:rsidP="00E456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main screen which is search bug interface will be display.</w:t>
            </w:r>
          </w:p>
        </w:tc>
      </w:tr>
      <w:tr w:rsidR="00A0447D" w:rsidRPr="008E52D0" w14:paraId="3CB6701C" w14:textId="77777777" w:rsidTr="001B59F6">
        <w:trPr>
          <w:trHeight w:val="353"/>
        </w:trPr>
        <w:tc>
          <w:tcPr>
            <w:tcW w:w="2560" w:type="dxa"/>
          </w:tcPr>
          <w:p w14:paraId="0EF4A514" w14:textId="3510A877" w:rsidR="00A0447D" w:rsidRDefault="008E214E" w:rsidP="00E456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790" w:type="dxa"/>
            <w:gridSpan w:val="2"/>
          </w:tcPr>
          <w:p w14:paraId="5A6DADEE" w14:textId="5B1BA9E1" w:rsidR="00A0447D" w:rsidRDefault="008E214E" w:rsidP="00E456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074BA395" w14:textId="77777777" w:rsidR="00E45648" w:rsidRDefault="00E45648" w:rsidP="005A0C67">
      <w:pPr>
        <w:rPr>
          <w:sz w:val="24"/>
          <w:szCs w:val="24"/>
        </w:rPr>
      </w:pPr>
    </w:p>
    <w:p w14:paraId="6F67B5C9" w14:textId="77777777" w:rsidR="00E45648" w:rsidRPr="008E52D0" w:rsidRDefault="00E45648" w:rsidP="005A0C67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8E52D0" w:rsidRPr="008E52D0" w14:paraId="54998317" w14:textId="77777777" w:rsidTr="008E52D0">
        <w:trPr>
          <w:trHeight w:val="800"/>
        </w:trPr>
        <w:tc>
          <w:tcPr>
            <w:tcW w:w="2560" w:type="dxa"/>
          </w:tcPr>
          <w:p w14:paraId="6AAE776D" w14:textId="77777777" w:rsidR="008E52D0" w:rsidRPr="008E52D0" w:rsidRDefault="008E52D0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Functional requirement</w:t>
            </w:r>
          </w:p>
        </w:tc>
        <w:tc>
          <w:tcPr>
            <w:tcW w:w="5373" w:type="dxa"/>
          </w:tcPr>
          <w:p w14:paraId="4228844A" w14:textId="24EF20A6" w:rsidR="008E52D0" w:rsidRPr="008E52D0" w:rsidRDefault="008E52D0" w:rsidP="008E52D0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will provide a user of any type with a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GUI </w:t>
            </w:r>
            <w:r w:rsidRPr="008E52D0">
              <w:rPr>
                <w:rFonts w:asciiTheme="minorHAnsi" w:hAnsiTheme="minorHAnsi"/>
                <w:sz w:val="24"/>
                <w:szCs w:val="24"/>
              </w:rPr>
              <w:t>to log in</w:t>
            </w:r>
          </w:p>
        </w:tc>
        <w:tc>
          <w:tcPr>
            <w:tcW w:w="1417" w:type="dxa"/>
          </w:tcPr>
          <w:p w14:paraId="2767CFBE" w14:textId="7E3A501A" w:rsidR="008E52D0" w:rsidRPr="008E52D0" w:rsidRDefault="008E52D0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E45648">
              <w:rPr>
                <w:rFonts w:asciiTheme="minorHAnsi" w:hAnsiTheme="minorHAnsi"/>
                <w:sz w:val="24"/>
                <w:szCs w:val="24"/>
              </w:rPr>
              <w:t>3</w:t>
            </w:r>
          </w:p>
        </w:tc>
      </w:tr>
      <w:tr w:rsidR="008E52D0" w:rsidRPr="008E52D0" w14:paraId="10398311" w14:textId="77777777" w:rsidTr="008E52D0">
        <w:trPr>
          <w:trHeight w:val="1079"/>
        </w:trPr>
        <w:tc>
          <w:tcPr>
            <w:tcW w:w="2560" w:type="dxa"/>
          </w:tcPr>
          <w:p w14:paraId="2046E5BF" w14:textId="77777777" w:rsidR="008E52D0" w:rsidRPr="008E52D0" w:rsidRDefault="008E52D0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AE88270" w14:textId="3CBC1AFB" w:rsidR="008E52D0" w:rsidRDefault="008E52D0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Enter </w:t>
            </w:r>
            <w:r w:rsidR="00E45648">
              <w:rPr>
                <w:rFonts w:asciiTheme="minorHAnsi" w:hAnsiTheme="minorHAnsi"/>
                <w:sz w:val="24"/>
                <w:szCs w:val="24"/>
              </w:rPr>
              <w:t>in</w:t>
            </w:r>
            <w:r>
              <w:rPr>
                <w:rFonts w:asciiTheme="minorHAnsi" w:hAnsiTheme="minorHAnsi"/>
                <w:sz w:val="24"/>
                <w:szCs w:val="24"/>
              </w:rPr>
              <w:t>valid E-mai</w:t>
            </w:r>
            <w:r w:rsidR="00E45648">
              <w:rPr>
                <w:rFonts w:asciiTheme="minorHAnsi" w:hAnsiTheme="minorHAnsi"/>
                <w:sz w:val="24"/>
                <w:szCs w:val="24"/>
              </w:rPr>
              <w:t>l which cannot be found in the database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and </w:t>
            </w:r>
            <w:r w:rsidR="00E45648">
              <w:rPr>
                <w:rFonts w:asciiTheme="minorHAnsi" w:hAnsiTheme="minorHAnsi"/>
                <w:sz w:val="24"/>
                <w:szCs w:val="24"/>
              </w:rPr>
              <w:t xml:space="preserve">valid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password which </w:t>
            </w:r>
            <w:r w:rsidR="00E45648">
              <w:rPr>
                <w:rFonts w:asciiTheme="minorHAnsi" w:hAnsiTheme="minorHAnsi"/>
                <w:sz w:val="24"/>
                <w:szCs w:val="24"/>
              </w:rPr>
              <w:t>is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stored in the database</w:t>
            </w:r>
          </w:p>
          <w:p w14:paraId="24E0E96B" w14:textId="55BCB0BE" w:rsidR="008E52D0" w:rsidRDefault="008E52D0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E-mail</w:t>
            </w:r>
            <w:r w:rsidR="00E45648">
              <w:rPr>
                <w:rFonts w:asciiTheme="minorHAnsi" w:hAnsiTheme="minorHAnsi"/>
                <w:sz w:val="24"/>
                <w:szCs w:val="24"/>
              </w:rPr>
              <w:t>/Username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: </w:t>
            </w:r>
            <w:r w:rsidRPr="00E45648">
              <w:rPr>
                <w:rFonts w:asciiTheme="minorHAnsi" w:hAnsiTheme="minorHAnsi"/>
                <w:sz w:val="24"/>
                <w:szCs w:val="24"/>
              </w:rPr>
              <w:t>xj323</w:t>
            </w:r>
            <w:r w:rsidR="00E45648">
              <w:rPr>
                <w:rFonts w:asciiTheme="minorHAnsi" w:hAnsiTheme="minorHAnsi"/>
                <w:sz w:val="24"/>
                <w:szCs w:val="24"/>
              </w:rPr>
              <w:t>@</w:t>
            </w:r>
          </w:p>
          <w:p w14:paraId="63676278" w14:textId="77777777" w:rsidR="008E52D0" w:rsidRPr="008E52D0" w:rsidRDefault="008E52D0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</w:t>
            </w:r>
          </w:p>
        </w:tc>
      </w:tr>
      <w:tr w:rsidR="008E214E" w:rsidRPr="008E52D0" w14:paraId="4A63A923" w14:textId="77777777" w:rsidTr="008E52D0">
        <w:trPr>
          <w:trHeight w:val="1079"/>
        </w:trPr>
        <w:tc>
          <w:tcPr>
            <w:tcW w:w="2560" w:type="dxa"/>
          </w:tcPr>
          <w:p w14:paraId="3C1CBB44" w14:textId="6C5C6DD1" w:rsidR="008E214E" w:rsidRDefault="008E214E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3548F173" w14:textId="62A4CFFC" w:rsidR="008E214E" w:rsidRDefault="00CE57E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7CBDF4B" wp14:editId="4CC01457">
                  <wp:extent cx="2803668" cy="2153073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6-10-26 at 12.07.12 PM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377" cy="2161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2D0" w:rsidRPr="008E52D0" w14:paraId="72F235E4" w14:textId="77777777" w:rsidTr="001B59F6">
        <w:trPr>
          <w:trHeight w:val="325"/>
        </w:trPr>
        <w:tc>
          <w:tcPr>
            <w:tcW w:w="2560" w:type="dxa"/>
          </w:tcPr>
          <w:p w14:paraId="0965E51E" w14:textId="77777777" w:rsidR="008E52D0" w:rsidRPr="008E52D0" w:rsidRDefault="008E52D0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25135D62" w14:textId="413AAE8A" w:rsidR="008E52D0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“email or password is wrong” will be displayed.</w:t>
            </w:r>
          </w:p>
        </w:tc>
      </w:tr>
      <w:tr w:rsidR="00CE57E6" w:rsidRPr="008E52D0" w14:paraId="40B49552" w14:textId="77777777" w:rsidTr="001B59F6">
        <w:trPr>
          <w:trHeight w:val="255"/>
        </w:trPr>
        <w:tc>
          <w:tcPr>
            <w:tcW w:w="2560" w:type="dxa"/>
          </w:tcPr>
          <w:p w14:paraId="43797FC8" w14:textId="6AD14500" w:rsidR="00CE57E6" w:rsidRDefault="00CE57E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2727E623" w14:textId="79510583" w:rsidR="00CE57E6" w:rsidRDefault="00CE57E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771F360B" w14:textId="77777777" w:rsidR="00E45648" w:rsidRDefault="00E45648" w:rsidP="00E45648">
      <w:pPr>
        <w:pStyle w:val="BodyText"/>
        <w:ind w:left="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E45648" w:rsidRPr="008E52D0" w14:paraId="1C1D625E" w14:textId="77777777" w:rsidTr="001B59F6">
        <w:trPr>
          <w:trHeight w:val="521"/>
        </w:trPr>
        <w:tc>
          <w:tcPr>
            <w:tcW w:w="2560" w:type="dxa"/>
          </w:tcPr>
          <w:p w14:paraId="751FF03D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65504DB1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will provide a user of any type with a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GUI </w:t>
            </w:r>
            <w:r w:rsidRPr="008E52D0">
              <w:rPr>
                <w:rFonts w:asciiTheme="minorHAnsi" w:hAnsiTheme="minorHAnsi"/>
                <w:sz w:val="24"/>
                <w:szCs w:val="24"/>
              </w:rPr>
              <w:t>to log in</w:t>
            </w:r>
          </w:p>
        </w:tc>
        <w:tc>
          <w:tcPr>
            <w:tcW w:w="1417" w:type="dxa"/>
          </w:tcPr>
          <w:p w14:paraId="54C1711E" w14:textId="625C7CB4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4</w:t>
            </w:r>
          </w:p>
        </w:tc>
      </w:tr>
      <w:tr w:rsidR="00E45648" w:rsidRPr="008E52D0" w14:paraId="64C62E56" w14:textId="77777777" w:rsidTr="007C31E5">
        <w:trPr>
          <w:trHeight w:val="1079"/>
        </w:trPr>
        <w:tc>
          <w:tcPr>
            <w:tcW w:w="2560" w:type="dxa"/>
          </w:tcPr>
          <w:p w14:paraId="2E537B27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3A85A30" w14:textId="1763E940" w:rsidR="00E45648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invalid Username which cannot be found in the database and valid password which is stored in the database</w:t>
            </w:r>
          </w:p>
          <w:p w14:paraId="7C98C72A" w14:textId="3A9D2E42" w:rsidR="00E45648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E-mail/Username: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abcd</w:t>
            </w:r>
            <w:proofErr w:type="spellEnd"/>
          </w:p>
          <w:p w14:paraId="0C1D8D66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</w:t>
            </w:r>
          </w:p>
        </w:tc>
      </w:tr>
      <w:tr w:rsidR="00467EB3" w:rsidRPr="008E52D0" w14:paraId="2CAC29A5" w14:textId="77777777" w:rsidTr="001B59F6">
        <w:trPr>
          <w:trHeight w:val="3064"/>
        </w:trPr>
        <w:tc>
          <w:tcPr>
            <w:tcW w:w="2560" w:type="dxa"/>
          </w:tcPr>
          <w:p w14:paraId="647F519B" w14:textId="63C66359" w:rsidR="00467EB3" w:rsidRDefault="00467EB3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036AA0EC" w14:textId="0A6E702A" w:rsidR="00467EB3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9D1A930" wp14:editId="419CA3D0">
                  <wp:extent cx="3044402" cy="2174015"/>
                  <wp:effectExtent l="0" t="0" r="3810" b="1079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 Shot 2016-10-26 at 5.04.55 PM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815" cy="218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648" w:rsidRPr="008E52D0" w14:paraId="6A5873CA" w14:textId="77777777" w:rsidTr="00B52344">
        <w:trPr>
          <w:trHeight w:val="381"/>
        </w:trPr>
        <w:tc>
          <w:tcPr>
            <w:tcW w:w="2560" w:type="dxa"/>
          </w:tcPr>
          <w:p w14:paraId="21EC807F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090A4728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“email or password is wrong” will be displayed.</w:t>
            </w:r>
          </w:p>
        </w:tc>
      </w:tr>
      <w:tr w:rsidR="001B59F6" w:rsidRPr="008E52D0" w14:paraId="4F9D2FF2" w14:textId="77777777" w:rsidTr="00B52344">
        <w:trPr>
          <w:trHeight w:val="269"/>
        </w:trPr>
        <w:tc>
          <w:tcPr>
            <w:tcW w:w="2560" w:type="dxa"/>
          </w:tcPr>
          <w:p w14:paraId="60273479" w14:textId="5C4541AF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790" w:type="dxa"/>
            <w:gridSpan w:val="2"/>
          </w:tcPr>
          <w:p w14:paraId="5B14FF90" w14:textId="67F5D08E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3B046954" w14:textId="77777777" w:rsidR="00E45648" w:rsidRDefault="00E45648" w:rsidP="00E45648">
      <w:pPr>
        <w:pStyle w:val="BodyText"/>
        <w:ind w:left="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E45648" w:rsidRPr="008E52D0" w14:paraId="2BB6278D" w14:textId="77777777" w:rsidTr="001B59F6">
        <w:trPr>
          <w:trHeight w:val="647"/>
        </w:trPr>
        <w:tc>
          <w:tcPr>
            <w:tcW w:w="2560" w:type="dxa"/>
          </w:tcPr>
          <w:p w14:paraId="3429EA10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47052EC5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will provide a user of any type with a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GUI </w:t>
            </w:r>
            <w:r w:rsidRPr="008E52D0">
              <w:rPr>
                <w:rFonts w:asciiTheme="minorHAnsi" w:hAnsiTheme="minorHAnsi"/>
                <w:sz w:val="24"/>
                <w:szCs w:val="24"/>
              </w:rPr>
              <w:t>to log in</w:t>
            </w:r>
          </w:p>
        </w:tc>
        <w:tc>
          <w:tcPr>
            <w:tcW w:w="1417" w:type="dxa"/>
          </w:tcPr>
          <w:p w14:paraId="2CE015EE" w14:textId="4A15049C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5</w:t>
            </w:r>
          </w:p>
        </w:tc>
      </w:tr>
      <w:tr w:rsidR="00E45648" w:rsidRPr="008E52D0" w14:paraId="7BB2E07B" w14:textId="77777777" w:rsidTr="007C31E5">
        <w:trPr>
          <w:trHeight w:val="1079"/>
        </w:trPr>
        <w:tc>
          <w:tcPr>
            <w:tcW w:w="2560" w:type="dxa"/>
          </w:tcPr>
          <w:p w14:paraId="061808C5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6315180D" w14:textId="0BD77017" w:rsidR="00E45648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Enter valid </w:t>
            </w:r>
            <w:r w:rsidR="00165405">
              <w:rPr>
                <w:rFonts w:asciiTheme="minorHAnsi" w:hAnsiTheme="minorHAnsi"/>
                <w:sz w:val="24"/>
                <w:szCs w:val="24"/>
              </w:rPr>
              <w:t>E-mail/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Username which </w:t>
            </w:r>
            <w:r w:rsidR="00165405">
              <w:rPr>
                <w:rFonts w:asciiTheme="minorHAnsi" w:hAnsiTheme="minorHAnsi"/>
                <w:sz w:val="24"/>
                <w:szCs w:val="24"/>
              </w:rPr>
              <w:t>is stored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in the database and </w:t>
            </w:r>
            <w:r w:rsidR="00165405">
              <w:rPr>
                <w:rFonts w:asciiTheme="minorHAnsi" w:hAnsiTheme="minorHAnsi"/>
                <w:sz w:val="24"/>
                <w:szCs w:val="24"/>
              </w:rPr>
              <w:t>in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valid password which is </w:t>
            </w:r>
            <w:r w:rsidR="00165405">
              <w:rPr>
                <w:rFonts w:asciiTheme="minorHAnsi" w:hAnsiTheme="minorHAnsi"/>
                <w:sz w:val="24"/>
                <w:szCs w:val="24"/>
              </w:rPr>
              <w:t>not matched with the right one.</w:t>
            </w:r>
          </w:p>
          <w:p w14:paraId="3B488430" w14:textId="3D70B44C" w:rsidR="00E45648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E-mail/Username: </w:t>
            </w:r>
            <w:r w:rsidR="00165405">
              <w:rPr>
                <w:rFonts w:asciiTheme="minorHAnsi" w:hAnsiTheme="minorHAnsi"/>
                <w:sz w:val="24"/>
                <w:szCs w:val="24"/>
              </w:rPr>
              <w:t>xj323</w:t>
            </w:r>
          </w:p>
          <w:p w14:paraId="6803FAA1" w14:textId="5132634A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Password: </w:t>
            </w:r>
            <w:r w:rsidR="00165405">
              <w:rPr>
                <w:rFonts w:asciiTheme="minorHAnsi" w:hAnsiTheme="minorHAnsi"/>
                <w:sz w:val="24"/>
                <w:szCs w:val="24"/>
              </w:rPr>
              <w:t>1234567</w:t>
            </w:r>
          </w:p>
        </w:tc>
      </w:tr>
      <w:tr w:rsidR="001B59F6" w:rsidRPr="008E52D0" w14:paraId="2EC83E00" w14:textId="77777777" w:rsidTr="007C31E5">
        <w:trPr>
          <w:trHeight w:val="1079"/>
        </w:trPr>
        <w:tc>
          <w:tcPr>
            <w:tcW w:w="2560" w:type="dxa"/>
          </w:tcPr>
          <w:p w14:paraId="360CE4A8" w14:textId="1AEF3E5C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790" w:type="dxa"/>
            <w:gridSpan w:val="2"/>
          </w:tcPr>
          <w:p w14:paraId="27ACE48A" w14:textId="6CD96BF2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C0F15C7" wp14:editId="1F048D2F">
                  <wp:extent cx="2930102" cy="211023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 Shot 2016-10-26 at 5.07.18 PM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576" cy="2114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648" w:rsidRPr="008E52D0" w14:paraId="40BBFFA8" w14:textId="77777777" w:rsidTr="001B59F6">
        <w:trPr>
          <w:trHeight w:val="310"/>
        </w:trPr>
        <w:tc>
          <w:tcPr>
            <w:tcW w:w="2560" w:type="dxa"/>
          </w:tcPr>
          <w:p w14:paraId="185AC167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6CBA437D" w14:textId="77777777" w:rsidR="00E45648" w:rsidRPr="008E52D0" w:rsidRDefault="00E456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“email or password is wrong” will be displayed.</w:t>
            </w:r>
          </w:p>
        </w:tc>
      </w:tr>
      <w:tr w:rsidR="001B59F6" w:rsidRPr="008E52D0" w14:paraId="2F2D6205" w14:textId="77777777" w:rsidTr="001B59F6">
        <w:trPr>
          <w:trHeight w:val="310"/>
        </w:trPr>
        <w:tc>
          <w:tcPr>
            <w:tcW w:w="2560" w:type="dxa"/>
          </w:tcPr>
          <w:p w14:paraId="7205A8BF" w14:textId="7B1621E5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5E279288" w14:textId="1B1F445B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1517DF7C" w14:textId="626F3E1B" w:rsidR="00165405" w:rsidRDefault="00165405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2FB1A193" w14:textId="41A050CB" w:rsidR="00BE7B62" w:rsidRPr="00BE7B62" w:rsidRDefault="00BE7B62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Pr="00BE7B62">
        <w:rPr>
          <w:rFonts w:asciiTheme="minorHAnsi" w:hAnsiTheme="minorHAnsi"/>
          <w:b/>
          <w:sz w:val="24"/>
          <w:szCs w:val="24"/>
        </w:rPr>
        <w:t>The system should provide a guest to register an account in the system.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D208CF" w:rsidRPr="008E52D0" w14:paraId="0C28C705" w14:textId="77777777" w:rsidTr="001B59F6">
        <w:trPr>
          <w:trHeight w:val="605"/>
        </w:trPr>
        <w:tc>
          <w:tcPr>
            <w:tcW w:w="2560" w:type="dxa"/>
          </w:tcPr>
          <w:p w14:paraId="77F2AFFD" w14:textId="77777777" w:rsidR="00D208CF" w:rsidRPr="008E52D0" w:rsidRDefault="00D208C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3456844E" w14:textId="767A0268" w:rsidR="00D208CF" w:rsidRPr="008E52D0" w:rsidRDefault="00D208CF" w:rsidP="00111348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 w:rsidR="00111348">
              <w:rPr>
                <w:rFonts w:asciiTheme="minorHAnsi" w:hAnsiTheme="minorHAnsi"/>
                <w:sz w:val="24"/>
                <w:szCs w:val="24"/>
              </w:rPr>
              <w:t>should provide a guest to register an account in the system.</w:t>
            </w:r>
          </w:p>
        </w:tc>
        <w:tc>
          <w:tcPr>
            <w:tcW w:w="1417" w:type="dxa"/>
          </w:tcPr>
          <w:p w14:paraId="761E86DD" w14:textId="49DB8996" w:rsidR="00D208CF" w:rsidRPr="008E52D0" w:rsidRDefault="00D208C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111348">
              <w:rPr>
                <w:rFonts w:asciiTheme="minorHAnsi" w:hAnsiTheme="minorHAnsi"/>
                <w:sz w:val="24"/>
                <w:szCs w:val="24"/>
              </w:rPr>
              <w:t>6</w:t>
            </w:r>
          </w:p>
        </w:tc>
      </w:tr>
      <w:tr w:rsidR="00D208CF" w:rsidRPr="008E52D0" w14:paraId="375BAB4C" w14:textId="77777777" w:rsidTr="001B59F6">
        <w:trPr>
          <w:trHeight w:val="2394"/>
        </w:trPr>
        <w:tc>
          <w:tcPr>
            <w:tcW w:w="2560" w:type="dxa"/>
          </w:tcPr>
          <w:p w14:paraId="1367D2AD" w14:textId="77777777" w:rsidR="00D208CF" w:rsidRPr="008E52D0" w:rsidRDefault="00D208C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05F2E5F3" w14:textId="77777777" w:rsidR="00D208CF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valid last name, first name, username, E-mail and password.</w:t>
            </w:r>
          </w:p>
          <w:p w14:paraId="48389828" w14:textId="77777777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Last name: Black</w:t>
            </w:r>
          </w:p>
          <w:p w14:paraId="22F28F71" w14:textId="77777777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First name: Lucy</w:t>
            </w:r>
          </w:p>
          <w:p w14:paraId="22C9CD53" w14:textId="3B1E5069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Email: </w:t>
            </w:r>
            <w:r w:rsidR="00777E98" w:rsidRPr="00777E98">
              <w:rPr>
                <w:rFonts w:asciiTheme="minorHAnsi" w:hAnsiTheme="minorHAnsi"/>
                <w:sz w:val="24"/>
                <w:szCs w:val="24"/>
              </w:rPr>
              <w:t>lucy@email.com</w:t>
            </w:r>
          </w:p>
          <w:p w14:paraId="39DFC848" w14:textId="14FFB26D" w:rsidR="00777E98" w:rsidRDefault="00777E9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User name: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lucy</w:t>
            </w:r>
            <w:proofErr w:type="spellEnd"/>
          </w:p>
          <w:p w14:paraId="149BBF1E" w14:textId="77777777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12345</w:t>
            </w:r>
          </w:p>
          <w:p w14:paraId="20C4C238" w14:textId="198E1BC5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Verify password: 12345</w:t>
            </w:r>
          </w:p>
        </w:tc>
      </w:tr>
      <w:tr w:rsidR="001B59F6" w:rsidRPr="008E52D0" w14:paraId="41DCD835" w14:textId="77777777" w:rsidTr="001B59F6">
        <w:trPr>
          <w:trHeight w:val="1780"/>
        </w:trPr>
        <w:tc>
          <w:tcPr>
            <w:tcW w:w="2560" w:type="dxa"/>
          </w:tcPr>
          <w:p w14:paraId="5FA986FC" w14:textId="505F535A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05AC664A" w14:textId="45C0B4FE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CEC4739" wp14:editId="719448C6">
                  <wp:extent cx="1787600" cy="97620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16-10-26 at 5.11.49 PM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495" cy="99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8CF" w:rsidRPr="008E52D0" w14:paraId="5E53A9A4" w14:textId="77777777" w:rsidTr="007C31E5">
        <w:trPr>
          <w:trHeight w:val="479"/>
        </w:trPr>
        <w:tc>
          <w:tcPr>
            <w:tcW w:w="2560" w:type="dxa"/>
          </w:tcPr>
          <w:p w14:paraId="52C74AFD" w14:textId="52AEC2A3" w:rsidR="00D208CF" w:rsidRPr="008E52D0" w:rsidRDefault="00D208C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6790" w:type="dxa"/>
            <w:gridSpan w:val="2"/>
          </w:tcPr>
          <w:p w14:paraId="4294B795" w14:textId="4BDA5519" w:rsidR="00D208CF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“The new account created!” will be displayed, and the data are stored in the database.</w:t>
            </w:r>
          </w:p>
        </w:tc>
      </w:tr>
      <w:tr w:rsidR="001B59F6" w:rsidRPr="008E52D0" w14:paraId="35E35796" w14:textId="77777777" w:rsidTr="005811E9">
        <w:trPr>
          <w:trHeight w:val="354"/>
        </w:trPr>
        <w:tc>
          <w:tcPr>
            <w:tcW w:w="2560" w:type="dxa"/>
          </w:tcPr>
          <w:p w14:paraId="63D975CE" w14:textId="6DA3E716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288949DC" w14:textId="43E52FC7" w:rsidR="001B59F6" w:rsidRDefault="001B59F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2E784049" w14:textId="77777777" w:rsidR="00D208CF" w:rsidRDefault="00D208CF" w:rsidP="00E45648">
      <w:pPr>
        <w:pStyle w:val="BodyText"/>
        <w:ind w:left="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111348" w:rsidRPr="008E52D0" w14:paraId="4C81D06A" w14:textId="77777777" w:rsidTr="001B59F6">
        <w:trPr>
          <w:trHeight w:val="590"/>
        </w:trPr>
        <w:tc>
          <w:tcPr>
            <w:tcW w:w="2560" w:type="dxa"/>
          </w:tcPr>
          <w:p w14:paraId="49426B5B" w14:textId="77777777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141D5EAC" w14:textId="77777777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guest to register an account in the system.</w:t>
            </w:r>
          </w:p>
        </w:tc>
        <w:tc>
          <w:tcPr>
            <w:tcW w:w="1417" w:type="dxa"/>
          </w:tcPr>
          <w:p w14:paraId="45C5B371" w14:textId="329B95EB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7</w:t>
            </w:r>
          </w:p>
        </w:tc>
      </w:tr>
      <w:tr w:rsidR="00111348" w:rsidRPr="008E52D0" w14:paraId="35BECE55" w14:textId="77777777" w:rsidTr="005811E9">
        <w:trPr>
          <w:trHeight w:val="2463"/>
        </w:trPr>
        <w:tc>
          <w:tcPr>
            <w:tcW w:w="2560" w:type="dxa"/>
          </w:tcPr>
          <w:p w14:paraId="2B254E99" w14:textId="77777777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1450020" w14:textId="348244C8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valid last name, first name, username, E-mail and password. But the passwords are not matched</w:t>
            </w:r>
          </w:p>
          <w:p w14:paraId="5F229C79" w14:textId="77777777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Last name: Black</w:t>
            </w:r>
          </w:p>
          <w:p w14:paraId="4DD9A76C" w14:textId="77777777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First name: Lucy</w:t>
            </w:r>
          </w:p>
          <w:p w14:paraId="31F8AF6E" w14:textId="39D23CED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Email: </w:t>
            </w:r>
            <w:r w:rsidR="00777E98" w:rsidRPr="00777E98">
              <w:rPr>
                <w:rFonts w:asciiTheme="minorHAnsi" w:hAnsiTheme="minorHAnsi"/>
                <w:sz w:val="24"/>
                <w:szCs w:val="24"/>
              </w:rPr>
              <w:t>lucy@email.com</w:t>
            </w:r>
          </w:p>
          <w:p w14:paraId="54C59595" w14:textId="66DB753A" w:rsidR="00777E98" w:rsidRDefault="00777E9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User name: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lucy</w:t>
            </w:r>
            <w:proofErr w:type="spellEnd"/>
          </w:p>
          <w:p w14:paraId="2C6ED698" w14:textId="77777777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12345</w:t>
            </w:r>
          </w:p>
          <w:p w14:paraId="1FE52B67" w14:textId="3A3B1A59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Verify password: 123</w:t>
            </w:r>
          </w:p>
        </w:tc>
      </w:tr>
      <w:tr w:rsidR="005811E9" w:rsidRPr="008E52D0" w14:paraId="66723FBD" w14:textId="77777777" w:rsidTr="005811E9">
        <w:trPr>
          <w:trHeight w:val="2463"/>
        </w:trPr>
        <w:tc>
          <w:tcPr>
            <w:tcW w:w="2560" w:type="dxa"/>
          </w:tcPr>
          <w:p w14:paraId="4832B833" w14:textId="4804338A" w:rsidR="005811E9" w:rsidRDefault="005811E9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5CD159E3" w14:textId="23432DC9" w:rsidR="005811E9" w:rsidRDefault="005811E9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3403AA1" wp14:editId="5D9E6490">
                  <wp:extent cx="2364855" cy="2056867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 Shot 2016-10-26 at 5.22.03 PM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321" cy="207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348" w:rsidRPr="008E52D0" w14:paraId="199CEECF" w14:textId="77777777" w:rsidTr="007C31E5">
        <w:trPr>
          <w:trHeight w:val="479"/>
        </w:trPr>
        <w:tc>
          <w:tcPr>
            <w:tcW w:w="2560" w:type="dxa"/>
          </w:tcPr>
          <w:p w14:paraId="73FE6A64" w14:textId="77777777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02448487" w14:textId="1AD419E7" w:rsidR="00111348" w:rsidRPr="008E52D0" w:rsidRDefault="00111348" w:rsidP="001113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“The passwords are not matched.” will be displayed.</w:t>
            </w:r>
          </w:p>
        </w:tc>
      </w:tr>
      <w:tr w:rsidR="005811E9" w:rsidRPr="008E52D0" w14:paraId="74CD8729" w14:textId="77777777" w:rsidTr="00FE6D8F">
        <w:trPr>
          <w:trHeight w:val="297"/>
        </w:trPr>
        <w:tc>
          <w:tcPr>
            <w:tcW w:w="2560" w:type="dxa"/>
          </w:tcPr>
          <w:p w14:paraId="3B3554A0" w14:textId="4AEE3BF6" w:rsidR="005811E9" w:rsidRDefault="00FE6D8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07FC4AC8" w14:textId="307F3AE3" w:rsidR="005811E9" w:rsidRDefault="00FE6D8F" w:rsidP="001113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321E65CD" w14:textId="77777777" w:rsidR="00111348" w:rsidRDefault="00111348" w:rsidP="00E45648">
      <w:pPr>
        <w:pStyle w:val="BodyText"/>
        <w:ind w:left="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111348" w:rsidRPr="008E52D0" w14:paraId="5FA30945" w14:textId="77777777" w:rsidTr="00B52344">
        <w:trPr>
          <w:trHeight w:val="548"/>
        </w:trPr>
        <w:tc>
          <w:tcPr>
            <w:tcW w:w="2560" w:type="dxa"/>
          </w:tcPr>
          <w:p w14:paraId="52993C78" w14:textId="77777777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BB1B523" w14:textId="6F1C5B2F" w:rsidR="0018727D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guest to re</w:t>
            </w:r>
            <w:r w:rsidR="0018727D">
              <w:rPr>
                <w:rFonts w:asciiTheme="minorHAnsi" w:hAnsiTheme="minorHAnsi"/>
                <w:sz w:val="24"/>
                <w:szCs w:val="24"/>
              </w:rPr>
              <w:t>gister an account in the system.</w:t>
            </w:r>
          </w:p>
        </w:tc>
        <w:tc>
          <w:tcPr>
            <w:tcW w:w="1417" w:type="dxa"/>
          </w:tcPr>
          <w:p w14:paraId="4B7EEEFC" w14:textId="5FECCDCD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8 </w:t>
            </w:r>
          </w:p>
        </w:tc>
      </w:tr>
      <w:tr w:rsidR="00111348" w:rsidRPr="008E52D0" w14:paraId="35D9BFD6" w14:textId="77777777" w:rsidTr="0018727D">
        <w:trPr>
          <w:trHeight w:val="564"/>
        </w:trPr>
        <w:tc>
          <w:tcPr>
            <w:tcW w:w="2560" w:type="dxa"/>
          </w:tcPr>
          <w:p w14:paraId="0CA78019" w14:textId="77777777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10EA055E" w14:textId="74AEEFDA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valid last name, first name, username and password. But the Email already existed.</w:t>
            </w:r>
          </w:p>
          <w:p w14:paraId="7CDCA928" w14:textId="77777777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Last name: Black</w:t>
            </w:r>
          </w:p>
          <w:p w14:paraId="385264B5" w14:textId="77777777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First name: Lucy</w:t>
            </w:r>
          </w:p>
          <w:p w14:paraId="4BEE5349" w14:textId="1C819002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Email: </w:t>
            </w:r>
            <w:r w:rsidR="00777E98" w:rsidRPr="00777E98">
              <w:rPr>
                <w:rFonts w:asciiTheme="minorHAnsi" w:hAnsiTheme="minorHAnsi"/>
                <w:sz w:val="24"/>
                <w:szCs w:val="24"/>
              </w:rPr>
              <w:t>xj323@email.com</w:t>
            </w:r>
          </w:p>
          <w:p w14:paraId="5178201F" w14:textId="6610C37B" w:rsidR="00777E98" w:rsidRDefault="00777E9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User name: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lucy</w:t>
            </w:r>
            <w:proofErr w:type="spellEnd"/>
          </w:p>
          <w:p w14:paraId="10FE0811" w14:textId="77777777" w:rsidR="00111348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12345</w:t>
            </w:r>
          </w:p>
          <w:p w14:paraId="0D634EFC" w14:textId="2DE30659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Verify password: 12345</w:t>
            </w:r>
          </w:p>
        </w:tc>
      </w:tr>
      <w:tr w:rsidR="0018727D" w:rsidRPr="008E52D0" w14:paraId="4F8B9EDC" w14:textId="77777777" w:rsidTr="0018727D">
        <w:trPr>
          <w:trHeight w:val="578"/>
        </w:trPr>
        <w:tc>
          <w:tcPr>
            <w:tcW w:w="2560" w:type="dxa"/>
          </w:tcPr>
          <w:p w14:paraId="25A44AF2" w14:textId="3A5A4CE4" w:rsidR="0018727D" w:rsidRDefault="0018727D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Result</w:t>
            </w:r>
          </w:p>
        </w:tc>
        <w:tc>
          <w:tcPr>
            <w:tcW w:w="6790" w:type="dxa"/>
            <w:gridSpan w:val="2"/>
          </w:tcPr>
          <w:p w14:paraId="2ADBDBCA" w14:textId="24E2F126" w:rsidR="0018727D" w:rsidRDefault="0018727D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4A0397" wp14:editId="564B4658">
                  <wp:extent cx="2358602" cy="2059240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 Shot 2016-10-26 at 8.06.32 P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123" cy="208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348" w:rsidRPr="008E52D0" w14:paraId="0B15C91C" w14:textId="77777777" w:rsidTr="0018727D">
        <w:trPr>
          <w:trHeight w:val="297"/>
        </w:trPr>
        <w:tc>
          <w:tcPr>
            <w:tcW w:w="2560" w:type="dxa"/>
          </w:tcPr>
          <w:p w14:paraId="7DA1479C" w14:textId="77777777" w:rsidR="00111348" w:rsidRPr="008E52D0" w:rsidRDefault="00111348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2F4527D4" w14:textId="088003CC" w:rsidR="00111348" w:rsidRPr="008E52D0" w:rsidRDefault="00111348" w:rsidP="001113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“The user already exists” will be displayed</w:t>
            </w:r>
          </w:p>
        </w:tc>
      </w:tr>
      <w:tr w:rsidR="0018727D" w:rsidRPr="008E52D0" w14:paraId="6DB3000D" w14:textId="77777777" w:rsidTr="0018727D">
        <w:trPr>
          <w:trHeight w:val="297"/>
        </w:trPr>
        <w:tc>
          <w:tcPr>
            <w:tcW w:w="2560" w:type="dxa"/>
          </w:tcPr>
          <w:p w14:paraId="6C9CDDB7" w14:textId="0715D1E3" w:rsidR="0018727D" w:rsidRDefault="0018727D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58F297B6" w14:textId="6B2198F3" w:rsidR="0018727D" w:rsidRDefault="0018727D" w:rsidP="0011134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17C4DD34" w14:textId="77777777" w:rsidR="00111348" w:rsidRDefault="00111348" w:rsidP="00E45648">
      <w:pPr>
        <w:pStyle w:val="BodyText"/>
        <w:ind w:left="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FA428C" w:rsidRPr="008E52D0" w14:paraId="60872D28" w14:textId="77777777" w:rsidTr="0018727D">
        <w:trPr>
          <w:trHeight w:val="604"/>
        </w:trPr>
        <w:tc>
          <w:tcPr>
            <w:tcW w:w="2560" w:type="dxa"/>
          </w:tcPr>
          <w:p w14:paraId="25E4D301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67F8B7A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guest to register an account in the system.</w:t>
            </w:r>
          </w:p>
        </w:tc>
        <w:tc>
          <w:tcPr>
            <w:tcW w:w="1417" w:type="dxa"/>
          </w:tcPr>
          <w:p w14:paraId="7616B769" w14:textId="28E45D8F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9 </w:t>
            </w:r>
          </w:p>
        </w:tc>
      </w:tr>
      <w:tr w:rsidR="00FA428C" w:rsidRPr="008E52D0" w14:paraId="592C7846" w14:textId="77777777" w:rsidTr="0018727D">
        <w:trPr>
          <w:trHeight w:val="2337"/>
        </w:trPr>
        <w:tc>
          <w:tcPr>
            <w:tcW w:w="2560" w:type="dxa"/>
          </w:tcPr>
          <w:p w14:paraId="3CDC34AB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66DD557E" w14:textId="080EE75A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valid first name, username, E-mail and password. But leave the line of last name empty.</w:t>
            </w:r>
          </w:p>
          <w:p w14:paraId="5425A6A7" w14:textId="027CA99A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Last name: </w:t>
            </w:r>
          </w:p>
          <w:p w14:paraId="43773361" w14:textId="77777777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First name: Lucy</w:t>
            </w:r>
          </w:p>
          <w:p w14:paraId="4EFADA7E" w14:textId="3D76BD4B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Email: </w:t>
            </w:r>
            <w:r w:rsidR="00777E98" w:rsidRPr="00777E98">
              <w:rPr>
                <w:rFonts w:asciiTheme="minorHAnsi" w:hAnsiTheme="minorHAnsi"/>
                <w:sz w:val="24"/>
                <w:szCs w:val="24"/>
              </w:rPr>
              <w:t>xj323@email.com</w:t>
            </w:r>
          </w:p>
          <w:p w14:paraId="317E4DA8" w14:textId="04D4959D" w:rsidR="00777E98" w:rsidRDefault="00777E98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User name: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lucy</w:t>
            </w:r>
            <w:proofErr w:type="spellEnd"/>
          </w:p>
          <w:p w14:paraId="089CEDD7" w14:textId="77777777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12345</w:t>
            </w:r>
          </w:p>
          <w:p w14:paraId="186E43D1" w14:textId="65A85B9B" w:rsidR="00FA428C" w:rsidRPr="008E52D0" w:rsidRDefault="0018727D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Verify password: 12345</w:t>
            </w:r>
          </w:p>
        </w:tc>
      </w:tr>
      <w:tr w:rsidR="0018727D" w:rsidRPr="008E52D0" w14:paraId="6723FEED" w14:textId="77777777" w:rsidTr="0018727D">
        <w:trPr>
          <w:trHeight w:val="2337"/>
        </w:trPr>
        <w:tc>
          <w:tcPr>
            <w:tcW w:w="2560" w:type="dxa"/>
          </w:tcPr>
          <w:p w14:paraId="140F863E" w14:textId="6AF7C068" w:rsidR="0018727D" w:rsidRDefault="0018727D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329DB48B" w14:textId="0A0F0D1D" w:rsidR="0018727D" w:rsidRDefault="00D460E2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E76BDAA" wp14:editId="6A05B79E">
                  <wp:extent cx="2472902" cy="215956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 Shot 2016-10-26 at 9.17.09 P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504" cy="2180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28C" w:rsidRPr="008E52D0" w14:paraId="04050D0C" w14:textId="77777777" w:rsidTr="00FA428C">
        <w:trPr>
          <w:trHeight w:val="479"/>
        </w:trPr>
        <w:tc>
          <w:tcPr>
            <w:tcW w:w="2560" w:type="dxa"/>
          </w:tcPr>
          <w:p w14:paraId="1A0EFCFC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4C0C0412" w14:textId="3EDAD498" w:rsidR="00FA428C" w:rsidRPr="008E52D0" w:rsidRDefault="00FA428C" w:rsidP="00D460E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</w:t>
            </w:r>
            <w:r w:rsidR="00D460E2">
              <w:rPr>
                <w:rFonts w:asciiTheme="minorHAnsi" w:hAnsiTheme="minorHAnsi"/>
                <w:sz w:val="24"/>
                <w:szCs w:val="24"/>
              </w:rPr>
              <w:t>Error: 1 or more fields are empty</w:t>
            </w:r>
            <w:r>
              <w:rPr>
                <w:rFonts w:asciiTheme="minorHAnsi" w:hAnsiTheme="minorHAnsi"/>
                <w:sz w:val="24"/>
                <w:szCs w:val="24"/>
              </w:rPr>
              <w:t>” will be displayed</w:t>
            </w:r>
          </w:p>
        </w:tc>
      </w:tr>
      <w:tr w:rsidR="00D460E2" w:rsidRPr="008E52D0" w14:paraId="37FF3D7F" w14:textId="77777777" w:rsidTr="00B52344">
        <w:trPr>
          <w:trHeight w:val="255"/>
        </w:trPr>
        <w:tc>
          <w:tcPr>
            <w:tcW w:w="2560" w:type="dxa"/>
          </w:tcPr>
          <w:p w14:paraId="309846CC" w14:textId="55E6F445" w:rsidR="00D460E2" w:rsidRDefault="00D460E2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5CE0D2AE" w14:textId="1835F1AE" w:rsidR="00D460E2" w:rsidRDefault="00D460E2" w:rsidP="00D460E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6554BE65" w14:textId="77777777" w:rsidR="00FA428C" w:rsidRDefault="00FA428C" w:rsidP="00E45648">
      <w:pPr>
        <w:pStyle w:val="BodyText"/>
        <w:ind w:left="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FA428C" w:rsidRPr="008E52D0" w14:paraId="44F4E04D" w14:textId="77777777" w:rsidTr="002C4F0F">
        <w:trPr>
          <w:trHeight w:val="563"/>
        </w:trPr>
        <w:tc>
          <w:tcPr>
            <w:tcW w:w="2560" w:type="dxa"/>
          </w:tcPr>
          <w:p w14:paraId="3516E62C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4A88F0EA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guest to register an account in the system.</w:t>
            </w:r>
          </w:p>
        </w:tc>
        <w:tc>
          <w:tcPr>
            <w:tcW w:w="1417" w:type="dxa"/>
          </w:tcPr>
          <w:p w14:paraId="028F0D10" w14:textId="2D1C7858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10 </w:t>
            </w:r>
          </w:p>
        </w:tc>
      </w:tr>
      <w:tr w:rsidR="00FA428C" w:rsidRPr="008E52D0" w14:paraId="4E38A54A" w14:textId="77777777" w:rsidTr="00D460E2">
        <w:trPr>
          <w:trHeight w:val="2268"/>
        </w:trPr>
        <w:tc>
          <w:tcPr>
            <w:tcW w:w="2560" w:type="dxa"/>
          </w:tcPr>
          <w:p w14:paraId="014DBA61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 xml:space="preserve">Input </w:t>
            </w:r>
          </w:p>
        </w:tc>
        <w:tc>
          <w:tcPr>
            <w:tcW w:w="6790" w:type="dxa"/>
            <w:gridSpan w:val="2"/>
          </w:tcPr>
          <w:p w14:paraId="1DF3BB89" w14:textId="76FFACB7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valid last name, username, E-mail and password. But leave the line of first name empty.</w:t>
            </w:r>
          </w:p>
          <w:p w14:paraId="2A6E3543" w14:textId="3841905A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Last name: Black</w:t>
            </w:r>
          </w:p>
          <w:p w14:paraId="60FE1D0C" w14:textId="4991E071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First name: </w:t>
            </w:r>
          </w:p>
          <w:p w14:paraId="0FAD456B" w14:textId="02F09AAB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Email: </w:t>
            </w:r>
            <w:r w:rsidR="00777E98" w:rsidRPr="00777E98">
              <w:rPr>
                <w:rFonts w:asciiTheme="minorHAnsi" w:hAnsiTheme="minorHAnsi"/>
                <w:sz w:val="24"/>
                <w:szCs w:val="24"/>
              </w:rPr>
              <w:t>xj323@email.com</w:t>
            </w:r>
          </w:p>
          <w:p w14:paraId="0F48AA96" w14:textId="4DC1452A" w:rsidR="00777E98" w:rsidRDefault="00777E98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User name: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lucy</w:t>
            </w:r>
            <w:proofErr w:type="spellEnd"/>
          </w:p>
          <w:p w14:paraId="054CD2D2" w14:textId="77777777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12345</w:t>
            </w:r>
          </w:p>
          <w:p w14:paraId="1737AEC6" w14:textId="6885684A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Verify password: 12345</w:t>
            </w:r>
          </w:p>
        </w:tc>
      </w:tr>
      <w:tr w:rsidR="00D460E2" w:rsidRPr="008E52D0" w14:paraId="61B98E36" w14:textId="77777777" w:rsidTr="00D460E2">
        <w:trPr>
          <w:trHeight w:val="2268"/>
        </w:trPr>
        <w:tc>
          <w:tcPr>
            <w:tcW w:w="2560" w:type="dxa"/>
          </w:tcPr>
          <w:p w14:paraId="4F3385CC" w14:textId="26919EE9" w:rsidR="00D460E2" w:rsidRDefault="00D460E2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06A0CBDD" w14:textId="3C7BC084" w:rsidR="00D460E2" w:rsidRDefault="00D460E2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2955859" wp14:editId="4E9E25EA">
                  <wp:extent cx="2244302" cy="195992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6-10-26 at 9.17.09 P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159" cy="1979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28C" w:rsidRPr="008E52D0" w14:paraId="51EBD1B1" w14:textId="77777777" w:rsidTr="00FA428C">
        <w:trPr>
          <w:trHeight w:val="479"/>
        </w:trPr>
        <w:tc>
          <w:tcPr>
            <w:tcW w:w="2560" w:type="dxa"/>
          </w:tcPr>
          <w:p w14:paraId="6E29ED09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59775459" w14:textId="4454F932" w:rsidR="00FA428C" w:rsidRPr="008E52D0" w:rsidRDefault="00FA428C" w:rsidP="00D460E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</w:t>
            </w:r>
            <w:r w:rsidR="00D460E2">
              <w:rPr>
                <w:rFonts w:asciiTheme="minorHAnsi" w:hAnsiTheme="minorHAnsi"/>
                <w:sz w:val="24"/>
                <w:szCs w:val="24"/>
              </w:rPr>
              <w:t>Error: 1 or more fields are empty</w:t>
            </w:r>
            <w:r>
              <w:rPr>
                <w:rFonts w:asciiTheme="minorHAnsi" w:hAnsiTheme="minorHAnsi"/>
                <w:sz w:val="24"/>
                <w:szCs w:val="24"/>
              </w:rPr>
              <w:t>” will be displayed</w:t>
            </w:r>
          </w:p>
        </w:tc>
      </w:tr>
    </w:tbl>
    <w:p w14:paraId="7C5C218B" w14:textId="77777777" w:rsidR="00FA428C" w:rsidRDefault="00FA428C" w:rsidP="00E45648">
      <w:pPr>
        <w:pStyle w:val="BodyText"/>
        <w:ind w:left="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FA428C" w:rsidRPr="008E52D0" w14:paraId="12CE0D25" w14:textId="77777777" w:rsidTr="002C4F0F">
        <w:trPr>
          <w:trHeight w:val="591"/>
        </w:trPr>
        <w:tc>
          <w:tcPr>
            <w:tcW w:w="2560" w:type="dxa"/>
          </w:tcPr>
          <w:p w14:paraId="4388729B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64A17441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guest to register an account in the system.</w:t>
            </w:r>
          </w:p>
        </w:tc>
        <w:tc>
          <w:tcPr>
            <w:tcW w:w="1417" w:type="dxa"/>
          </w:tcPr>
          <w:p w14:paraId="20F5DA8D" w14:textId="1A994F00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11 </w:t>
            </w:r>
          </w:p>
        </w:tc>
      </w:tr>
      <w:tr w:rsidR="00FA428C" w:rsidRPr="008E52D0" w14:paraId="677992F6" w14:textId="77777777" w:rsidTr="002C4F0F">
        <w:trPr>
          <w:trHeight w:val="396"/>
        </w:trPr>
        <w:tc>
          <w:tcPr>
            <w:tcW w:w="2560" w:type="dxa"/>
          </w:tcPr>
          <w:p w14:paraId="05DB0795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3EBE8904" w14:textId="49636C72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valid first name, first name, E-mail and password. But leave the line of user name empty.</w:t>
            </w:r>
          </w:p>
          <w:p w14:paraId="2E9B2689" w14:textId="06441F7E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Last name: Black</w:t>
            </w:r>
          </w:p>
          <w:p w14:paraId="11222592" w14:textId="77777777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First name: Lucy</w:t>
            </w:r>
          </w:p>
          <w:p w14:paraId="660816AC" w14:textId="4D490054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Email: </w:t>
            </w:r>
            <w:r w:rsidR="00777E98" w:rsidRPr="00777E98">
              <w:rPr>
                <w:rFonts w:asciiTheme="minorHAnsi" w:hAnsiTheme="minorHAnsi"/>
                <w:sz w:val="24"/>
                <w:szCs w:val="24"/>
              </w:rPr>
              <w:t>xj323@email.com</w:t>
            </w:r>
          </w:p>
          <w:p w14:paraId="636A3509" w14:textId="6EE44CC0" w:rsidR="00777E98" w:rsidRDefault="00777E98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User name: </w:t>
            </w:r>
          </w:p>
          <w:p w14:paraId="5F5AAD02" w14:textId="77777777" w:rsidR="00FA428C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Password: 12345</w:t>
            </w:r>
          </w:p>
          <w:p w14:paraId="47B4359D" w14:textId="7792320C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Verify password: 12345</w:t>
            </w:r>
          </w:p>
        </w:tc>
      </w:tr>
      <w:tr w:rsidR="002C4F0F" w:rsidRPr="008E52D0" w14:paraId="15917A59" w14:textId="77777777" w:rsidTr="002C4F0F">
        <w:trPr>
          <w:trHeight w:val="396"/>
        </w:trPr>
        <w:tc>
          <w:tcPr>
            <w:tcW w:w="2560" w:type="dxa"/>
          </w:tcPr>
          <w:p w14:paraId="69E64052" w14:textId="090F5FB5" w:rsidR="002C4F0F" w:rsidRDefault="002C4F0F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413E7EC1" w14:textId="3A69F7B7" w:rsidR="002C4F0F" w:rsidRDefault="002C4F0F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E510931" wp14:editId="1B09B81E">
                  <wp:extent cx="2244302" cy="1948899"/>
                  <wp:effectExtent l="0" t="0" r="0" b="698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6-10-26 at 9.33.32 PM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58" cy="19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28C" w:rsidRPr="008E52D0" w14:paraId="3D520CA0" w14:textId="77777777" w:rsidTr="002C4F0F">
        <w:trPr>
          <w:trHeight w:val="563"/>
        </w:trPr>
        <w:tc>
          <w:tcPr>
            <w:tcW w:w="2560" w:type="dxa"/>
          </w:tcPr>
          <w:p w14:paraId="3E07D9C8" w14:textId="77777777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6790" w:type="dxa"/>
            <w:gridSpan w:val="2"/>
          </w:tcPr>
          <w:p w14:paraId="4E3AB582" w14:textId="3E3EDDED" w:rsidR="00FA428C" w:rsidRPr="008E52D0" w:rsidRDefault="00FA428C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</w:t>
            </w:r>
            <w:r w:rsidR="002C4F0F">
              <w:rPr>
                <w:rFonts w:asciiTheme="minorHAnsi" w:hAnsiTheme="minorHAnsi"/>
                <w:sz w:val="24"/>
                <w:szCs w:val="24"/>
              </w:rPr>
              <w:t>Error: 1 or more fields are empty</w:t>
            </w:r>
            <w:r>
              <w:rPr>
                <w:rFonts w:asciiTheme="minorHAnsi" w:hAnsiTheme="minorHAnsi"/>
                <w:sz w:val="24"/>
                <w:szCs w:val="24"/>
              </w:rPr>
              <w:t>” will be displayed</w:t>
            </w:r>
          </w:p>
        </w:tc>
      </w:tr>
      <w:tr w:rsidR="002C4F0F" w:rsidRPr="008E52D0" w14:paraId="6B6BEAFD" w14:textId="77777777" w:rsidTr="002C4F0F">
        <w:trPr>
          <w:trHeight w:val="283"/>
        </w:trPr>
        <w:tc>
          <w:tcPr>
            <w:tcW w:w="2560" w:type="dxa"/>
          </w:tcPr>
          <w:p w14:paraId="3EF78908" w14:textId="2622E1C6" w:rsidR="002C4F0F" w:rsidRDefault="002C4F0F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3950CA41" w14:textId="233C3822" w:rsidR="002C4F0F" w:rsidRDefault="002C4F0F" w:rsidP="00FA42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757FD12C" w14:textId="77777777" w:rsidR="00FA428C" w:rsidRDefault="00FA428C" w:rsidP="00E45648">
      <w:pPr>
        <w:pStyle w:val="BodyText"/>
        <w:ind w:left="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2C4F0F" w:rsidRPr="008E52D0" w14:paraId="53A0AF0B" w14:textId="77777777" w:rsidTr="002C4F0F">
        <w:trPr>
          <w:trHeight w:val="605"/>
        </w:trPr>
        <w:tc>
          <w:tcPr>
            <w:tcW w:w="2560" w:type="dxa"/>
          </w:tcPr>
          <w:p w14:paraId="579E99F2" w14:textId="77777777" w:rsidR="00777E98" w:rsidRPr="008E52D0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7A84CA5A" w14:textId="77777777" w:rsidR="00777E98" w:rsidRPr="008E52D0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guest to register an account in the system.</w:t>
            </w:r>
          </w:p>
        </w:tc>
        <w:tc>
          <w:tcPr>
            <w:tcW w:w="1417" w:type="dxa"/>
          </w:tcPr>
          <w:p w14:paraId="5353DF0C" w14:textId="47C4B606" w:rsidR="00777E98" w:rsidRPr="008E52D0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12 </w:t>
            </w:r>
          </w:p>
        </w:tc>
      </w:tr>
      <w:tr w:rsidR="00777E98" w:rsidRPr="008E52D0" w14:paraId="7D3D9869" w14:textId="77777777" w:rsidTr="002C4F0F">
        <w:trPr>
          <w:trHeight w:val="2380"/>
        </w:trPr>
        <w:tc>
          <w:tcPr>
            <w:tcW w:w="2560" w:type="dxa"/>
          </w:tcPr>
          <w:p w14:paraId="5668111C" w14:textId="77777777" w:rsidR="00777E98" w:rsidRPr="008E52D0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71655063" w14:textId="12A56BEE" w:rsidR="00777E98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valid first name, first name, E-mail and user name. But leave the line of password and verify password empty.</w:t>
            </w:r>
          </w:p>
          <w:p w14:paraId="56C9D169" w14:textId="77777777" w:rsidR="00777E98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Last name: Black</w:t>
            </w:r>
          </w:p>
          <w:p w14:paraId="17739545" w14:textId="77777777" w:rsidR="00777E98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First name: Lucy</w:t>
            </w:r>
          </w:p>
          <w:p w14:paraId="48322FAA" w14:textId="77777777" w:rsidR="00777E98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Email: </w:t>
            </w:r>
            <w:r w:rsidRPr="00777E98">
              <w:rPr>
                <w:rFonts w:asciiTheme="minorHAnsi" w:hAnsiTheme="minorHAnsi"/>
                <w:sz w:val="24"/>
                <w:szCs w:val="24"/>
              </w:rPr>
              <w:t>xj323@email.com</w:t>
            </w:r>
          </w:p>
          <w:p w14:paraId="485B5E0E" w14:textId="79E579E6" w:rsidR="00777E98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User name: </w:t>
            </w:r>
            <w:proofErr w:type="spellStart"/>
            <w:r w:rsidR="007C41F8">
              <w:rPr>
                <w:rFonts w:asciiTheme="minorHAnsi" w:hAnsiTheme="minorHAnsi"/>
                <w:sz w:val="24"/>
                <w:szCs w:val="24"/>
              </w:rPr>
              <w:t>lucy</w:t>
            </w:r>
            <w:proofErr w:type="spellEnd"/>
          </w:p>
          <w:p w14:paraId="74341BFF" w14:textId="4BE50FD4" w:rsidR="00777E98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Password: </w:t>
            </w:r>
          </w:p>
          <w:p w14:paraId="6C3D0D8C" w14:textId="31F649DD" w:rsidR="00777E98" w:rsidRPr="008E52D0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Verify password: </w:t>
            </w:r>
          </w:p>
        </w:tc>
      </w:tr>
      <w:tr w:rsidR="002C4F0F" w:rsidRPr="008E52D0" w14:paraId="4A236607" w14:textId="77777777" w:rsidTr="002C4F0F">
        <w:trPr>
          <w:trHeight w:val="2380"/>
        </w:trPr>
        <w:tc>
          <w:tcPr>
            <w:tcW w:w="2560" w:type="dxa"/>
          </w:tcPr>
          <w:p w14:paraId="51400A6B" w14:textId="5842239A" w:rsidR="002C4F0F" w:rsidRDefault="002C4F0F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20DC9A97" w14:textId="0A8EF4A9" w:rsidR="002C4F0F" w:rsidRDefault="002C4F0F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94C9E49" wp14:editId="6BE1E674">
                  <wp:extent cx="2472902" cy="2151370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16-10-26 at 9.33.48 PM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717" cy="2173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E98" w:rsidRPr="008E52D0" w14:paraId="41CE58BE" w14:textId="77777777" w:rsidTr="00A0447D">
        <w:trPr>
          <w:trHeight w:val="479"/>
        </w:trPr>
        <w:tc>
          <w:tcPr>
            <w:tcW w:w="2560" w:type="dxa"/>
          </w:tcPr>
          <w:p w14:paraId="3F0CEB5B" w14:textId="77777777" w:rsidR="00777E98" w:rsidRPr="008E52D0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6DADDB98" w14:textId="53184DC0" w:rsidR="00777E98" w:rsidRPr="008E52D0" w:rsidRDefault="00777E9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</w:t>
            </w:r>
            <w:r w:rsidR="002C4F0F">
              <w:rPr>
                <w:rFonts w:asciiTheme="minorHAnsi" w:hAnsiTheme="minorHAnsi"/>
                <w:sz w:val="24"/>
                <w:szCs w:val="24"/>
              </w:rPr>
              <w:t>Error: 1 or more fields are empty</w:t>
            </w:r>
            <w:r>
              <w:rPr>
                <w:rFonts w:asciiTheme="minorHAnsi" w:hAnsiTheme="minorHAnsi"/>
                <w:sz w:val="24"/>
                <w:szCs w:val="24"/>
              </w:rPr>
              <w:t>” will be displayed</w:t>
            </w:r>
          </w:p>
        </w:tc>
      </w:tr>
      <w:tr w:rsidR="002C4F0F" w:rsidRPr="008E52D0" w14:paraId="58DA1148" w14:textId="77777777" w:rsidTr="002C4F0F">
        <w:trPr>
          <w:trHeight w:val="354"/>
        </w:trPr>
        <w:tc>
          <w:tcPr>
            <w:tcW w:w="2560" w:type="dxa"/>
          </w:tcPr>
          <w:p w14:paraId="1357213E" w14:textId="40D5D8DD" w:rsidR="002C4F0F" w:rsidRDefault="002C4F0F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10A303EB" w14:textId="66ED6ABA" w:rsidR="002C4F0F" w:rsidRDefault="002C4F0F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208634A6" w14:textId="77777777" w:rsidR="00777E98" w:rsidRDefault="00777E98" w:rsidP="00E45648">
      <w:pPr>
        <w:pStyle w:val="BodyText"/>
        <w:ind w:left="0"/>
        <w:rPr>
          <w:sz w:val="24"/>
          <w:szCs w:val="24"/>
        </w:rPr>
      </w:pPr>
    </w:p>
    <w:p w14:paraId="7666C378" w14:textId="1E9A6F21" w:rsidR="00111348" w:rsidRPr="008354D9" w:rsidRDefault="00BE7B62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Pr="008354D9">
        <w:rPr>
          <w:rFonts w:asciiTheme="minorHAnsi" w:hAnsiTheme="minorHAnsi"/>
          <w:b/>
          <w:sz w:val="24"/>
          <w:szCs w:val="24"/>
        </w:rPr>
        <w:t xml:space="preserve">The system should provide any user with a GUI to modify </w:t>
      </w:r>
      <w:r w:rsidR="00C56014" w:rsidRPr="008354D9">
        <w:rPr>
          <w:rFonts w:asciiTheme="minorHAnsi" w:hAnsiTheme="minorHAnsi"/>
          <w:b/>
          <w:sz w:val="24"/>
          <w:szCs w:val="24"/>
        </w:rPr>
        <w:t xml:space="preserve">their own </w:t>
      </w:r>
      <w:r w:rsidRPr="008354D9">
        <w:rPr>
          <w:rFonts w:asciiTheme="minorHAnsi" w:hAnsiTheme="minorHAnsi"/>
          <w:b/>
          <w:sz w:val="24"/>
          <w:szCs w:val="24"/>
        </w:rPr>
        <w:t>profile details, name, E-mail, profile picture and subscriptions.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4A6B7D" w:rsidRPr="008E52D0" w14:paraId="3DA70EAB" w14:textId="77777777" w:rsidTr="007C31E5">
        <w:trPr>
          <w:trHeight w:val="800"/>
        </w:trPr>
        <w:tc>
          <w:tcPr>
            <w:tcW w:w="2560" w:type="dxa"/>
          </w:tcPr>
          <w:p w14:paraId="6BEE75BF" w14:textId="77777777" w:rsidR="004A6B7D" w:rsidRPr="008E52D0" w:rsidRDefault="004A6B7D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36280A69" w14:textId="25A5F7DE" w:rsidR="004A6B7D" w:rsidRPr="008E52D0" w:rsidRDefault="004A6B7D" w:rsidP="00BE7B62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</w:t>
            </w:r>
            <w:r w:rsidR="00BE7B62">
              <w:rPr>
                <w:rFonts w:asciiTheme="minorHAnsi" w:hAnsiTheme="minorHAnsi"/>
                <w:sz w:val="24"/>
                <w:szCs w:val="24"/>
              </w:rPr>
              <w:t xml:space="preserve">any user with a GUI to modify </w:t>
            </w:r>
            <w:r w:rsidR="00C56014">
              <w:rPr>
                <w:rFonts w:asciiTheme="minorHAnsi" w:hAnsiTheme="minorHAnsi"/>
                <w:sz w:val="24"/>
                <w:szCs w:val="24"/>
              </w:rPr>
              <w:t xml:space="preserve">their own </w:t>
            </w:r>
            <w:r w:rsidR="00BE7B62">
              <w:rPr>
                <w:rFonts w:asciiTheme="minorHAnsi" w:hAnsiTheme="minorHAnsi"/>
                <w:sz w:val="24"/>
                <w:szCs w:val="24"/>
              </w:rPr>
              <w:t xml:space="preserve">profile details, name, E-mail, profile picture and subscriptions. </w:t>
            </w:r>
          </w:p>
        </w:tc>
        <w:tc>
          <w:tcPr>
            <w:tcW w:w="1417" w:type="dxa"/>
          </w:tcPr>
          <w:p w14:paraId="392438E2" w14:textId="0B85237B" w:rsidR="004A6B7D" w:rsidRPr="008E52D0" w:rsidRDefault="004A6B7D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C41F8">
              <w:rPr>
                <w:rFonts w:asciiTheme="minorHAnsi" w:hAnsiTheme="minorHAnsi"/>
                <w:sz w:val="24"/>
                <w:szCs w:val="24"/>
              </w:rPr>
              <w:t>13</w:t>
            </w:r>
          </w:p>
        </w:tc>
      </w:tr>
      <w:tr w:rsidR="004A6B7D" w:rsidRPr="008E52D0" w14:paraId="65AAA145" w14:textId="77777777" w:rsidTr="00B52344">
        <w:trPr>
          <w:trHeight w:val="605"/>
        </w:trPr>
        <w:tc>
          <w:tcPr>
            <w:tcW w:w="2560" w:type="dxa"/>
          </w:tcPr>
          <w:p w14:paraId="4CEA846C" w14:textId="77777777" w:rsidR="004A6B7D" w:rsidRPr="008E52D0" w:rsidRDefault="004A6B7D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00E2CDE2" w14:textId="77777777" w:rsidR="004A6B7D" w:rsidRDefault="00BE7B62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first name.</w:t>
            </w:r>
          </w:p>
          <w:p w14:paraId="452CE06D" w14:textId="7C52D22D" w:rsidR="00BE7B62" w:rsidRPr="008E52D0" w:rsidRDefault="00BE7B62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Lucy changes to Amy</w:t>
            </w:r>
          </w:p>
        </w:tc>
      </w:tr>
      <w:tr w:rsidR="00B52344" w:rsidRPr="008E52D0" w14:paraId="2EADF52C" w14:textId="77777777" w:rsidTr="00B52344">
        <w:trPr>
          <w:trHeight w:val="605"/>
        </w:trPr>
        <w:tc>
          <w:tcPr>
            <w:tcW w:w="2560" w:type="dxa"/>
          </w:tcPr>
          <w:p w14:paraId="14A11B89" w14:textId="62A35453" w:rsidR="00B52344" w:rsidRDefault="00B5234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044C247F" w14:textId="77777777" w:rsidR="00B52344" w:rsidRDefault="00B52344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EA8CF32" wp14:editId="472FBF55">
                  <wp:extent cx="872702" cy="553189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560" cy="55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A132A" w14:textId="1F2DFBAC" w:rsidR="00B52344" w:rsidRDefault="00B52344" w:rsidP="00BE7B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21CC2BC" wp14:editId="3E0A7E28">
                  <wp:extent cx="1765300" cy="215900"/>
                  <wp:effectExtent l="0" t="0" r="12700" b="1270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16-10-26 at 9.40.19 PM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B7D" w:rsidRPr="008E52D0" w14:paraId="1CD4190C" w14:textId="77777777" w:rsidTr="007C31E5">
        <w:trPr>
          <w:trHeight w:val="479"/>
        </w:trPr>
        <w:tc>
          <w:tcPr>
            <w:tcW w:w="2560" w:type="dxa"/>
          </w:tcPr>
          <w:p w14:paraId="5DF9AE94" w14:textId="1801136C" w:rsidR="004A6B7D" w:rsidRPr="008E52D0" w:rsidRDefault="004A6B7D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6790" w:type="dxa"/>
            <w:gridSpan w:val="2"/>
          </w:tcPr>
          <w:p w14:paraId="4EAB4DCA" w14:textId="5C7E5122" w:rsidR="00B52344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A message “Edit successfully” will be displayed. </w:t>
            </w:r>
            <w:r w:rsidR="00BE7B62">
              <w:rPr>
                <w:rFonts w:asciiTheme="minorHAnsi" w:hAnsiTheme="minorHAnsi"/>
                <w:sz w:val="24"/>
                <w:szCs w:val="24"/>
              </w:rPr>
              <w:t xml:space="preserve">The </w:t>
            </w:r>
            <w:r w:rsidR="00C56014">
              <w:rPr>
                <w:rFonts w:asciiTheme="minorHAnsi" w:hAnsiTheme="minorHAnsi"/>
                <w:sz w:val="24"/>
                <w:szCs w:val="24"/>
              </w:rPr>
              <w:t>first name of this user should be changed t</w:t>
            </w:r>
            <w:r w:rsidR="00B52344">
              <w:rPr>
                <w:rFonts w:asciiTheme="minorHAnsi" w:hAnsiTheme="minorHAnsi"/>
                <w:sz w:val="24"/>
                <w:szCs w:val="24"/>
              </w:rPr>
              <w:t>o Amy in the database.</w:t>
            </w:r>
          </w:p>
        </w:tc>
      </w:tr>
      <w:tr w:rsidR="00B52344" w:rsidRPr="008E52D0" w14:paraId="0C245C2A" w14:textId="77777777" w:rsidTr="00B52344">
        <w:trPr>
          <w:trHeight w:val="353"/>
        </w:trPr>
        <w:tc>
          <w:tcPr>
            <w:tcW w:w="2560" w:type="dxa"/>
          </w:tcPr>
          <w:p w14:paraId="07D5B400" w14:textId="69F078AB" w:rsidR="00B52344" w:rsidRDefault="00B5234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2C6725DD" w14:textId="495227EA" w:rsidR="00B52344" w:rsidRDefault="00B5234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5F65B98B" w14:textId="77777777" w:rsidR="00111348" w:rsidRDefault="00111348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C56014" w:rsidRPr="008E52D0" w14:paraId="61B36F81" w14:textId="77777777" w:rsidTr="007C31E5">
        <w:trPr>
          <w:trHeight w:val="800"/>
        </w:trPr>
        <w:tc>
          <w:tcPr>
            <w:tcW w:w="2560" w:type="dxa"/>
          </w:tcPr>
          <w:p w14:paraId="061AC10C" w14:textId="77777777" w:rsidR="00C56014" w:rsidRPr="008E52D0" w:rsidRDefault="00C5601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4B6C9FDF" w14:textId="77777777" w:rsidR="00C56014" w:rsidRPr="008E52D0" w:rsidRDefault="00C56014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any user with a GUI to modify their own profile details, name, E-mail, profile picture and subscriptions. </w:t>
            </w:r>
          </w:p>
        </w:tc>
        <w:tc>
          <w:tcPr>
            <w:tcW w:w="1417" w:type="dxa"/>
          </w:tcPr>
          <w:p w14:paraId="213DFA2E" w14:textId="3E859951" w:rsidR="00C56014" w:rsidRPr="008E52D0" w:rsidRDefault="00C5601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1</w:t>
            </w:r>
            <w:r w:rsidR="007C41F8">
              <w:rPr>
                <w:rFonts w:asciiTheme="minorHAnsi" w:hAnsiTheme="minorHAnsi"/>
                <w:sz w:val="24"/>
                <w:szCs w:val="24"/>
              </w:rPr>
              <w:t>4</w:t>
            </w:r>
          </w:p>
        </w:tc>
      </w:tr>
      <w:tr w:rsidR="00C56014" w:rsidRPr="008E52D0" w14:paraId="48230B15" w14:textId="77777777" w:rsidTr="00B52344">
        <w:trPr>
          <w:trHeight w:val="605"/>
        </w:trPr>
        <w:tc>
          <w:tcPr>
            <w:tcW w:w="2560" w:type="dxa"/>
          </w:tcPr>
          <w:p w14:paraId="3BC99BEE" w14:textId="77777777" w:rsidR="00C56014" w:rsidRPr="008E52D0" w:rsidRDefault="00C5601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406FBACC" w14:textId="3EBAD37A" w:rsidR="00C56014" w:rsidRDefault="00C5601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last name.</w:t>
            </w:r>
          </w:p>
          <w:p w14:paraId="195E0CF0" w14:textId="6F7B09D0" w:rsidR="00C56014" w:rsidRPr="008E52D0" w:rsidRDefault="00C56014" w:rsidP="00C56014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Black changes to White</w:t>
            </w:r>
          </w:p>
        </w:tc>
      </w:tr>
      <w:tr w:rsidR="00B52344" w:rsidRPr="008E52D0" w14:paraId="5F0461CB" w14:textId="77777777" w:rsidTr="00B52344">
        <w:trPr>
          <w:trHeight w:val="605"/>
        </w:trPr>
        <w:tc>
          <w:tcPr>
            <w:tcW w:w="2560" w:type="dxa"/>
          </w:tcPr>
          <w:p w14:paraId="23240332" w14:textId="4628A4E7" w:rsidR="00B52344" w:rsidRDefault="00B5234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24ABC1F9" w14:textId="77777777" w:rsidR="00B52344" w:rsidRDefault="00B5234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B267565" wp14:editId="7EE7FB97">
                  <wp:extent cx="905597" cy="574040"/>
                  <wp:effectExtent l="0" t="0" r="8890" b="1016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4" cy="58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B61D1" w14:textId="03D41815" w:rsidR="00B52344" w:rsidRDefault="00B5234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AAC87CF" wp14:editId="54EA4CC2">
                  <wp:extent cx="1444202" cy="146513"/>
                  <wp:effectExtent l="0" t="0" r="381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 Shot 2016-10-26 at 9.45.46 PM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487" cy="15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014" w:rsidRPr="008E52D0" w14:paraId="54C5A8E2" w14:textId="77777777" w:rsidTr="00B52344">
        <w:trPr>
          <w:trHeight w:val="563"/>
        </w:trPr>
        <w:tc>
          <w:tcPr>
            <w:tcW w:w="2560" w:type="dxa"/>
          </w:tcPr>
          <w:p w14:paraId="036D11CE" w14:textId="77777777" w:rsidR="00C56014" w:rsidRPr="008E52D0" w:rsidRDefault="00C5601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0A50B1E7" w14:textId="11B709A7" w:rsidR="00C56014" w:rsidRPr="008E52D0" w:rsidRDefault="007C31E5" w:rsidP="00A8004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A message “Edit successfully” will be displayed. </w:t>
            </w:r>
            <w:r w:rsidR="00C56014">
              <w:rPr>
                <w:rFonts w:asciiTheme="minorHAnsi" w:hAnsiTheme="minorHAnsi"/>
                <w:sz w:val="24"/>
                <w:szCs w:val="24"/>
              </w:rPr>
              <w:t>The last name of</w:t>
            </w:r>
            <w:r w:rsidR="00A8004F">
              <w:rPr>
                <w:rFonts w:asciiTheme="minorHAnsi" w:hAnsiTheme="minorHAnsi"/>
                <w:sz w:val="24"/>
                <w:szCs w:val="24"/>
              </w:rPr>
              <w:t xml:space="preserve"> this user should be changed to White</w:t>
            </w:r>
            <w:r w:rsidR="00C56014">
              <w:rPr>
                <w:rFonts w:asciiTheme="minorHAnsi" w:hAnsiTheme="minorHAnsi"/>
                <w:sz w:val="24"/>
                <w:szCs w:val="24"/>
              </w:rPr>
              <w:t xml:space="preserve"> in the database.</w:t>
            </w:r>
          </w:p>
        </w:tc>
      </w:tr>
      <w:tr w:rsidR="00B52344" w:rsidRPr="008E52D0" w14:paraId="1F161BA3" w14:textId="77777777" w:rsidTr="00FB0716">
        <w:trPr>
          <w:trHeight w:val="395"/>
        </w:trPr>
        <w:tc>
          <w:tcPr>
            <w:tcW w:w="2560" w:type="dxa"/>
          </w:tcPr>
          <w:p w14:paraId="23669DFA" w14:textId="2E2F0100" w:rsidR="00B52344" w:rsidRDefault="00B5234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32C733AC" w14:textId="1171F69A" w:rsidR="00B52344" w:rsidRDefault="00FB0716" w:rsidP="00A8004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0E985C54" w14:textId="77777777" w:rsidR="00C56014" w:rsidRDefault="00C56014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A8004F" w:rsidRPr="008E52D0" w14:paraId="640F26F0" w14:textId="77777777" w:rsidTr="007C31E5">
        <w:trPr>
          <w:trHeight w:val="800"/>
        </w:trPr>
        <w:tc>
          <w:tcPr>
            <w:tcW w:w="2560" w:type="dxa"/>
          </w:tcPr>
          <w:p w14:paraId="289666DE" w14:textId="77777777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CF5291E" w14:textId="77777777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any user with a GUI to modify their own profile details, name, E-mail, profile picture and subscriptions. </w:t>
            </w:r>
          </w:p>
        </w:tc>
        <w:tc>
          <w:tcPr>
            <w:tcW w:w="1417" w:type="dxa"/>
          </w:tcPr>
          <w:p w14:paraId="54372EE7" w14:textId="0545F267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1</w:t>
            </w:r>
            <w:r w:rsidR="007C41F8">
              <w:rPr>
                <w:rFonts w:asciiTheme="minorHAnsi" w:hAnsiTheme="minorHAnsi"/>
                <w:sz w:val="24"/>
                <w:szCs w:val="24"/>
              </w:rPr>
              <w:t>5</w:t>
            </w:r>
          </w:p>
        </w:tc>
      </w:tr>
      <w:tr w:rsidR="00A8004F" w:rsidRPr="008E52D0" w14:paraId="5A352980" w14:textId="77777777" w:rsidTr="00FB0716">
        <w:trPr>
          <w:trHeight w:val="577"/>
        </w:trPr>
        <w:tc>
          <w:tcPr>
            <w:tcW w:w="2560" w:type="dxa"/>
          </w:tcPr>
          <w:p w14:paraId="3455A8EB" w14:textId="77777777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53E1025" w14:textId="40C986D1" w:rsidR="00A8004F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Email.</w:t>
            </w:r>
          </w:p>
          <w:p w14:paraId="48FE2DF0" w14:textId="374D3805" w:rsidR="00A8004F" w:rsidRPr="008E52D0" w:rsidRDefault="00A8004F" w:rsidP="00A8004F">
            <w:pPr>
              <w:rPr>
                <w:rFonts w:asciiTheme="minorHAnsi" w:hAnsiTheme="minorHAnsi"/>
                <w:sz w:val="24"/>
                <w:szCs w:val="24"/>
              </w:rPr>
            </w:pPr>
            <w:r w:rsidRPr="00A8004F">
              <w:rPr>
                <w:rFonts w:asciiTheme="minorHAnsi" w:hAnsiTheme="minorHAnsi"/>
                <w:sz w:val="24"/>
                <w:szCs w:val="24"/>
              </w:rPr>
              <w:t>lucy@email.com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changes to </w:t>
            </w:r>
            <w:r w:rsidRPr="00A8004F">
              <w:rPr>
                <w:rFonts w:asciiTheme="minorHAnsi" w:hAnsiTheme="minorHAnsi"/>
                <w:sz w:val="24"/>
                <w:szCs w:val="24"/>
              </w:rPr>
              <w:t>lucy@gmail.com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</w:t>
            </w:r>
          </w:p>
        </w:tc>
      </w:tr>
      <w:tr w:rsidR="00FB0716" w:rsidRPr="008E52D0" w14:paraId="529A3FAA" w14:textId="77777777" w:rsidTr="00FB0716">
        <w:trPr>
          <w:trHeight w:val="577"/>
        </w:trPr>
        <w:tc>
          <w:tcPr>
            <w:tcW w:w="2560" w:type="dxa"/>
          </w:tcPr>
          <w:p w14:paraId="2FB80B40" w14:textId="02894FC7" w:rsidR="00FB0716" w:rsidRDefault="00FB071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5AB015FF" w14:textId="77777777" w:rsidR="00FB0716" w:rsidRDefault="00FB071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5C72FB9" wp14:editId="4F2F0A6F">
                  <wp:extent cx="872702" cy="553188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638" cy="56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46958" w14:textId="6FBC27C4" w:rsidR="00FB0716" w:rsidRDefault="00FB071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04E7C52" wp14:editId="41A3AF2C">
                  <wp:extent cx="2930102" cy="17794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6-10-26 at 9.47.47 PM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561" cy="178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04F" w:rsidRPr="008E52D0" w14:paraId="02BB5452" w14:textId="77777777" w:rsidTr="007C31E5">
        <w:trPr>
          <w:trHeight w:val="479"/>
        </w:trPr>
        <w:tc>
          <w:tcPr>
            <w:tcW w:w="2560" w:type="dxa"/>
          </w:tcPr>
          <w:p w14:paraId="4486011F" w14:textId="77777777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63E5D222" w14:textId="541CB056" w:rsidR="00A8004F" w:rsidRPr="008E52D0" w:rsidRDefault="007C31E5" w:rsidP="00A8004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A message “Edit successfully” will be displayed. </w:t>
            </w:r>
            <w:r w:rsidR="00A8004F">
              <w:rPr>
                <w:rFonts w:asciiTheme="minorHAnsi" w:hAnsiTheme="minorHAnsi"/>
                <w:sz w:val="24"/>
                <w:szCs w:val="24"/>
              </w:rPr>
              <w:t xml:space="preserve">The Email of this user should be changed to </w:t>
            </w:r>
            <w:r w:rsidR="00A8004F" w:rsidRPr="00A8004F">
              <w:rPr>
                <w:rFonts w:asciiTheme="minorHAnsi" w:hAnsiTheme="minorHAnsi"/>
                <w:sz w:val="24"/>
                <w:szCs w:val="24"/>
              </w:rPr>
              <w:t>lucy@gmail.com</w:t>
            </w:r>
            <w:r w:rsidR="00A8004F">
              <w:rPr>
                <w:rFonts w:asciiTheme="minorHAnsi" w:hAnsiTheme="minorHAnsi"/>
                <w:sz w:val="24"/>
                <w:szCs w:val="24"/>
              </w:rPr>
              <w:t xml:space="preserve"> in the database.</w:t>
            </w:r>
          </w:p>
        </w:tc>
      </w:tr>
      <w:tr w:rsidR="00FB0716" w:rsidRPr="008E52D0" w14:paraId="5922C00C" w14:textId="77777777" w:rsidTr="00FB0716">
        <w:trPr>
          <w:trHeight w:val="297"/>
        </w:trPr>
        <w:tc>
          <w:tcPr>
            <w:tcW w:w="2560" w:type="dxa"/>
          </w:tcPr>
          <w:p w14:paraId="41E08B67" w14:textId="252E7BC8" w:rsidR="00FB0716" w:rsidRDefault="00FB071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790" w:type="dxa"/>
            <w:gridSpan w:val="2"/>
          </w:tcPr>
          <w:p w14:paraId="5E50B453" w14:textId="034F5EF5" w:rsidR="00FB0716" w:rsidRDefault="00FB0716" w:rsidP="00A8004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36063E72" w14:textId="77777777" w:rsidR="00A8004F" w:rsidRDefault="00A8004F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3"/>
        <w:gridCol w:w="5375"/>
        <w:gridCol w:w="1842"/>
      </w:tblGrid>
      <w:tr w:rsidR="00FB0716" w:rsidRPr="008E52D0" w14:paraId="04CB8F7A" w14:textId="77777777" w:rsidTr="00FB0716">
        <w:trPr>
          <w:trHeight w:val="800"/>
        </w:trPr>
        <w:tc>
          <w:tcPr>
            <w:tcW w:w="2133" w:type="dxa"/>
          </w:tcPr>
          <w:p w14:paraId="55BE3E4D" w14:textId="77777777" w:rsidR="007C41F8" w:rsidRPr="008E52D0" w:rsidRDefault="007C41F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5" w:type="dxa"/>
          </w:tcPr>
          <w:p w14:paraId="7E68F75F" w14:textId="77777777" w:rsidR="007C41F8" w:rsidRPr="008E52D0" w:rsidRDefault="007C41F8" w:rsidP="00A0447D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any user with a GUI to modify their own profile details, name, E-mail, profile picture and subscriptions. </w:t>
            </w:r>
          </w:p>
        </w:tc>
        <w:tc>
          <w:tcPr>
            <w:tcW w:w="1842" w:type="dxa"/>
          </w:tcPr>
          <w:p w14:paraId="1BE6EAD4" w14:textId="74901B50" w:rsidR="007C41F8" w:rsidRPr="008E52D0" w:rsidRDefault="007C41F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16</w:t>
            </w:r>
          </w:p>
        </w:tc>
      </w:tr>
      <w:tr w:rsidR="007C41F8" w:rsidRPr="008E52D0" w14:paraId="076790E3" w14:textId="77777777" w:rsidTr="00FB0716">
        <w:trPr>
          <w:trHeight w:val="548"/>
        </w:trPr>
        <w:tc>
          <w:tcPr>
            <w:tcW w:w="2133" w:type="dxa"/>
          </w:tcPr>
          <w:p w14:paraId="104BE13D" w14:textId="77777777" w:rsidR="007C41F8" w:rsidRPr="008E52D0" w:rsidRDefault="007C41F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7217" w:type="dxa"/>
            <w:gridSpan w:val="2"/>
          </w:tcPr>
          <w:p w14:paraId="4A0C9130" w14:textId="77777777" w:rsidR="007C41F8" w:rsidRDefault="007C41F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gender.</w:t>
            </w:r>
          </w:p>
          <w:p w14:paraId="5F2AC8D6" w14:textId="77777777" w:rsidR="007C41F8" w:rsidRPr="008E52D0" w:rsidRDefault="007C41F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Click the check box Female.</w:t>
            </w:r>
          </w:p>
        </w:tc>
      </w:tr>
      <w:tr w:rsidR="00FB0716" w:rsidRPr="008E52D0" w14:paraId="1A40B54C" w14:textId="77777777" w:rsidTr="00FB0716">
        <w:trPr>
          <w:trHeight w:val="548"/>
        </w:trPr>
        <w:tc>
          <w:tcPr>
            <w:tcW w:w="2133" w:type="dxa"/>
          </w:tcPr>
          <w:p w14:paraId="37A29A1D" w14:textId="16FA926E" w:rsidR="00FB0716" w:rsidRDefault="00FB0716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7217" w:type="dxa"/>
            <w:gridSpan w:val="2"/>
          </w:tcPr>
          <w:p w14:paraId="7338C464" w14:textId="77777777" w:rsidR="00FB0716" w:rsidRDefault="00FB0716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C85C392" wp14:editId="34A32E6C">
                  <wp:extent cx="987002" cy="625641"/>
                  <wp:effectExtent l="0" t="0" r="381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52" cy="64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F0A72" w14:textId="3627F81B" w:rsidR="00FB0716" w:rsidRDefault="00FB0716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665ED3D" wp14:editId="12250F4D">
                  <wp:extent cx="4445635" cy="108766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6-10-26 at 9.51.00 PM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635" cy="10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1F8" w:rsidRPr="008E52D0" w14:paraId="0F933E37" w14:textId="77777777" w:rsidTr="00FB0716">
        <w:trPr>
          <w:trHeight w:val="479"/>
        </w:trPr>
        <w:tc>
          <w:tcPr>
            <w:tcW w:w="2133" w:type="dxa"/>
          </w:tcPr>
          <w:p w14:paraId="2B2E1175" w14:textId="77777777" w:rsidR="007C41F8" w:rsidRPr="008E52D0" w:rsidRDefault="007C41F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7217" w:type="dxa"/>
            <w:gridSpan w:val="2"/>
          </w:tcPr>
          <w:p w14:paraId="216089CD" w14:textId="77777777" w:rsidR="007C41F8" w:rsidRPr="008E52D0" w:rsidRDefault="007C41F8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“Edit successfully” will be displayed. The gender of this user should be changed to female in the database.</w:t>
            </w:r>
          </w:p>
        </w:tc>
      </w:tr>
      <w:tr w:rsidR="00FB0716" w:rsidRPr="008E52D0" w14:paraId="113E7A3B" w14:textId="77777777" w:rsidTr="00FB0716">
        <w:trPr>
          <w:trHeight w:val="368"/>
        </w:trPr>
        <w:tc>
          <w:tcPr>
            <w:tcW w:w="2133" w:type="dxa"/>
          </w:tcPr>
          <w:p w14:paraId="30670314" w14:textId="24E3E2E8" w:rsidR="00FB0716" w:rsidRDefault="00FB0716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7217" w:type="dxa"/>
            <w:gridSpan w:val="2"/>
          </w:tcPr>
          <w:p w14:paraId="7AEDD62D" w14:textId="55849DF8" w:rsidR="00FB0716" w:rsidRDefault="00FB0716" w:rsidP="00A0447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5B3BBD05" w14:textId="77777777" w:rsidR="00FB19C0" w:rsidRDefault="00FB19C0" w:rsidP="00E45648">
      <w:pPr>
        <w:pStyle w:val="BodyText"/>
        <w:ind w:left="0"/>
        <w:rPr>
          <w:rFonts w:asciiTheme="minorHAnsi" w:hAnsiTheme="minorHAnsi" w:hint="eastAsia"/>
          <w:sz w:val="24"/>
          <w:szCs w:val="24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A8004F" w:rsidRPr="008E52D0" w14:paraId="16998667" w14:textId="77777777" w:rsidTr="007C31E5">
        <w:trPr>
          <w:trHeight w:val="800"/>
        </w:trPr>
        <w:tc>
          <w:tcPr>
            <w:tcW w:w="2560" w:type="dxa"/>
          </w:tcPr>
          <w:p w14:paraId="7910C1C8" w14:textId="77777777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12E71CAE" w14:textId="77777777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any user with a GUI to modify their own profile details, name, E-mail, profile picture and subscriptions. </w:t>
            </w:r>
          </w:p>
        </w:tc>
        <w:tc>
          <w:tcPr>
            <w:tcW w:w="1417" w:type="dxa"/>
          </w:tcPr>
          <w:p w14:paraId="4743FEFA" w14:textId="349F778A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1</w:t>
            </w:r>
            <w:r w:rsidR="007C41F8">
              <w:rPr>
                <w:rFonts w:asciiTheme="minorHAnsi" w:hAnsiTheme="minorHAnsi"/>
                <w:sz w:val="24"/>
                <w:szCs w:val="24"/>
              </w:rPr>
              <w:t>7</w:t>
            </w:r>
          </w:p>
        </w:tc>
      </w:tr>
      <w:tr w:rsidR="00A8004F" w:rsidRPr="008E52D0" w14:paraId="429FBE99" w14:textId="77777777" w:rsidTr="00FB0716">
        <w:trPr>
          <w:trHeight w:val="577"/>
        </w:trPr>
        <w:tc>
          <w:tcPr>
            <w:tcW w:w="2560" w:type="dxa"/>
          </w:tcPr>
          <w:p w14:paraId="1AC5DF22" w14:textId="77777777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340DDA4B" w14:textId="479E849A" w:rsidR="00A8004F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profile</w:t>
            </w:r>
            <w:r w:rsidR="009179BB">
              <w:rPr>
                <w:rFonts w:asciiTheme="minorHAnsi" w:hAnsiTheme="minorHAnsi"/>
                <w:sz w:val="24"/>
                <w:szCs w:val="24"/>
              </w:rPr>
              <w:t xml:space="preserve"> picture</w:t>
            </w:r>
            <w:r>
              <w:rPr>
                <w:rFonts w:asciiTheme="minorHAnsi" w:hAnsiTheme="minorHAnsi"/>
                <w:sz w:val="24"/>
                <w:szCs w:val="24"/>
              </w:rPr>
              <w:t>.</w:t>
            </w:r>
          </w:p>
          <w:p w14:paraId="127C38E7" w14:textId="5D60357B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Upload a link </w:t>
            </w:r>
            <w:r w:rsidR="009179BB">
              <w:rPr>
                <w:rFonts w:asciiTheme="minorHAnsi" w:hAnsiTheme="minorHAnsi"/>
                <w:sz w:val="24"/>
                <w:szCs w:val="24"/>
              </w:rPr>
              <w:t>of the profile picture</w:t>
            </w:r>
          </w:p>
        </w:tc>
      </w:tr>
      <w:tr w:rsidR="00FB0716" w:rsidRPr="008E52D0" w14:paraId="079D6B95" w14:textId="77777777" w:rsidTr="00FB0716">
        <w:trPr>
          <w:trHeight w:val="577"/>
        </w:trPr>
        <w:tc>
          <w:tcPr>
            <w:tcW w:w="2560" w:type="dxa"/>
          </w:tcPr>
          <w:p w14:paraId="09B17BA9" w14:textId="3D34E4CF" w:rsidR="00FB0716" w:rsidRDefault="00FB071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790" w:type="dxa"/>
            <w:gridSpan w:val="2"/>
          </w:tcPr>
          <w:p w14:paraId="78E1C05B" w14:textId="30A91E33" w:rsidR="00FB0716" w:rsidRDefault="00FB071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2F84FC2" wp14:editId="6CBD3F44">
                  <wp:extent cx="1787102" cy="102872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6-10-26 at 9.53.03 PM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604" cy="1042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04F" w:rsidRPr="008E52D0" w14:paraId="5F3E1BF4" w14:textId="77777777" w:rsidTr="007C31E5">
        <w:trPr>
          <w:trHeight w:val="479"/>
        </w:trPr>
        <w:tc>
          <w:tcPr>
            <w:tcW w:w="2560" w:type="dxa"/>
          </w:tcPr>
          <w:p w14:paraId="055FD4C5" w14:textId="77777777" w:rsidR="00A8004F" w:rsidRPr="008E52D0" w:rsidRDefault="00A8004F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48722D3B" w14:textId="49DD7D3A" w:rsidR="00A8004F" w:rsidRPr="008E52D0" w:rsidRDefault="007C31E5" w:rsidP="00FB071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“</w:t>
            </w:r>
            <w:r w:rsidR="00FB0716">
              <w:rPr>
                <w:rFonts w:asciiTheme="minorHAnsi" w:hAnsiTheme="minorHAnsi"/>
                <w:sz w:val="24"/>
                <w:szCs w:val="24"/>
                <w:lang w:val="en-AU" w:eastAsia="zh-CN"/>
              </w:rPr>
              <w:t>Upload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successfully” will be displayed. </w:t>
            </w:r>
            <w:r w:rsidR="00A8004F">
              <w:rPr>
                <w:rFonts w:asciiTheme="minorHAnsi" w:hAnsiTheme="minorHAnsi"/>
                <w:sz w:val="24"/>
                <w:szCs w:val="24"/>
              </w:rPr>
              <w:t xml:space="preserve">The </w:t>
            </w:r>
            <w:r w:rsidR="009179BB">
              <w:rPr>
                <w:rFonts w:asciiTheme="minorHAnsi" w:hAnsiTheme="minorHAnsi"/>
                <w:sz w:val="24"/>
                <w:szCs w:val="24"/>
              </w:rPr>
              <w:t xml:space="preserve">profile picture </w:t>
            </w:r>
            <w:r w:rsidR="00A8004F">
              <w:rPr>
                <w:rFonts w:asciiTheme="minorHAnsi" w:hAnsiTheme="minorHAnsi"/>
                <w:sz w:val="24"/>
                <w:szCs w:val="24"/>
              </w:rPr>
              <w:t>of th</w:t>
            </w:r>
            <w:r w:rsidR="009179BB">
              <w:rPr>
                <w:rFonts w:asciiTheme="minorHAnsi" w:hAnsiTheme="minorHAnsi"/>
                <w:sz w:val="24"/>
                <w:szCs w:val="24"/>
              </w:rPr>
              <w:t>is user should be changed to the new one</w:t>
            </w:r>
            <w:r w:rsidR="00A8004F">
              <w:rPr>
                <w:rFonts w:asciiTheme="minorHAnsi" w:hAnsiTheme="minorHAnsi"/>
                <w:sz w:val="24"/>
                <w:szCs w:val="24"/>
              </w:rPr>
              <w:t xml:space="preserve"> in the database.</w:t>
            </w:r>
          </w:p>
        </w:tc>
      </w:tr>
      <w:tr w:rsidR="00FB0716" w:rsidRPr="008E52D0" w14:paraId="2E9EC4E3" w14:textId="77777777" w:rsidTr="00FB0716">
        <w:trPr>
          <w:trHeight w:val="255"/>
        </w:trPr>
        <w:tc>
          <w:tcPr>
            <w:tcW w:w="2560" w:type="dxa"/>
          </w:tcPr>
          <w:p w14:paraId="07CC0D12" w14:textId="1BF40E43" w:rsidR="00FB0716" w:rsidRDefault="00FB0716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3A1E11D4" w14:textId="7CD3D2FD" w:rsidR="00FB0716" w:rsidRDefault="00FB0716" w:rsidP="00FB071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482C0154" w14:textId="77777777" w:rsidR="00FB19C0" w:rsidRDefault="00FB19C0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9179BB" w:rsidRPr="008E52D0" w14:paraId="37C0F9D5" w14:textId="77777777" w:rsidTr="007C31E5">
        <w:trPr>
          <w:trHeight w:val="800"/>
        </w:trPr>
        <w:tc>
          <w:tcPr>
            <w:tcW w:w="2560" w:type="dxa"/>
          </w:tcPr>
          <w:p w14:paraId="29190BDC" w14:textId="77777777" w:rsidR="009179BB" w:rsidRPr="008E52D0" w:rsidRDefault="009179B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40E8C11A" w14:textId="77777777" w:rsidR="009179BB" w:rsidRPr="008E52D0" w:rsidRDefault="009179BB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any user with a GUI to modify their own profile details, name, E-mail, profile picture and subscriptions. </w:t>
            </w:r>
          </w:p>
        </w:tc>
        <w:tc>
          <w:tcPr>
            <w:tcW w:w="1417" w:type="dxa"/>
          </w:tcPr>
          <w:p w14:paraId="3C44D58B" w14:textId="4587FB7B" w:rsidR="009179BB" w:rsidRPr="008E52D0" w:rsidRDefault="009179B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1</w:t>
            </w:r>
            <w:r w:rsidR="007C41F8">
              <w:rPr>
                <w:rFonts w:asciiTheme="minorHAnsi" w:hAnsiTheme="minorHAnsi"/>
                <w:sz w:val="24"/>
                <w:szCs w:val="24"/>
              </w:rPr>
              <w:t>8</w:t>
            </w:r>
          </w:p>
        </w:tc>
      </w:tr>
      <w:tr w:rsidR="009179BB" w:rsidRPr="008E52D0" w14:paraId="098C0683" w14:textId="77777777" w:rsidTr="00CD4E8B">
        <w:trPr>
          <w:trHeight w:val="576"/>
        </w:trPr>
        <w:tc>
          <w:tcPr>
            <w:tcW w:w="2560" w:type="dxa"/>
          </w:tcPr>
          <w:p w14:paraId="013D2D09" w14:textId="77777777" w:rsidR="009179BB" w:rsidRPr="008E52D0" w:rsidRDefault="009179B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22F55EC7" w14:textId="0DCAF11D" w:rsidR="009179BB" w:rsidRDefault="009179B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subscriptions.</w:t>
            </w:r>
          </w:p>
          <w:p w14:paraId="3A41CE16" w14:textId="70B7E956" w:rsidR="009179BB" w:rsidRPr="008E52D0" w:rsidRDefault="009179B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Delete some of the subscriptions</w:t>
            </w:r>
          </w:p>
        </w:tc>
      </w:tr>
      <w:tr w:rsidR="00CD4E8B" w:rsidRPr="008E52D0" w14:paraId="4E671568" w14:textId="77777777" w:rsidTr="00CD4E8B">
        <w:trPr>
          <w:trHeight w:val="576"/>
        </w:trPr>
        <w:tc>
          <w:tcPr>
            <w:tcW w:w="2560" w:type="dxa"/>
          </w:tcPr>
          <w:p w14:paraId="54A866B5" w14:textId="63AD0EF8" w:rsidR="00CD4E8B" w:rsidRDefault="00CD4E8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4A44C9A7" w14:textId="77777777" w:rsidR="00CD4E8B" w:rsidRDefault="00CD4E8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9C94C3B" wp14:editId="2A7E4C60">
                  <wp:extent cx="987002" cy="625641"/>
                  <wp:effectExtent l="0" t="0" r="381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52" cy="64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90FFC" w14:textId="2821AB89" w:rsidR="00CD4E8B" w:rsidRDefault="00CD4E8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EBE766B" wp14:editId="7319389A">
                  <wp:extent cx="1101302" cy="370110"/>
                  <wp:effectExtent l="0" t="0" r="0" b="1143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6-10-26 at 10.12.52 PM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615" cy="377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9BB" w:rsidRPr="008E52D0" w14:paraId="4E0DFEB5" w14:textId="77777777" w:rsidTr="00CD4E8B">
        <w:trPr>
          <w:trHeight w:val="577"/>
        </w:trPr>
        <w:tc>
          <w:tcPr>
            <w:tcW w:w="2560" w:type="dxa"/>
          </w:tcPr>
          <w:p w14:paraId="5BE28995" w14:textId="77777777" w:rsidR="009179BB" w:rsidRPr="008E52D0" w:rsidRDefault="009179B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1CC50999" w14:textId="38BF8F77" w:rsidR="009179BB" w:rsidRPr="008E52D0" w:rsidRDefault="007C31E5" w:rsidP="009179BB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A message “Edit successfully” will be displayed. </w:t>
            </w:r>
            <w:r w:rsidR="009179BB">
              <w:rPr>
                <w:rFonts w:asciiTheme="minorHAnsi" w:hAnsiTheme="minorHAnsi"/>
                <w:sz w:val="24"/>
                <w:szCs w:val="24"/>
              </w:rPr>
              <w:t>The subscriptions of this user should be changed in the database.</w:t>
            </w:r>
          </w:p>
        </w:tc>
      </w:tr>
      <w:tr w:rsidR="00CD4E8B" w:rsidRPr="008E52D0" w14:paraId="26061E41" w14:textId="77777777" w:rsidTr="001A2E75">
        <w:trPr>
          <w:trHeight w:val="241"/>
        </w:trPr>
        <w:tc>
          <w:tcPr>
            <w:tcW w:w="2560" w:type="dxa"/>
          </w:tcPr>
          <w:p w14:paraId="1E78466A" w14:textId="53C365ED" w:rsidR="00CD4E8B" w:rsidRDefault="00CD4E8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07320C14" w14:textId="0A2A056D" w:rsidR="00CD4E8B" w:rsidRDefault="00CD4E8B" w:rsidP="009179BB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2E0B19ED" w14:textId="77777777" w:rsidR="004B15A4" w:rsidRDefault="004B15A4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FB19C0" w:rsidRPr="008E52D0" w14:paraId="101F6477" w14:textId="77777777" w:rsidTr="00DD213E">
        <w:trPr>
          <w:trHeight w:val="800"/>
        </w:trPr>
        <w:tc>
          <w:tcPr>
            <w:tcW w:w="2560" w:type="dxa"/>
          </w:tcPr>
          <w:p w14:paraId="0DCC0A2E" w14:textId="77777777" w:rsidR="00FB19C0" w:rsidRPr="008E52D0" w:rsidRDefault="00FB19C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67AF2C8C" w14:textId="77777777" w:rsidR="00FB19C0" w:rsidRPr="008E52D0" w:rsidRDefault="00FB19C0" w:rsidP="00DD213E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any user with a GUI to modify their own profile details, name, E-mail, profile picture and subscriptions. </w:t>
            </w:r>
          </w:p>
        </w:tc>
        <w:tc>
          <w:tcPr>
            <w:tcW w:w="1417" w:type="dxa"/>
          </w:tcPr>
          <w:p w14:paraId="464CECA6" w14:textId="5DD9237A" w:rsidR="00FB19C0" w:rsidRPr="008E52D0" w:rsidRDefault="00FB19C0" w:rsidP="00FB19C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1</w:t>
            </w:r>
            <w:r w:rsidR="007C41F8">
              <w:rPr>
                <w:rFonts w:asciiTheme="minorHAnsi" w:hAnsiTheme="minorHAnsi"/>
                <w:sz w:val="24"/>
                <w:szCs w:val="24"/>
              </w:rPr>
              <w:t>9</w:t>
            </w:r>
          </w:p>
        </w:tc>
      </w:tr>
      <w:tr w:rsidR="00FB19C0" w:rsidRPr="008E52D0" w14:paraId="25661AD3" w14:textId="77777777" w:rsidTr="00DD213E">
        <w:trPr>
          <w:trHeight w:val="759"/>
        </w:trPr>
        <w:tc>
          <w:tcPr>
            <w:tcW w:w="2560" w:type="dxa"/>
          </w:tcPr>
          <w:p w14:paraId="1F5DD9A3" w14:textId="77777777" w:rsidR="00FB19C0" w:rsidRPr="008E52D0" w:rsidRDefault="00FB19C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4D3C8278" w14:textId="4DC4DAA5" w:rsidR="00FB19C0" w:rsidRPr="008E52D0" w:rsidRDefault="00FB19C0" w:rsidP="00FB19C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User click edit profile the button in view profile interface which displays the same user’s profile. </w:t>
            </w:r>
          </w:p>
        </w:tc>
      </w:tr>
      <w:tr w:rsidR="00CD4E8B" w:rsidRPr="008E52D0" w14:paraId="55ABB7F2" w14:textId="77777777" w:rsidTr="00DD213E">
        <w:trPr>
          <w:trHeight w:val="759"/>
        </w:trPr>
        <w:tc>
          <w:tcPr>
            <w:tcW w:w="2560" w:type="dxa"/>
          </w:tcPr>
          <w:p w14:paraId="519F3C89" w14:textId="37BC93F5" w:rsidR="00CD4E8B" w:rsidRDefault="00CD4E8B" w:rsidP="00DD213E">
            <w:pPr>
              <w:rPr>
                <w:rFonts w:asciiTheme="minorHAnsi" w:hAnsiTheme="minorHAnsi" w:hint="eastAsia"/>
                <w:sz w:val="24"/>
                <w:szCs w:val="24"/>
                <w:lang w:eastAsia="zh-CN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Result</w:t>
            </w:r>
          </w:p>
        </w:tc>
        <w:tc>
          <w:tcPr>
            <w:tcW w:w="6790" w:type="dxa"/>
            <w:gridSpan w:val="2"/>
          </w:tcPr>
          <w:p w14:paraId="64E238D9" w14:textId="22722747" w:rsidR="00CD4E8B" w:rsidRDefault="001A2E75" w:rsidP="00FB19C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059A14B" wp14:editId="0F8F7F27">
                  <wp:extent cx="2455955" cy="2068407"/>
                  <wp:effectExtent l="0" t="0" r="825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6-10-26 at 10.21.08 PM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503" cy="208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9C0" w:rsidRPr="008E52D0" w14:paraId="2F06DF97" w14:textId="77777777" w:rsidTr="001A2E75">
        <w:trPr>
          <w:trHeight w:val="368"/>
        </w:trPr>
        <w:tc>
          <w:tcPr>
            <w:tcW w:w="2560" w:type="dxa"/>
          </w:tcPr>
          <w:p w14:paraId="591FD356" w14:textId="77777777" w:rsidR="00FB19C0" w:rsidRPr="008E52D0" w:rsidRDefault="00FB19C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34FB7D68" w14:textId="2FB9A40C" w:rsidR="00FB19C0" w:rsidRPr="008E52D0" w:rsidRDefault="00FB19C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The edit profile </w:t>
            </w:r>
            <w:r w:rsidR="000E793F">
              <w:rPr>
                <w:rFonts w:asciiTheme="minorHAnsi" w:hAnsiTheme="minorHAnsi"/>
                <w:sz w:val="24"/>
                <w:szCs w:val="24"/>
              </w:rPr>
              <w:t xml:space="preserve">interface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will be displayed. </w:t>
            </w:r>
          </w:p>
        </w:tc>
      </w:tr>
      <w:tr w:rsidR="001A2E75" w:rsidRPr="008E52D0" w14:paraId="38F67602" w14:textId="77777777" w:rsidTr="001A2E75">
        <w:trPr>
          <w:trHeight w:val="325"/>
        </w:trPr>
        <w:tc>
          <w:tcPr>
            <w:tcW w:w="2560" w:type="dxa"/>
          </w:tcPr>
          <w:p w14:paraId="299048C9" w14:textId="252BE2E3" w:rsidR="001A2E75" w:rsidRPr="001A2E75" w:rsidRDefault="001A2E75" w:rsidP="00DD213E">
            <w:pPr>
              <w:rPr>
                <w:rFonts w:asciiTheme="minorHAnsi" w:hAnsiTheme="minorHAnsi"/>
                <w:sz w:val="24"/>
                <w:szCs w:val="24"/>
                <w:lang w:val="en-AU" w:eastAsia="zh-CN"/>
              </w:rPr>
            </w:pPr>
            <w:r>
              <w:rPr>
                <w:rFonts w:asciiTheme="minorHAnsi" w:hAnsiTheme="minorHAnsi"/>
                <w:sz w:val="24"/>
                <w:szCs w:val="24"/>
                <w:lang w:val="en-AU" w:eastAsia="zh-CN"/>
              </w:rPr>
              <w:t>Test result</w:t>
            </w:r>
          </w:p>
        </w:tc>
        <w:tc>
          <w:tcPr>
            <w:tcW w:w="6790" w:type="dxa"/>
            <w:gridSpan w:val="2"/>
          </w:tcPr>
          <w:p w14:paraId="1F4519AB" w14:textId="1FABD9A9" w:rsidR="001A2E75" w:rsidRDefault="001A2E75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10CE6AF5" w14:textId="77777777" w:rsidR="004B15A4" w:rsidRDefault="004B15A4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7AEE696B" w14:textId="057A73D1" w:rsidR="004B15A4" w:rsidRPr="008354D9" w:rsidRDefault="004B15A4" w:rsidP="004B15A4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Pr="008354D9">
        <w:rPr>
          <w:rFonts w:asciiTheme="minorHAnsi" w:hAnsiTheme="minorHAnsi"/>
          <w:b/>
          <w:sz w:val="24"/>
          <w:szCs w:val="24"/>
        </w:rPr>
        <w:t xml:space="preserve">The system should provide any user with a GUI to modify their </w:t>
      </w:r>
      <w:r>
        <w:rPr>
          <w:rFonts w:asciiTheme="minorHAnsi" w:hAnsiTheme="minorHAnsi"/>
          <w:b/>
          <w:sz w:val="24"/>
          <w:szCs w:val="24"/>
        </w:rPr>
        <w:t>own password</w:t>
      </w:r>
      <w:r w:rsidRPr="008354D9">
        <w:rPr>
          <w:rFonts w:asciiTheme="minorHAnsi" w:hAnsiTheme="minorHAnsi"/>
          <w:b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4B15A4" w:rsidRPr="008E52D0" w14:paraId="08CF5934" w14:textId="77777777" w:rsidTr="00BF7940">
        <w:trPr>
          <w:trHeight w:val="507"/>
        </w:trPr>
        <w:tc>
          <w:tcPr>
            <w:tcW w:w="2560" w:type="dxa"/>
          </w:tcPr>
          <w:p w14:paraId="6A978434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1B7BC05" w14:textId="024E0F54" w:rsidR="004B15A4" w:rsidRPr="008E52D0" w:rsidRDefault="004B15A4" w:rsidP="004B15A4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any user with a GUI to modify their own password </w:t>
            </w:r>
          </w:p>
        </w:tc>
        <w:tc>
          <w:tcPr>
            <w:tcW w:w="1417" w:type="dxa"/>
          </w:tcPr>
          <w:p w14:paraId="10B4F2B2" w14:textId="07076FA1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2</w:t>
            </w:r>
            <w:r w:rsidR="001A2E75">
              <w:rPr>
                <w:rFonts w:asciiTheme="minorHAnsi" w:hAnsiTheme="minorHAnsi"/>
                <w:sz w:val="24"/>
                <w:szCs w:val="24"/>
              </w:rPr>
              <w:t>0</w:t>
            </w:r>
          </w:p>
        </w:tc>
      </w:tr>
      <w:tr w:rsidR="004B15A4" w:rsidRPr="008E52D0" w14:paraId="56BCC70F" w14:textId="77777777" w:rsidTr="00777E98">
        <w:trPr>
          <w:trHeight w:val="759"/>
        </w:trPr>
        <w:tc>
          <w:tcPr>
            <w:tcW w:w="2560" w:type="dxa"/>
          </w:tcPr>
          <w:p w14:paraId="159DDEC2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6EACF16" w14:textId="77777777" w:rsid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valid old password, new password and verify password</w:t>
            </w:r>
          </w:p>
          <w:p w14:paraId="660177A2" w14:textId="614E8DDE" w:rsid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Old password: 12345</w:t>
            </w:r>
            <w:r w:rsidR="00BF7940">
              <w:rPr>
                <w:rFonts w:asciiTheme="minorHAnsi" w:hAnsiTheme="minorHAnsi"/>
                <w:sz w:val="24"/>
                <w:szCs w:val="24"/>
              </w:rPr>
              <w:t>6</w:t>
            </w:r>
          </w:p>
          <w:p w14:paraId="050E980E" w14:textId="77777777" w:rsid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New password: 123abc</w:t>
            </w:r>
          </w:p>
          <w:p w14:paraId="64777B29" w14:textId="48275D9B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Verify password: 123abc</w:t>
            </w:r>
          </w:p>
        </w:tc>
      </w:tr>
      <w:tr w:rsidR="00BF7940" w:rsidRPr="008E52D0" w14:paraId="3AF54D75" w14:textId="77777777" w:rsidTr="00777E98">
        <w:trPr>
          <w:trHeight w:val="759"/>
        </w:trPr>
        <w:tc>
          <w:tcPr>
            <w:tcW w:w="2560" w:type="dxa"/>
          </w:tcPr>
          <w:p w14:paraId="6FEEA7D1" w14:textId="6FA95712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31A8FCC1" w14:textId="5B37A946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165C8A3" wp14:editId="337F90FE">
                  <wp:extent cx="1672802" cy="628633"/>
                  <wp:effectExtent l="0" t="0" r="381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 Shot 2016-10-26 at 10.33.40 P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914" cy="64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5A4" w:rsidRPr="008E52D0" w14:paraId="4C4D64CE" w14:textId="77777777" w:rsidTr="00BF7940">
        <w:trPr>
          <w:trHeight w:val="283"/>
        </w:trPr>
        <w:tc>
          <w:tcPr>
            <w:tcW w:w="2560" w:type="dxa"/>
          </w:tcPr>
          <w:p w14:paraId="232D6B42" w14:textId="1BEC02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20789088" w14:textId="5E1B9B39" w:rsidR="004B15A4" w:rsidRPr="008E52D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Message box “Your password changed successfully” should be displayed.</w:t>
            </w:r>
          </w:p>
        </w:tc>
      </w:tr>
      <w:tr w:rsidR="00BF7940" w:rsidRPr="008E52D0" w14:paraId="16C89B31" w14:textId="77777777" w:rsidTr="00BF7940">
        <w:trPr>
          <w:trHeight w:val="283"/>
        </w:trPr>
        <w:tc>
          <w:tcPr>
            <w:tcW w:w="2560" w:type="dxa"/>
          </w:tcPr>
          <w:p w14:paraId="4F1E1738" w14:textId="7C3AEFDF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506D93B6" w14:textId="7C113BBD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59E9E6EF" w14:textId="77777777" w:rsidR="004B15A4" w:rsidRDefault="004B15A4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4B15A4" w:rsidRPr="008E52D0" w14:paraId="6BE6306E" w14:textId="77777777" w:rsidTr="00BF7940">
        <w:trPr>
          <w:trHeight w:val="590"/>
        </w:trPr>
        <w:tc>
          <w:tcPr>
            <w:tcW w:w="2560" w:type="dxa"/>
          </w:tcPr>
          <w:p w14:paraId="14DE1E62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8404303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any user with a GUI to modify their own password </w:t>
            </w:r>
          </w:p>
        </w:tc>
        <w:tc>
          <w:tcPr>
            <w:tcW w:w="1417" w:type="dxa"/>
          </w:tcPr>
          <w:p w14:paraId="4457806A" w14:textId="3F325FFC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2</w:t>
            </w:r>
            <w:r w:rsidR="001A2E75">
              <w:rPr>
                <w:rFonts w:asciiTheme="minorHAnsi" w:hAnsiTheme="minorHAnsi"/>
                <w:sz w:val="24"/>
                <w:szCs w:val="24"/>
              </w:rPr>
              <w:t>1</w:t>
            </w:r>
          </w:p>
        </w:tc>
      </w:tr>
      <w:tr w:rsidR="004B15A4" w:rsidRPr="008E52D0" w14:paraId="249E0BF4" w14:textId="77777777" w:rsidTr="004B15A4">
        <w:trPr>
          <w:trHeight w:val="759"/>
        </w:trPr>
        <w:tc>
          <w:tcPr>
            <w:tcW w:w="2560" w:type="dxa"/>
          </w:tcPr>
          <w:p w14:paraId="78DCE890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4DD2DF36" w14:textId="5CFA570F" w:rsid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invalid old password, valid new password and verify password</w:t>
            </w:r>
          </w:p>
          <w:p w14:paraId="2DCA010C" w14:textId="6A387F5C" w:rsid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Old password: 1234</w:t>
            </w:r>
          </w:p>
          <w:p w14:paraId="3996E873" w14:textId="77777777" w:rsid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New password: 123abc</w:t>
            </w:r>
          </w:p>
          <w:p w14:paraId="6D605B5E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Verify password: 123abc</w:t>
            </w:r>
          </w:p>
        </w:tc>
      </w:tr>
      <w:tr w:rsidR="00BF7940" w:rsidRPr="008E52D0" w14:paraId="5EC450F3" w14:textId="77777777" w:rsidTr="004B15A4">
        <w:trPr>
          <w:trHeight w:val="759"/>
        </w:trPr>
        <w:tc>
          <w:tcPr>
            <w:tcW w:w="2560" w:type="dxa"/>
          </w:tcPr>
          <w:p w14:paraId="062CC7A4" w14:textId="2C6263B4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7EF381B7" w14:textId="38BAC7B0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08B7A5C" wp14:editId="443477FB">
                  <wp:extent cx="1444202" cy="800099"/>
                  <wp:effectExtent l="0" t="0" r="381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 Shot 2016-10-26 at 10.36.31 P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779" cy="81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5A4" w:rsidRPr="008E52D0" w14:paraId="3D92119F" w14:textId="77777777" w:rsidTr="00BF7940">
        <w:trPr>
          <w:trHeight w:val="270"/>
        </w:trPr>
        <w:tc>
          <w:tcPr>
            <w:tcW w:w="2560" w:type="dxa"/>
          </w:tcPr>
          <w:p w14:paraId="5E3D4B35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6790" w:type="dxa"/>
            <w:gridSpan w:val="2"/>
          </w:tcPr>
          <w:p w14:paraId="707B199A" w14:textId="1FC3D4A9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“The password is wrong” will be displayed.</w:t>
            </w:r>
          </w:p>
        </w:tc>
      </w:tr>
      <w:tr w:rsidR="00BF7940" w:rsidRPr="008E52D0" w14:paraId="79FF211E" w14:textId="77777777" w:rsidTr="001A2E75">
        <w:trPr>
          <w:trHeight w:val="381"/>
        </w:trPr>
        <w:tc>
          <w:tcPr>
            <w:tcW w:w="2560" w:type="dxa"/>
          </w:tcPr>
          <w:p w14:paraId="49216DE8" w14:textId="78AA246E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228240DD" w14:textId="32447E8E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11521436" w14:textId="77777777" w:rsidR="004B15A4" w:rsidRDefault="004B15A4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4B15A4" w:rsidRPr="008E52D0" w14:paraId="1C5B94E8" w14:textId="77777777" w:rsidTr="00BF7940">
        <w:trPr>
          <w:trHeight w:val="591"/>
        </w:trPr>
        <w:tc>
          <w:tcPr>
            <w:tcW w:w="2560" w:type="dxa"/>
          </w:tcPr>
          <w:p w14:paraId="36C20EEB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4DC317B3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should provide any user with a GUI to modify their own password </w:t>
            </w:r>
          </w:p>
        </w:tc>
        <w:tc>
          <w:tcPr>
            <w:tcW w:w="1417" w:type="dxa"/>
          </w:tcPr>
          <w:p w14:paraId="50710F0F" w14:textId="2DECB99D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2</w:t>
            </w:r>
            <w:r w:rsidR="001A2E75">
              <w:rPr>
                <w:rFonts w:asciiTheme="minorHAnsi" w:hAnsiTheme="minorHAnsi"/>
                <w:sz w:val="24"/>
                <w:szCs w:val="24"/>
              </w:rPr>
              <w:t>2</w:t>
            </w:r>
          </w:p>
        </w:tc>
      </w:tr>
      <w:tr w:rsidR="004B15A4" w:rsidRPr="008E52D0" w14:paraId="5F9C5660" w14:textId="77777777" w:rsidTr="00DD213E">
        <w:trPr>
          <w:trHeight w:val="759"/>
        </w:trPr>
        <w:tc>
          <w:tcPr>
            <w:tcW w:w="2560" w:type="dxa"/>
          </w:tcPr>
          <w:p w14:paraId="006C55B0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71FE667" w14:textId="0A282970" w:rsid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valid old password, new password and invalid verify password</w:t>
            </w:r>
          </w:p>
          <w:p w14:paraId="7DD6D05C" w14:textId="2BEBAF54" w:rsid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Old password: 12345</w:t>
            </w:r>
            <w:r w:rsidR="00BF7940">
              <w:rPr>
                <w:rFonts w:asciiTheme="minorHAnsi" w:hAnsiTheme="minorHAnsi"/>
                <w:sz w:val="24"/>
                <w:szCs w:val="24"/>
              </w:rPr>
              <w:t>6</w:t>
            </w:r>
          </w:p>
          <w:p w14:paraId="35046803" w14:textId="77777777" w:rsid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New password: 123abc</w:t>
            </w:r>
          </w:p>
          <w:p w14:paraId="0517080C" w14:textId="41CA58EC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Verify password: 123ab</w:t>
            </w:r>
          </w:p>
        </w:tc>
      </w:tr>
      <w:tr w:rsidR="00BF7940" w:rsidRPr="008E52D0" w14:paraId="5AC04348" w14:textId="77777777" w:rsidTr="00DD213E">
        <w:trPr>
          <w:trHeight w:val="759"/>
        </w:trPr>
        <w:tc>
          <w:tcPr>
            <w:tcW w:w="2560" w:type="dxa"/>
          </w:tcPr>
          <w:p w14:paraId="42925871" w14:textId="1CE1FC92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0357CF81" w14:textId="249891CB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C1DEED8" wp14:editId="60362675">
                  <wp:extent cx="2087668" cy="958871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16-10-26 at 10.38.38 PM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939" cy="968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5A4" w:rsidRPr="008E52D0" w14:paraId="0247738A" w14:textId="77777777" w:rsidTr="00DD213E">
        <w:trPr>
          <w:trHeight w:val="479"/>
        </w:trPr>
        <w:tc>
          <w:tcPr>
            <w:tcW w:w="2560" w:type="dxa"/>
          </w:tcPr>
          <w:p w14:paraId="0BAA8C8D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28DEB160" w14:textId="4518D09A" w:rsidR="004B15A4" w:rsidRPr="008E52D0" w:rsidRDefault="004B15A4" w:rsidP="004B15A4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warning message “The passwords are not matched” will be displayed.</w:t>
            </w:r>
          </w:p>
        </w:tc>
      </w:tr>
      <w:tr w:rsidR="00BF7940" w:rsidRPr="008E52D0" w14:paraId="7160D8DF" w14:textId="77777777" w:rsidTr="00BF7940">
        <w:trPr>
          <w:trHeight w:val="311"/>
        </w:trPr>
        <w:tc>
          <w:tcPr>
            <w:tcW w:w="2560" w:type="dxa"/>
          </w:tcPr>
          <w:p w14:paraId="25B53CC6" w14:textId="2B6CD80D" w:rsidR="00BF7940" w:rsidRDefault="00BF7940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34E93346" w14:textId="09A93A13" w:rsidR="00BF7940" w:rsidRDefault="00BF7940" w:rsidP="004B15A4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274F2349" w14:textId="77777777" w:rsidR="004B15A4" w:rsidRDefault="004B15A4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2BAF7E91" w14:textId="7750C5CE" w:rsidR="007C31E5" w:rsidRPr="008354D9" w:rsidRDefault="008354D9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 w:rsidRPr="008354D9">
        <w:rPr>
          <w:rFonts w:asciiTheme="minorHAnsi" w:hAnsiTheme="minorHAnsi"/>
          <w:b/>
          <w:sz w:val="24"/>
          <w:szCs w:val="24"/>
        </w:rPr>
        <w:t>Function requirement: The system should provide a System Admin with a GUI to edit an existing non-administrator user’s profile in the Bug Tracker System.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8354D9" w:rsidRPr="008E52D0" w14:paraId="254B8E14" w14:textId="77777777" w:rsidTr="007C31E5">
        <w:trPr>
          <w:trHeight w:val="800"/>
        </w:trPr>
        <w:tc>
          <w:tcPr>
            <w:tcW w:w="2560" w:type="dxa"/>
          </w:tcPr>
          <w:p w14:paraId="2BCC6809" w14:textId="77777777" w:rsidR="008354D9" w:rsidRPr="008E52D0" w:rsidRDefault="008354D9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BBFFAF5" w14:textId="1125836D" w:rsidR="008354D9" w:rsidRPr="008E52D0" w:rsidRDefault="008354D9" w:rsidP="008354D9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System Admin with a GUI to edit an existing non-administrator user’s profile in the Bug Tracker System.</w:t>
            </w:r>
          </w:p>
        </w:tc>
        <w:tc>
          <w:tcPr>
            <w:tcW w:w="1417" w:type="dxa"/>
          </w:tcPr>
          <w:p w14:paraId="6F0B731A" w14:textId="37A1A95A" w:rsidR="008354D9" w:rsidRPr="008E52D0" w:rsidRDefault="008354D9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4B15A4">
              <w:rPr>
                <w:rFonts w:asciiTheme="minorHAnsi" w:hAnsiTheme="minorHAnsi"/>
                <w:sz w:val="24"/>
                <w:szCs w:val="24"/>
              </w:rPr>
              <w:t>2</w:t>
            </w:r>
            <w:r w:rsidR="001A2E75">
              <w:rPr>
                <w:rFonts w:asciiTheme="minorHAnsi" w:hAnsiTheme="minorHAnsi"/>
                <w:sz w:val="24"/>
                <w:szCs w:val="24"/>
              </w:rPr>
              <w:t>3</w:t>
            </w:r>
          </w:p>
        </w:tc>
      </w:tr>
      <w:tr w:rsidR="008354D9" w:rsidRPr="008E52D0" w14:paraId="70481DDF" w14:textId="77777777" w:rsidTr="0016799B">
        <w:trPr>
          <w:trHeight w:val="325"/>
        </w:trPr>
        <w:tc>
          <w:tcPr>
            <w:tcW w:w="2560" w:type="dxa"/>
          </w:tcPr>
          <w:p w14:paraId="5E9662D1" w14:textId="77777777" w:rsidR="008354D9" w:rsidRPr="008E52D0" w:rsidRDefault="008354D9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7101E200" w14:textId="0211FBE9" w:rsidR="008354D9" w:rsidRPr="008E52D0" w:rsidRDefault="008354D9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profile as the admin.</w:t>
            </w:r>
          </w:p>
        </w:tc>
      </w:tr>
      <w:tr w:rsidR="00761441" w:rsidRPr="008E52D0" w14:paraId="61DEF750" w14:textId="77777777" w:rsidTr="001A2E75">
        <w:trPr>
          <w:trHeight w:val="381"/>
        </w:trPr>
        <w:tc>
          <w:tcPr>
            <w:tcW w:w="2560" w:type="dxa"/>
          </w:tcPr>
          <w:p w14:paraId="47A2A2AC" w14:textId="41C2B3FE" w:rsidR="00761441" w:rsidRDefault="00761441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4547784D" w14:textId="72237104" w:rsidR="00761441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4B3AA8D" wp14:editId="00F365C9">
                  <wp:extent cx="2155642" cy="1099705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16-10-26 at 11.20.39 PM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012" cy="1108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4D9" w:rsidRPr="008E52D0" w14:paraId="0688986D" w14:textId="77777777" w:rsidTr="0016799B">
        <w:trPr>
          <w:trHeight w:val="325"/>
        </w:trPr>
        <w:tc>
          <w:tcPr>
            <w:tcW w:w="2560" w:type="dxa"/>
          </w:tcPr>
          <w:p w14:paraId="19AEE83A" w14:textId="77777777" w:rsidR="008354D9" w:rsidRPr="008E52D0" w:rsidRDefault="008354D9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660FC86B" w14:textId="27EFA4C5" w:rsidR="008354D9" w:rsidRPr="008E52D0" w:rsidRDefault="008354D9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The reputation, </w:t>
            </w:r>
            <w:r w:rsidR="007C31E5">
              <w:rPr>
                <w:rFonts w:asciiTheme="minorHAnsi" w:hAnsiTheme="minorHAnsi"/>
                <w:sz w:val="24"/>
                <w:szCs w:val="24"/>
              </w:rPr>
              <w:t>status and role are not read only.</w:t>
            </w:r>
          </w:p>
        </w:tc>
      </w:tr>
      <w:tr w:rsidR="0016799B" w:rsidRPr="008E52D0" w14:paraId="0D4A182E" w14:textId="77777777" w:rsidTr="0016799B">
        <w:trPr>
          <w:trHeight w:val="325"/>
        </w:trPr>
        <w:tc>
          <w:tcPr>
            <w:tcW w:w="2560" w:type="dxa"/>
          </w:tcPr>
          <w:p w14:paraId="4BE01318" w14:textId="276B9E20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6E494E34" w14:textId="669DF223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12BABF01" w14:textId="77777777" w:rsidR="007C31E5" w:rsidRDefault="007C31E5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7C31E5" w:rsidRPr="008E52D0" w14:paraId="62ABFF3E" w14:textId="77777777" w:rsidTr="00777E98">
        <w:trPr>
          <w:trHeight w:val="800"/>
        </w:trPr>
        <w:tc>
          <w:tcPr>
            <w:tcW w:w="2560" w:type="dxa"/>
          </w:tcPr>
          <w:p w14:paraId="4E3D97E4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BF8DF98" w14:textId="17340BC4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System Admin with a GUI to edit an existing non-administrator user’s profile in the Bug Tracker System.</w:t>
            </w:r>
          </w:p>
        </w:tc>
        <w:tc>
          <w:tcPr>
            <w:tcW w:w="1417" w:type="dxa"/>
          </w:tcPr>
          <w:p w14:paraId="05A694ED" w14:textId="77AE3088" w:rsidR="007C31E5" w:rsidRPr="008E52D0" w:rsidRDefault="004B15A4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2</w:t>
            </w:r>
            <w:r w:rsidR="001A2E75">
              <w:rPr>
                <w:rFonts w:asciiTheme="minorHAnsi" w:hAnsiTheme="minorHAnsi"/>
                <w:sz w:val="24"/>
                <w:szCs w:val="24"/>
              </w:rPr>
              <w:t>4</w:t>
            </w:r>
          </w:p>
        </w:tc>
      </w:tr>
      <w:tr w:rsidR="007C31E5" w:rsidRPr="008E52D0" w14:paraId="29A3CF9C" w14:textId="77777777" w:rsidTr="00777E98">
        <w:trPr>
          <w:trHeight w:val="759"/>
        </w:trPr>
        <w:tc>
          <w:tcPr>
            <w:tcW w:w="2560" w:type="dxa"/>
          </w:tcPr>
          <w:p w14:paraId="7B6BE1BC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74BFDEEE" w14:textId="77777777" w:rsidR="007C31E5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first name.</w:t>
            </w:r>
          </w:p>
          <w:p w14:paraId="7FD8578E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Lucy changes to Amy</w:t>
            </w:r>
          </w:p>
        </w:tc>
      </w:tr>
      <w:tr w:rsidR="0016799B" w:rsidRPr="008E52D0" w14:paraId="58F59FDF" w14:textId="77777777" w:rsidTr="00777E98">
        <w:trPr>
          <w:trHeight w:val="759"/>
        </w:trPr>
        <w:tc>
          <w:tcPr>
            <w:tcW w:w="2560" w:type="dxa"/>
          </w:tcPr>
          <w:p w14:paraId="7C8B8863" w14:textId="62030287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Result</w:t>
            </w:r>
          </w:p>
        </w:tc>
        <w:tc>
          <w:tcPr>
            <w:tcW w:w="6790" w:type="dxa"/>
            <w:gridSpan w:val="2"/>
          </w:tcPr>
          <w:p w14:paraId="51ADE6C3" w14:textId="77777777" w:rsidR="0016799B" w:rsidRDefault="0016799B" w:rsidP="00C9487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365094" wp14:editId="36BE1C53">
                  <wp:extent cx="872702" cy="553189"/>
                  <wp:effectExtent l="0" t="0" r="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560" cy="55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C3122" w14:textId="177AAC72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6517ED5" wp14:editId="6F7B93AF">
                  <wp:extent cx="1765300" cy="215900"/>
                  <wp:effectExtent l="0" t="0" r="12700" b="1270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16-10-26 at 9.40.19 PM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99B" w:rsidRPr="008E52D0" w14:paraId="3602AF87" w14:textId="77777777" w:rsidTr="00777E98">
        <w:trPr>
          <w:trHeight w:val="479"/>
        </w:trPr>
        <w:tc>
          <w:tcPr>
            <w:tcW w:w="2560" w:type="dxa"/>
          </w:tcPr>
          <w:p w14:paraId="0C60523E" w14:textId="77777777" w:rsidR="0016799B" w:rsidRPr="008E52D0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663FBB56" w14:textId="77777777" w:rsidR="0016799B" w:rsidRPr="008E52D0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“Edit successfully” will be displayed. The first name of this user should be changed to Amy in the database.</w:t>
            </w:r>
          </w:p>
        </w:tc>
      </w:tr>
      <w:tr w:rsidR="0016799B" w:rsidRPr="008E52D0" w14:paraId="0BBF3A60" w14:textId="77777777" w:rsidTr="0016799B">
        <w:trPr>
          <w:trHeight w:val="311"/>
        </w:trPr>
        <w:tc>
          <w:tcPr>
            <w:tcW w:w="2560" w:type="dxa"/>
          </w:tcPr>
          <w:p w14:paraId="5C34FA8D" w14:textId="422F19D1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777CD9DF" w14:textId="23FE2F75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5E00D490" w14:textId="77777777" w:rsidR="007C31E5" w:rsidRDefault="007C31E5" w:rsidP="007C31E5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7C31E5" w:rsidRPr="008E52D0" w14:paraId="21DAB625" w14:textId="77777777" w:rsidTr="007C31E5">
        <w:trPr>
          <w:trHeight w:val="800"/>
        </w:trPr>
        <w:tc>
          <w:tcPr>
            <w:tcW w:w="2560" w:type="dxa"/>
          </w:tcPr>
          <w:p w14:paraId="544B3155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63B06956" w14:textId="57A24381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System Admin with a GUI to edit an existing non-administrator user’s profile in the Bug Tracker System.</w:t>
            </w:r>
          </w:p>
        </w:tc>
        <w:tc>
          <w:tcPr>
            <w:tcW w:w="1417" w:type="dxa"/>
          </w:tcPr>
          <w:p w14:paraId="01C5F1D2" w14:textId="036CEC58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4B15A4">
              <w:rPr>
                <w:rFonts w:asciiTheme="minorHAnsi" w:hAnsiTheme="minorHAnsi"/>
                <w:sz w:val="24"/>
                <w:szCs w:val="24"/>
              </w:rPr>
              <w:t>2</w:t>
            </w:r>
            <w:r w:rsidR="0016799B">
              <w:rPr>
                <w:rFonts w:asciiTheme="minorHAnsi" w:hAnsiTheme="minorHAnsi"/>
                <w:sz w:val="24"/>
                <w:szCs w:val="24"/>
              </w:rPr>
              <w:t>5</w:t>
            </w:r>
          </w:p>
        </w:tc>
      </w:tr>
      <w:tr w:rsidR="007C31E5" w:rsidRPr="008E52D0" w14:paraId="752F8D3B" w14:textId="77777777" w:rsidTr="0016799B">
        <w:trPr>
          <w:trHeight w:val="577"/>
        </w:trPr>
        <w:tc>
          <w:tcPr>
            <w:tcW w:w="2560" w:type="dxa"/>
          </w:tcPr>
          <w:p w14:paraId="5E8A6D67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7F93EF97" w14:textId="77777777" w:rsidR="007C31E5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last name.</w:t>
            </w:r>
          </w:p>
          <w:p w14:paraId="695B78A0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Black changes to White</w:t>
            </w:r>
          </w:p>
        </w:tc>
      </w:tr>
      <w:tr w:rsidR="0016799B" w:rsidRPr="008E52D0" w14:paraId="633CE18D" w14:textId="77777777" w:rsidTr="00C9487F">
        <w:trPr>
          <w:trHeight w:val="605"/>
        </w:trPr>
        <w:tc>
          <w:tcPr>
            <w:tcW w:w="2560" w:type="dxa"/>
          </w:tcPr>
          <w:p w14:paraId="77A3677A" w14:textId="77777777" w:rsidR="0016799B" w:rsidRDefault="0016799B" w:rsidP="00C9487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52C5B9F7" w14:textId="77777777" w:rsidR="0016799B" w:rsidRDefault="0016799B" w:rsidP="00C9487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A5C88C" wp14:editId="400B7308">
                  <wp:extent cx="905597" cy="574040"/>
                  <wp:effectExtent l="0" t="0" r="8890" b="1016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14" cy="58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C224F" w14:textId="77777777" w:rsidR="0016799B" w:rsidRDefault="0016799B" w:rsidP="00C9487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248E163" wp14:editId="10FB4086">
                  <wp:extent cx="1444202" cy="146513"/>
                  <wp:effectExtent l="0" t="0" r="3810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 Shot 2016-10-26 at 9.45.46 PM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487" cy="15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1E5" w:rsidRPr="008E52D0" w14:paraId="75692931" w14:textId="77777777" w:rsidTr="007C31E5">
        <w:trPr>
          <w:trHeight w:val="479"/>
        </w:trPr>
        <w:tc>
          <w:tcPr>
            <w:tcW w:w="2560" w:type="dxa"/>
          </w:tcPr>
          <w:p w14:paraId="3C49FAFB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7D2E5469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“Edit successfully” will be displayed. The last name of this user should be changed to White in the database.</w:t>
            </w:r>
          </w:p>
        </w:tc>
      </w:tr>
      <w:tr w:rsidR="0016799B" w:rsidRPr="008E52D0" w14:paraId="57F68202" w14:textId="77777777" w:rsidTr="0016799B">
        <w:trPr>
          <w:trHeight w:val="339"/>
        </w:trPr>
        <w:tc>
          <w:tcPr>
            <w:tcW w:w="2560" w:type="dxa"/>
          </w:tcPr>
          <w:p w14:paraId="50B423CA" w14:textId="1E69B84C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29CDD1CE" w14:textId="58CFFAB3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5E5E301D" w14:textId="77777777" w:rsidR="007C31E5" w:rsidRDefault="007C31E5" w:rsidP="007C31E5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p w14:paraId="31DBF2DD" w14:textId="77777777" w:rsidR="007C31E5" w:rsidRDefault="007C31E5" w:rsidP="007C31E5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7C31E5" w:rsidRPr="008E52D0" w14:paraId="5DAB2053" w14:textId="77777777" w:rsidTr="007C31E5">
        <w:trPr>
          <w:trHeight w:val="800"/>
        </w:trPr>
        <w:tc>
          <w:tcPr>
            <w:tcW w:w="2560" w:type="dxa"/>
          </w:tcPr>
          <w:p w14:paraId="5E68B75A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724EEA55" w14:textId="677FBB6A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System Admin with a GUI to edit an existing non-administrator user’s profile in the Bug Tracker System.</w:t>
            </w:r>
          </w:p>
        </w:tc>
        <w:tc>
          <w:tcPr>
            <w:tcW w:w="1417" w:type="dxa"/>
          </w:tcPr>
          <w:p w14:paraId="5880BBA2" w14:textId="79F2EA5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FB19C0">
              <w:rPr>
                <w:rFonts w:asciiTheme="minorHAnsi" w:hAnsiTheme="minorHAnsi"/>
                <w:sz w:val="24"/>
                <w:szCs w:val="24"/>
              </w:rPr>
              <w:t>2</w:t>
            </w:r>
            <w:r w:rsidR="0016799B">
              <w:rPr>
                <w:rFonts w:asciiTheme="minorHAnsi" w:hAnsiTheme="minorHAnsi"/>
                <w:sz w:val="24"/>
                <w:szCs w:val="24"/>
              </w:rPr>
              <w:t>6</w:t>
            </w:r>
          </w:p>
        </w:tc>
      </w:tr>
      <w:tr w:rsidR="007C31E5" w:rsidRPr="008E52D0" w14:paraId="12671946" w14:textId="77777777" w:rsidTr="0016799B">
        <w:trPr>
          <w:trHeight w:val="619"/>
        </w:trPr>
        <w:tc>
          <w:tcPr>
            <w:tcW w:w="2560" w:type="dxa"/>
          </w:tcPr>
          <w:p w14:paraId="0903EE44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76D85F92" w14:textId="77777777" w:rsidR="007C31E5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Email.</w:t>
            </w:r>
          </w:p>
          <w:p w14:paraId="65D75F12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A8004F">
              <w:rPr>
                <w:rFonts w:asciiTheme="minorHAnsi" w:hAnsiTheme="minorHAnsi"/>
                <w:sz w:val="24"/>
                <w:szCs w:val="24"/>
              </w:rPr>
              <w:t>lucy@email.com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changes to </w:t>
            </w:r>
            <w:r w:rsidRPr="00A8004F">
              <w:rPr>
                <w:rFonts w:asciiTheme="minorHAnsi" w:hAnsiTheme="minorHAnsi"/>
                <w:sz w:val="24"/>
                <w:szCs w:val="24"/>
              </w:rPr>
              <w:t>lucy@gmail.com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</w:t>
            </w:r>
          </w:p>
        </w:tc>
      </w:tr>
      <w:tr w:rsidR="0016799B" w:rsidRPr="008E52D0" w14:paraId="364EF6DF" w14:textId="77777777" w:rsidTr="0016799B">
        <w:trPr>
          <w:trHeight w:val="619"/>
        </w:trPr>
        <w:tc>
          <w:tcPr>
            <w:tcW w:w="2560" w:type="dxa"/>
          </w:tcPr>
          <w:p w14:paraId="1B5CA676" w14:textId="488E2AB4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5C052C05" w14:textId="77777777" w:rsidR="0016799B" w:rsidRDefault="0016799B" w:rsidP="00C9487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B3B09FA" wp14:editId="02FA936A">
                  <wp:extent cx="872702" cy="553188"/>
                  <wp:effectExtent l="0" t="0" r="0" b="571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638" cy="56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ABFDA" w14:textId="4D76A23E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1F609F2" wp14:editId="36E86AD9">
                  <wp:extent cx="2930102" cy="177941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6-10-26 at 9.47.47 PM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561" cy="178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99B" w:rsidRPr="008E52D0" w14:paraId="2280AB43" w14:textId="77777777" w:rsidTr="0016799B">
        <w:trPr>
          <w:trHeight w:val="605"/>
        </w:trPr>
        <w:tc>
          <w:tcPr>
            <w:tcW w:w="2560" w:type="dxa"/>
          </w:tcPr>
          <w:p w14:paraId="18413CD8" w14:textId="77777777" w:rsidR="0016799B" w:rsidRPr="008E52D0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19C7D69B" w14:textId="77777777" w:rsidR="0016799B" w:rsidRPr="008E52D0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A message “Edit successfully” will be displayed. The Email of this user should be changed to </w:t>
            </w:r>
            <w:r w:rsidRPr="00A8004F">
              <w:rPr>
                <w:rFonts w:asciiTheme="minorHAnsi" w:hAnsiTheme="minorHAnsi"/>
                <w:sz w:val="24"/>
                <w:szCs w:val="24"/>
              </w:rPr>
              <w:t>lucy@gmail.com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in the database.</w:t>
            </w:r>
          </w:p>
        </w:tc>
      </w:tr>
      <w:tr w:rsidR="0016799B" w:rsidRPr="008E52D0" w14:paraId="793C7DBA" w14:textId="77777777" w:rsidTr="0016799B">
        <w:trPr>
          <w:trHeight w:val="353"/>
        </w:trPr>
        <w:tc>
          <w:tcPr>
            <w:tcW w:w="2560" w:type="dxa"/>
          </w:tcPr>
          <w:p w14:paraId="0993C3B5" w14:textId="4F12A8FD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04C79F72" w14:textId="19E9D1F9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29475D88" w14:textId="77777777" w:rsidR="007C31E5" w:rsidRDefault="007C31E5" w:rsidP="007C31E5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3"/>
        <w:gridCol w:w="5560"/>
        <w:gridCol w:w="1657"/>
      </w:tblGrid>
      <w:tr w:rsidR="007C31E5" w:rsidRPr="008E52D0" w14:paraId="6B59DE72" w14:textId="77777777" w:rsidTr="007C31E5">
        <w:trPr>
          <w:trHeight w:val="800"/>
        </w:trPr>
        <w:tc>
          <w:tcPr>
            <w:tcW w:w="2560" w:type="dxa"/>
          </w:tcPr>
          <w:p w14:paraId="685C7B20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3EEC71D6" w14:textId="5B897273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System Admin with a GUI to edit an existing non-administrator user’s profile in the Bug Tracker System.</w:t>
            </w:r>
          </w:p>
        </w:tc>
        <w:tc>
          <w:tcPr>
            <w:tcW w:w="1417" w:type="dxa"/>
          </w:tcPr>
          <w:p w14:paraId="0FD7F836" w14:textId="7E9DC87E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FB19C0">
              <w:rPr>
                <w:rFonts w:asciiTheme="minorHAnsi" w:hAnsiTheme="minorHAnsi"/>
                <w:sz w:val="24"/>
                <w:szCs w:val="24"/>
              </w:rPr>
              <w:t>2</w:t>
            </w:r>
            <w:r w:rsidR="0016799B">
              <w:rPr>
                <w:rFonts w:asciiTheme="minorHAnsi" w:hAnsiTheme="minorHAnsi"/>
                <w:sz w:val="24"/>
                <w:szCs w:val="24"/>
              </w:rPr>
              <w:t>7</w:t>
            </w:r>
          </w:p>
        </w:tc>
      </w:tr>
      <w:tr w:rsidR="007C31E5" w:rsidRPr="008E52D0" w14:paraId="0324144A" w14:textId="77777777" w:rsidTr="0016799B">
        <w:trPr>
          <w:trHeight w:val="592"/>
        </w:trPr>
        <w:tc>
          <w:tcPr>
            <w:tcW w:w="2560" w:type="dxa"/>
          </w:tcPr>
          <w:p w14:paraId="71B7A968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2DEAED7F" w14:textId="77777777" w:rsidR="007C31E5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gender.</w:t>
            </w:r>
          </w:p>
          <w:p w14:paraId="28A5FE93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Click the check box Female.</w:t>
            </w:r>
          </w:p>
        </w:tc>
      </w:tr>
      <w:tr w:rsidR="0016799B" w:rsidRPr="008E52D0" w14:paraId="42164724" w14:textId="77777777" w:rsidTr="0016799B">
        <w:trPr>
          <w:trHeight w:val="592"/>
        </w:trPr>
        <w:tc>
          <w:tcPr>
            <w:tcW w:w="2560" w:type="dxa"/>
          </w:tcPr>
          <w:p w14:paraId="7FEA372D" w14:textId="007509E1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 xml:space="preserve">Result </w:t>
            </w:r>
          </w:p>
        </w:tc>
        <w:tc>
          <w:tcPr>
            <w:tcW w:w="6790" w:type="dxa"/>
            <w:gridSpan w:val="2"/>
          </w:tcPr>
          <w:p w14:paraId="2212C875" w14:textId="77777777" w:rsidR="0016799B" w:rsidRDefault="0016799B" w:rsidP="00C9487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482F7B" wp14:editId="4E526B08">
                  <wp:extent cx="987002" cy="625641"/>
                  <wp:effectExtent l="0" t="0" r="381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52" cy="64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3BA13" w14:textId="45A0F0F1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E0FA95" wp14:editId="33F9F674">
                  <wp:extent cx="4445635" cy="108766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6-10-26 at 9.51.00 PM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635" cy="108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99B" w:rsidRPr="008E52D0" w14:paraId="22394384" w14:textId="77777777" w:rsidTr="007C31E5">
        <w:trPr>
          <w:trHeight w:val="479"/>
        </w:trPr>
        <w:tc>
          <w:tcPr>
            <w:tcW w:w="2560" w:type="dxa"/>
          </w:tcPr>
          <w:p w14:paraId="1A2B07EB" w14:textId="77777777" w:rsidR="0016799B" w:rsidRPr="008E52D0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7FDB7C37" w14:textId="77777777" w:rsidR="0016799B" w:rsidRPr="008E52D0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“Edit successfully” will be displayed. The gender of this user should be changed to female in the database.</w:t>
            </w:r>
          </w:p>
        </w:tc>
      </w:tr>
      <w:tr w:rsidR="0016799B" w:rsidRPr="008E52D0" w14:paraId="1B9CDC7C" w14:textId="77777777" w:rsidTr="0016799B">
        <w:trPr>
          <w:trHeight w:val="213"/>
        </w:trPr>
        <w:tc>
          <w:tcPr>
            <w:tcW w:w="2560" w:type="dxa"/>
          </w:tcPr>
          <w:p w14:paraId="209531B2" w14:textId="3B32F1AB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16A0384F" w14:textId="2C6DF31B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5E1A1292" w14:textId="77777777" w:rsidR="007C31E5" w:rsidRDefault="007C31E5" w:rsidP="007C31E5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7C31E5" w:rsidRPr="008E52D0" w14:paraId="069A3217" w14:textId="77777777" w:rsidTr="007C31E5">
        <w:trPr>
          <w:trHeight w:val="800"/>
        </w:trPr>
        <w:tc>
          <w:tcPr>
            <w:tcW w:w="2560" w:type="dxa"/>
          </w:tcPr>
          <w:p w14:paraId="2E510D0A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766DFA58" w14:textId="0E67BCAD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System Admin with a GUI to edit an existing non-administrator user’s profile in the Bug Tracker System.</w:t>
            </w:r>
          </w:p>
        </w:tc>
        <w:tc>
          <w:tcPr>
            <w:tcW w:w="1417" w:type="dxa"/>
          </w:tcPr>
          <w:p w14:paraId="7429E745" w14:textId="4FB70D91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2</w:t>
            </w:r>
            <w:r w:rsidR="0016799B">
              <w:rPr>
                <w:rFonts w:asciiTheme="minorHAnsi" w:hAnsiTheme="minorHAnsi"/>
                <w:sz w:val="24"/>
                <w:szCs w:val="24"/>
              </w:rPr>
              <w:t>8</w:t>
            </w:r>
          </w:p>
        </w:tc>
      </w:tr>
      <w:tr w:rsidR="007C31E5" w:rsidRPr="008E52D0" w14:paraId="63A4C487" w14:textId="77777777" w:rsidTr="0016799B">
        <w:trPr>
          <w:trHeight w:val="577"/>
        </w:trPr>
        <w:tc>
          <w:tcPr>
            <w:tcW w:w="2560" w:type="dxa"/>
          </w:tcPr>
          <w:p w14:paraId="64803EBF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26F40D8A" w14:textId="77777777" w:rsidR="007C31E5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profile picture.</w:t>
            </w:r>
          </w:p>
          <w:p w14:paraId="7BB82D0A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Upload a link of the profile picture</w:t>
            </w:r>
          </w:p>
        </w:tc>
      </w:tr>
      <w:tr w:rsidR="0016799B" w:rsidRPr="008E52D0" w14:paraId="0BADCC8B" w14:textId="77777777" w:rsidTr="0016799B">
        <w:trPr>
          <w:trHeight w:val="577"/>
        </w:trPr>
        <w:tc>
          <w:tcPr>
            <w:tcW w:w="2560" w:type="dxa"/>
          </w:tcPr>
          <w:p w14:paraId="048688AD" w14:textId="3278D4B6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383606C0" w14:textId="51482EF1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93DC72A" wp14:editId="320E7A83">
                  <wp:extent cx="1787102" cy="102872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6-10-26 at 9.53.03 PM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604" cy="1042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1E5" w:rsidRPr="008E52D0" w14:paraId="5465C0D4" w14:textId="77777777" w:rsidTr="007C31E5">
        <w:trPr>
          <w:trHeight w:val="479"/>
        </w:trPr>
        <w:tc>
          <w:tcPr>
            <w:tcW w:w="2560" w:type="dxa"/>
          </w:tcPr>
          <w:p w14:paraId="43145E76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7F78B286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“Edit successfully” will be displayed. The profile picture of this user should be changed to the new one in the database.</w:t>
            </w:r>
          </w:p>
        </w:tc>
      </w:tr>
      <w:tr w:rsidR="0016799B" w:rsidRPr="008E52D0" w14:paraId="28906C4C" w14:textId="77777777" w:rsidTr="007C31E5">
        <w:trPr>
          <w:trHeight w:val="479"/>
        </w:trPr>
        <w:tc>
          <w:tcPr>
            <w:tcW w:w="2560" w:type="dxa"/>
          </w:tcPr>
          <w:p w14:paraId="73138045" w14:textId="2C269DB4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4E2CD266" w14:textId="607CD9C1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5EA3727C" w14:textId="77777777" w:rsidR="007C31E5" w:rsidRDefault="007C31E5" w:rsidP="007C31E5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7C31E5" w:rsidRPr="008E52D0" w14:paraId="385B472B" w14:textId="77777777" w:rsidTr="004B15A4">
        <w:trPr>
          <w:trHeight w:val="800"/>
        </w:trPr>
        <w:tc>
          <w:tcPr>
            <w:tcW w:w="2560" w:type="dxa"/>
          </w:tcPr>
          <w:p w14:paraId="3F6BE759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997152E" w14:textId="5E4F8508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 w:rsidRPr="008E52D0">
              <w:rPr>
                <w:rFonts w:asciiTheme="minorHAnsi" w:hAnsiTheme="minorHAnsi"/>
                <w:sz w:val="24"/>
                <w:szCs w:val="24"/>
              </w:rPr>
              <w:t xml:space="preserve">The system </w:t>
            </w:r>
            <w:r>
              <w:rPr>
                <w:rFonts w:asciiTheme="minorHAnsi" w:hAnsiTheme="minorHAnsi"/>
                <w:sz w:val="24"/>
                <w:szCs w:val="24"/>
              </w:rPr>
              <w:t>should provide a System Admin with a GUI to edit an existing non-administrator user’s profile in the Bug Tracker System.</w:t>
            </w:r>
          </w:p>
        </w:tc>
        <w:tc>
          <w:tcPr>
            <w:tcW w:w="1417" w:type="dxa"/>
          </w:tcPr>
          <w:p w14:paraId="24144301" w14:textId="4FC5DA00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16799B">
              <w:rPr>
                <w:rFonts w:asciiTheme="minorHAnsi" w:hAnsiTheme="minorHAnsi"/>
                <w:sz w:val="24"/>
                <w:szCs w:val="24"/>
              </w:rPr>
              <w:t>29</w:t>
            </w:r>
          </w:p>
        </w:tc>
      </w:tr>
      <w:tr w:rsidR="007C31E5" w:rsidRPr="008E52D0" w14:paraId="39086330" w14:textId="77777777" w:rsidTr="0016799B">
        <w:trPr>
          <w:trHeight w:val="605"/>
        </w:trPr>
        <w:tc>
          <w:tcPr>
            <w:tcW w:w="2560" w:type="dxa"/>
          </w:tcPr>
          <w:p w14:paraId="20C6133E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69DCE419" w14:textId="77777777" w:rsidR="007C31E5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Edit the subscriptions.</w:t>
            </w:r>
          </w:p>
          <w:p w14:paraId="5A278439" w14:textId="77777777" w:rsidR="007C31E5" w:rsidRPr="008E52D0" w:rsidRDefault="007C31E5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Delete some of the subscriptions</w:t>
            </w:r>
          </w:p>
        </w:tc>
      </w:tr>
      <w:tr w:rsidR="0016799B" w:rsidRPr="008E52D0" w14:paraId="389A8BB7" w14:textId="77777777" w:rsidTr="0016799B">
        <w:trPr>
          <w:trHeight w:val="605"/>
        </w:trPr>
        <w:tc>
          <w:tcPr>
            <w:tcW w:w="2560" w:type="dxa"/>
          </w:tcPr>
          <w:p w14:paraId="20764A10" w14:textId="1BEEB4FD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67E2A5EA" w14:textId="77777777" w:rsidR="0016799B" w:rsidRDefault="0016799B" w:rsidP="00C9487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8E7BC11" wp14:editId="0D269159">
                  <wp:extent cx="987002" cy="625641"/>
                  <wp:effectExtent l="0" t="0" r="3810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6-10-26 at 9.39.11 P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252" cy="64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414B0" w14:textId="7D03E150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BA2CD83" wp14:editId="4FB2EDAF">
                  <wp:extent cx="1101302" cy="370110"/>
                  <wp:effectExtent l="0" t="0" r="0" b="1143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6-10-26 at 10.12.52 PM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615" cy="377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99B" w:rsidRPr="008E52D0" w14:paraId="583CD320" w14:textId="77777777" w:rsidTr="004B15A4">
        <w:trPr>
          <w:trHeight w:val="479"/>
        </w:trPr>
        <w:tc>
          <w:tcPr>
            <w:tcW w:w="2560" w:type="dxa"/>
          </w:tcPr>
          <w:p w14:paraId="11D1F22C" w14:textId="77777777" w:rsidR="0016799B" w:rsidRPr="008E52D0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3E442B45" w14:textId="77777777" w:rsidR="0016799B" w:rsidRPr="008E52D0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“Edit successfully” will be displayed. The subscriptions of this user should be changed in the database.</w:t>
            </w:r>
          </w:p>
        </w:tc>
      </w:tr>
      <w:tr w:rsidR="0016799B" w:rsidRPr="008E52D0" w14:paraId="2E598143" w14:textId="77777777" w:rsidTr="0016799B">
        <w:trPr>
          <w:trHeight w:val="255"/>
        </w:trPr>
        <w:tc>
          <w:tcPr>
            <w:tcW w:w="2560" w:type="dxa"/>
          </w:tcPr>
          <w:p w14:paraId="2977BF80" w14:textId="3AC0B916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71FA674A" w14:textId="0E89615A" w:rsidR="0016799B" w:rsidRDefault="0016799B" w:rsidP="007C31E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2F90D98E" w14:textId="77777777" w:rsidR="007C31E5" w:rsidRDefault="007C31E5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p w14:paraId="158DEBE8" w14:textId="7F353489" w:rsidR="004B15A4" w:rsidRPr="001A2E75" w:rsidRDefault="0049547E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 w:rsidRPr="008354D9">
        <w:rPr>
          <w:rFonts w:asciiTheme="minorHAnsi" w:hAnsiTheme="minorHAnsi"/>
          <w:b/>
          <w:sz w:val="24"/>
          <w:szCs w:val="24"/>
        </w:rPr>
        <w:t xml:space="preserve">Function requirement: The system should provide a </w:t>
      </w:r>
      <w:r w:rsidR="004B15A4">
        <w:rPr>
          <w:rFonts w:asciiTheme="minorHAnsi" w:hAnsiTheme="minorHAnsi"/>
          <w:b/>
          <w:sz w:val="24"/>
          <w:szCs w:val="24"/>
        </w:rPr>
        <w:t>user with a GUI to view any non-administrator user profile.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4B15A4" w:rsidRPr="008E52D0" w14:paraId="4AF09FAC" w14:textId="77777777" w:rsidTr="0016799B">
        <w:trPr>
          <w:trHeight w:val="550"/>
        </w:trPr>
        <w:tc>
          <w:tcPr>
            <w:tcW w:w="2560" w:type="dxa"/>
          </w:tcPr>
          <w:p w14:paraId="0E18AC7F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Functional requirement</w:t>
            </w:r>
          </w:p>
        </w:tc>
        <w:tc>
          <w:tcPr>
            <w:tcW w:w="5373" w:type="dxa"/>
          </w:tcPr>
          <w:p w14:paraId="639E4DF1" w14:textId="77777777" w:rsidR="004B15A4" w:rsidRPr="004B15A4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>The system should provide a user with a GUI to view any non-administrator user profile.</w:t>
            </w:r>
          </w:p>
        </w:tc>
        <w:tc>
          <w:tcPr>
            <w:tcW w:w="1417" w:type="dxa"/>
          </w:tcPr>
          <w:p w14:paraId="4B20F8AB" w14:textId="347CE491" w:rsidR="004B15A4" w:rsidRPr="008E52D0" w:rsidRDefault="0016799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30</w:t>
            </w:r>
            <w:r w:rsidR="004B15A4">
              <w:rPr>
                <w:rFonts w:asciiTheme="minorHAnsi" w:hAnsiTheme="minorHAnsi"/>
                <w:sz w:val="24"/>
                <w:szCs w:val="24"/>
              </w:rPr>
              <w:t xml:space="preserve"> </w:t>
            </w:r>
          </w:p>
        </w:tc>
      </w:tr>
      <w:tr w:rsidR="004B15A4" w:rsidRPr="008E52D0" w14:paraId="70379A82" w14:textId="77777777" w:rsidTr="0016799B">
        <w:trPr>
          <w:trHeight w:val="480"/>
        </w:trPr>
        <w:tc>
          <w:tcPr>
            <w:tcW w:w="2560" w:type="dxa"/>
          </w:tcPr>
          <w:p w14:paraId="0C2A6460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1597703" w14:textId="2408B165" w:rsidR="004B15A4" w:rsidRPr="008E52D0" w:rsidRDefault="004B15A4" w:rsidP="00B808D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User via </w:t>
            </w:r>
            <w:r w:rsidR="00B808D2">
              <w:rPr>
                <w:rFonts w:asciiTheme="minorHAnsi" w:hAnsiTheme="minorHAnsi"/>
                <w:sz w:val="24"/>
                <w:szCs w:val="24"/>
              </w:rPr>
              <w:t>search user interface to view their own profile or other user’s profile.</w:t>
            </w:r>
          </w:p>
        </w:tc>
      </w:tr>
      <w:tr w:rsidR="0016799B" w:rsidRPr="008E52D0" w14:paraId="1DC0350F" w14:textId="77777777" w:rsidTr="0016799B">
        <w:trPr>
          <w:trHeight w:val="480"/>
        </w:trPr>
        <w:tc>
          <w:tcPr>
            <w:tcW w:w="2560" w:type="dxa"/>
          </w:tcPr>
          <w:p w14:paraId="6650AB66" w14:textId="1DAFB4DF" w:rsidR="0016799B" w:rsidRDefault="0016799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790" w:type="dxa"/>
            <w:gridSpan w:val="2"/>
          </w:tcPr>
          <w:p w14:paraId="3FCC5AB2" w14:textId="2666447F" w:rsidR="0016799B" w:rsidRDefault="0016799B" w:rsidP="00B808D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C5E8FFB" wp14:editId="62FF1E09">
                  <wp:extent cx="2358602" cy="2144916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 Shot 2016-10-26 at 11.28.43 PM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703" cy="2154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5A4" w:rsidRPr="008E52D0" w14:paraId="4C924547" w14:textId="77777777" w:rsidTr="007C41F8">
        <w:trPr>
          <w:trHeight w:val="479"/>
        </w:trPr>
        <w:tc>
          <w:tcPr>
            <w:tcW w:w="2560" w:type="dxa"/>
          </w:tcPr>
          <w:p w14:paraId="202F6710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559191C6" w14:textId="77777777" w:rsidR="004B15A4" w:rsidRPr="008E52D0" w:rsidRDefault="004B15A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view profile interface will be displayed with the user’s information which is stored in the database.</w:t>
            </w:r>
          </w:p>
        </w:tc>
      </w:tr>
      <w:tr w:rsidR="0016799B" w:rsidRPr="008E52D0" w14:paraId="5FF4B860" w14:textId="77777777" w:rsidTr="0016799B">
        <w:trPr>
          <w:trHeight w:val="297"/>
        </w:trPr>
        <w:tc>
          <w:tcPr>
            <w:tcW w:w="2560" w:type="dxa"/>
          </w:tcPr>
          <w:p w14:paraId="0C61A306" w14:textId="4A521FD7" w:rsidR="0016799B" w:rsidRDefault="0016799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790" w:type="dxa"/>
            <w:gridSpan w:val="2"/>
          </w:tcPr>
          <w:p w14:paraId="18B7D861" w14:textId="4B9C5EE9" w:rsidR="0016799B" w:rsidRDefault="0016799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009FD0C4" w14:textId="77777777" w:rsidR="004B15A4" w:rsidRDefault="004B15A4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p w14:paraId="311A56C2" w14:textId="77777777" w:rsidR="00CA7BB9" w:rsidRPr="00CA7BB9" w:rsidRDefault="00CA7BB9" w:rsidP="00CA7BB9">
      <w:pPr>
        <w:spacing w:line="276" w:lineRule="auto"/>
        <w:rPr>
          <w:rFonts w:asciiTheme="minorHAnsi" w:hAnsiTheme="minorHAnsi"/>
          <w:b/>
          <w:sz w:val="24"/>
          <w:szCs w:val="24"/>
        </w:rPr>
      </w:pPr>
      <w:r w:rsidRPr="00CA7BB9">
        <w:rPr>
          <w:rFonts w:asciiTheme="minorHAnsi" w:hAnsiTheme="minorHAnsi"/>
          <w:b/>
          <w:sz w:val="24"/>
          <w:szCs w:val="24"/>
        </w:rPr>
        <w:t>Functional requirement: The system should provide a user with a GUI form to enter new bugs. The form should include:</w:t>
      </w:r>
    </w:p>
    <w:p w14:paraId="5A7F19C1" w14:textId="77777777" w:rsidR="00CA7BB9" w:rsidRPr="00CA7BB9" w:rsidRDefault="00CA7BB9" w:rsidP="00CA7BB9">
      <w:pPr>
        <w:widowControl/>
        <w:numPr>
          <w:ilvl w:val="0"/>
          <w:numId w:val="21"/>
        </w:numPr>
        <w:spacing w:line="276" w:lineRule="auto"/>
        <w:ind w:left="720"/>
        <w:rPr>
          <w:rFonts w:asciiTheme="minorHAnsi" w:hAnsiTheme="minorHAnsi"/>
          <w:b/>
          <w:sz w:val="24"/>
          <w:szCs w:val="24"/>
        </w:rPr>
      </w:pPr>
      <w:r w:rsidRPr="00CA7BB9">
        <w:rPr>
          <w:rFonts w:asciiTheme="minorHAnsi" w:hAnsiTheme="minorHAnsi"/>
          <w:b/>
          <w:sz w:val="24"/>
          <w:szCs w:val="24"/>
        </w:rPr>
        <w:t>Application the reporter is reporting a bug on</w:t>
      </w:r>
    </w:p>
    <w:p w14:paraId="590BF3AD" w14:textId="77777777" w:rsidR="00CA7BB9" w:rsidRPr="00CA7BB9" w:rsidRDefault="00CA7BB9" w:rsidP="00CA7BB9">
      <w:pPr>
        <w:widowControl/>
        <w:numPr>
          <w:ilvl w:val="0"/>
          <w:numId w:val="21"/>
        </w:numPr>
        <w:spacing w:line="276" w:lineRule="auto"/>
        <w:ind w:left="720"/>
        <w:rPr>
          <w:rFonts w:asciiTheme="minorHAnsi" w:hAnsiTheme="minorHAnsi"/>
          <w:b/>
          <w:sz w:val="24"/>
          <w:szCs w:val="24"/>
        </w:rPr>
      </w:pPr>
      <w:r w:rsidRPr="00CA7BB9">
        <w:rPr>
          <w:rFonts w:asciiTheme="minorHAnsi" w:hAnsiTheme="minorHAnsi"/>
          <w:b/>
          <w:sz w:val="24"/>
          <w:szCs w:val="24"/>
        </w:rPr>
        <w:t>Title</w:t>
      </w:r>
    </w:p>
    <w:p w14:paraId="3A9029A3" w14:textId="77777777" w:rsidR="00CA7BB9" w:rsidRPr="00CA7BB9" w:rsidRDefault="00CA7BB9" w:rsidP="00CA7BB9">
      <w:pPr>
        <w:widowControl/>
        <w:numPr>
          <w:ilvl w:val="0"/>
          <w:numId w:val="21"/>
        </w:numPr>
        <w:spacing w:line="276" w:lineRule="auto"/>
        <w:ind w:left="720"/>
        <w:rPr>
          <w:rFonts w:asciiTheme="minorHAnsi" w:hAnsiTheme="minorHAnsi"/>
          <w:b/>
          <w:sz w:val="24"/>
          <w:szCs w:val="24"/>
        </w:rPr>
      </w:pPr>
      <w:r w:rsidRPr="00CA7BB9">
        <w:rPr>
          <w:rFonts w:asciiTheme="minorHAnsi" w:hAnsiTheme="minorHAnsi"/>
          <w:b/>
          <w:sz w:val="24"/>
          <w:szCs w:val="24"/>
        </w:rPr>
        <w:t>Text area to enter description of bug</w:t>
      </w:r>
    </w:p>
    <w:p w14:paraId="7EBA2D91" w14:textId="60CCB3D9" w:rsidR="00CA7BB9" w:rsidRPr="00CA7BB9" w:rsidRDefault="00CA7BB9" w:rsidP="00CA7BB9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 w:rsidRPr="00CA7BB9">
        <w:rPr>
          <w:rFonts w:asciiTheme="minorHAnsi" w:hAnsiTheme="minorHAnsi"/>
          <w:b/>
          <w:sz w:val="24"/>
          <w:szCs w:val="24"/>
        </w:rPr>
        <w:t>Optional information: Version, file uploads, repeatable walkthrough, platform, severity, priority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CA7BB9" w:rsidRPr="008E52D0" w14:paraId="6B169196" w14:textId="77777777" w:rsidTr="00DD213E">
        <w:trPr>
          <w:trHeight w:val="800"/>
        </w:trPr>
        <w:tc>
          <w:tcPr>
            <w:tcW w:w="2560" w:type="dxa"/>
          </w:tcPr>
          <w:p w14:paraId="3469A968" w14:textId="77777777" w:rsidR="00CA7BB9" w:rsidRPr="008E52D0" w:rsidRDefault="00CA7BB9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494D405" w14:textId="7A151CD3" w:rsidR="00CA7BB9" w:rsidRPr="004B15A4" w:rsidRDefault="00CA7BB9" w:rsidP="00CA7BB9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>
              <w:rPr>
                <w:rFonts w:asciiTheme="minorHAnsi" w:hAnsiTheme="minorHAnsi"/>
                <w:sz w:val="24"/>
                <w:szCs w:val="24"/>
              </w:rPr>
              <w:t>enter new bugs.</w:t>
            </w:r>
          </w:p>
        </w:tc>
        <w:tc>
          <w:tcPr>
            <w:tcW w:w="1417" w:type="dxa"/>
          </w:tcPr>
          <w:p w14:paraId="6C96AA77" w14:textId="3F2426DB" w:rsidR="00CA7BB9" w:rsidRPr="008E52D0" w:rsidRDefault="00CA7BB9" w:rsidP="00777E9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C41F8">
              <w:rPr>
                <w:rFonts w:asciiTheme="minorHAnsi" w:hAnsiTheme="minorHAnsi"/>
                <w:sz w:val="24"/>
                <w:szCs w:val="24"/>
              </w:rPr>
              <w:t>33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</w:t>
            </w:r>
          </w:p>
        </w:tc>
      </w:tr>
      <w:tr w:rsidR="00CA7BB9" w:rsidRPr="008E52D0" w14:paraId="0572C2B8" w14:textId="77777777" w:rsidTr="00DD213E">
        <w:trPr>
          <w:trHeight w:val="759"/>
        </w:trPr>
        <w:tc>
          <w:tcPr>
            <w:tcW w:w="2560" w:type="dxa"/>
          </w:tcPr>
          <w:p w14:paraId="5BDC1928" w14:textId="77777777" w:rsidR="00CA7BB9" w:rsidRPr="008E52D0" w:rsidRDefault="00CA7BB9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25BE0281" w14:textId="083D6829" w:rsidR="00CA7BB9" w:rsidRPr="008E52D0" w:rsidRDefault="0048078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Select Add Bug button on the main window</w:t>
            </w:r>
          </w:p>
        </w:tc>
      </w:tr>
      <w:tr w:rsidR="00CA7BB9" w:rsidRPr="008E52D0" w14:paraId="6B719050" w14:textId="77777777" w:rsidTr="00DD213E">
        <w:trPr>
          <w:trHeight w:val="479"/>
        </w:trPr>
        <w:tc>
          <w:tcPr>
            <w:tcW w:w="2560" w:type="dxa"/>
          </w:tcPr>
          <w:p w14:paraId="1EA4B4A2" w14:textId="77777777" w:rsidR="00CA7BB9" w:rsidRPr="008E52D0" w:rsidRDefault="00CA7BB9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2FB26FA3" w14:textId="29E49331" w:rsidR="00CA7BB9" w:rsidRPr="008E52D0" w:rsidRDefault="00480784" w:rsidP="000C61E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The add bug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will open displaying </w:t>
            </w:r>
            <w:r w:rsidR="000C61EE">
              <w:rPr>
                <w:rFonts w:asciiTheme="minorHAnsi" w:hAnsiTheme="minorHAnsi"/>
                <w:sz w:val="24"/>
                <w:szCs w:val="24"/>
              </w:rPr>
              <w:t xml:space="preserve">the compulsory information </w:t>
            </w:r>
            <w:r>
              <w:rPr>
                <w:rFonts w:asciiTheme="minorHAnsi" w:hAnsiTheme="minorHAnsi"/>
                <w:sz w:val="24"/>
                <w:szCs w:val="24"/>
              </w:rPr>
              <w:t>text input boxes</w:t>
            </w:r>
            <w:r w:rsidR="000C61EE">
              <w:rPr>
                <w:rFonts w:asciiTheme="minorHAnsi" w:hAnsiTheme="minorHAnsi"/>
                <w:sz w:val="24"/>
                <w:szCs w:val="24"/>
              </w:rPr>
              <w:t xml:space="preserve"> only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="000C61EE">
              <w:rPr>
                <w:rFonts w:asciiTheme="minorHAnsi" w:hAnsiTheme="minorHAnsi"/>
                <w:sz w:val="24"/>
                <w:szCs w:val="24"/>
              </w:rPr>
              <w:t>which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are writable.</w:t>
            </w:r>
          </w:p>
        </w:tc>
      </w:tr>
    </w:tbl>
    <w:p w14:paraId="0697416B" w14:textId="77777777" w:rsidR="007C31E5" w:rsidRDefault="007C31E5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480784" w:rsidRPr="008E52D0" w14:paraId="3AA50966" w14:textId="77777777" w:rsidTr="00DD213E">
        <w:trPr>
          <w:trHeight w:val="800"/>
        </w:trPr>
        <w:tc>
          <w:tcPr>
            <w:tcW w:w="2560" w:type="dxa"/>
          </w:tcPr>
          <w:p w14:paraId="4B5F4964" w14:textId="77777777" w:rsidR="00480784" w:rsidRPr="008E52D0" w:rsidRDefault="0048078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18F510E" w14:textId="77777777" w:rsidR="00480784" w:rsidRPr="004B15A4" w:rsidRDefault="00480784" w:rsidP="00DD213E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>
              <w:rPr>
                <w:rFonts w:asciiTheme="minorHAnsi" w:hAnsiTheme="minorHAnsi"/>
                <w:sz w:val="24"/>
                <w:szCs w:val="24"/>
              </w:rPr>
              <w:t>enter new bugs.</w:t>
            </w:r>
          </w:p>
        </w:tc>
        <w:tc>
          <w:tcPr>
            <w:tcW w:w="1417" w:type="dxa"/>
          </w:tcPr>
          <w:p w14:paraId="122543C1" w14:textId="604E46AC" w:rsidR="00480784" w:rsidRPr="008E52D0" w:rsidRDefault="00480784" w:rsidP="00777E9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C41F8">
              <w:rPr>
                <w:rFonts w:asciiTheme="minorHAnsi" w:hAnsiTheme="minorHAnsi"/>
                <w:sz w:val="24"/>
                <w:szCs w:val="24"/>
              </w:rPr>
              <w:t>34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</w:t>
            </w:r>
          </w:p>
        </w:tc>
      </w:tr>
      <w:tr w:rsidR="00480784" w:rsidRPr="008E52D0" w14:paraId="6A53A771" w14:textId="77777777" w:rsidTr="00DD213E">
        <w:trPr>
          <w:trHeight w:val="759"/>
        </w:trPr>
        <w:tc>
          <w:tcPr>
            <w:tcW w:w="2560" w:type="dxa"/>
          </w:tcPr>
          <w:p w14:paraId="68665010" w14:textId="77777777" w:rsidR="00480784" w:rsidRPr="008E52D0" w:rsidRDefault="0048078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381A76FD" w14:textId="629EDF1E" w:rsidR="00480784" w:rsidRPr="008E52D0" w:rsidRDefault="000C61EE" w:rsidP="00892EB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</w:t>
            </w:r>
            <w:r w:rsidR="00714230">
              <w:rPr>
                <w:rFonts w:asciiTheme="minorHAnsi" w:hAnsiTheme="minorHAnsi"/>
                <w:sz w:val="24"/>
                <w:szCs w:val="24"/>
              </w:rPr>
              <w:t xml:space="preserve"> dummy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="00892EB6">
              <w:rPr>
                <w:rFonts w:asciiTheme="minorHAnsi" w:hAnsiTheme="minorHAnsi"/>
                <w:sz w:val="24"/>
                <w:szCs w:val="24"/>
              </w:rPr>
              <w:t xml:space="preserve">compulsory information only - </w:t>
            </w:r>
            <w:r>
              <w:rPr>
                <w:rFonts w:asciiTheme="minorHAnsi" w:hAnsiTheme="minorHAnsi"/>
                <w:sz w:val="24"/>
                <w:szCs w:val="24"/>
              </w:rPr>
              <w:t>Title</w:t>
            </w:r>
            <w:r w:rsidR="00892EB6">
              <w:rPr>
                <w:rFonts w:asciiTheme="minorHAnsi" w:hAnsiTheme="minorHAnsi"/>
                <w:sz w:val="24"/>
                <w:szCs w:val="24"/>
              </w:rPr>
              <w:t xml:space="preserve">, Select </w:t>
            </w:r>
            <w:r w:rsidR="001D51B5">
              <w:rPr>
                <w:rFonts w:asciiTheme="minorHAnsi" w:hAnsiTheme="minorHAnsi"/>
                <w:sz w:val="24"/>
                <w:szCs w:val="24"/>
              </w:rPr>
              <w:t xml:space="preserve">an </w:t>
            </w:r>
            <w:r w:rsidR="00892EB6">
              <w:rPr>
                <w:rFonts w:asciiTheme="minorHAnsi" w:hAnsiTheme="minorHAnsi"/>
                <w:sz w:val="24"/>
                <w:szCs w:val="24"/>
              </w:rPr>
              <w:t>Application</w:t>
            </w:r>
            <w:r w:rsidR="001D51B5">
              <w:rPr>
                <w:rFonts w:asciiTheme="minorHAnsi" w:hAnsiTheme="minorHAnsi"/>
                <w:sz w:val="24"/>
                <w:szCs w:val="24"/>
              </w:rPr>
              <w:t xml:space="preserve"> from drop down list</w:t>
            </w:r>
            <w:r w:rsidR="00892EB6">
              <w:rPr>
                <w:rFonts w:asciiTheme="minorHAnsi" w:hAnsiTheme="minorHAnsi"/>
                <w:sz w:val="24"/>
                <w:szCs w:val="24"/>
              </w:rPr>
              <w:t>, enter description, click submit</w:t>
            </w:r>
          </w:p>
        </w:tc>
      </w:tr>
      <w:tr w:rsidR="00480784" w:rsidRPr="008E52D0" w14:paraId="0C1533C4" w14:textId="77777777" w:rsidTr="006009DB">
        <w:trPr>
          <w:trHeight w:val="828"/>
        </w:trPr>
        <w:tc>
          <w:tcPr>
            <w:tcW w:w="2560" w:type="dxa"/>
          </w:tcPr>
          <w:p w14:paraId="264B8A98" w14:textId="77777777" w:rsidR="00480784" w:rsidRPr="008E52D0" w:rsidRDefault="00480784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6790" w:type="dxa"/>
            <w:gridSpan w:val="2"/>
          </w:tcPr>
          <w:p w14:paraId="3B10BC51" w14:textId="48A98002" w:rsidR="00480784" w:rsidRPr="008E52D0" w:rsidRDefault="00892EB6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is displayed – “your bug has been added, thank you. Your bug ID number is – display new ID number</w:t>
            </w:r>
            <w:r w:rsidR="00342FF1">
              <w:rPr>
                <w:rFonts w:asciiTheme="minorHAnsi" w:hAnsiTheme="minorHAnsi"/>
                <w:sz w:val="24"/>
                <w:szCs w:val="24"/>
              </w:rPr>
              <w:t>”</w:t>
            </w:r>
            <w:r>
              <w:rPr>
                <w:rFonts w:asciiTheme="minorHAnsi" w:hAnsiTheme="minorHAnsi"/>
                <w:sz w:val="24"/>
                <w:szCs w:val="24"/>
              </w:rPr>
              <w:t>.</w:t>
            </w:r>
            <w:r w:rsidR="00342FF1">
              <w:rPr>
                <w:rFonts w:asciiTheme="minorHAnsi" w:hAnsiTheme="minorHAnsi"/>
                <w:sz w:val="24"/>
                <w:szCs w:val="24"/>
              </w:rPr>
              <w:t xml:space="preserve"> New bug data should be entered in the bug table</w:t>
            </w:r>
            <w:r w:rsidR="006009DB">
              <w:rPr>
                <w:rFonts w:asciiTheme="minorHAnsi" w:hAnsiTheme="minorHAnsi"/>
                <w:sz w:val="24"/>
                <w:szCs w:val="24"/>
              </w:rPr>
              <w:t xml:space="preserve"> with the optional information columns blank</w:t>
            </w:r>
            <w:r w:rsidR="00342FF1">
              <w:rPr>
                <w:rFonts w:asciiTheme="minorHAnsi" w:hAnsiTheme="minorHAnsi"/>
                <w:sz w:val="24"/>
                <w:szCs w:val="24"/>
              </w:rPr>
              <w:t>.</w:t>
            </w:r>
            <w:r w:rsidR="00D34002">
              <w:rPr>
                <w:rFonts w:asciiTheme="minorHAnsi" w:hAnsiTheme="minorHAnsi"/>
                <w:sz w:val="24"/>
                <w:szCs w:val="24"/>
              </w:rPr>
              <w:t xml:space="preserve"> Text boxes </w:t>
            </w:r>
            <w:r w:rsidR="001D51B5">
              <w:rPr>
                <w:rFonts w:asciiTheme="minorHAnsi" w:hAnsiTheme="minorHAnsi"/>
                <w:sz w:val="24"/>
                <w:szCs w:val="24"/>
              </w:rPr>
              <w:t xml:space="preserve">on </w:t>
            </w:r>
            <w:proofErr w:type="spellStart"/>
            <w:r w:rsidR="001D51B5">
              <w:rPr>
                <w:rFonts w:asciiTheme="minorHAnsi" w:hAnsiTheme="minorHAnsi"/>
                <w:sz w:val="24"/>
                <w:szCs w:val="24"/>
              </w:rPr>
              <w:t>ui</w:t>
            </w:r>
            <w:proofErr w:type="spellEnd"/>
            <w:r w:rsidR="001D51B5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="00D34002">
              <w:rPr>
                <w:rFonts w:asciiTheme="minorHAnsi" w:hAnsiTheme="minorHAnsi"/>
                <w:sz w:val="24"/>
                <w:szCs w:val="24"/>
              </w:rPr>
              <w:t>should now be blank.</w:t>
            </w:r>
          </w:p>
        </w:tc>
      </w:tr>
    </w:tbl>
    <w:p w14:paraId="18DC02AC" w14:textId="77777777" w:rsidR="00480784" w:rsidRDefault="00480784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6009DB" w:rsidRPr="008E52D0" w14:paraId="3EEF8637" w14:textId="77777777" w:rsidTr="006009DB">
        <w:trPr>
          <w:trHeight w:val="800"/>
        </w:trPr>
        <w:tc>
          <w:tcPr>
            <w:tcW w:w="2560" w:type="dxa"/>
          </w:tcPr>
          <w:p w14:paraId="299279C0" w14:textId="77777777" w:rsidR="006009DB" w:rsidRPr="008E52D0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735594BC" w14:textId="77777777" w:rsidR="006009DB" w:rsidRPr="004B15A4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>
              <w:rPr>
                <w:rFonts w:asciiTheme="minorHAnsi" w:hAnsiTheme="minorHAnsi"/>
                <w:sz w:val="24"/>
                <w:szCs w:val="24"/>
              </w:rPr>
              <w:t>enter new bugs.</w:t>
            </w:r>
          </w:p>
        </w:tc>
        <w:tc>
          <w:tcPr>
            <w:tcW w:w="1417" w:type="dxa"/>
          </w:tcPr>
          <w:p w14:paraId="3537F645" w14:textId="57B638C9" w:rsidR="006009DB" w:rsidRPr="008E52D0" w:rsidRDefault="006009DB" w:rsidP="00777E9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3</w:t>
            </w:r>
            <w:r w:rsidR="007C41F8">
              <w:rPr>
                <w:rFonts w:asciiTheme="minorHAnsi" w:hAnsiTheme="minorHAnsi"/>
                <w:sz w:val="24"/>
                <w:szCs w:val="24"/>
              </w:rPr>
              <w:t>5</w:t>
            </w:r>
          </w:p>
        </w:tc>
      </w:tr>
      <w:tr w:rsidR="006009DB" w:rsidRPr="008E52D0" w14:paraId="6323EE9C" w14:textId="77777777" w:rsidTr="006009DB">
        <w:trPr>
          <w:trHeight w:val="759"/>
        </w:trPr>
        <w:tc>
          <w:tcPr>
            <w:tcW w:w="2560" w:type="dxa"/>
          </w:tcPr>
          <w:p w14:paraId="05FCBAF5" w14:textId="77777777" w:rsidR="006009DB" w:rsidRPr="008E52D0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4B9D0DB6" w14:textId="0D487A06" w:rsidR="006009DB" w:rsidRPr="008E52D0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Click on optional information button</w:t>
            </w:r>
          </w:p>
        </w:tc>
      </w:tr>
      <w:tr w:rsidR="006009DB" w:rsidRPr="008E52D0" w14:paraId="4E756B22" w14:textId="77777777" w:rsidTr="006009DB">
        <w:trPr>
          <w:trHeight w:val="479"/>
        </w:trPr>
        <w:tc>
          <w:tcPr>
            <w:tcW w:w="2560" w:type="dxa"/>
          </w:tcPr>
          <w:p w14:paraId="7485BB4C" w14:textId="77777777" w:rsidR="006009DB" w:rsidRPr="008E52D0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594E35EC" w14:textId="77777777" w:rsidR="006009DB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The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expands to provide the user with writable text boxes to add optional information: These are:</w:t>
            </w:r>
          </w:p>
          <w:p w14:paraId="0A25B368" w14:textId="77777777" w:rsidR="006009DB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Version</w:t>
            </w:r>
          </w:p>
          <w:p w14:paraId="0080CAD3" w14:textId="77777777" w:rsidR="006009DB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Platform</w:t>
            </w:r>
          </w:p>
          <w:p w14:paraId="403BD4C8" w14:textId="77777777" w:rsidR="006009DB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Component</w:t>
            </w:r>
          </w:p>
          <w:p w14:paraId="19101210" w14:textId="77777777" w:rsidR="006009DB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Priority</w:t>
            </w:r>
          </w:p>
          <w:p w14:paraId="2AC40AEC" w14:textId="77777777" w:rsidR="006009DB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Severity</w:t>
            </w:r>
          </w:p>
          <w:p w14:paraId="64E8BE92" w14:textId="77777777" w:rsidR="006009DB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Walkthrough</w:t>
            </w:r>
          </w:p>
          <w:p w14:paraId="496F50A3" w14:textId="2432542E" w:rsidR="006009DB" w:rsidRPr="008E52D0" w:rsidRDefault="006009DB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File uploads</w:t>
            </w:r>
          </w:p>
        </w:tc>
      </w:tr>
    </w:tbl>
    <w:p w14:paraId="392A3824" w14:textId="77777777" w:rsidR="006009DB" w:rsidRDefault="006009DB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D34002" w:rsidRPr="008E52D0" w14:paraId="51116DD5" w14:textId="77777777" w:rsidTr="00DD213E">
        <w:trPr>
          <w:trHeight w:val="800"/>
        </w:trPr>
        <w:tc>
          <w:tcPr>
            <w:tcW w:w="2560" w:type="dxa"/>
          </w:tcPr>
          <w:p w14:paraId="63E9473F" w14:textId="77777777" w:rsidR="00D34002" w:rsidRPr="008E52D0" w:rsidRDefault="00D34002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075F2E75" w14:textId="77777777" w:rsidR="00D34002" w:rsidRPr="004B15A4" w:rsidRDefault="00D34002" w:rsidP="00DD213E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>
              <w:rPr>
                <w:rFonts w:asciiTheme="minorHAnsi" w:hAnsiTheme="minorHAnsi"/>
                <w:sz w:val="24"/>
                <w:szCs w:val="24"/>
              </w:rPr>
              <w:t>enter new bugs.</w:t>
            </w:r>
          </w:p>
        </w:tc>
        <w:tc>
          <w:tcPr>
            <w:tcW w:w="1417" w:type="dxa"/>
          </w:tcPr>
          <w:p w14:paraId="6985E790" w14:textId="09348BE4" w:rsidR="00D34002" w:rsidRPr="008E52D0" w:rsidRDefault="00D34002" w:rsidP="00777E9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3</w:t>
            </w:r>
            <w:r w:rsidR="007C41F8">
              <w:rPr>
                <w:rFonts w:asciiTheme="minorHAnsi" w:hAnsiTheme="minorHAnsi"/>
                <w:sz w:val="24"/>
                <w:szCs w:val="24"/>
              </w:rPr>
              <w:t>6</w:t>
            </w:r>
          </w:p>
        </w:tc>
      </w:tr>
      <w:tr w:rsidR="00D34002" w:rsidRPr="008E52D0" w14:paraId="5695E953" w14:textId="77777777" w:rsidTr="00DD213E">
        <w:trPr>
          <w:trHeight w:val="759"/>
        </w:trPr>
        <w:tc>
          <w:tcPr>
            <w:tcW w:w="2560" w:type="dxa"/>
          </w:tcPr>
          <w:p w14:paraId="24AF5B26" w14:textId="77777777" w:rsidR="00D34002" w:rsidRPr="008E52D0" w:rsidRDefault="00D34002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76488151" w14:textId="582A1F6E" w:rsidR="00D34002" w:rsidRPr="008E52D0" w:rsidRDefault="00D34002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Enter </w:t>
            </w:r>
            <w:r w:rsidR="001D51B5">
              <w:rPr>
                <w:rFonts w:asciiTheme="minorHAnsi" w:hAnsiTheme="minorHAnsi"/>
                <w:sz w:val="24"/>
                <w:szCs w:val="24"/>
              </w:rPr>
              <w:t xml:space="preserve">dummy </w:t>
            </w:r>
            <w:r>
              <w:rPr>
                <w:rFonts w:asciiTheme="minorHAnsi" w:hAnsiTheme="minorHAnsi"/>
                <w:sz w:val="24"/>
                <w:szCs w:val="24"/>
              </w:rPr>
              <w:t>data into each text box including the compulsory data section and upload a file. Press submit button.</w:t>
            </w:r>
          </w:p>
        </w:tc>
      </w:tr>
      <w:tr w:rsidR="00D34002" w:rsidRPr="008E52D0" w14:paraId="19F93EF7" w14:textId="77777777" w:rsidTr="00DD213E">
        <w:trPr>
          <w:trHeight w:val="479"/>
        </w:trPr>
        <w:tc>
          <w:tcPr>
            <w:tcW w:w="2560" w:type="dxa"/>
          </w:tcPr>
          <w:p w14:paraId="5024FA61" w14:textId="77777777" w:rsidR="00D34002" w:rsidRPr="008E52D0" w:rsidRDefault="00D34002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4E61D370" w14:textId="621922F6" w:rsidR="00D34002" w:rsidRPr="008E52D0" w:rsidRDefault="00D34002" w:rsidP="00D3400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A message is displayed – “your bug has been added, thank you. Your bug ID number is – display new ID number”. All data entered should be in the bug </w:t>
            </w:r>
            <w:r w:rsidR="001D51B5">
              <w:rPr>
                <w:rFonts w:asciiTheme="minorHAnsi" w:hAnsiTheme="minorHAnsi"/>
                <w:sz w:val="24"/>
                <w:szCs w:val="24"/>
              </w:rPr>
              <w:t xml:space="preserve">table in the </w:t>
            </w:r>
            <w:r>
              <w:rPr>
                <w:rFonts w:asciiTheme="minorHAnsi" w:hAnsiTheme="minorHAnsi"/>
                <w:sz w:val="24"/>
                <w:szCs w:val="24"/>
              </w:rPr>
              <w:t>database.</w:t>
            </w:r>
          </w:p>
        </w:tc>
      </w:tr>
    </w:tbl>
    <w:p w14:paraId="32BBA658" w14:textId="77777777" w:rsidR="00D34002" w:rsidRDefault="00D34002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84452F" w:rsidRPr="008E52D0" w14:paraId="37CC2B11" w14:textId="77777777" w:rsidTr="00DD213E">
        <w:trPr>
          <w:trHeight w:val="800"/>
        </w:trPr>
        <w:tc>
          <w:tcPr>
            <w:tcW w:w="2560" w:type="dxa"/>
          </w:tcPr>
          <w:p w14:paraId="3EF6A895" w14:textId="77777777" w:rsidR="0084452F" w:rsidRPr="008E52D0" w:rsidRDefault="0084452F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17AE1FB8" w14:textId="77777777" w:rsidR="0084452F" w:rsidRPr="004B15A4" w:rsidRDefault="0084452F" w:rsidP="00DD213E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>
              <w:rPr>
                <w:rFonts w:asciiTheme="minorHAnsi" w:hAnsiTheme="minorHAnsi"/>
                <w:sz w:val="24"/>
                <w:szCs w:val="24"/>
              </w:rPr>
              <w:t>enter new bugs.</w:t>
            </w:r>
          </w:p>
        </w:tc>
        <w:tc>
          <w:tcPr>
            <w:tcW w:w="1417" w:type="dxa"/>
          </w:tcPr>
          <w:p w14:paraId="0E03832E" w14:textId="27A8E564" w:rsidR="0084452F" w:rsidRPr="008E52D0" w:rsidRDefault="0084452F" w:rsidP="00777E9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3</w:t>
            </w:r>
            <w:r w:rsidR="007C41F8">
              <w:rPr>
                <w:rFonts w:asciiTheme="minorHAnsi" w:hAnsiTheme="minorHAnsi"/>
                <w:sz w:val="24"/>
                <w:szCs w:val="24"/>
              </w:rPr>
              <w:t>7</w:t>
            </w:r>
          </w:p>
        </w:tc>
      </w:tr>
      <w:tr w:rsidR="0084452F" w:rsidRPr="008E52D0" w14:paraId="61326C62" w14:textId="77777777" w:rsidTr="00DD213E">
        <w:trPr>
          <w:trHeight w:val="759"/>
        </w:trPr>
        <w:tc>
          <w:tcPr>
            <w:tcW w:w="2560" w:type="dxa"/>
          </w:tcPr>
          <w:p w14:paraId="2E9CFD39" w14:textId="77777777" w:rsidR="0084452F" w:rsidRPr="008E52D0" w:rsidRDefault="0084452F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7AB4993" w14:textId="1B542A2B" w:rsidR="0084452F" w:rsidRPr="008E52D0" w:rsidRDefault="0084452F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Upload a file then press the “remove selected file” button</w:t>
            </w:r>
          </w:p>
        </w:tc>
      </w:tr>
      <w:tr w:rsidR="0084452F" w:rsidRPr="008E52D0" w14:paraId="57955B70" w14:textId="77777777" w:rsidTr="00DD213E">
        <w:trPr>
          <w:trHeight w:val="479"/>
        </w:trPr>
        <w:tc>
          <w:tcPr>
            <w:tcW w:w="2560" w:type="dxa"/>
          </w:tcPr>
          <w:p w14:paraId="6674DF97" w14:textId="77777777" w:rsidR="0084452F" w:rsidRPr="008E52D0" w:rsidRDefault="0084452F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2CB28497" w14:textId="3657DEBB" w:rsidR="0084452F" w:rsidRPr="008E52D0" w:rsidRDefault="0084452F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file should disappear from the drop down list of files</w:t>
            </w:r>
          </w:p>
        </w:tc>
      </w:tr>
    </w:tbl>
    <w:p w14:paraId="326DF256" w14:textId="77777777" w:rsidR="0084452F" w:rsidRDefault="0084452F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p w14:paraId="4FAADC1C" w14:textId="2728C845" w:rsidR="008636D1" w:rsidRDefault="00EF7B2A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 w:rsidRPr="00CA7BB9">
        <w:rPr>
          <w:rFonts w:asciiTheme="minorHAnsi" w:hAnsiTheme="minorHAnsi"/>
          <w:b/>
          <w:sz w:val="24"/>
          <w:szCs w:val="24"/>
        </w:rPr>
        <w:t xml:space="preserve">Functional requirement: The system should provide a user with a GUI form to </w:t>
      </w:r>
      <w:r>
        <w:rPr>
          <w:rFonts w:asciiTheme="minorHAnsi" w:hAnsiTheme="minorHAnsi"/>
          <w:b/>
          <w:sz w:val="24"/>
          <w:szCs w:val="24"/>
        </w:rPr>
        <w:t>View a Bug</w:t>
      </w:r>
      <w:r w:rsidR="009A36F2">
        <w:rPr>
          <w:rFonts w:asciiTheme="minorHAnsi" w:hAnsiTheme="minorHAnsi"/>
          <w:b/>
          <w:sz w:val="24"/>
          <w:szCs w:val="24"/>
        </w:rPr>
        <w:t xml:space="preserve">. </w:t>
      </w:r>
      <w:r w:rsidR="008636D1">
        <w:rPr>
          <w:rFonts w:asciiTheme="minorHAnsi" w:hAnsiTheme="minorHAnsi"/>
          <w:b/>
          <w:sz w:val="24"/>
          <w:szCs w:val="24"/>
        </w:rPr>
        <w:t>Compulsory information to display</w:t>
      </w:r>
      <w:r w:rsidR="009A36F2">
        <w:rPr>
          <w:rFonts w:asciiTheme="minorHAnsi" w:hAnsiTheme="minorHAnsi"/>
          <w:b/>
          <w:sz w:val="24"/>
          <w:szCs w:val="24"/>
        </w:rPr>
        <w:t xml:space="preserve"> includes</w:t>
      </w:r>
      <w:r w:rsidR="008636D1">
        <w:rPr>
          <w:rFonts w:asciiTheme="minorHAnsi" w:hAnsiTheme="minorHAnsi"/>
          <w:b/>
          <w:sz w:val="24"/>
          <w:szCs w:val="24"/>
        </w:rPr>
        <w:t>:</w:t>
      </w:r>
    </w:p>
    <w:p w14:paraId="4CF41429" w14:textId="4D98330E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ID</w:t>
      </w:r>
    </w:p>
    <w:p w14:paraId="4AB64595" w14:textId="7E2750F9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lastRenderedPageBreak/>
        <w:t>Status</w:t>
      </w:r>
    </w:p>
    <w:p w14:paraId="62EB7654" w14:textId="380FBB92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Application</w:t>
      </w:r>
    </w:p>
    <w:p w14:paraId="455A6634" w14:textId="4615BFCC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Version</w:t>
      </w:r>
    </w:p>
    <w:p w14:paraId="4E9BB258" w14:textId="0111BBE9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Description</w:t>
      </w:r>
    </w:p>
    <w:p w14:paraId="4B6BC92E" w14:textId="014AFEBD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Date Submitted</w:t>
      </w:r>
    </w:p>
    <w:p w14:paraId="20629717" w14:textId="73461C52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Assigned to</w:t>
      </w:r>
    </w:p>
    <w:p w14:paraId="351B4C2D" w14:textId="5B69749B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Identified by</w:t>
      </w:r>
    </w:p>
    <w:p w14:paraId="63B96BCD" w14:textId="77AB560A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Priority</w:t>
      </w:r>
    </w:p>
    <w:p w14:paraId="35D0BB29" w14:textId="77777777" w:rsidR="008636D1" w:rsidRDefault="009A36F2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 </w:t>
      </w:r>
      <w:r w:rsidR="008636D1">
        <w:rPr>
          <w:rFonts w:asciiTheme="minorHAnsi" w:hAnsiTheme="minorHAnsi"/>
          <w:b/>
          <w:sz w:val="24"/>
          <w:szCs w:val="24"/>
        </w:rPr>
        <w:t>Desirable information includes:</w:t>
      </w:r>
    </w:p>
    <w:p w14:paraId="260E7458" w14:textId="0751B564" w:rsidR="00EF7B2A" w:rsidRDefault="009A36F2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 </w:t>
      </w:r>
      <w:r w:rsidR="008636D1">
        <w:rPr>
          <w:rFonts w:asciiTheme="minorHAnsi" w:hAnsiTheme="minorHAnsi"/>
          <w:b/>
          <w:sz w:val="24"/>
          <w:szCs w:val="24"/>
        </w:rPr>
        <w:t>Platform</w:t>
      </w:r>
    </w:p>
    <w:p w14:paraId="120FE85B" w14:textId="2E105418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Severity</w:t>
      </w:r>
    </w:p>
    <w:p w14:paraId="64A877FF" w14:textId="44007317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CC List</w:t>
      </w:r>
    </w:p>
    <w:p w14:paraId="4376EA1F" w14:textId="6080C2BB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Files</w:t>
      </w:r>
    </w:p>
    <w:p w14:paraId="604C0C4D" w14:textId="2171D8ED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Comments</w:t>
      </w:r>
    </w:p>
    <w:p w14:paraId="279BB293" w14:textId="785E79EA" w:rsidR="008636D1" w:rsidRDefault="008636D1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History</w:t>
      </w:r>
    </w:p>
    <w:p w14:paraId="6828F5D0" w14:textId="77777777" w:rsidR="00996E13" w:rsidRDefault="00996E13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p w14:paraId="6BE65F4D" w14:textId="2A2F1974" w:rsidR="003263D7" w:rsidRDefault="00F3384C" w:rsidP="00996E13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="00996E13" w:rsidRPr="008A759A">
        <w:rPr>
          <w:rFonts w:asciiTheme="minorHAnsi" w:hAnsiTheme="minorHAnsi"/>
          <w:b/>
          <w:sz w:val="24"/>
          <w:szCs w:val="24"/>
        </w:rPr>
        <w:t xml:space="preserve">The system should provide a user of any type (Reporter, Developer, Triager, and Reviewer) with a GUI form to subscribe to the bug. </w:t>
      </w:r>
    </w:p>
    <w:p w14:paraId="7FE2F2A6" w14:textId="7DC6FA32" w:rsidR="003263D7" w:rsidRDefault="003263D7" w:rsidP="00996E13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The system should provide a user of any type </w:t>
      </w:r>
      <w:r w:rsidR="00B2476F">
        <w:rPr>
          <w:rFonts w:asciiTheme="minorHAnsi" w:hAnsiTheme="minorHAnsi"/>
          <w:b/>
          <w:sz w:val="24"/>
          <w:szCs w:val="24"/>
        </w:rPr>
        <w:t xml:space="preserve">with a </w:t>
      </w:r>
      <w:proofErr w:type="spellStart"/>
      <w:r w:rsidR="00B2476F">
        <w:rPr>
          <w:rFonts w:asciiTheme="minorHAnsi" w:hAnsiTheme="minorHAnsi"/>
          <w:b/>
          <w:sz w:val="24"/>
          <w:szCs w:val="24"/>
        </w:rPr>
        <w:t>gui</w:t>
      </w:r>
      <w:proofErr w:type="spellEnd"/>
      <w:r w:rsidR="00B2476F">
        <w:rPr>
          <w:rFonts w:asciiTheme="minorHAnsi" w:hAnsiTheme="minorHAnsi"/>
          <w:b/>
          <w:sz w:val="24"/>
          <w:szCs w:val="24"/>
        </w:rPr>
        <w:t xml:space="preserve"> to</w:t>
      </w:r>
      <w:r>
        <w:rPr>
          <w:rFonts w:asciiTheme="minorHAnsi" w:hAnsiTheme="minorHAnsi"/>
          <w:b/>
          <w:sz w:val="24"/>
          <w:szCs w:val="24"/>
        </w:rPr>
        <w:t xml:space="preserve"> add a comment to an existing bug.</w:t>
      </w:r>
    </w:p>
    <w:p w14:paraId="218ED9B0" w14:textId="77777777" w:rsidR="009A36F2" w:rsidRDefault="009A36F2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8636D1" w:rsidRPr="008E52D0" w14:paraId="08FBE01E" w14:textId="77777777" w:rsidTr="00DD213E">
        <w:trPr>
          <w:trHeight w:val="800"/>
        </w:trPr>
        <w:tc>
          <w:tcPr>
            <w:tcW w:w="2560" w:type="dxa"/>
          </w:tcPr>
          <w:p w14:paraId="198900ED" w14:textId="77777777" w:rsidR="008636D1" w:rsidRPr="008E52D0" w:rsidRDefault="008636D1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37F54C41" w14:textId="73949F54" w:rsidR="008636D1" w:rsidRPr="004B15A4" w:rsidRDefault="008636D1" w:rsidP="008636D1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 w:rsidR="00B22CC2">
              <w:rPr>
                <w:rFonts w:asciiTheme="minorHAnsi" w:hAnsiTheme="minorHAnsi"/>
                <w:sz w:val="24"/>
                <w:szCs w:val="24"/>
              </w:rPr>
              <w:t xml:space="preserve">view a bug, </w:t>
            </w:r>
            <w:r w:rsidR="00830A04">
              <w:rPr>
                <w:rFonts w:asciiTheme="minorHAnsi" w:hAnsiTheme="minorHAnsi"/>
                <w:sz w:val="24"/>
                <w:szCs w:val="24"/>
              </w:rPr>
              <w:t xml:space="preserve">subscribe to </w:t>
            </w:r>
            <w:r>
              <w:rPr>
                <w:rFonts w:asciiTheme="minorHAnsi" w:hAnsiTheme="minorHAnsi"/>
                <w:sz w:val="24"/>
                <w:szCs w:val="24"/>
              </w:rPr>
              <w:t>a bug</w:t>
            </w:r>
            <w:r w:rsidR="00B22CC2">
              <w:rPr>
                <w:rFonts w:asciiTheme="minorHAnsi" w:hAnsiTheme="minorHAnsi"/>
                <w:sz w:val="24"/>
                <w:szCs w:val="24"/>
              </w:rPr>
              <w:t xml:space="preserve"> and add a comment</w:t>
            </w:r>
            <w:r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  <w:tc>
          <w:tcPr>
            <w:tcW w:w="1417" w:type="dxa"/>
          </w:tcPr>
          <w:p w14:paraId="587B3061" w14:textId="451114C2" w:rsidR="008636D1" w:rsidRPr="008E52D0" w:rsidRDefault="008636D1" w:rsidP="007C41F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3</w:t>
            </w:r>
            <w:r w:rsidR="007C41F8">
              <w:rPr>
                <w:rFonts w:asciiTheme="minorHAnsi" w:hAnsiTheme="minorHAnsi"/>
                <w:sz w:val="24"/>
                <w:szCs w:val="24"/>
              </w:rPr>
              <w:t>8</w:t>
            </w:r>
          </w:p>
        </w:tc>
      </w:tr>
      <w:tr w:rsidR="008636D1" w:rsidRPr="008E52D0" w14:paraId="675A7E45" w14:textId="77777777" w:rsidTr="00DD213E">
        <w:trPr>
          <w:trHeight w:val="759"/>
        </w:trPr>
        <w:tc>
          <w:tcPr>
            <w:tcW w:w="2560" w:type="dxa"/>
          </w:tcPr>
          <w:p w14:paraId="41D1A16F" w14:textId="77777777" w:rsidR="008636D1" w:rsidRPr="008E52D0" w:rsidRDefault="008636D1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222B048E" w14:textId="33A08A57" w:rsidR="008636D1" w:rsidRPr="008E52D0" w:rsidRDefault="008636D1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Search bug</w:t>
            </w:r>
            <w:r w:rsidR="006459DA">
              <w:rPr>
                <w:rFonts w:asciiTheme="minorHAnsi" w:hAnsiTheme="minorHAnsi"/>
                <w:sz w:val="24"/>
                <w:szCs w:val="24"/>
              </w:rPr>
              <w:t xml:space="preserve"> by entering bug ID 1 in the search field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via the main window then </w:t>
            </w:r>
            <w:r w:rsidR="009C6A45">
              <w:rPr>
                <w:rFonts w:asciiTheme="minorHAnsi" w:hAnsiTheme="minorHAnsi"/>
                <w:sz w:val="24"/>
                <w:szCs w:val="24"/>
              </w:rPr>
              <w:t xml:space="preserve">double </w:t>
            </w:r>
            <w:r>
              <w:rPr>
                <w:rFonts w:asciiTheme="minorHAnsi" w:hAnsiTheme="minorHAnsi"/>
                <w:sz w:val="24"/>
                <w:szCs w:val="24"/>
              </w:rPr>
              <w:t>click on the bug to view</w:t>
            </w:r>
          </w:p>
        </w:tc>
      </w:tr>
      <w:tr w:rsidR="008636D1" w:rsidRPr="008E52D0" w14:paraId="69698012" w14:textId="77777777" w:rsidTr="00DD213E">
        <w:trPr>
          <w:trHeight w:val="479"/>
        </w:trPr>
        <w:tc>
          <w:tcPr>
            <w:tcW w:w="2560" w:type="dxa"/>
          </w:tcPr>
          <w:p w14:paraId="15AB103C" w14:textId="77777777" w:rsidR="008636D1" w:rsidRPr="008E52D0" w:rsidRDefault="008636D1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5E9A883D" w14:textId="308ED2D5" w:rsidR="008636D1" w:rsidRPr="008E52D0" w:rsidRDefault="008636D1" w:rsidP="008636D1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will display showing the compulsory information</w:t>
            </w:r>
            <w:r w:rsidR="006459DA">
              <w:rPr>
                <w:rFonts w:asciiTheme="minorHAnsi" w:hAnsiTheme="minorHAnsi"/>
                <w:sz w:val="24"/>
                <w:szCs w:val="24"/>
              </w:rPr>
              <w:t xml:space="preserve"> specific to that bug</w:t>
            </w:r>
          </w:p>
        </w:tc>
      </w:tr>
    </w:tbl>
    <w:p w14:paraId="7EEAB4BB" w14:textId="77777777" w:rsidR="009A36F2" w:rsidRPr="00CA7BB9" w:rsidRDefault="009A36F2" w:rsidP="00EF7B2A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DD213E" w:rsidRPr="008E52D0" w14:paraId="67A28D98" w14:textId="77777777" w:rsidTr="00DD213E">
        <w:trPr>
          <w:trHeight w:val="800"/>
        </w:trPr>
        <w:tc>
          <w:tcPr>
            <w:tcW w:w="2560" w:type="dxa"/>
          </w:tcPr>
          <w:p w14:paraId="2D7B4006" w14:textId="77777777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6C53E62B" w14:textId="307515FC" w:rsidR="00DD213E" w:rsidRPr="004B15A4" w:rsidRDefault="00345A92" w:rsidP="00DD213E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>
              <w:rPr>
                <w:rFonts w:asciiTheme="minorHAnsi" w:hAnsiTheme="minorHAnsi"/>
                <w:sz w:val="24"/>
                <w:szCs w:val="24"/>
              </w:rPr>
              <w:t>view a bug, subscribe to a bug and add a comment.</w:t>
            </w:r>
          </w:p>
        </w:tc>
        <w:tc>
          <w:tcPr>
            <w:tcW w:w="1417" w:type="dxa"/>
          </w:tcPr>
          <w:p w14:paraId="69B1DE1A" w14:textId="76994D4C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3</w:t>
            </w:r>
            <w:r w:rsidR="007C41F8">
              <w:rPr>
                <w:rFonts w:asciiTheme="minorHAnsi" w:hAnsiTheme="minorHAnsi"/>
                <w:sz w:val="24"/>
                <w:szCs w:val="24"/>
              </w:rPr>
              <w:t>9</w:t>
            </w:r>
          </w:p>
        </w:tc>
      </w:tr>
      <w:tr w:rsidR="00DD213E" w:rsidRPr="008E52D0" w14:paraId="1105CB1E" w14:textId="77777777" w:rsidTr="00DD213E">
        <w:trPr>
          <w:trHeight w:val="759"/>
        </w:trPr>
        <w:tc>
          <w:tcPr>
            <w:tcW w:w="2560" w:type="dxa"/>
          </w:tcPr>
          <w:p w14:paraId="621EED9D" w14:textId="77777777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578E815E" w14:textId="4AFF39FC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Select the “view more” button</w:t>
            </w:r>
          </w:p>
        </w:tc>
      </w:tr>
      <w:tr w:rsidR="00DD213E" w:rsidRPr="008E52D0" w14:paraId="31830F79" w14:textId="77777777" w:rsidTr="00DD213E">
        <w:trPr>
          <w:trHeight w:val="479"/>
        </w:trPr>
        <w:tc>
          <w:tcPr>
            <w:tcW w:w="2560" w:type="dxa"/>
          </w:tcPr>
          <w:p w14:paraId="264DFAD1" w14:textId="77777777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189BF141" w14:textId="1C8C0B28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Desirable information </w:t>
            </w:r>
            <w:r w:rsidR="006459DA">
              <w:rPr>
                <w:rFonts w:asciiTheme="minorHAnsi" w:hAnsiTheme="minorHAnsi"/>
                <w:sz w:val="24"/>
                <w:szCs w:val="24"/>
              </w:rPr>
              <w:t xml:space="preserve">specific to that bug </w:t>
            </w:r>
            <w:r>
              <w:rPr>
                <w:rFonts w:asciiTheme="minorHAnsi" w:hAnsiTheme="minorHAnsi"/>
                <w:sz w:val="24"/>
                <w:szCs w:val="24"/>
              </w:rPr>
              <w:t>will be displayed</w:t>
            </w:r>
          </w:p>
        </w:tc>
      </w:tr>
    </w:tbl>
    <w:p w14:paraId="2F2B2A9C" w14:textId="77777777" w:rsidR="00EF7B2A" w:rsidRDefault="00EF7B2A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DD213E" w:rsidRPr="008E52D0" w14:paraId="1070C0DE" w14:textId="77777777" w:rsidTr="00DD213E">
        <w:trPr>
          <w:trHeight w:val="800"/>
        </w:trPr>
        <w:tc>
          <w:tcPr>
            <w:tcW w:w="2560" w:type="dxa"/>
          </w:tcPr>
          <w:p w14:paraId="0603DD30" w14:textId="77777777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Functional requirement</w:t>
            </w:r>
          </w:p>
        </w:tc>
        <w:tc>
          <w:tcPr>
            <w:tcW w:w="5373" w:type="dxa"/>
          </w:tcPr>
          <w:p w14:paraId="5D492632" w14:textId="2549E403" w:rsidR="00DD213E" w:rsidRPr="004B15A4" w:rsidRDefault="00345A92" w:rsidP="00287233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>
              <w:rPr>
                <w:rFonts w:asciiTheme="minorHAnsi" w:hAnsiTheme="minorHAnsi"/>
                <w:sz w:val="24"/>
                <w:szCs w:val="24"/>
              </w:rPr>
              <w:t>view a bug, subscribe to a bug and add a comment.</w:t>
            </w:r>
          </w:p>
        </w:tc>
        <w:tc>
          <w:tcPr>
            <w:tcW w:w="1417" w:type="dxa"/>
          </w:tcPr>
          <w:p w14:paraId="5A4B2900" w14:textId="4D6003AB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C41F8">
              <w:rPr>
                <w:rFonts w:asciiTheme="minorHAnsi" w:hAnsiTheme="minorHAnsi"/>
                <w:sz w:val="24"/>
                <w:szCs w:val="24"/>
              </w:rPr>
              <w:t>40</w:t>
            </w:r>
          </w:p>
        </w:tc>
      </w:tr>
      <w:tr w:rsidR="00DD213E" w:rsidRPr="008E52D0" w14:paraId="75BA6345" w14:textId="77777777" w:rsidTr="00DD213E">
        <w:trPr>
          <w:trHeight w:val="759"/>
        </w:trPr>
        <w:tc>
          <w:tcPr>
            <w:tcW w:w="2560" w:type="dxa"/>
          </w:tcPr>
          <w:p w14:paraId="50A3AC49" w14:textId="77777777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321549BB" w14:textId="043A852F" w:rsidR="00DD213E" w:rsidRPr="008E52D0" w:rsidRDefault="008B428C" w:rsidP="00287233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Select “add to CC </w:t>
            </w:r>
            <w:proofErr w:type="gramStart"/>
            <w:r>
              <w:rPr>
                <w:rFonts w:asciiTheme="minorHAnsi" w:hAnsiTheme="minorHAnsi"/>
                <w:sz w:val="24"/>
                <w:szCs w:val="24"/>
              </w:rPr>
              <w:t>List“ button</w:t>
            </w:r>
            <w:proofErr w:type="gramEnd"/>
            <w:r w:rsidR="00972DE6">
              <w:rPr>
                <w:rFonts w:asciiTheme="minorHAnsi" w:hAnsiTheme="minorHAnsi"/>
                <w:sz w:val="24"/>
                <w:szCs w:val="24"/>
              </w:rPr>
              <w:t>. Enter your username in the text area, click add button.</w:t>
            </w:r>
          </w:p>
        </w:tc>
      </w:tr>
      <w:tr w:rsidR="00DD213E" w:rsidRPr="008E52D0" w14:paraId="56CD5F27" w14:textId="77777777" w:rsidTr="00DD213E">
        <w:trPr>
          <w:trHeight w:val="479"/>
        </w:trPr>
        <w:tc>
          <w:tcPr>
            <w:tcW w:w="2560" w:type="dxa"/>
          </w:tcPr>
          <w:p w14:paraId="0A7F5431" w14:textId="77777777" w:rsidR="00DD213E" w:rsidRPr="008E52D0" w:rsidRDefault="00DD213E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51CD94AC" w14:textId="36B558D9" w:rsidR="00DD213E" w:rsidRPr="008E52D0" w:rsidRDefault="00972DE6" w:rsidP="00DD213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CC list text area becomes editable so the user can enter their username. Once add button is clicked a message informs the user they are now subscribed to the bug ID number.</w:t>
            </w:r>
          </w:p>
        </w:tc>
      </w:tr>
    </w:tbl>
    <w:p w14:paraId="679CD0D1" w14:textId="77777777" w:rsidR="00DD213E" w:rsidRDefault="00DD213E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810DDC" w:rsidRPr="008E52D0" w14:paraId="1AE1A51C" w14:textId="77777777" w:rsidTr="005363E9">
        <w:trPr>
          <w:trHeight w:val="800"/>
        </w:trPr>
        <w:tc>
          <w:tcPr>
            <w:tcW w:w="2560" w:type="dxa"/>
          </w:tcPr>
          <w:p w14:paraId="3EAEADB6" w14:textId="77777777" w:rsidR="00810DDC" w:rsidRPr="008E52D0" w:rsidRDefault="00810DDC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4E4AEEC4" w14:textId="562F9874" w:rsidR="00810DDC" w:rsidRPr="004B15A4" w:rsidRDefault="00345A92" w:rsidP="005363E9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>
              <w:rPr>
                <w:rFonts w:asciiTheme="minorHAnsi" w:hAnsiTheme="minorHAnsi"/>
                <w:sz w:val="24"/>
                <w:szCs w:val="24"/>
              </w:rPr>
              <w:t>view a bug, subscribe to a bug and add a comment.</w:t>
            </w:r>
          </w:p>
        </w:tc>
        <w:tc>
          <w:tcPr>
            <w:tcW w:w="1417" w:type="dxa"/>
          </w:tcPr>
          <w:p w14:paraId="2BB6B244" w14:textId="64FBA44F" w:rsidR="00810DDC" w:rsidRPr="008E52D0" w:rsidRDefault="00810DDC" w:rsidP="0086488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4</w:t>
            </w:r>
            <w:r w:rsidR="007C41F8">
              <w:rPr>
                <w:rFonts w:asciiTheme="minorHAnsi" w:hAnsiTheme="minorHAnsi"/>
                <w:sz w:val="24"/>
                <w:szCs w:val="24"/>
              </w:rPr>
              <w:t>1</w:t>
            </w:r>
          </w:p>
        </w:tc>
      </w:tr>
      <w:tr w:rsidR="00810DDC" w:rsidRPr="008E52D0" w14:paraId="5CCAD08B" w14:textId="77777777" w:rsidTr="005363E9">
        <w:trPr>
          <w:trHeight w:val="759"/>
        </w:trPr>
        <w:tc>
          <w:tcPr>
            <w:tcW w:w="2560" w:type="dxa"/>
          </w:tcPr>
          <w:p w14:paraId="5D87E4CF" w14:textId="77777777" w:rsidR="00810DDC" w:rsidRPr="008E52D0" w:rsidRDefault="00810DDC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4161B789" w14:textId="3772ABAA" w:rsidR="00810DDC" w:rsidRPr="008E52D0" w:rsidRDefault="00810DDC" w:rsidP="00810DD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Select “add to CC </w:t>
            </w:r>
            <w:proofErr w:type="gramStart"/>
            <w:r>
              <w:rPr>
                <w:rFonts w:asciiTheme="minorHAnsi" w:hAnsiTheme="minorHAnsi"/>
                <w:sz w:val="24"/>
                <w:szCs w:val="24"/>
              </w:rPr>
              <w:t>List“ button</w:t>
            </w:r>
            <w:proofErr w:type="gramEnd"/>
            <w:r>
              <w:rPr>
                <w:rFonts w:asciiTheme="minorHAnsi" w:hAnsiTheme="minorHAnsi"/>
                <w:sz w:val="24"/>
                <w:szCs w:val="24"/>
              </w:rPr>
              <w:t xml:space="preserve"> to verify only valid user names can be added to the list. Enter an invalid user name.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Eg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1234. </w:t>
            </w:r>
          </w:p>
        </w:tc>
      </w:tr>
      <w:tr w:rsidR="00810DDC" w:rsidRPr="008E52D0" w14:paraId="3412FA01" w14:textId="77777777" w:rsidTr="005363E9">
        <w:trPr>
          <w:trHeight w:val="479"/>
        </w:trPr>
        <w:tc>
          <w:tcPr>
            <w:tcW w:w="2560" w:type="dxa"/>
          </w:tcPr>
          <w:p w14:paraId="6BAF532A" w14:textId="77777777" w:rsidR="00810DDC" w:rsidRPr="008E52D0" w:rsidRDefault="00810DDC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401656F6" w14:textId="1D3DBAB8" w:rsidR="00810DDC" w:rsidRPr="008E52D0" w:rsidRDefault="003C4020" w:rsidP="003C402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displays informing user that an invalid user name has been entered.</w:t>
            </w:r>
          </w:p>
        </w:tc>
      </w:tr>
    </w:tbl>
    <w:p w14:paraId="792FED47" w14:textId="77777777" w:rsidR="00810DDC" w:rsidRDefault="00810DDC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0"/>
        <w:gridCol w:w="5373"/>
        <w:gridCol w:w="1417"/>
      </w:tblGrid>
      <w:tr w:rsidR="00F22D3A" w:rsidRPr="008E52D0" w14:paraId="09525C57" w14:textId="77777777" w:rsidTr="007C41F8">
        <w:trPr>
          <w:trHeight w:val="800"/>
        </w:trPr>
        <w:tc>
          <w:tcPr>
            <w:tcW w:w="2560" w:type="dxa"/>
          </w:tcPr>
          <w:p w14:paraId="0ABA620A" w14:textId="77777777" w:rsidR="00F22D3A" w:rsidRPr="008E52D0" w:rsidRDefault="00F22D3A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B4FC072" w14:textId="2B7A33D8" w:rsidR="00F22D3A" w:rsidRPr="004B15A4" w:rsidRDefault="00345A92" w:rsidP="00714230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to </w:t>
            </w:r>
            <w:r>
              <w:rPr>
                <w:rFonts w:asciiTheme="minorHAnsi" w:hAnsiTheme="minorHAnsi"/>
                <w:sz w:val="24"/>
                <w:szCs w:val="24"/>
              </w:rPr>
              <w:t>view a bug, subscribe to a bug and add a comment.</w:t>
            </w:r>
          </w:p>
        </w:tc>
        <w:tc>
          <w:tcPr>
            <w:tcW w:w="1417" w:type="dxa"/>
          </w:tcPr>
          <w:p w14:paraId="2D96B2B4" w14:textId="10507537" w:rsidR="00F22D3A" w:rsidRPr="008E52D0" w:rsidRDefault="00F22D3A" w:rsidP="003773C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4</w:t>
            </w:r>
            <w:r w:rsidR="007C41F8">
              <w:rPr>
                <w:rFonts w:asciiTheme="minorHAnsi" w:hAnsiTheme="minorHAnsi"/>
                <w:sz w:val="24"/>
                <w:szCs w:val="24"/>
              </w:rPr>
              <w:t>2</w:t>
            </w:r>
          </w:p>
        </w:tc>
      </w:tr>
      <w:tr w:rsidR="00F22D3A" w:rsidRPr="008E52D0" w14:paraId="4A633CBD" w14:textId="77777777" w:rsidTr="007C41F8">
        <w:trPr>
          <w:trHeight w:val="759"/>
        </w:trPr>
        <w:tc>
          <w:tcPr>
            <w:tcW w:w="2560" w:type="dxa"/>
          </w:tcPr>
          <w:p w14:paraId="37AD2AE1" w14:textId="77777777" w:rsidR="00F22D3A" w:rsidRPr="008E52D0" w:rsidRDefault="00F22D3A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790" w:type="dxa"/>
            <w:gridSpan w:val="2"/>
          </w:tcPr>
          <w:p w14:paraId="0952D933" w14:textId="219B79E5" w:rsidR="00F22D3A" w:rsidRPr="008E52D0" w:rsidRDefault="00D960F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a comment in the “add comment” text box and click “Add Comment”</w:t>
            </w:r>
          </w:p>
        </w:tc>
      </w:tr>
      <w:tr w:rsidR="00F22D3A" w:rsidRPr="008E52D0" w14:paraId="1DB2AF34" w14:textId="77777777" w:rsidTr="007C41F8">
        <w:trPr>
          <w:trHeight w:val="535"/>
        </w:trPr>
        <w:tc>
          <w:tcPr>
            <w:tcW w:w="2560" w:type="dxa"/>
          </w:tcPr>
          <w:p w14:paraId="5C1DF5E0" w14:textId="77777777" w:rsidR="00F22D3A" w:rsidRPr="008E52D0" w:rsidRDefault="00F22D3A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790" w:type="dxa"/>
            <w:gridSpan w:val="2"/>
          </w:tcPr>
          <w:p w14:paraId="046E7CB4" w14:textId="31A38AE7" w:rsidR="00F22D3A" w:rsidRPr="008E52D0" w:rsidRDefault="00235884" w:rsidP="00E467CC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thank you message will display similar to:</w:t>
            </w:r>
            <w:r w:rsidR="00D960F6">
              <w:rPr>
                <w:rFonts w:asciiTheme="minorHAnsi" w:hAnsiTheme="minorHAnsi"/>
                <w:sz w:val="24"/>
                <w:szCs w:val="24"/>
              </w:rPr>
              <w:t xml:space="preserve"> “Your comment has been added to Bug ID – </w:t>
            </w:r>
            <w:proofErr w:type="spellStart"/>
            <w:r w:rsidR="00D960F6">
              <w:rPr>
                <w:rFonts w:asciiTheme="minorHAnsi" w:hAnsiTheme="minorHAnsi"/>
                <w:sz w:val="24"/>
                <w:szCs w:val="24"/>
              </w:rPr>
              <w:t>id</w:t>
            </w:r>
            <w:proofErr w:type="spellEnd"/>
            <w:r w:rsidR="00D960F6">
              <w:rPr>
                <w:rFonts w:asciiTheme="minorHAnsi" w:hAnsiTheme="minorHAnsi"/>
                <w:sz w:val="24"/>
                <w:szCs w:val="24"/>
              </w:rPr>
              <w:t xml:space="preserve"> number, thank you. The new comment will be </w:t>
            </w:r>
            <w:r w:rsidR="00D855CA">
              <w:rPr>
                <w:rFonts w:asciiTheme="minorHAnsi" w:hAnsiTheme="minorHAnsi"/>
                <w:sz w:val="24"/>
                <w:szCs w:val="24"/>
              </w:rPr>
              <w:t>added to the bug Id’s comment field in the database.</w:t>
            </w:r>
            <w:r w:rsidR="00774DED">
              <w:rPr>
                <w:rFonts w:asciiTheme="minorHAnsi" w:hAnsiTheme="minorHAnsi"/>
                <w:sz w:val="24"/>
                <w:szCs w:val="24"/>
              </w:rPr>
              <w:t xml:space="preserve"> Chec</w:t>
            </w:r>
            <w:r w:rsidR="00E467CC">
              <w:rPr>
                <w:rFonts w:asciiTheme="minorHAnsi" w:hAnsiTheme="minorHAnsi"/>
                <w:sz w:val="24"/>
                <w:szCs w:val="24"/>
              </w:rPr>
              <w:t>k this by searching for the bug, view it again and your comments should display in comments field.</w:t>
            </w:r>
          </w:p>
        </w:tc>
      </w:tr>
    </w:tbl>
    <w:p w14:paraId="5BC409D7" w14:textId="77777777" w:rsidR="00F22D3A" w:rsidRDefault="00F22D3A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p w14:paraId="06809CC2" w14:textId="41D11276" w:rsidR="00F026E1" w:rsidRPr="00F026E1" w:rsidRDefault="00F026E1" w:rsidP="00F026E1">
      <w:pPr>
        <w:spacing w:line="276" w:lineRule="auto"/>
        <w:rPr>
          <w:rFonts w:asciiTheme="minorHAnsi" w:hAnsiTheme="minorHAnsi"/>
          <w:b/>
          <w:sz w:val="24"/>
          <w:szCs w:val="24"/>
        </w:rPr>
      </w:pPr>
      <w:r w:rsidRPr="00F026E1">
        <w:rPr>
          <w:rFonts w:asciiTheme="minorHAnsi" w:hAnsiTheme="minorHAnsi"/>
          <w:b/>
          <w:sz w:val="24"/>
          <w:szCs w:val="24"/>
        </w:rPr>
        <w:t xml:space="preserve">Functional requirement: The system should provide a user with a GUI form </w:t>
      </w:r>
      <w:r w:rsidR="00CE34FE">
        <w:rPr>
          <w:rFonts w:asciiTheme="minorHAnsi" w:hAnsiTheme="minorHAnsi"/>
          <w:b/>
          <w:sz w:val="24"/>
          <w:szCs w:val="24"/>
        </w:rPr>
        <w:t>to search for users of any type.</w:t>
      </w:r>
    </w:p>
    <w:p w14:paraId="0F0A62D2" w14:textId="77777777" w:rsidR="00F026E1" w:rsidRPr="00F026E1" w:rsidRDefault="00F026E1" w:rsidP="00F026E1">
      <w:pPr>
        <w:spacing w:line="276" w:lineRule="auto"/>
        <w:rPr>
          <w:rFonts w:asciiTheme="minorHAnsi" w:hAnsiTheme="minorHAnsi"/>
          <w:b/>
          <w:sz w:val="24"/>
          <w:szCs w:val="24"/>
        </w:rPr>
      </w:pPr>
      <w:r w:rsidRPr="00F026E1">
        <w:rPr>
          <w:rFonts w:asciiTheme="minorHAnsi" w:hAnsiTheme="minorHAnsi"/>
          <w:b/>
          <w:sz w:val="24"/>
          <w:szCs w:val="24"/>
        </w:rPr>
        <w:t>Search criteria include: First Name, Last Name, Email, Role, Account</w:t>
      </w:r>
    </w:p>
    <w:p w14:paraId="1C7DC970" w14:textId="77777777" w:rsidR="00F026E1" w:rsidRDefault="00F026E1" w:rsidP="00F026E1">
      <w:pPr>
        <w:spacing w:line="276" w:lineRule="auto"/>
        <w:rPr>
          <w:rFonts w:asciiTheme="minorHAnsi" w:hAnsiTheme="minorHAnsi"/>
          <w:b/>
          <w:sz w:val="24"/>
          <w:szCs w:val="24"/>
        </w:rPr>
      </w:pPr>
      <w:r w:rsidRPr="00F026E1">
        <w:rPr>
          <w:rFonts w:asciiTheme="minorHAnsi" w:hAnsiTheme="minorHAnsi"/>
          <w:b/>
          <w:sz w:val="24"/>
          <w:szCs w:val="24"/>
        </w:rPr>
        <w:t>Status and Key word.</w:t>
      </w:r>
    </w:p>
    <w:p w14:paraId="0CBE00A7" w14:textId="77777777" w:rsidR="00CE34FE" w:rsidRDefault="00CE34FE" w:rsidP="00F026E1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p w14:paraId="6CBDA789" w14:textId="3C1C54DF" w:rsidR="00CE34FE" w:rsidRPr="00CE34FE" w:rsidRDefault="00CE34FE" w:rsidP="00CE34FE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requirements: </w:t>
      </w:r>
      <w:r w:rsidRPr="00CE34FE">
        <w:rPr>
          <w:rFonts w:asciiTheme="minorHAnsi" w:hAnsiTheme="minorHAnsi"/>
          <w:b/>
          <w:sz w:val="24"/>
          <w:szCs w:val="24"/>
        </w:rPr>
        <w:t>The system should allow a user to filter users of any type by First Name,</w:t>
      </w:r>
      <w:r>
        <w:rPr>
          <w:rFonts w:asciiTheme="minorHAnsi" w:hAnsiTheme="minorHAnsi"/>
          <w:b/>
          <w:sz w:val="24"/>
          <w:szCs w:val="24"/>
        </w:rPr>
        <w:t xml:space="preserve"> </w:t>
      </w:r>
      <w:r w:rsidRPr="00CE34FE">
        <w:rPr>
          <w:rFonts w:asciiTheme="minorHAnsi" w:hAnsiTheme="minorHAnsi"/>
          <w:b/>
          <w:sz w:val="24"/>
          <w:szCs w:val="24"/>
        </w:rPr>
        <w:t>Last Name and Account Status.</w:t>
      </w:r>
    </w:p>
    <w:p w14:paraId="702BBA97" w14:textId="58A22E56" w:rsidR="00CE34FE" w:rsidRDefault="00CE34FE" w:rsidP="00F026E1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p w14:paraId="25D2C9E0" w14:textId="77777777" w:rsidR="00F026E1" w:rsidRDefault="00F026E1" w:rsidP="00F026E1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F026E1" w:rsidRPr="008E52D0" w14:paraId="18E2D557" w14:textId="77777777" w:rsidTr="00777E98">
        <w:trPr>
          <w:trHeight w:val="800"/>
        </w:trPr>
        <w:tc>
          <w:tcPr>
            <w:tcW w:w="2560" w:type="dxa"/>
          </w:tcPr>
          <w:p w14:paraId="4D239CBA" w14:textId="77777777" w:rsidR="00F026E1" w:rsidRPr="008E52D0" w:rsidRDefault="00F026E1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Functional requirement</w:t>
            </w:r>
          </w:p>
        </w:tc>
        <w:tc>
          <w:tcPr>
            <w:tcW w:w="5373" w:type="dxa"/>
          </w:tcPr>
          <w:p w14:paraId="6A407478" w14:textId="201CD2F7" w:rsidR="00F026E1" w:rsidRPr="004B15A4" w:rsidRDefault="00F026E1" w:rsidP="009908BC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</w:t>
            </w:r>
            <w:r w:rsidR="009908BC">
              <w:rPr>
                <w:rFonts w:asciiTheme="minorHAnsi" w:hAnsiTheme="minorHAnsi"/>
                <w:sz w:val="24"/>
                <w:szCs w:val="24"/>
              </w:rPr>
              <w:t>form to search for users of any type</w:t>
            </w:r>
            <w:r w:rsidR="00CE34FE">
              <w:rPr>
                <w:rFonts w:asciiTheme="minorHAnsi" w:hAnsiTheme="minorHAnsi"/>
                <w:sz w:val="24"/>
                <w:szCs w:val="24"/>
              </w:rPr>
              <w:t>. The system should allow a user to filter users of any type by name, account status.</w:t>
            </w:r>
          </w:p>
        </w:tc>
        <w:tc>
          <w:tcPr>
            <w:tcW w:w="1560" w:type="dxa"/>
          </w:tcPr>
          <w:p w14:paraId="45C104D2" w14:textId="0E070470" w:rsidR="00F026E1" w:rsidRPr="008E52D0" w:rsidRDefault="00F026E1" w:rsidP="001F451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4</w:t>
            </w:r>
            <w:r w:rsidR="007C41F8">
              <w:rPr>
                <w:rFonts w:asciiTheme="minorHAnsi" w:hAnsiTheme="minorHAnsi"/>
                <w:sz w:val="24"/>
                <w:szCs w:val="24"/>
              </w:rPr>
              <w:t>3</w:t>
            </w:r>
          </w:p>
        </w:tc>
      </w:tr>
      <w:tr w:rsidR="00F026E1" w:rsidRPr="008E52D0" w14:paraId="741B7B67" w14:textId="77777777" w:rsidTr="002C1146">
        <w:trPr>
          <w:trHeight w:val="283"/>
        </w:trPr>
        <w:tc>
          <w:tcPr>
            <w:tcW w:w="2560" w:type="dxa"/>
          </w:tcPr>
          <w:p w14:paraId="511F3768" w14:textId="77777777" w:rsidR="00F026E1" w:rsidRPr="008E52D0" w:rsidRDefault="00F026E1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359D7197" w14:textId="010E176B" w:rsidR="00F026E1" w:rsidRPr="008E52D0" w:rsidRDefault="009464EC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From main window click on user -&gt; search user.</w:t>
            </w:r>
          </w:p>
        </w:tc>
      </w:tr>
      <w:tr w:rsidR="002C1146" w:rsidRPr="008E52D0" w14:paraId="04D4A2BF" w14:textId="77777777" w:rsidTr="002C1146">
        <w:trPr>
          <w:trHeight w:val="283"/>
        </w:trPr>
        <w:tc>
          <w:tcPr>
            <w:tcW w:w="2560" w:type="dxa"/>
          </w:tcPr>
          <w:p w14:paraId="24AFBD32" w14:textId="6C743B3F" w:rsidR="002C1146" w:rsidRDefault="002C114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933" w:type="dxa"/>
            <w:gridSpan w:val="2"/>
          </w:tcPr>
          <w:p w14:paraId="04F9F911" w14:textId="40DD5A8D" w:rsidR="002C1146" w:rsidRDefault="002C114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6E7AA98" wp14:editId="18F7E8E3">
                  <wp:extent cx="2969712" cy="1805940"/>
                  <wp:effectExtent l="0" t="0" r="254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creen Shot 2016-10-26 at 11.31.17 PM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138" cy="1810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26E1" w:rsidRPr="008E52D0" w14:paraId="2F925091" w14:textId="77777777" w:rsidTr="00777E98">
        <w:trPr>
          <w:trHeight w:val="535"/>
        </w:trPr>
        <w:tc>
          <w:tcPr>
            <w:tcW w:w="2560" w:type="dxa"/>
          </w:tcPr>
          <w:p w14:paraId="5D5A1E8B" w14:textId="77777777" w:rsidR="00F026E1" w:rsidRPr="008E52D0" w:rsidRDefault="00F026E1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6552ABB6" w14:textId="3D233141" w:rsidR="00F026E1" w:rsidRPr="008E52D0" w:rsidRDefault="009464EC" w:rsidP="003D0FBB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Search User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displays</w:t>
            </w:r>
            <w:r w:rsidR="003D0FBB">
              <w:rPr>
                <w:rFonts w:asciiTheme="minorHAnsi" w:hAnsiTheme="minorHAnsi"/>
                <w:sz w:val="24"/>
                <w:szCs w:val="24"/>
              </w:rPr>
              <w:t>. It displays all users in the system in the form of a table as well as a search facility to search by username, name, email, country, role, status. It also has a facility to filter users by status, role, country and date.</w:t>
            </w:r>
          </w:p>
        </w:tc>
      </w:tr>
      <w:tr w:rsidR="002C1146" w:rsidRPr="008E52D0" w14:paraId="6CD42633" w14:textId="77777777" w:rsidTr="002C1146">
        <w:trPr>
          <w:trHeight w:val="283"/>
        </w:trPr>
        <w:tc>
          <w:tcPr>
            <w:tcW w:w="2560" w:type="dxa"/>
          </w:tcPr>
          <w:p w14:paraId="633FB519" w14:textId="21CA5895" w:rsidR="002C1146" w:rsidRDefault="002C114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1E137DF7" w14:textId="6AB50EE3" w:rsidR="002C1146" w:rsidRDefault="002C1146" w:rsidP="003D0FBB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22975FF5" w14:textId="77777777" w:rsidR="00F026E1" w:rsidRDefault="00F026E1" w:rsidP="00F026E1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EF748C" w:rsidRPr="008E52D0" w14:paraId="6833F340" w14:textId="77777777" w:rsidTr="007C41F8">
        <w:trPr>
          <w:trHeight w:val="800"/>
        </w:trPr>
        <w:tc>
          <w:tcPr>
            <w:tcW w:w="2560" w:type="dxa"/>
          </w:tcPr>
          <w:p w14:paraId="6802DCE2" w14:textId="77777777" w:rsidR="00EF748C" w:rsidRPr="008E52D0" w:rsidRDefault="00EF748C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0E0A5E3" w14:textId="60E760B6" w:rsidR="00EF748C" w:rsidRPr="004B15A4" w:rsidRDefault="00CE34FE" w:rsidP="008720CE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</w:t>
            </w:r>
            <w:r>
              <w:rPr>
                <w:rFonts w:asciiTheme="minorHAnsi" w:hAnsiTheme="minorHAnsi"/>
                <w:sz w:val="24"/>
                <w:szCs w:val="24"/>
              </w:rPr>
              <w:t>form to search for users of any type. The system should allow a user to filter users of any type by account status</w:t>
            </w:r>
            <w:r w:rsidR="008720CE">
              <w:rPr>
                <w:rFonts w:asciiTheme="minorHAnsi" w:hAnsiTheme="minorHAnsi"/>
                <w:sz w:val="24"/>
                <w:szCs w:val="24"/>
              </w:rPr>
              <w:t>, Role, Country, Member Since Date</w:t>
            </w:r>
            <w:r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  <w:tc>
          <w:tcPr>
            <w:tcW w:w="1560" w:type="dxa"/>
          </w:tcPr>
          <w:p w14:paraId="5548E2DC" w14:textId="03D23F7C" w:rsidR="00EF748C" w:rsidRPr="008E52D0" w:rsidRDefault="00EF748C" w:rsidP="001F451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4</w:t>
            </w:r>
            <w:r w:rsidR="007C41F8">
              <w:rPr>
                <w:rFonts w:asciiTheme="minorHAnsi" w:hAnsiTheme="minorHAnsi"/>
                <w:sz w:val="24"/>
                <w:szCs w:val="24"/>
              </w:rPr>
              <w:t>4</w:t>
            </w:r>
          </w:p>
        </w:tc>
      </w:tr>
      <w:tr w:rsidR="00EF748C" w:rsidRPr="008E52D0" w14:paraId="2EE982B0" w14:textId="77777777" w:rsidTr="007C41F8">
        <w:trPr>
          <w:trHeight w:val="759"/>
        </w:trPr>
        <w:tc>
          <w:tcPr>
            <w:tcW w:w="2560" w:type="dxa"/>
          </w:tcPr>
          <w:p w14:paraId="2C07DC95" w14:textId="77777777" w:rsidR="00EF748C" w:rsidRPr="008E52D0" w:rsidRDefault="00EF748C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44A5FD0C" w14:textId="664BDBC9" w:rsidR="00EF748C" w:rsidRPr="008E52D0" w:rsidRDefault="006E41CD" w:rsidP="006E41C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Search for one </w:t>
            </w:r>
            <w:r w:rsidR="00FF4E30">
              <w:rPr>
                <w:rFonts w:asciiTheme="minorHAnsi" w:hAnsiTheme="minorHAnsi"/>
                <w:sz w:val="24"/>
                <w:szCs w:val="24"/>
              </w:rPr>
              <w:t xml:space="preserve">valid </w:t>
            </w:r>
            <w:r>
              <w:rPr>
                <w:rFonts w:asciiTheme="minorHAnsi" w:hAnsiTheme="minorHAnsi"/>
                <w:sz w:val="24"/>
                <w:szCs w:val="24"/>
              </w:rPr>
              <w:t>user by entering their data and select each search criteria</w:t>
            </w:r>
            <w:r w:rsidR="007A314A">
              <w:rPr>
                <w:rFonts w:asciiTheme="minorHAnsi" w:hAnsiTheme="minorHAnsi"/>
                <w:sz w:val="24"/>
                <w:szCs w:val="24"/>
              </w:rPr>
              <w:t xml:space="preserve">.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Eg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enter username of user then click search, then enter email and select search</w:t>
            </w:r>
            <w:r w:rsidR="00FF4E30">
              <w:rPr>
                <w:rFonts w:asciiTheme="minorHAnsi" w:hAnsiTheme="minorHAnsi"/>
                <w:sz w:val="24"/>
                <w:szCs w:val="24"/>
              </w:rPr>
              <w:t xml:space="preserve"> …etc</w:t>
            </w:r>
            <w:r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</w:tr>
      <w:tr w:rsidR="002C1146" w:rsidRPr="008E52D0" w14:paraId="5A79BC6A" w14:textId="77777777" w:rsidTr="007C41F8">
        <w:trPr>
          <w:trHeight w:val="759"/>
        </w:trPr>
        <w:tc>
          <w:tcPr>
            <w:tcW w:w="2560" w:type="dxa"/>
          </w:tcPr>
          <w:p w14:paraId="64F83AFD" w14:textId="0B3E0DE5" w:rsidR="002C1146" w:rsidRDefault="002C114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933" w:type="dxa"/>
            <w:gridSpan w:val="2"/>
          </w:tcPr>
          <w:p w14:paraId="21FBF885" w14:textId="4D746BA9" w:rsidR="002C1146" w:rsidRDefault="002C1146" w:rsidP="006E41CD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6531C59" wp14:editId="60A53DCD">
                  <wp:extent cx="3211163" cy="1947968"/>
                  <wp:effectExtent l="0" t="0" r="0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 Shot 2016-10-26 at 11.33.56 PM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379" cy="19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748C" w:rsidRPr="008E52D0" w14:paraId="7CDD8DBB" w14:textId="77777777" w:rsidTr="007C41F8">
        <w:trPr>
          <w:trHeight w:val="535"/>
        </w:trPr>
        <w:tc>
          <w:tcPr>
            <w:tcW w:w="2560" w:type="dxa"/>
          </w:tcPr>
          <w:p w14:paraId="4F475ECC" w14:textId="77777777" w:rsidR="00EF748C" w:rsidRPr="008E52D0" w:rsidRDefault="00EF748C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000C8F2E" w14:textId="15E69857" w:rsidR="00EF748C" w:rsidRPr="008E52D0" w:rsidRDefault="006E41CD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only user displayed in the table will be the searched user for each criteria.</w:t>
            </w:r>
          </w:p>
        </w:tc>
      </w:tr>
      <w:tr w:rsidR="002C1146" w:rsidRPr="008E52D0" w14:paraId="49B12DF1" w14:textId="77777777" w:rsidTr="002C1146">
        <w:trPr>
          <w:trHeight w:val="367"/>
        </w:trPr>
        <w:tc>
          <w:tcPr>
            <w:tcW w:w="2560" w:type="dxa"/>
          </w:tcPr>
          <w:p w14:paraId="656145F7" w14:textId="26B923F4" w:rsidR="002C1146" w:rsidRDefault="002C114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5FC5FE14" w14:textId="03496ECE" w:rsidR="002C1146" w:rsidRDefault="002C114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50DA768D" w14:textId="77777777" w:rsidR="00EF748C" w:rsidRDefault="00EF748C" w:rsidP="00F026E1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FF4E30" w:rsidRPr="008E52D0" w14:paraId="703BC106" w14:textId="77777777" w:rsidTr="007C41F8">
        <w:trPr>
          <w:trHeight w:val="800"/>
        </w:trPr>
        <w:tc>
          <w:tcPr>
            <w:tcW w:w="2560" w:type="dxa"/>
          </w:tcPr>
          <w:p w14:paraId="2ECCBFFA" w14:textId="77777777" w:rsidR="00FF4E30" w:rsidRPr="008E52D0" w:rsidRDefault="00FF4E30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Functional requirement</w:t>
            </w:r>
          </w:p>
        </w:tc>
        <w:tc>
          <w:tcPr>
            <w:tcW w:w="5373" w:type="dxa"/>
          </w:tcPr>
          <w:p w14:paraId="7FEDA652" w14:textId="77777777" w:rsidR="00FF4E30" w:rsidRPr="004B15A4" w:rsidRDefault="00FF4E30" w:rsidP="005363E9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</w:t>
            </w:r>
            <w:r>
              <w:rPr>
                <w:rFonts w:asciiTheme="minorHAnsi" w:hAnsiTheme="minorHAnsi"/>
                <w:sz w:val="24"/>
                <w:szCs w:val="24"/>
              </w:rPr>
              <w:t>form to search for users of any type. The system should allow a user to filter users of any type by account status, Role, Country, Member Since Date.</w:t>
            </w:r>
          </w:p>
        </w:tc>
        <w:tc>
          <w:tcPr>
            <w:tcW w:w="1560" w:type="dxa"/>
          </w:tcPr>
          <w:p w14:paraId="5B128316" w14:textId="52B65182" w:rsidR="00FF4E30" w:rsidRPr="008E52D0" w:rsidRDefault="00FF4E30" w:rsidP="001F451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4</w:t>
            </w:r>
            <w:r w:rsidR="007C41F8">
              <w:rPr>
                <w:rFonts w:asciiTheme="minorHAnsi" w:hAnsiTheme="minorHAnsi"/>
                <w:sz w:val="24"/>
                <w:szCs w:val="24"/>
              </w:rPr>
              <w:t>5</w:t>
            </w:r>
          </w:p>
        </w:tc>
      </w:tr>
      <w:tr w:rsidR="00FF4E30" w:rsidRPr="008E52D0" w14:paraId="0B249EDC" w14:textId="77777777" w:rsidTr="007C41F8">
        <w:trPr>
          <w:trHeight w:val="759"/>
        </w:trPr>
        <w:tc>
          <w:tcPr>
            <w:tcW w:w="2560" w:type="dxa"/>
          </w:tcPr>
          <w:p w14:paraId="3F6901CF" w14:textId="77777777" w:rsidR="00FF4E30" w:rsidRPr="008E52D0" w:rsidRDefault="00FF4E30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3A773B24" w14:textId="28CC6882" w:rsidR="00FF4E30" w:rsidRPr="008E52D0" w:rsidRDefault="00FF4E30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Search for one </w:t>
            </w:r>
            <w:r w:rsidR="00DB2EF4">
              <w:rPr>
                <w:rFonts w:asciiTheme="minorHAnsi" w:hAnsiTheme="minorHAnsi"/>
                <w:sz w:val="24"/>
                <w:szCs w:val="24"/>
              </w:rPr>
              <w:t>in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valid user by entering their data and select each search criteria. 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Eg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enter </w:t>
            </w:r>
            <w:r w:rsidR="00557C8F">
              <w:rPr>
                <w:rFonts w:asciiTheme="minorHAnsi" w:hAnsiTheme="minorHAnsi"/>
                <w:sz w:val="24"/>
                <w:szCs w:val="24"/>
              </w:rPr>
              <w:t xml:space="preserve">invalid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username of user then click search, then enter </w:t>
            </w:r>
            <w:r w:rsidR="00557C8F">
              <w:rPr>
                <w:rFonts w:asciiTheme="minorHAnsi" w:hAnsiTheme="minorHAnsi"/>
                <w:sz w:val="24"/>
                <w:szCs w:val="24"/>
              </w:rPr>
              <w:t xml:space="preserve">invalid </w:t>
            </w:r>
            <w:r>
              <w:rPr>
                <w:rFonts w:asciiTheme="minorHAnsi" w:hAnsiTheme="minorHAnsi"/>
                <w:sz w:val="24"/>
                <w:szCs w:val="24"/>
              </w:rPr>
              <w:t>email and select search …etc.</w:t>
            </w:r>
          </w:p>
        </w:tc>
      </w:tr>
      <w:tr w:rsidR="002C1146" w:rsidRPr="008E52D0" w14:paraId="121C877E" w14:textId="77777777" w:rsidTr="007C41F8">
        <w:trPr>
          <w:trHeight w:val="759"/>
        </w:trPr>
        <w:tc>
          <w:tcPr>
            <w:tcW w:w="2560" w:type="dxa"/>
          </w:tcPr>
          <w:p w14:paraId="472A4FBA" w14:textId="064B3437" w:rsidR="002C1146" w:rsidRDefault="002C1146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3D416DC2" w14:textId="3A2D7126" w:rsidR="002C1146" w:rsidRDefault="003851D1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C5A9CC3" wp14:editId="470FF4D6">
                  <wp:extent cx="2931283" cy="1776307"/>
                  <wp:effectExtent l="0" t="0" r="0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 Shot 2016-10-26 at 11.41.12 PM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025" cy="1782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E30" w:rsidRPr="008E52D0" w14:paraId="7B8A406E" w14:textId="77777777" w:rsidTr="007C41F8">
        <w:trPr>
          <w:trHeight w:val="535"/>
        </w:trPr>
        <w:tc>
          <w:tcPr>
            <w:tcW w:w="2560" w:type="dxa"/>
          </w:tcPr>
          <w:p w14:paraId="16EF1C0A" w14:textId="77777777" w:rsidR="00FF4E30" w:rsidRPr="008E52D0" w:rsidRDefault="00FF4E30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6E13755C" w14:textId="34F7EA36" w:rsidR="00FF4E30" w:rsidRPr="008E52D0" w:rsidRDefault="00DB2EF4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Message displays informing the user that the searched user does not exist.</w:t>
            </w:r>
          </w:p>
        </w:tc>
      </w:tr>
      <w:tr w:rsidR="003851D1" w:rsidRPr="008E52D0" w14:paraId="23178F86" w14:textId="77777777" w:rsidTr="003851D1">
        <w:trPr>
          <w:trHeight w:val="325"/>
        </w:trPr>
        <w:tc>
          <w:tcPr>
            <w:tcW w:w="2560" w:type="dxa"/>
          </w:tcPr>
          <w:p w14:paraId="3DA449CF" w14:textId="755D44A7" w:rsidR="003851D1" w:rsidRDefault="003851D1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62B05E1E" w14:textId="4C36F46D" w:rsidR="003851D1" w:rsidRDefault="003851D1" w:rsidP="005363E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33C88616" w14:textId="77777777" w:rsidR="00FF4E30" w:rsidRPr="00F026E1" w:rsidRDefault="00FF4E30" w:rsidP="00F026E1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524" w:type="dxa"/>
        <w:tblLook w:val="04A0" w:firstRow="1" w:lastRow="0" w:firstColumn="1" w:lastColumn="0" w:noHBand="0" w:noVBand="1"/>
      </w:tblPr>
      <w:tblGrid>
        <w:gridCol w:w="2560"/>
        <w:gridCol w:w="5373"/>
        <w:gridCol w:w="1591"/>
      </w:tblGrid>
      <w:tr w:rsidR="001E13F7" w:rsidRPr="008E52D0" w14:paraId="1F19349E" w14:textId="77777777" w:rsidTr="007C41F8">
        <w:trPr>
          <w:trHeight w:val="800"/>
        </w:trPr>
        <w:tc>
          <w:tcPr>
            <w:tcW w:w="2560" w:type="dxa"/>
          </w:tcPr>
          <w:p w14:paraId="6E623DA1" w14:textId="77777777" w:rsidR="001E13F7" w:rsidRPr="008E52D0" w:rsidRDefault="001E13F7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49E33742" w14:textId="5A6E7464" w:rsidR="001E13F7" w:rsidRPr="004B15A4" w:rsidRDefault="0007080B" w:rsidP="00714230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</w:t>
            </w:r>
            <w:r>
              <w:rPr>
                <w:rFonts w:asciiTheme="minorHAnsi" w:hAnsiTheme="minorHAnsi"/>
                <w:sz w:val="24"/>
                <w:szCs w:val="24"/>
              </w:rPr>
              <w:t>form to search for users of any type. The system should allow a user to filter users of any type by account status, Role, Country, Member Since Date.</w:t>
            </w:r>
          </w:p>
        </w:tc>
        <w:tc>
          <w:tcPr>
            <w:tcW w:w="1591" w:type="dxa"/>
          </w:tcPr>
          <w:p w14:paraId="2CCBBCDD" w14:textId="3CDD5228" w:rsidR="001E13F7" w:rsidRPr="008E52D0" w:rsidRDefault="001E13F7" w:rsidP="001F451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4</w:t>
            </w:r>
            <w:r w:rsidR="007C41F8">
              <w:rPr>
                <w:rFonts w:asciiTheme="minorHAnsi" w:hAnsiTheme="minorHAnsi"/>
                <w:sz w:val="24"/>
                <w:szCs w:val="24"/>
              </w:rPr>
              <w:t>6</w:t>
            </w:r>
          </w:p>
        </w:tc>
      </w:tr>
      <w:tr w:rsidR="001E13F7" w:rsidRPr="008E52D0" w14:paraId="2A8FB641" w14:textId="77777777" w:rsidTr="003851D1">
        <w:trPr>
          <w:trHeight w:val="339"/>
        </w:trPr>
        <w:tc>
          <w:tcPr>
            <w:tcW w:w="2560" w:type="dxa"/>
          </w:tcPr>
          <w:p w14:paraId="25044C12" w14:textId="77777777" w:rsidR="001E13F7" w:rsidRPr="008E52D0" w:rsidRDefault="001E13F7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64" w:type="dxa"/>
            <w:gridSpan w:val="2"/>
          </w:tcPr>
          <w:p w14:paraId="30E70AA2" w14:textId="5962548F" w:rsidR="001E13F7" w:rsidRPr="008E52D0" w:rsidRDefault="001852C3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Filter all users by selecting “Status Type”</w:t>
            </w:r>
          </w:p>
        </w:tc>
      </w:tr>
      <w:tr w:rsidR="003851D1" w:rsidRPr="008E52D0" w14:paraId="69BEC889" w14:textId="77777777" w:rsidTr="003851D1">
        <w:trPr>
          <w:trHeight w:val="339"/>
        </w:trPr>
        <w:tc>
          <w:tcPr>
            <w:tcW w:w="2560" w:type="dxa"/>
          </w:tcPr>
          <w:p w14:paraId="43FB3D78" w14:textId="5EF54322" w:rsidR="003851D1" w:rsidRDefault="003851D1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964" w:type="dxa"/>
            <w:gridSpan w:val="2"/>
          </w:tcPr>
          <w:p w14:paraId="1872088D" w14:textId="394B65F0" w:rsidR="003851D1" w:rsidRDefault="003851D1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927E23" wp14:editId="07772004">
                  <wp:extent cx="3273002" cy="2000168"/>
                  <wp:effectExtent l="0" t="0" r="381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 Shot 2016-10-26 at 11.46.56 PM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287" cy="2013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3F7" w:rsidRPr="008E52D0" w14:paraId="1B7D4F67" w14:textId="77777777" w:rsidTr="007C41F8">
        <w:trPr>
          <w:trHeight w:val="535"/>
        </w:trPr>
        <w:tc>
          <w:tcPr>
            <w:tcW w:w="2560" w:type="dxa"/>
          </w:tcPr>
          <w:p w14:paraId="664FA770" w14:textId="77777777" w:rsidR="001E13F7" w:rsidRPr="008E52D0" w:rsidRDefault="001E13F7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64" w:type="dxa"/>
            <w:gridSpan w:val="2"/>
          </w:tcPr>
          <w:p w14:paraId="18D76D00" w14:textId="548AE6EE" w:rsidR="001E13F7" w:rsidRPr="008E52D0" w:rsidRDefault="001852C3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Only those users with specified status type will display in the table.</w:t>
            </w:r>
          </w:p>
        </w:tc>
      </w:tr>
      <w:tr w:rsidR="003851D1" w:rsidRPr="008E52D0" w14:paraId="283C6C64" w14:textId="77777777" w:rsidTr="007C41F8">
        <w:trPr>
          <w:trHeight w:val="535"/>
        </w:trPr>
        <w:tc>
          <w:tcPr>
            <w:tcW w:w="2560" w:type="dxa"/>
          </w:tcPr>
          <w:p w14:paraId="0699F26D" w14:textId="33F6AE54" w:rsidR="003851D1" w:rsidRDefault="003851D1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64" w:type="dxa"/>
            <w:gridSpan w:val="2"/>
          </w:tcPr>
          <w:p w14:paraId="5AF5F171" w14:textId="05C1F53C" w:rsidR="003851D1" w:rsidRDefault="003851D1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197D8947" w14:textId="0008306E" w:rsidR="00F026E1" w:rsidRDefault="00F026E1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2A5ADF" w:rsidRPr="008E52D0" w14:paraId="4C0704B7" w14:textId="77777777" w:rsidTr="007C41F8">
        <w:trPr>
          <w:trHeight w:val="800"/>
        </w:trPr>
        <w:tc>
          <w:tcPr>
            <w:tcW w:w="2560" w:type="dxa"/>
          </w:tcPr>
          <w:p w14:paraId="6B43B83C" w14:textId="77777777" w:rsidR="002A5ADF" w:rsidRPr="008E52D0" w:rsidRDefault="002A5ADF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Functional requirement</w:t>
            </w:r>
          </w:p>
        </w:tc>
        <w:tc>
          <w:tcPr>
            <w:tcW w:w="5373" w:type="dxa"/>
          </w:tcPr>
          <w:p w14:paraId="1FFFC2BF" w14:textId="3105D620" w:rsidR="002A5ADF" w:rsidRPr="004B15A4" w:rsidRDefault="0007080B" w:rsidP="00714230">
            <w:pPr>
              <w:rPr>
                <w:rFonts w:asciiTheme="minorHAnsi" w:hAnsiTheme="minorHAnsi"/>
                <w:sz w:val="24"/>
                <w:szCs w:val="24"/>
              </w:rPr>
            </w:pPr>
            <w:r w:rsidRPr="004B15A4">
              <w:rPr>
                <w:rFonts w:asciiTheme="minorHAnsi" w:hAnsiTheme="minorHAnsi"/>
                <w:sz w:val="24"/>
                <w:szCs w:val="24"/>
              </w:rPr>
              <w:t xml:space="preserve">The system should provide a user with a GUI </w:t>
            </w:r>
            <w:r>
              <w:rPr>
                <w:rFonts w:asciiTheme="minorHAnsi" w:hAnsiTheme="minorHAnsi"/>
                <w:sz w:val="24"/>
                <w:szCs w:val="24"/>
              </w:rPr>
              <w:t>form to search for users of any type. The system should allow a user to filter users of any type by account status, Role, Country, Member Since Date.</w:t>
            </w:r>
          </w:p>
        </w:tc>
        <w:tc>
          <w:tcPr>
            <w:tcW w:w="1560" w:type="dxa"/>
          </w:tcPr>
          <w:p w14:paraId="31DED10F" w14:textId="1BD416DB" w:rsidR="002A5ADF" w:rsidRPr="008E52D0" w:rsidRDefault="002A5ADF" w:rsidP="001F451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4</w:t>
            </w:r>
            <w:r w:rsidR="007C41F8">
              <w:rPr>
                <w:rFonts w:asciiTheme="minorHAnsi" w:hAnsiTheme="minorHAnsi"/>
                <w:sz w:val="24"/>
                <w:szCs w:val="24"/>
              </w:rPr>
              <w:t>7</w:t>
            </w:r>
          </w:p>
        </w:tc>
      </w:tr>
      <w:tr w:rsidR="002A5ADF" w:rsidRPr="008E52D0" w14:paraId="30F596CA" w14:textId="77777777" w:rsidTr="003851D1">
        <w:trPr>
          <w:trHeight w:val="227"/>
        </w:trPr>
        <w:tc>
          <w:tcPr>
            <w:tcW w:w="2560" w:type="dxa"/>
          </w:tcPr>
          <w:p w14:paraId="444CB945" w14:textId="77777777" w:rsidR="002A5ADF" w:rsidRPr="008E52D0" w:rsidRDefault="002A5ADF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4E6C6F45" w14:textId="0F7D39F4" w:rsidR="002A5ADF" w:rsidRPr="008E52D0" w:rsidRDefault="002A5ADF" w:rsidP="002A5AD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Filter all users by selecting “Role”</w:t>
            </w:r>
          </w:p>
        </w:tc>
      </w:tr>
      <w:tr w:rsidR="003851D1" w:rsidRPr="008E52D0" w14:paraId="11DB8F55" w14:textId="77777777" w:rsidTr="003851D1">
        <w:trPr>
          <w:trHeight w:val="227"/>
        </w:trPr>
        <w:tc>
          <w:tcPr>
            <w:tcW w:w="2560" w:type="dxa"/>
          </w:tcPr>
          <w:p w14:paraId="5D928C5E" w14:textId="7625D459" w:rsidR="003851D1" w:rsidRDefault="003851D1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933" w:type="dxa"/>
            <w:gridSpan w:val="2"/>
          </w:tcPr>
          <w:p w14:paraId="5A1FD281" w14:textId="3929D177" w:rsidR="003851D1" w:rsidRDefault="003851D1" w:rsidP="002A5AD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455A058" wp14:editId="2515A381">
                  <wp:extent cx="3401802" cy="2076335"/>
                  <wp:effectExtent l="0" t="0" r="1905" b="698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 Shot 2016-10-26 at 11.44.31 PM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567" cy="2080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ADF" w:rsidRPr="008E52D0" w14:paraId="715D023A" w14:textId="77777777" w:rsidTr="003851D1">
        <w:trPr>
          <w:trHeight w:val="255"/>
        </w:trPr>
        <w:tc>
          <w:tcPr>
            <w:tcW w:w="2560" w:type="dxa"/>
          </w:tcPr>
          <w:p w14:paraId="58A68C5D" w14:textId="77777777" w:rsidR="002A5ADF" w:rsidRPr="008E52D0" w:rsidRDefault="002A5ADF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0863A27B" w14:textId="034EB845" w:rsidR="002A5ADF" w:rsidRPr="008E52D0" w:rsidRDefault="002A5ADF" w:rsidP="002A5AD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Only those users of specified role will display in the table.</w:t>
            </w:r>
          </w:p>
        </w:tc>
      </w:tr>
      <w:tr w:rsidR="003851D1" w:rsidRPr="008E52D0" w14:paraId="6DD52F67" w14:textId="77777777" w:rsidTr="003851D1">
        <w:trPr>
          <w:trHeight w:val="269"/>
        </w:trPr>
        <w:tc>
          <w:tcPr>
            <w:tcW w:w="2560" w:type="dxa"/>
          </w:tcPr>
          <w:p w14:paraId="1FE4B534" w14:textId="1A617916" w:rsidR="003851D1" w:rsidRDefault="003851D1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24084F41" w14:textId="06692A85" w:rsidR="003851D1" w:rsidRDefault="003851D1" w:rsidP="002A5AD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7F13E063" w14:textId="77777777" w:rsidR="002A5ADF" w:rsidRDefault="002A5ADF" w:rsidP="00E45648">
      <w:pPr>
        <w:pStyle w:val="BodyText"/>
        <w:ind w:left="0"/>
        <w:rPr>
          <w:rFonts w:asciiTheme="minorHAnsi" w:hAnsiTheme="minorHAnsi"/>
          <w:sz w:val="24"/>
          <w:szCs w:val="24"/>
        </w:rPr>
      </w:pPr>
    </w:p>
    <w:p w14:paraId="529CAE99" w14:textId="0CDBF6DD" w:rsidR="00281D39" w:rsidRDefault="001F4515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>Functional Requirement</w:t>
      </w:r>
      <w:r w:rsidR="006A5268" w:rsidRPr="006A5268">
        <w:rPr>
          <w:rFonts w:asciiTheme="minorHAnsi" w:hAnsiTheme="minorHAnsi"/>
          <w:b/>
          <w:sz w:val="24"/>
          <w:szCs w:val="24"/>
        </w:rPr>
        <w:t>: The system should allow a Reporter, Developer, Reviewer to clock up reputation points to be displayed in their user profile and whenever their name is used in commenting or bug reporting or bug solving</w:t>
      </w:r>
      <w:r w:rsidR="006A5268">
        <w:rPr>
          <w:rFonts w:asciiTheme="minorHAnsi" w:hAnsiTheme="minorHAnsi"/>
          <w:b/>
          <w:sz w:val="24"/>
          <w:szCs w:val="24"/>
        </w:rPr>
        <w:t>.</w:t>
      </w:r>
    </w:p>
    <w:p w14:paraId="195B9EF3" w14:textId="41EB0CA7" w:rsidR="006A5268" w:rsidRPr="00175C87" w:rsidRDefault="006A5268" w:rsidP="00E45648">
      <w:pPr>
        <w:pStyle w:val="BodyText"/>
        <w:ind w:left="0"/>
        <w:rPr>
          <w:rFonts w:asciiTheme="minorHAnsi" w:hAnsiTheme="minorHAnsi"/>
          <w:b/>
          <w:color w:val="FF0000"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6A5268" w:rsidRPr="008E52D0" w14:paraId="63CD2448" w14:textId="77777777" w:rsidTr="00370607">
        <w:trPr>
          <w:trHeight w:val="1471"/>
        </w:trPr>
        <w:tc>
          <w:tcPr>
            <w:tcW w:w="2560" w:type="dxa"/>
          </w:tcPr>
          <w:p w14:paraId="62B6101A" w14:textId="77777777" w:rsidR="006A5268" w:rsidRPr="008E52D0" w:rsidRDefault="006A526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7D9494C0" w14:textId="5446E807" w:rsidR="006A5268" w:rsidRPr="006A5268" w:rsidRDefault="006A5268" w:rsidP="006A526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6A5268">
              <w:rPr>
                <w:rFonts w:asciiTheme="minorHAnsi" w:hAnsiTheme="minorHAnsi"/>
                <w:sz w:val="24"/>
                <w:szCs w:val="24"/>
              </w:rPr>
              <w:t>The system should allow a Reporter, Developer, Reviewer to clock up reputation points to be displayed in their user profile and whenever their name is used in commenting or bug reporting or bug solving.</w:t>
            </w:r>
          </w:p>
        </w:tc>
        <w:tc>
          <w:tcPr>
            <w:tcW w:w="1560" w:type="dxa"/>
          </w:tcPr>
          <w:p w14:paraId="481B8BC0" w14:textId="7CDD533A" w:rsidR="006A5268" w:rsidRPr="008E52D0" w:rsidRDefault="006A5268" w:rsidP="001269F4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C41F8">
              <w:rPr>
                <w:rFonts w:asciiTheme="minorHAnsi" w:hAnsiTheme="minorHAnsi"/>
                <w:sz w:val="24"/>
                <w:szCs w:val="24"/>
              </w:rPr>
              <w:t>50</w:t>
            </w:r>
          </w:p>
        </w:tc>
      </w:tr>
      <w:tr w:rsidR="006A5268" w:rsidRPr="008E52D0" w14:paraId="4E319BF6" w14:textId="77777777" w:rsidTr="00370607">
        <w:trPr>
          <w:trHeight w:val="297"/>
        </w:trPr>
        <w:tc>
          <w:tcPr>
            <w:tcW w:w="2560" w:type="dxa"/>
          </w:tcPr>
          <w:p w14:paraId="4FF5CEB3" w14:textId="77777777" w:rsidR="006A5268" w:rsidRPr="008E52D0" w:rsidRDefault="006A526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24077C20" w14:textId="46C1CAF3" w:rsidR="006A5268" w:rsidRPr="008E52D0" w:rsidRDefault="006061B1" w:rsidP="00714230">
            <w:pPr>
              <w:rPr>
                <w:rFonts w:asciiTheme="minorHAnsi" w:hAnsiTheme="minorHAnsi"/>
                <w:sz w:val="24"/>
                <w:szCs w:val="24"/>
              </w:rPr>
            </w:pPr>
            <w:r w:rsidRPr="006061B1">
              <w:rPr>
                <w:rFonts w:asciiTheme="minorHAnsi" w:hAnsiTheme="minorHAnsi"/>
                <w:color w:val="FF0000"/>
                <w:sz w:val="24"/>
                <w:szCs w:val="24"/>
              </w:rPr>
              <w:t>Functionality to gain a reputation point to be added</w:t>
            </w:r>
          </w:p>
        </w:tc>
      </w:tr>
      <w:tr w:rsidR="00370607" w:rsidRPr="008E52D0" w14:paraId="32511548" w14:textId="77777777" w:rsidTr="003851D1">
        <w:trPr>
          <w:trHeight w:val="437"/>
        </w:trPr>
        <w:tc>
          <w:tcPr>
            <w:tcW w:w="2560" w:type="dxa"/>
          </w:tcPr>
          <w:p w14:paraId="112CE206" w14:textId="6BAA2BE5" w:rsidR="00370607" w:rsidRDefault="00370607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933" w:type="dxa"/>
            <w:gridSpan w:val="2"/>
          </w:tcPr>
          <w:p w14:paraId="01E7BD2D" w14:textId="3E03E32A" w:rsidR="00370607" w:rsidRPr="006061B1" w:rsidRDefault="00370607" w:rsidP="00714230">
            <w:pPr>
              <w:rPr>
                <w:rFonts w:asciiTheme="minorHAnsi" w:hAnsiTheme="minorHAnsi"/>
                <w:color w:val="FF0000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color w:val="FF0000"/>
                <w:sz w:val="24"/>
                <w:szCs w:val="24"/>
                <w:lang w:eastAsia="zh-CN"/>
              </w:rPr>
              <w:drawing>
                <wp:inline distT="0" distB="0" distL="0" distR="0" wp14:anchorId="362E94E8" wp14:editId="49E76DFA">
                  <wp:extent cx="2472902" cy="2085059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 Shot 2016-10-26 at 11.51.31 PM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134" cy="208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268" w:rsidRPr="008E52D0" w14:paraId="5651C0BB" w14:textId="77777777" w:rsidTr="00370607">
        <w:trPr>
          <w:trHeight w:val="368"/>
        </w:trPr>
        <w:tc>
          <w:tcPr>
            <w:tcW w:w="2560" w:type="dxa"/>
          </w:tcPr>
          <w:p w14:paraId="6038F904" w14:textId="77777777" w:rsidR="006A5268" w:rsidRPr="008E52D0" w:rsidRDefault="006A526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Expected output</w:t>
            </w:r>
          </w:p>
        </w:tc>
        <w:tc>
          <w:tcPr>
            <w:tcW w:w="6933" w:type="dxa"/>
            <w:gridSpan w:val="2"/>
          </w:tcPr>
          <w:p w14:paraId="04B607B1" w14:textId="5A48663E" w:rsidR="006A5268" w:rsidRPr="008E52D0" w:rsidRDefault="00F9369A" w:rsidP="006061B1">
            <w:pPr>
              <w:rPr>
                <w:rFonts w:asciiTheme="minorHAnsi" w:hAnsiTheme="minorHAnsi"/>
                <w:sz w:val="24"/>
                <w:szCs w:val="24"/>
              </w:rPr>
            </w:pPr>
            <w:r w:rsidRPr="006061B1">
              <w:rPr>
                <w:rFonts w:asciiTheme="minorHAnsi" w:hAnsiTheme="minorHAnsi"/>
                <w:color w:val="FF0000"/>
                <w:sz w:val="24"/>
                <w:szCs w:val="24"/>
              </w:rPr>
              <w:t xml:space="preserve">Reputation points have increased after correct submission of </w:t>
            </w:r>
            <w:r w:rsidR="006061B1" w:rsidRPr="006061B1">
              <w:rPr>
                <w:rFonts w:asciiTheme="minorHAnsi" w:hAnsiTheme="minorHAnsi"/>
                <w:color w:val="FF0000"/>
                <w:sz w:val="24"/>
                <w:szCs w:val="24"/>
              </w:rPr>
              <w:t xml:space="preserve">? </w:t>
            </w:r>
            <w:r w:rsidRPr="006061B1">
              <w:rPr>
                <w:rFonts w:asciiTheme="minorHAnsi" w:hAnsiTheme="minorHAnsi"/>
                <w:color w:val="FF0000"/>
                <w:sz w:val="24"/>
                <w:szCs w:val="24"/>
              </w:rPr>
              <w:t>bugs.</w:t>
            </w:r>
          </w:p>
        </w:tc>
      </w:tr>
      <w:tr w:rsidR="00370607" w:rsidRPr="008E52D0" w14:paraId="3E259A85" w14:textId="77777777" w:rsidTr="00370607">
        <w:trPr>
          <w:trHeight w:val="368"/>
        </w:trPr>
        <w:tc>
          <w:tcPr>
            <w:tcW w:w="2560" w:type="dxa"/>
          </w:tcPr>
          <w:p w14:paraId="5EEC1A34" w14:textId="43A5BCDA" w:rsidR="00370607" w:rsidRDefault="00370607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22B613E2" w14:textId="484ADD8C" w:rsidR="00370607" w:rsidRPr="00370607" w:rsidRDefault="00370607" w:rsidP="006061B1">
            <w:pPr>
              <w:rPr>
                <w:rFonts w:asciiTheme="minorHAnsi" w:hAnsiTheme="minorHAnsi"/>
                <w:color w:val="000000" w:themeColor="text1"/>
                <w:sz w:val="24"/>
                <w:szCs w:val="24"/>
              </w:rPr>
            </w:pPr>
            <w:r>
              <w:rPr>
                <w:rFonts w:asciiTheme="minorHAnsi" w:hAnsiTheme="minorHAnsi"/>
                <w:color w:val="000000" w:themeColor="text1"/>
                <w:sz w:val="24"/>
                <w:szCs w:val="24"/>
              </w:rPr>
              <w:t>Pass</w:t>
            </w:r>
          </w:p>
        </w:tc>
      </w:tr>
    </w:tbl>
    <w:p w14:paraId="1BC30707" w14:textId="77777777" w:rsidR="006A5268" w:rsidRDefault="006A5268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87407C" w:rsidRPr="008E52D0" w14:paraId="3B1C33AB" w14:textId="77777777" w:rsidTr="007C41F8">
        <w:trPr>
          <w:trHeight w:val="800"/>
        </w:trPr>
        <w:tc>
          <w:tcPr>
            <w:tcW w:w="2560" w:type="dxa"/>
          </w:tcPr>
          <w:p w14:paraId="63AC88BA" w14:textId="77777777" w:rsidR="0087407C" w:rsidRPr="008E52D0" w:rsidRDefault="0087407C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6D06303E" w14:textId="77777777" w:rsidR="0087407C" w:rsidRPr="006A5268" w:rsidRDefault="0087407C" w:rsidP="00714230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6A5268">
              <w:rPr>
                <w:rFonts w:asciiTheme="minorHAnsi" w:hAnsiTheme="minorHAnsi"/>
                <w:sz w:val="24"/>
                <w:szCs w:val="24"/>
              </w:rPr>
              <w:t>The system should allow a Reporter, Developer, Reviewer to clock up reputation points to be displayed in their user profile and whenever their name is used in commenting or bug reporting or bug solving.</w:t>
            </w:r>
          </w:p>
        </w:tc>
        <w:tc>
          <w:tcPr>
            <w:tcW w:w="1560" w:type="dxa"/>
          </w:tcPr>
          <w:p w14:paraId="2175B136" w14:textId="05887B8F" w:rsidR="0087407C" w:rsidRPr="008E52D0" w:rsidRDefault="0087407C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5</w:t>
            </w:r>
            <w:r w:rsidR="007C41F8">
              <w:rPr>
                <w:rFonts w:asciiTheme="minorHAnsi" w:hAnsiTheme="minorHAnsi"/>
                <w:sz w:val="24"/>
                <w:szCs w:val="24"/>
              </w:rPr>
              <w:t>1</w:t>
            </w:r>
          </w:p>
        </w:tc>
      </w:tr>
      <w:tr w:rsidR="0087407C" w:rsidRPr="008E52D0" w14:paraId="2A07BEB0" w14:textId="77777777" w:rsidTr="00370607">
        <w:trPr>
          <w:trHeight w:val="618"/>
        </w:trPr>
        <w:tc>
          <w:tcPr>
            <w:tcW w:w="2560" w:type="dxa"/>
          </w:tcPr>
          <w:p w14:paraId="43F6F2CC" w14:textId="77777777" w:rsidR="0087407C" w:rsidRPr="008E52D0" w:rsidRDefault="0087407C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73CD677B" w14:textId="49B2F80F" w:rsidR="0087407C" w:rsidRPr="006061B1" w:rsidRDefault="006061B1" w:rsidP="00E7524D">
            <w:pPr>
              <w:rPr>
                <w:rFonts w:asciiTheme="minorHAnsi" w:hAnsiTheme="minorHAnsi"/>
                <w:color w:val="FF0000"/>
                <w:sz w:val="24"/>
                <w:szCs w:val="24"/>
              </w:rPr>
            </w:pPr>
            <w:r w:rsidRPr="006061B1">
              <w:rPr>
                <w:rFonts w:asciiTheme="minorHAnsi" w:hAnsiTheme="minorHAnsi"/>
                <w:color w:val="FF0000"/>
                <w:sz w:val="24"/>
                <w:szCs w:val="24"/>
              </w:rPr>
              <w:t>Functionality for the successful fix of a bug and a reputation point gained for a developer</w:t>
            </w:r>
            <w:r>
              <w:rPr>
                <w:rFonts w:asciiTheme="minorHAnsi" w:hAnsiTheme="minorHAnsi"/>
                <w:color w:val="FF0000"/>
                <w:sz w:val="24"/>
                <w:szCs w:val="24"/>
              </w:rPr>
              <w:t xml:space="preserve"> to be added</w:t>
            </w:r>
          </w:p>
        </w:tc>
      </w:tr>
      <w:tr w:rsidR="00370607" w:rsidRPr="008E52D0" w14:paraId="53F5BBB6" w14:textId="77777777" w:rsidTr="00370607">
        <w:trPr>
          <w:trHeight w:val="618"/>
        </w:trPr>
        <w:tc>
          <w:tcPr>
            <w:tcW w:w="2560" w:type="dxa"/>
          </w:tcPr>
          <w:p w14:paraId="1025AAA4" w14:textId="152F1BEC" w:rsidR="00370607" w:rsidRDefault="00370607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933" w:type="dxa"/>
            <w:gridSpan w:val="2"/>
          </w:tcPr>
          <w:p w14:paraId="101014AC" w14:textId="260FA315" w:rsidR="00370607" w:rsidRPr="006061B1" w:rsidRDefault="009212B9" w:rsidP="00E7524D">
            <w:pPr>
              <w:rPr>
                <w:rFonts w:asciiTheme="minorHAnsi" w:hAnsiTheme="minorHAnsi"/>
                <w:color w:val="FF0000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color w:val="FF0000"/>
                <w:sz w:val="24"/>
                <w:szCs w:val="24"/>
                <w:lang w:eastAsia="zh-CN"/>
              </w:rPr>
              <w:drawing>
                <wp:inline distT="0" distB="0" distL="0" distR="0" wp14:anchorId="40F0253C" wp14:editId="19370552">
                  <wp:extent cx="2930102" cy="247399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 Shot 2016-10-27 at 12.03.43 AM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213" cy="247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407C" w:rsidRPr="008E52D0" w14:paraId="57711B6E" w14:textId="77777777" w:rsidTr="007C41F8">
        <w:trPr>
          <w:trHeight w:val="535"/>
        </w:trPr>
        <w:tc>
          <w:tcPr>
            <w:tcW w:w="2560" w:type="dxa"/>
          </w:tcPr>
          <w:p w14:paraId="062B3A16" w14:textId="77777777" w:rsidR="0087407C" w:rsidRPr="008E52D0" w:rsidRDefault="0087407C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436010CB" w14:textId="36F49261" w:rsidR="0087407C" w:rsidRPr="008E52D0" w:rsidRDefault="0087407C" w:rsidP="006061B1">
            <w:pPr>
              <w:rPr>
                <w:rFonts w:asciiTheme="minorHAnsi" w:hAnsiTheme="minorHAnsi"/>
                <w:sz w:val="24"/>
                <w:szCs w:val="24"/>
              </w:rPr>
            </w:pPr>
            <w:r w:rsidRPr="006061B1">
              <w:rPr>
                <w:rFonts w:asciiTheme="minorHAnsi" w:hAnsiTheme="minorHAnsi"/>
                <w:color w:val="FF0000"/>
                <w:sz w:val="24"/>
                <w:szCs w:val="24"/>
              </w:rPr>
              <w:t xml:space="preserve">Reputation points have increased after correct submission of </w:t>
            </w:r>
            <w:r w:rsidR="006061B1" w:rsidRPr="006061B1">
              <w:rPr>
                <w:rFonts w:asciiTheme="minorHAnsi" w:hAnsiTheme="minorHAnsi"/>
                <w:color w:val="FF0000"/>
                <w:sz w:val="24"/>
                <w:szCs w:val="24"/>
              </w:rPr>
              <w:t>?</w:t>
            </w:r>
            <w:r w:rsidR="00E7524D" w:rsidRPr="006061B1">
              <w:rPr>
                <w:rFonts w:asciiTheme="minorHAnsi" w:hAnsiTheme="minorHAnsi"/>
                <w:color w:val="FF0000"/>
                <w:sz w:val="24"/>
                <w:szCs w:val="24"/>
              </w:rPr>
              <w:t xml:space="preserve"> bug fix.</w:t>
            </w:r>
          </w:p>
        </w:tc>
      </w:tr>
      <w:tr w:rsidR="009212B9" w:rsidRPr="008E52D0" w14:paraId="2BE055C2" w14:textId="77777777" w:rsidTr="009212B9">
        <w:trPr>
          <w:trHeight w:val="254"/>
        </w:trPr>
        <w:tc>
          <w:tcPr>
            <w:tcW w:w="2560" w:type="dxa"/>
          </w:tcPr>
          <w:p w14:paraId="469A835D" w14:textId="03BEC956" w:rsidR="009212B9" w:rsidRDefault="009212B9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30AE5ADB" w14:textId="3F31D482" w:rsidR="009212B9" w:rsidRPr="009212B9" w:rsidRDefault="009212B9" w:rsidP="006061B1">
            <w:pPr>
              <w:rPr>
                <w:rFonts w:asciiTheme="minorHAnsi" w:hAnsiTheme="minorHAnsi"/>
                <w:color w:val="000000" w:themeColor="text1"/>
                <w:sz w:val="24"/>
                <w:szCs w:val="24"/>
              </w:rPr>
            </w:pPr>
            <w:r>
              <w:rPr>
                <w:rFonts w:asciiTheme="minorHAnsi" w:hAnsiTheme="minorHAnsi"/>
                <w:color w:val="000000" w:themeColor="text1"/>
                <w:sz w:val="24"/>
                <w:szCs w:val="24"/>
              </w:rPr>
              <w:t xml:space="preserve">Pass </w:t>
            </w:r>
          </w:p>
        </w:tc>
      </w:tr>
    </w:tbl>
    <w:p w14:paraId="339DE969" w14:textId="77777777" w:rsidR="009212B9" w:rsidRDefault="009212B9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603BDF7D" w14:textId="7D86B36A" w:rsidR="00B42FB2" w:rsidRDefault="004C1F4E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Pr="004C1F4E">
        <w:rPr>
          <w:rFonts w:asciiTheme="minorHAnsi" w:hAnsiTheme="minorHAnsi"/>
          <w:b/>
          <w:sz w:val="24"/>
          <w:szCs w:val="24"/>
        </w:rPr>
        <w:t>The system should provide a Triager with a GUI to Assign bugs to developers. This GUI shows all currently un-assigned bugs and all developers.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B42FB2" w:rsidRPr="008E52D0" w14:paraId="2008793E" w14:textId="77777777" w:rsidTr="007C41F8">
        <w:trPr>
          <w:trHeight w:val="800"/>
        </w:trPr>
        <w:tc>
          <w:tcPr>
            <w:tcW w:w="2560" w:type="dxa"/>
          </w:tcPr>
          <w:p w14:paraId="4E3228CB" w14:textId="77777777" w:rsidR="00B42FB2" w:rsidRPr="008E52D0" w:rsidRDefault="00B42FB2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7553DBAB" w14:textId="2B05C2C8" w:rsidR="00B42FB2" w:rsidRPr="008A759A" w:rsidRDefault="00B42FB2" w:rsidP="00714230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4C1F4E">
              <w:rPr>
                <w:rFonts w:asciiTheme="minorHAnsi" w:hAnsiTheme="minorHAnsi"/>
                <w:b/>
                <w:sz w:val="24"/>
                <w:szCs w:val="24"/>
              </w:rPr>
              <w:t>The system should provide a Triager with a GUI to Assign bugs to developers. This GUI shows all currently un-assigned bugs and all developers.</w:t>
            </w:r>
          </w:p>
        </w:tc>
        <w:tc>
          <w:tcPr>
            <w:tcW w:w="1560" w:type="dxa"/>
          </w:tcPr>
          <w:p w14:paraId="2D1F2CDA" w14:textId="689FC8EA" w:rsidR="00B42FB2" w:rsidRPr="008E52D0" w:rsidRDefault="00B42FB2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5</w:t>
            </w:r>
            <w:r w:rsidR="007C41F8">
              <w:rPr>
                <w:rFonts w:asciiTheme="minorHAnsi" w:hAnsiTheme="minorHAnsi"/>
                <w:sz w:val="24"/>
                <w:szCs w:val="24"/>
              </w:rPr>
              <w:t>2</w:t>
            </w:r>
          </w:p>
        </w:tc>
      </w:tr>
      <w:tr w:rsidR="00B42FB2" w:rsidRPr="008E52D0" w14:paraId="0A9133B1" w14:textId="77777777" w:rsidTr="009212B9">
        <w:trPr>
          <w:trHeight w:val="395"/>
        </w:trPr>
        <w:tc>
          <w:tcPr>
            <w:tcW w:w="2560" w:type="dxa"/>
          </w:tcPr>
          <w:p w14:paraId="00201565" w14:textId="77777777" w:rsidR="00B42FB2" w:rsidRPr="008E52D0" w:rsidRDefault="00B42FB2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69E17D4F" w14:textId="055FFFAD" w:rsidR="00B42FB2" w:rsidRPr="008E52D0" w:rsidRDefault="00E34E84" w:rsidP="00E34E84">
            <w:pPr>
              <w:rPr>
                <w:rFonts w:asciiTheme="minorHAnsi" w:hAnsiTheme="minorHAnsi"/>
                <w:sz w:val="24"/>
                <w:szCs w:val="24"/>
              </w:rPr>
            </w:pPr>
            <w:r w:rsidRPr="006061B1">
              <w:rPr>
                <w:rFonts w:asciiTheme="minorHAnsi" w:hAnsiTheme="minorHAnsi"/>
                <w:color w:val="FF0000"/>
                <w:sz w:val="24"/>
                <w:szCs w:val="24"/>
              </w:rPr>
              <w:t xml:space="preserve">Functionality to </w:t>
            </w:r>
            <w:r>
              <w:rPr>
                <w:rFonts w:asciiTheme="minorHAnsi" w:hAnsiTheme="minorHAnsi"/>
                <w:color w:val="FF0000"/>
                <w:sz w:val="24"/>
                <w:szCs w:val="24"/>
              </w:rPr>
              <w:t xml:space="preserve">access Assign Bug </w:t>
            </w:r>
            <w:proofErr w:type="spellStart"/>
            <w:r>
              <w:rPr>
                <w:rFonts w:asciiTheme="minorHAnsi" w:hAnsiTheme="minorHAnsi"/>
                <w:color w:val="FF0000"/>
                <w:sz w:val="24"/>
                <w:szCs w:val="24"/>
              </w:rPr>
              <w:t>gui</w:t>
            </w:r>
            <w:proofErr w:type="spellEnd"/>
          </w:p>
        </w:tc>
      </w:tr>
      <w:tr w:rsidR="009212B9" w:rsidRPr="008E52D0" w14:paraId="29DBEB31" w14:textId="77777777" w:rsidTr="009212B9">
        <w:trPr>
          <w:trHeight w:val="395"/>
        </w:trPr>
        <w:tc>
          <w:tcPr>
            <w:tcW w:w="2560" w:type="dxa"/>
          </w:tcPr>
          <w:p w14:paraId="7061F157" w14:textId="0712BD79" w:rsidR="009212B9" w:rsidRDefault="009212B9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787489EB" w14:textId="77777777" w:rsidR="009212B9" w:rsidRPr="006061B1" w:rsidRDefault="009212B9" w:rsidP="00E34E84">
            <w:pPr>
              <w:rPr>
                <w:rFonts w:asciiTheme="minorHAnsi" w:hAnsiTheme="minorHAnsi"/>
                <w:color w:val="FF0000"/>
                <w:sz w:val="24"/>
                <w:szCs w:val="24"/>
              </w:rPr>
            </w:pPr>
          </w:p>
        </w:tc>
      </w:tr>
      <w:tr w:rsidR="00B42FB2" w:rsidRPr="008E52D0" w14:paraId="1F8D4D38" w14:textId="77777777" w:rsidTr="007C41F8">
        <w:trPr>
          <w:trHeight w:val="535"/>
        </w:trPr>
        <w:tc>
          <w:tcPr>
            <w:tcW w:w="2560" w:type="dxa"/>
          </w:tcPr>
          <w:p w14:paraId="7F78D60D" w14:textId="77777777" w:rsidR="00B42FB2" w:rsidRPr="008E52D0" w:rsidRDefault="00B42FB2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59B8BF3C" w14:textId="02997120" w:rsidR="00B42FB2" w:rsidRPr="008E52D0" w:rsidRDefault="00AF48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will display showi</w:t>
            </w:r>
            <w:r w:rsidR="006871BC">
              <w:rPr>
                <w:rFonts w:asciiTheme="minorHAnsi" w:hAnsiTheme="minorHAnsi"/>
                <w:sz w:val="24"/>
                <w:szCs w:val="24"/>
              </w:rPr>
              <w:t>ng all un-assigned bugs and a drop down list of developer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user names.</w:t>
            </w:r>
          </w:p>
        </w:tc>
      </w:tr>
    </w:tbl>
    <w:p w14:paraId="73F9B8C4" w14:textId="77777777" w:rsidR="00B42FB2" w:rsidRDefault="00B42FB2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628F02A4" w14:textId="77777777" w:rsidR="004F201B" w:rsidRDefault="004F201B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4F201B" w:rsidRPr="008E52D0" w14:paraId="5A370CE9" w14:textId="77777777" w:rsidTr="009212B9">
        <w:trPr>
          <w:trHeight w:val="885"/>
        </w:trPr>
        <w:tc>
          <w:tcPr>
            <w:tcW w:w="2560" w:type="dxa"/>
          </w:tcPr>
          <w:p w14:paraId="7D048A40" w14:textId="77777777" w:rsidR="004F201B" w:rsidRPr="008E52D0" w:rsidRDefault="004F201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Functional requirement</w:t>
            </w:r>
          </w:p>
        </w:tc>
        <w:tc>
          <w:tcPr>
            <w:tcW w:w="5373" w:type="dxa"/>
          </w:tcPr>
          <w:p w14:paraId="3238C5D1" w14:textId="77777777" w:rsidR="004F201B" w:rsidRPr="008A759A" w:rsidRDefault="004F201B" w:rsidP="00714230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>The system should provide a Triager with a GUI to Assign bugs to developers. This GUI shows all currently un-assigned bugs and all developers.</w:t>
            </w:r>
          </w:p>
        </w:tc>
        <w:tc>
          <w:tcPr>
            <w:tcW w:w="1560" w:type="dxa"/>
          </w:tcPr>
          <w:p w14:paraId="4709B379" w14:textId="6CCC3C3C" w:rsidR="004F201B" w:rsidRPr="008E52D0" w:rsidRDefault="004F201B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5</w:t>
            </w:r>
            <w:r w:rsidR="007C41F8">
              <w:rPr>
                <w:rFonts w:asciiTheme="minorHAnsi" w:hAnsiTheme="minorHAnsi"/>
                <w:sz w:val="24"/>
                <w:szCs w:val="24"/>
              </w:rPr>
              <w:t>3</w:t>
            </w:r>
          </w:p>
        </w:tc>
      </w:tr>
      <w:tr w:rsidR="004F201B" w:rsidRPr="008E52D0" w14:paraId="2ED1F4F6" w14:textId="77777777" w:rsidTr="009212B9">
        <w:trPr>
          <w:trHeight w:val="577"/>
        </w:trPr>
        <w:tc>
          <w:tcPr>
            <w:tcW w:w="2560" w:type="dxa"/>
          </w:tcPr>
          <w:p w14:paraId="0CF72C53" w14:textId="77777777" w:rsidR="004F201B" w:rsidRPr="008E52D0" w:rsidRDefault="004F201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016C324A" w14:textId="27347126" w:rsidR="004F201B" w:rsidRPr="008E52D0" w:rsidRDefault="006871BC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Click </w:t>
            </w:r>
            <w:r w:rsidR="00E34E84">
              <w:rPr>
                <w:rFonts w:asciiTheme="minorHAnsi" w:hAnsiTheme="minorHAnsi"/>
                <w:sz w:val="24"/>
                <w:szCs w:val="24"/>
              </w:rPr>
              <w:t xml:space="preserve">on </w:t>
            </w:r>
            <w:r>
              <w:rPr>
                <w:rFonts w:asciiTheme="minorHAnsi" w:hAnsiTheme="minorHAnsi"/>
                <w:sz w:val="24"/>
                <w:szCs w:val="24"/>
              </w:rPr>
              <w:t>bug to assign. Then choose developer’s name from drop down list. Click Assign Bug button.</w:t>
            </w:r>
          </w:p>
        </w:tc>
      </w:tr>
      <w:tr w:rsidR="009212B9" w:rsidRPr="008E52D0" w14:paraId="25782189" w14:textId="77777777" w:rsidTr="009212B9">
        <w:trPr>
          <w:trHeight w:val="577"/>
        </w:trPr>
        <w:tc>
          <w:tcPr>
            <w:tcW w:w="2560" w:type="dxa"/>
          </w:tcPr>
          <w:p w14:paraId="0E5C4C1F" w14:textId="661BE844" w:rsidR="009212B9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933" w:type="dxa"/>
            <w:gridSpan w:val="2"/>
          </w:tcPr>
          <w:p w14:paraId="05E10B38" w14:textId="77777777" w:rsidR="009212B9" w:rsidRDefault="009212B9" w:rsidP="00714230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  <w:tr w:rsidR="004F201B" w:rsidRPr="008E52D0" w14:paraId="1B1E9F35" w14:textId="77777777" w:rsidTr="007C41F8">
        <w:trPr>
          <w:trHeight w:val="535"/>
        </w:trPr>
        <w:tc>
          <w:tcPr>
            <w:tcW w:w="2560" w:type="dxa"/>
          </w:tcPr>
          <w:p w14:paraId="47AF3E0F" w14:textId="77777777" w:rsidR="004F201B" w:rsidRPr="008E52D0" w:rsidRDefault="004F201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28ECAFBD" w14:textId="47E3B495" w:rsidR="004F201B" w:rsidRPr="008E52D0" w:rsidRDefault="006871BC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informs the manager the bug has been assigned to the specific developer user name.</w:t>
            </w:r>
          </w:p>
        </w:tc>
      </w:tr>
    </w:tbl>
    <w:p w14:paraId="2365373B" w14:textId="77777777" w:rsidR="004F201B" w:rsidRDefault="004F201B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50379BC7" w14:textId="3DAB62A0" w:rsidR="004F201B" w:rsidRDefault="00754933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Pr="001538C5">
        <w:rPr>
          <w:rFonts w:asciiTheme="minorHAnsi" w:hAnsiTheme="minorHAnsi"/>
          <w:b/>
          <w:sz w:val="24"/>
          <w:szCs w:val="24"/>
        </w:rPr>
        <w:t>The system should provide a Triager a GUI to Check for duplicate and/or invalid bug submissions and take appropriate actions regarding the bug.</w:t>
      </w:r>
    </w:p>
    <w:p w14:paraId="73A7C153" w14:textId="77777777" w:rsidR="001538C5" w:rsidRDefault="001538C5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1538C5" w:rsidRPr="008E52D0" w14:paraId="0ADC9A13" w14:textId="77777777" w:rsidTr="007C41F8">
        <w:trPr>
          <w:trHeight w:val="800"/>
        </w:trPr>
        <w:tc>
          <w:tcPr>
            <w:tcW w:w="2560" w:type="dxa"/>
          </w:tcPr>
          <w:p w14:paraId="7CFB603D" w14:textId="77777777" w:rsidR="001538C5" w:rsidRPr="008E52D0" w:rsidRDefault="001538C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2A7F9DF" w14:textId="40D2CFB3" w:rsidR="001538C5" w:rsidRPr="008A759A" w:rsidRDefault="001538C5" w:rsidP="001538C5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Triager with a GUI to </w:t>
            </w:r>
            <w:r>
              <w:rPr>
                <w:rFonts w:asciiTheme="minorHAnsi" w:hAnsiTheme="minorHAnsi"/>
                <w:sz w:val="24"/>
                <w:szCs w:val="24"/>
              </w:rPr>
              <w:t>Check for duplicate and/or invalid bug submissions and take appropriate actions regarding the bug.</w:t>
            </w:r>
          </w:p>
        </w:tc>
        <w:tc>
          <w:tcPr>
            <w:tcW w:w="1560" w:type="dxa"/>
          </w:tcPr>
          <w:p w14:paraId="1129C7A4" w14:textId="2B31F8AE" w:rsidR="001538C5" w:rsidRPr="008E52D0" w:rsidRDefault="001538C5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5</w:t>
            </w:r>
            <w:r w:rsidR="007C41F8">
              <w:rPr>
                <w:rFonts w:asciiTheme="minorHAnsi" w:hAnsiTheme="minorHAnsi"/>
                <w:sz w:val="24"/>
                <w:szCs w:val="24"/>
              </w:rPr>
              <w:t>4</w:t>
            </w:r>
          </w:p>
        </w:tc>
      </w:tr>
      <w:tr w:rsidR="001538C5" w:rsidRPr="008E52D0" w14:paraId="49068B92" w14:textId="77777777" w:rsidTr="007C41F8">
        <w:trPr>
          <w:trHeight w:val="759"/>
        </w:trPr>
        <w:tc>
          <w:tcPr>
            <w:tcW w:w="2560" w:type="dxa"/>
          </w:tcPr>
          <w:p w14:paraId="4C0F86EB" w14:textId="77777777" w:rsidR="001538C5" w:rsidRPr="008E52D0" w:rsidRDefault="001538C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0AB7D22C" w14:textId="7867475D" w:rsidR="001538C5" w:rsidRPr="008E52D0" w:rsidRDefault="001538C5" w:rsidP="00714230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  <w:tr w:rsidR="001538C5" w:rsidRPr="008E52D0" w14:paraId="6CFAFC23" w14:textId="77777777" w:rsidTr="007C41F8">
        <w:trPr>
          <w:trHeight w:val="535"/>
        </w:trPr>
        <w:tc>
          <w:tcPr>
            <w:tcW w:w="2560" w:type="dxa"/>
          </w:tcPr>
          <w:p w14:paraId="1B25329D" w14:textId="77777777" w:rsidR="001538C5" w:rsidRPr="008E52D0" w:rsidRDefault="001538C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7D136AF4" w14:textId="2D29A795" w:rsidR="001538C5" w:rsidRPr="008E52D0" w:rsidRDefault="001538C5" w:rsidP="00714230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14:paraId="167F20BF" w14:textId="77777777" w:rsidR="00E95F22" w:rsidRDefault="00E95F22" w:rsidP="00E95F22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30F7337D" w14:textId="26180D2A" w:rsidR="00E95F22" w:rsidRPr="00E95F22" w:rsidRDefault="00E95F22" w:rsidP="00E95F22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Pr="00E95F22">
        <w:rPr>
          <w:rFonts w:asciiTheme="minorHAnsi" w:hAnsiTheme="minorHAnsi"/>
          <w:b/>
          <w:sz w:val="24"/>
          <w:szCs w:val="24"/>
        </w:rPr>
        <w:t>The system should provide a Triager with a GUI to view current bugs assigned to each developer.</w:t>
      </w:r>
    </w:p>
    <w:tbl>
      <w:tblPr>
        <w:tblStyle w:val="TableGrid"/>
        <w:tblW w:w="9544" w:type="dxa"/>
        <w:tblLook w:val="04A0" w:firstRow="1" w:lastRow="0" w:firstColumn="1" w:lastColumn="0" w:noHBand="0" w:noVBand="1"/>
      </w:tblPr>
      <w:tblGrid>
        <w:gridCol w:w="2560"/>
        <w:gridCol w:w="5373"/>
        <w:gridCol w:w="1611"/>
      </w:tblGrid>
      <w:tr w:rsidR="00E95F22" w:rsidRPr="008E52D0" w14:paraId="7F5A9720" w14:textId="77777777" w:rsidTr="007C41F8">
        <w:trPr>
          <w:trHeight w:val="800"/>
        </w:trPr>
        <w:tc>
          <w:tcPr>
            <w:tcW w:w="2560" w:type="dxa"/>
          </w:tcPr>
          <w:p w14:paraId="2091A5CF" w14:textId="77777777" w:rsidR="00E95F22" w:rsidRPr="008E52D0" w:rsidRDefault="00E95F22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0E92AD80" w14:textId="06280076" w:rsidR="00E95F22" w:rsidRPr="008A759A" w:rsidRDefault="00E95F22" w:rsidP="00E95F22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Triager with a GUI to </w:t>
            </w:r>
            <w:r>
              <w:rPr>
                <w:rFonts w:asciiTheme="minorHAnsi" w:hAnsiTheme="minorHAnsi"/>
                <w:sz w:val="24"/>
                <w:szCs w:val="24"/>
              </w:rPr>
              <w:t>view current bugs assigned to each developer.</w:t>
            </w:r>
          </w:p>
        </w:tc>
        <w:tc>
          <w:tcPr>
            <w:tcW w:w="1611" w:type="dxa"/>
          </w:tcPr>
          <w:p w14:paraId="2C16BCED" w14:textId="15869777" w:rsidR="00E95F22" w:rsidRPr="008E52D0" w:rsidRDefault="00E95F22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5</w:t>
            </w:r>
            <w:r w:rsidR="007C41F8">
              <w:rPr>
                <w:rFonts w:asciiTheme="minorHAnsi" w:hAnsiTheme="minorHAnsi"/>
                <w:sz w:val="24"/>
                <w:szCs w:val="24"/>
              </w:rPr>
              <w:t>5</w:t>
            </w:r>
          </w:p>
        </w:tc>
      </w:tr>
      <w:tr w:rsidR="00E95F22" w:rsidRPr="008E52D0" w14:paraId="3CB64A44" w14:textId="77777777" w:rsidTr="004B6498">
        <w:trPr>
          <w:trHeight w:val="367"/>
        </w:trPr>
        <w:tc>
          <w:tcPr>
            <w:tcW w:w="2560" w:type="dxa"/>
          </w:tcPr>
          <w:p w14:paraId="5164AE52" w14:textId="77777777" w:rsidR="00E95F22" w:rsidRPr="008E52D0" w:rsidRDefault="00E95F22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84" w:type="dxa"/>
            <w:gridSpan w:val="2"/>
          </w:tcPr>
          <w:p w14:paraId="1E8057D5" w14:textId="578F9A7D" w:rsidR="00E95F22" w:rsidRPr="008E52D0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Filter the bug by developer</w:t>
            </w:r>
          </w:p>
        </w:tc>
      </w:tr>
      <w:tr w:rsidR="004B6498" w:rsidRPr="008E52D0" w14:paraId="547A5BC4" w14:textId="77777777" w:rsidTr="004B6498">
        <w:trPr>
          <w:trHeight w:val="367"/>
        </w:trPr>
        <w:tc>
          <w:tcPr>
            <w:tcW w:w="2560" w:type="dxa"/>
          </w:tcPr>
          <w:p w14:paraId="04874E3D" w14:textId="607DE8DA" w:rsidR="004B6498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84" w:type="dxa"/>
            <w:gridSpan w:val="2"/>
          </w:tcPr>
          <w:p w14:paraId="55D12B63" w14:textId="0C223C51" w:rsidR="004B6498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870957E" wp14:editId="17548C25">
                  <wp:extent cx="3910965" cy="1765366"/>
                  <wp:effectExtent l="0" t="0" r="635" b="1270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16-10-27 at 12.16.46 AM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772" cy="176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F22" w:rsidRPr="008E52D0" w14:paraId="28B91149" w14:textId="77777777" w:rsidTr="004B6498">
        <w:trPr>
          <w:trHeight w:val="339"/>
        </w:trPr>
        <w:tc>
          <w:tcPr>
            <w:tcW w:w="2560" w:type="dxa"/>
          </w:tcPr>
          <w:p w14:paraId="384BDBE9" w14:textId="77777777" w:rsidR="00E95F22" w:rsidRPr="008E52D0" w:rsidRDefault="00E95F22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84" w:type="dxa"/>
            <w:gridSpan w:val="2"/>
          </w:tcPr>
          <w:p w14:paraId="51403EE1" w14:textId="032E79C9" w:rsidR="00E95F22" w:rsidRPr="008E52D0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Display all the bugs which are assigned to this developer</w:t>
            </w:r>
          </w:p>
        </w:tc>
      </w:tr>
      <w:tr w:rsidR="004B6498" w:rsidRPr="008E52D0" w14:paraId="4B20ACFF" w14:textId="77777777" w:rsidTr="004B6498">
        <w:trPr>
          <w:trHeight w:val="339"/>
        </w:trPr>
        <w:tc>
          <w:tcPr>
            <w:tcW w:w="2560" w:type="dxa"/>
          </w:tcPr>
          <w:p w14:paraId="6C3D9846" w14:textId="3F999757" w:rsidR="004B6498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84" w:type="dxa"/>
            <w:gridSpan w:val="2"/>
          </w:tcPr>
          <w:p w14:paraId="1207AA65" w14:textId="024FC33E" w:rsidR="004B6498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791836B2" w14:textId="77777777" w:rsidR="00E95F22" w:rsidRDefault="00E95F22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562388B9" w14:textId="76EA6B3A" w:rsidR="00E95F22" w:rsidRDefault="008F428F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Pr="008F428F">
        <w:rPr>
          <w:rFonts w:asciiTheme="minorHAnsi" w:hAnsiTheme="minorHAnsi"/>
          <w:b/>
          <w:sz w:val="24"/>
          <w:szCs w:val="24"/>
        </w:rPr>
        <w:t>The system should provide a facility for the developer to change the status of the bug. A developer can only change a bug assigned to them.</w:t>
      </w:r>
    </w:p>
    <w:tbl>
      <w:tblPr>
        <w:tblStyle w:val="TableGrid"/>
        <w:tblW w:w="9524" w:type="dxa"/>
        <w:tblLook w:val="04A0" w:firstRow="1" w:lastRow="0" w:firstColumn="1" w:lastColumn="0" w:noHBand="0" w:noVBand="1"/>
      </w:tblPr>
      <w:tblGrid>
        <w:gridCol w:w="2560"/>
        <w:gridCol w:w="5373"/>
        <w:gridCol w:w="1591"/>
      </w:tblGrid>
      <w:tr w:rsidR="008F428F" w:rsidRPr="008E52D0" w14:paraId="4FD6AB40" w14:textId="77777777" w:rsidTr="007C41F8">
        <w:trPr>
          <w:trHeight w:val="800"/>
        </w:trPr>
        <w:tc>
          <w:tcPr>
            <w:tcW w:w="2560" w:type="dxa"/>
          </w:tcPr>
          <w:p w14:paraId="30779597" w14:textId="77777777" w:rsidR="008F428F" w:rsidRPr="008E52D0" w:rsidRDefault="008F428F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76B29685" w14:textId="0A2A526D" w:rsidR="008F428F" w:rsidRPr="008A759A" w:rsidRDefault="008F428F" w:rsidP="008F428F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r>
              <w:rPr>
                <w:rFonts w:asciiTheme="minorHAnsi" w:hAnsiTheme="minorHAnsi"/>
                <w:sz w:val="24"/>
                <w:szCs w:val="24"/>
              </w:rPr>
              <w:t>facility for the developer to change the status of the bug. A developer can only change a bug assigned to them</w:t>
            </w:r>
          </w:p>
        </w:tc>
        <w:tc>
          <w:tcPr>
            <w:tcW w:w="1591" w:type="dxa"/>
          </w:tcPr>
          <w:p w14:paraId="3C457643" w14:textId="6EA7799B" w:rsidR="008F428F" w:rsidRPr="008E52D0" w:rsidRDefault="008F428F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5</w:t>
            </w:r>
            <w:r w:rsidR="007C41F8">
              <w:rPr>
                <w:rFonts w:asciiTheme="minorHAnsi" w:hAnsiTheme="minorHAnsi"/>
                <w:sz w:val="24"/>
                <w:szCs w:val="24"/>
              </w:rPr>
              <w:t>6</w:t>
            </w:r>
          </w:p>
        </w:tc>
      </w:tr>
      <w:tr w:rsidR="008F428F" w:rsidRPr="008E52D0" w14:paraId="6FC51886" w14:textId="77777777" w:rsidTr="007C41F8">
        <w:trPr>
          <w:trHeight w:val="759"/>
        </w:trPr>
        <w:tc>
          <w:tcPr>
            <w:tcW w:w="2560" w:type="dxa"/>
          </w:tcPr>
          <w:p w14:paraId="797497F4" w14:textId="77777777" w:rsidR="008F428F" w:rsidRPr="008E52D0" w:rsidRDefault="008F428F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64" w:type="dxa"/>
            <w:gridSpan w:val="2"/>
          </w:tcPr>
          <w:p w14:paraId="08F66674" w14:textId="77777777" w:rsidR="008F428F" w:rsidRPr="008E52D0" w:rsidRDefault="008F428F" w:rsidP="00714230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  <w:tr w:rsidR="008F428F" w:rsidRPr="008E52D0" w14:paraId="63FBBF7E" w14:textId="77777777" w:rsidTr="007C41F8">
        <w:trPr>
          <w:trHeight w:val="535"/>
        </w:trPr>
        <w:tc>
          <w:tcPr>
            <w:tcW w:w="2560" w:type="dxa"/>
          </w:tcPr>
          <w:p w14:paraId="774AC935" w14:textId="77777777" w:rsidR="008F428F" w:rsidRPr="008E52D0" w:rsidRDefault="008F428F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64" w:type="dxa"/>
            <w:gridSpan w:val="2"/>
          </w:tcPr>
          <w:p w14:paraId="0B15F244" w14:textId="77777777" w:rsidR="008F428F" w:rsidRPr="008E52D0" w:rsidRDefault="008F428F" w:rsidP="00714230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14:paraId="627CF657" w14:textId="77777777" w:rsidR="008F428F" w:rsidRDefault="008F428F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421272DD" w14:textId="57B37465" w:rsidR="00107195" w:rsidRDefault="00107195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Pr="00107195">
        <w:rPr>
          <w:rFonts w:asciiTheme="minorHAnsi" w:hAnsiTheme="minorHAnsi"/>
          <w:b/>
          <w:sz w:val="24"/>
          <w:szCs w:val="24"/>
        </w:rPr>
        <w:t>The system should provide a System Admin with a GUI to view current bugs assigned to each developer.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107195" w:rsidRPr="008E52D0" w14:paraId="32CD3251" w14:textId="77777777" w:rsidTr="007C41F8">
        <w:trPr>
          <w:trHeight w:val="800"/>
        </w:trPr>
        <w:tc>
          <w:tcPr>
            <w:tcW w:w="2560" w:type="dxa"/>
          </w:tcPr>
          <w:p w14:paraId="738D5393" w14:textId="77777777" w:rsidR="00107195" w:rsidRPr="008E52D0" w:rsidRDefault="0010719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0FCC246B" w14:textId="713C0D20" w:rsidR="00107195" w:rsidRPr="008A759A" w:rsidRDefault="00107195" w:rsidP="00107195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System Admin with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to view current bugs assigned to each developer</w:t>
            </w:r>
          </w:p>
        </w:tc>
        <w:tc>
          <w:tcPr>
            <w:tcW w:w="1560" w:type="dxa"/>
          </w:tcPr>
          <w:p w14:paraId="259DD3A5" w14:textId="254DFF9D" w:rsidR="00107195" w:rsidRPr="008E52D0" w:rsidRDefault="00107195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5</w:t>
            </w:r>
            <w:r w:rsidR="007C41F8">
              <w:rPr>
                <w:rFonts w:asciiTheme="minorHAnsi" w:hAnsiTheme="minorHAnsi"/>
                <w:sz w:val="24"/>
                <w:szCs w:val="24"/>
              </w:rPr>
              <w:t>7</w:t>
            </w:r>
          </w:p>
        </w:tc>
      </w:tr>
      <w:tr w:rsidR="004B6498" w:rsidRPr="008E52D0" w14:paraId="08443A99" w14:textId="77777777" w:rsidTr="00B624DB">
        <w:trPr>
          <w:trHeight w:val="311"/>
        </w:trPr>
        <w:tc>
          <w:tcPr>
            <w:tcW w:w="2560" w:type="dxa"/>
          </w:tcPr>
          <w:p w14:paraId="05100AF2" w14:textId="77777777" w:rsidR="004B6498" w:rsidRPr="008E52D0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53809E42" w14:textId="5F56A03A" w:rsidR="004B6498" w:rsidRPr="008E52D0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Filter the bug by developer</w:t>
            </w:r>
          </w:p>
        </w:tc>
      </w:tr>
      <w:tr w:rsidR="004B6498" w:rsidRPr="008E52D0" w14:paraId="775F7452" w14:textId="77777777" w:rsidTr="007C41F8">
        <w:trPr>
          <w:trHeight w:val="535"/>
        </w:trPr>
        <w:tc>
          <w:tcPr>
            <w:tcW w:w="2560" w:type="dxa"/>
          </w:tcPr>
          <w:p w14:paraId="3C88B348" w14:textId="08D0C315" w:rsidR="004B6498" w:rsidRPr="008E52D0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6352B7BB" w14:textId="194DC3A3" w:rsidR="004B6498" w:rsidRPr="008E52D0" w:rsidRDefault="004B649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75713A3" wp14:editId="429942BC">
                  <wp:extent cx="3910965" cy="1765366"/>
                  <wp:effectExtent l="0" t="0" r="635" b="1270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16-10-27 at 12.16.46 AM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772" cy="176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498" w:rsidRPr="008E52D0" w14:paraId="6CC20237" w14:textId="77777777" w:rsidTr="00B624DB">
        <w:trPr>
          <w:trHeight w:val="325"/>
        </w:trPr>
        <w:tc>
          <w:tcPr>
            <w:tcW w:w="2560" w:type="dxa"/>
          </w:tcPr>
          <w:p w14:paraId="7AF689D5" w14:textId="2573048C" w:rsidR="004B6498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5F12BBF8" w14:textId="69DBF21D" w:rsidR="004B6498" w:rsidRDefault="004B6498" w:rsidP="00714230">
            <w:pP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Display all the bugs which are assigned to this developer</w:t>
            </w:r>
          </w:p>
        </w:tc>
      </w:tr>
      <w:tr w:rsidR="00B624DB" w:rsidRPr="008E52D0" w14:paraId="3D22D0D7" w14:textId="77777777" w:rsidTr="00B624DB">
        <w:trPr>
          <w:trHeight w:val="325"/>
        </w:trPr>
        <w:tc>
          <w:tcPr>
            <w:tcW w:w="2560" w:type="dxa"/>
          </w:tcPr>
          <w:p w14:paraId="349E6402" w14:textId="7004697D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3B6F6FDA" w14:textId="74B98BD7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2CBD41AD" w14:textId="77777777" w:rsidR="00107195" w:rsidRDefault="00107195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14936568" w14:textId="3892B5E6" w:rsidR="00107195" w:rsidRDefault="00E20B35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Requirements: </w:t>
      </w:r>
      <w:r w:rsidRPr="00E20B35">
        <w:rPr>
          <w:rFonts w:asciiTheme="minorHAnsi" w:hAnsiTheme="minorHAnsi"/>
          <w:b/>
          <w:sz w:val="24"/>
          <w:szCs w:val="24"/>
        </w:rPr>
        <w:t>The system should provide a Reporter with a GUI to export Bug Reports into a word document, pdf or html file. This can include all statistical analysis of the System.</w:t>
      </w:r>
    </w:p>
    <w:tbl>
      <w:tblPr>
        <w:tblStyle w:val="TableGrid"/>
        <w:tblW w:w="9524" w:type="dxa"/>
        <w:tblLook w:val="04A0" w:firstRow="1" w:lastRow="0" w:firstColumn="1" w:lastColumn="0" w:noHBand="0" w:noVBand="1"/>
      </w:tblPr>
      <w:tblGrid>
        <w:gridCol w:w="2560"/>
        <w:gridCol w:w="5373"/>
        <w:gridCol w:w="1591"/>
      </w:tblGrid>
      <w:tr w:rsidR="006C1636" w:rsidRPr="008E52D0" w14:paraId="62AD1A32" w14:textId="77777777" w:rsidTr="007C41F8">
        <w:trPr>
          <w:trHeight w:val="800"/>
        </w:trPr>
        <w:tc>
          <w:tcPr>
            <w:tcW w:w="2560" w:type="dxa"/>
          </w:tcPr>
          <w:p w14:paraId="1152FCE3" w14:textId="77777777" w:rsidR="006C1636" w:rsidRPr="008E52D0" w:rsidRDefault="006C163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37BC5194" w14:textId="4681E687" w:rsidR="006C1636" w:rsidRPr="008A759A" w:rsidRDefault="006C1636" w:rsidP="006C1636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Reporter with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to export Bug Reports into a word document, pdf or html file. This can include all statistical analysis of the System.</w:t>
            </w:r>
          </w:p>
        </w:tc>
        <w:tc>
          <w:tcPr>
            <w:tcW w:w="1591" w:type="dxa"/>
          </w:tcPr>
          <w:p w14:paraId="4E926EAF" w14:textId="7BC13597" w:rsidR="006C1636" w:rsidRPr="008E52D0" w:rsidRDefault="006C1636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5</w:t>
            </w:r>
            <w:r w:rsidR="007C41F8">
              <w:rPr>
                <w:rFonts w:asciiTheme="minorHAnsi" w:hAnsiTheme="minorHAnsi"/>
                <w:sz w:val="24"/>
                <w:szCs w:val="24"/>
              </w:rPr>
              <w:t>8</w:t>
            </w:r>
          </w:p>
        </w:tc>
      </w:tr>
      <w:tr w:rsidR="006C1636" w:rsidRPr="008E52D0" w14:paraId="100D6818" w14:textId="77777777" w:rsidTr="007C41F8">
        <w:trPr>
          <w:trHeight w:val="759"/>
        </w:trPr>
        <w:tc>
          <w:tcPr>
            <w:tcW w:w="2560" w:type="dxa"/>
          </w:tcPr>
          <w:p w14:paraId="25D2DC36" w14:textId="77777777" w:rsidR="006C1636" w:rsidRPr="008E52D0" w:rsidRDefault="006C163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 xml:space="preserve">Input </w:t>
            </w:r>
          </w:p>
        </w:tc>
        <w:tc>
          <w:tcPr>
            <w:tcW w:w="6964" w:type="dxa"/>
            <w:gridSpan w:val="2"/>
          </w:tcPr>
          <w:p w14:paraId="2556DA9C" w14:textId="77777777" w:rsidR="006C1636" w:rsidRPr="008E52D0" w:rsidRDefault="006C1636" w:rsidP="00714230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  <w:tr w:rsidR="006C1636" w:rsidRPr="008E52D0" w14:paraId="74993658" w14:textId="77777777" w:rsidTr="007C41F8">
        <w:trPr>
          <w:trHeight w:val="535"/>
        </w:trPr>
        <w:tc>
          <w:tcPr>
            <w:tcW w:w="2560" w:type="dxa"/>
          </w:tcPr>
          <w:p w14:paraId="6D5F16E4" w14:textId="77777777" w:rsidR="006C1636" w:rsidRPr="008E52D0" w:rsidRDefault="006C163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64" w:type="dxa"/>
            <w:gridSpan w:val="2"/>
          </w:tcPr>
          <w:p w14:paraId="73FE0F2D" w14:textId="77777777" w:rsidR="006C1636" w:rsidRPr="008E52D0" w:rsidRDefault="006C1636" w:rsidP="00714230">
            <w:pPr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14:paraId="3FBD61F9" w14:textId="77777777" w:rsidR="006C1636" w:rsidRDefault="006C1636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5F646FFC" w14:textId="28EF1B3A" w:rsidR="006C1636" w:rsidRDefault="00734B5D" w:rsidP="004A174C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Requirements: </w:t>
      </w:r>
      <w:r w:rsidRPr="00734B5D">
        <w:rPr>
          <w:rFonts w:asciiTheme="minorHAnsi" w:hAnsiTheme="minorHAnsi"/>
          <w:b/>
          <w:sz w:val="24"/>
          <w:szCs w:val="24"/>
        </w:rPr>
        <w:t>The system should provide users a GUI form to search for bugs of any type.</w:t>
      </w:r>
      <w:r>
        <w:rPr>
          <w:rFonts w:asciiTheme="minorHAnsi" w:hAnsiTheme="minorHAnsi"/>
          <w:b/>
          <w:sz w:val="24"/>
          <w:szCs w:val="24"/>
        </w:rPr>
        <w:t xml:space="preserve"> </w:t>
      </w:r>
      <w:r w:rsidRPr="00734B5D">
        <w:rPr>
          <w:rFonts w:asciiTheme="minorHAnsi" w:hAnsiTheme="minorHAnsi"/>
          <w:b/>
          <w:sz w:val="24"/>
          <w:szCs w:val="24"/>
        </w:rPr>
        <w:t xml:space="preserve">Search criteria include: Application, </w:t>
      </w:r>
      <w:r w:rsidR="000A457D">
        <w:rPr>
          <w:rFonts w:asciiTheme="minorHAnsi" w:hAnsiTheme="minorHAnsi"/>
          <w:b/>
          <w:sz w:val="24"/>
          <w:szCs w:val="24"/>
        </w:rPr>
        <w:t>ID, Description, Product, User, Developer.</w:t>
      </w:r>
    </w:p>
    <w:p w14:paraId="16BEAC5E" w14:textId="77777777" w:rsidR="0065724E" w:rsidRDefault="0065724E" w:rsidP="004A174C">
      <w:pPr>
        <w:spacing w:line="276" w:lineRule="auto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734B5D" w:rsidRPr="008E52D0" w14:paraId="60304F73" w14:textId="77777777" w:rsidTr="00B624DB">
        <w:trPr>
          <w:trHeight w:val="688"/>
        </w:trPr>
        <w:tc>
          <w:tcPr>
            <w:tcW w:w="2560" w:type="dxa"/>
          </w:tcPr>
          <w:p w14:paraId="49F740DD" w14:textId="77777777" w:rsidR="00734B5D" w:rsidRPr="008E52D0" w:rsidRDefault="00734B5D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D803880" w14:textId="32816CFE" w:rsidR="00734B5D" w:rsidRPr="008A759A" w:rsidRDefault="00734B5D" w:rsidP="00734B5D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form to search for bugs of any type. </w:t>
            </w:r>
          </w:p>
        </w:tc>
        <w:tc>
          <w:tcPr>
            <w:tcW w:w="1560" w:type="dxa"/>
          </w:tcPr>
          <w:p w14:paraId="2B0454A7" w14:textId="19F993CA" w:rsidR="00734B5D" w:rsidRPr="008E52D0" w:rsidRDefault="00734B5D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5</w:t>
            </w:r>
            <w:r w:rsidR="007C41F8">
              <w:rPr>
                <w:rFonts w:asciiTheme="minorHAnsi" w:hAnsiTheme="minorHAnsi"/>
                <w:sz w:val="24"/>
                <w:szCs w:val="24"/>
              </w:rPr>
              <w:t>9</w:t>
            </w:r>
          </w:p>
        </w:tc>
      </w:tr>
      <w:tr w:rsidR="00734B5D" w:rsidRPr="008E52D0" w14:paraId="5606B929" w14:textId="77777777" w:rsidTr="007C41F8">
        <w:trPr>
          <w:trHeight w:val="759"/>
        </w:trPr>
        <w:tc>
          <w:tcPr>
            <w:tcW w:w="2560" w:type="dxa"/>
          </w:tcPr>
          <w:p w14:paraId="3864E53D" w14:textId="77777777" w:rsidR="00734B5D" w:rsidRPr="008E52D0" w:rsidRDefault="00734B5D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11BB35AC" w14:textId="34B8C283" w:rsidR="00734B5D" w:rsidRPr="008E52D0" w:rsidRDefault="00734B5D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bug search system via the main window</w:t>
            </w:r>
            <w:r w:rsidR="00086075">
              <w:rPr>
                <w:rFonts w:asciiTheme="minorHAnsi" w:hAnsiTheme="minorHAnsi"/>
                <w:sz w:val="24"/>
                <w:szCs w:val="24"/>
              </w:rPr>
              <w:t xml:space="preserve">, </w:t>
            </w:r>
            <w:r w:rsidR="00D20A41">
              <w:rPr>
                <w:rFonts w:asciiTheme="minorHAnsi" w:hAnsiTheme="minorHAnsi"/>
                <w:sz w:val="24"/>
                <w:szCs w:val="24"/>
              </w:rPr>
              <w:t>enter a valid bug ID in the search text box. S</w:t>
            </w:r>
            <w:r w:rsidR="00086075">
              <w:rPr>
                <w:rFonts w:asciiTheme="minorHAnsi" w:hAnsiTheme="minorHAnsi"/>
                <w:sz w:val="24"/>
                <w:szCs w:val="24"/>
              </w:rPr>
              <w:t>elect ID check box and click on Search button</w:t>
            </w:r>
          </w:p>
        </w:tc>
      </w:tr>
      <w:tr w:rsidR="00B624DB" w:rsidRPr="008E52D0" w14:paraId="3F190F9F" w14:textId="77777777" w:rsidTr="007C41F8">
        <w:trPr>
          <w:trHeight w:val="759"/>
        </w:trPr>
        <w:tc>
          <w:tcPr>
            <w:tcW w:w="2560" w:type="dxa"/>
          </w:tcPr>
          <w:p w14:paraId="2496D8FC" w14:textId="68322B98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4A0F1157" w14:textId="32BB0693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BF801AE" wp14:editId="3528663D">
                  <wp:extent cx="3158702" cy="1045477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16-10-27 at 12.23.09 AM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094" cy="1057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B5D" w:rsidRPr="008E52D0" w14:paraId="17F98D8B" w14:textId="77777777" w:rsidTr="007C41F8">
        <w:trPr>
          <w:trHeight w:val="535"/>
        </w:trPr>
        <w:tc>
          <w:tcPr>
            <w:tcW w:w="2560" w:type="dxa"/>
          </w:tcPr>
          <w:p w14:paraId="5AFA4424" w14:textId="77777777" w:rsidR="00734B5D" w:rsidRPr="008E52D0" w:rsidRDefault="00734B5D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4E1508A5" w14:textId="0FBE0968" w:rsidR="00734B5D" w:rsidRPr="008E52D0" w:rsidRDefault="0008607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bug with the ID entered will display in the table on the main window.</w:t>
            </w:r>
          </w:p>
        </w:tc>
      </w:tr>
      <w:tr w:rsidR="00B624DB" w:rsidRPr="008E52D0" w14:paraId="72035F01" w14:textId="77777777" w:rsidTr="00B624DB">
        <w:trPr>
          <w:trHeight w:val="381"/>
        </w:trPr>
        <w:tc>
          <w:tcPr>
            <w:tcW w:w="2560" w:type="dxa"/>
          </w:tcPr>
          <w:p w14:paraId="27E97C6A" w14:textId="5542E424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4356BFA8" w14:textId="0237273A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pass</w:t>
            </w:r>
          </w:p>
        </w:tc>
      </w:tr>
    </w:tbl>
    <w:p w14:paraId="31AA91F0" w14:textId="77777777" w:rsidR="004A174C" w:rsidRDefault="004A174C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D20A41" w:rsidRPr="008E52D0" w14:paraId="5D877FDA" w14:textId="77777777" w:rsidTr="00B624DB">
        <w:trPr>
          <w:trHeight w:val="605"/>
        </w:trPr>
        <w:tc>
          <w:tcPr>
            <w:tcW w:w="2560" w:type="dxa"/>
          </w:tcPr>
          <w:p w14:paraId="0049A7E1" w14:textId="77777777" w:rsidR="00D20A41" w:rsidRPr="008E52D0" w:rsidRDefault="00D20A4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4BA1E29" w14:textId="77777777" w:rsidR="00D20A41" w:rsidRPr="008A759A" w:rsidRDefault="00D20A41" w:rsidP="002068B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form to search for bugs of any type. </w:t>
            </w:r>
          </w:p>
        </w:tc>
        <w:tc>
          <w:tcPr>
            <w:tcW w:w="1560" w:type="dxa"/>
          </w:tcPr>
          <w:p w14:paraId="1323BFF3" w14:textId="6E498838" w:rsidR="00D20A41" w:rsidRPr="008E52D0" w:rsidRDefault="00D20A41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C41F8">
              <w:rPr>
                <w:rFonts w:asciiTheme="minorHAnsi" w:hAnsiTheme="minorHAnsi"/>
                <w:sz w:val="24"/>
                <w:szCs w:val="24"/>
              </w:rPr>
              <w:t>60</w:t>
            </w:r>
          </w:p>
        </w:tc>
      </w:tr>
      <w:tr w:rsidR="00D20A41" w:rsidRPr="008E52D0" w14:paraId="09E8C4F1" w14:textId="77777777" w:rsidTr="007C41F8">
        <w:trPr>
          <w:trHeight w:val="759"/>
        </w:trPr>
        <w:tc>
          <w:tcPr>
            <w:tcW w:w="2560" w:type="dxa"/>
          </w:tcPr>
          <w:p w14:paraId="3240BF57" w14:textId="77777777" w:rsidR="00D20A41" w:rsidRPr="008E52D0" w:rsidRDefault="00D20A4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78F92AB8" w14:textId="210C70B9" w:rsidR="00D20A41" w:rsidRPr="008E52D0" w:rsidRDefault="00D20A41" w:rsidP="00B17A9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an invalid bug ID</w:t>
            </w:r>
            <w:r w:rsidR="00B17A99">
              <w:rPr>
                <w:rFonts w:asciiTheme="minorHAnsi" w:hAnsiTheme="minorHAnsi"/>
                <w:sz w:val="24"/>
                <w:szCs w:val="24"/>
              </w:rPr>
              <w:t>, (</w:t>
            </w:r>
            <w:proofErr w:type="spellStart"/>
            <w:r w:rsidR="00B17A99">
              <w:rPr>
                <w:rFonts w:asciiTheme="minorHAnsi" w:hAnsiTheme="minorHAnsi"/>
                <w:sz w:val="24"/>
                <w:szCs w:val="24"/>
              </w:rPr>
              <w:t>ie</w:t>
            </w:r>
            <w:proofErr w:type="spellEnd"/>
            <w:r w:rsidR="00B17A99">
              <w:rPr>
                <w:rFonts w:asciiTheme="minorHAnsi" w:hAnsiTheme="minorHAnsi"/>
                <w:sz w:val="24"/>
                <w:szCs w:val="24"/>
              </w:rPr>
              <w:t xml:space="preserve"> one that is not in the database)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into search text box via the main window. Select ID check box and click on Search button</w:t>
            </w:r>
            <w:r w:rsidR="00B17A99">
              <w:rPr>
                <w:rFonts w:asciiTheme="minorHAnsi" w:hAnsiTheme="minorHAnsi"/>
                <w:sz w:val="24"/>
                <w:szCs w:val="24"/>
              </w:rPr>
              <w:t>.</w:t>
            </w:r>
          </w:p>
        </w:tc>
      </w:tr>
      <w:tr w:rsidR="00B624DB" w:rsidRPr="008E52D0" w14:paraId="0E81C20B" w14:textId="77777777" w:rsidTr="007C41F8">
        <w:trPr>
          <w:trHeight w:val="759"/>
        </w:trPr>
        <w:tc>
          <w:tcPr>
            <w:tcW w:w="2560" w:type="dxa"/>
          </w:tcPr>
          <w:p w14:paraId="5387F8D2" w14:textId="09C6C8FA" w:rsidR="00B624DB" w:rsidRDefault="00B624D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22616C3A" w14:textId="12FE19AB" w:rsidR="00B624DB" w:rsidRDefault="00B624DB" w:rsidP="00B17A99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92B64DA" wp14:editId="61A6B5D6">
                  <wp:extent cx="3682365" cy="1071663"/>
                  <wp:effectExtent l="0" t="0" r="63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 Shot 2016-10-27 at 12.24.20 AM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593" cy="107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A41" w:rsidRPr="008E52D0" w14:paraId="51F7693D" w14:textId="77777777" w:rsidTr="00B624DB">
        <w:trPr>
          <w:trHeight w:val="366"/>
        </w:trPr>
        <w:tc>
          <w:tcPr>
            <w:tcW w:w="2560" w:type="dxa"/>
          </w:tcPr>
          <w:p w14:paraId="41D7FAD6" w14:textId="77777777" w:rsidR="00D20A41" w:rsidRPr="008E52D0" w:rsidRDefault="00D20A4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15BEC0CE" w14:textId="45A8DCA5" w:rsidR="00D20A41" w:rsidRPr="008E52D0" w:rsidRDefault="00B624D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Nothing will be displayed in the main screen.</w:t>
            </w:r>
          </w:p>
        </w:tc>
      </w:tr>
      <w:tr w:rsidR="00B624DB" w:rsidRPr="008E52D0" w14:paraId="487CEC08" w14:textId="77777777" w:rsidTr="00B624DB">
        <w:trPr>
          <w:trHeight w:val="366"/>
        </w:trPr>
        <w:tc>
          <w:tcPr>
            <w:tcW w:w="2560" w:type="dxa"/>
          </w:tcPr>
          <w:p w14:paraId="0C6C3FA9" w14:textId="7BFB53EF" w:rsidR="00B624DB" w:rsidRDefault="00B624D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2FD2E3E1" w14:textId="2512CDE8" w:rsidR="00B624DB" w:rsidRDefault="00B624D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6A314C51" w14:textId="77777777" w:rsidR="00D20A41" w:rsidRDefault="00D20A41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524" w:type="dxa"/>
        <w:tblLook w:val="04A0" w:firstRow="1" w:lastRow="0" w:firstColumn="1" w:lastColumn="0" w:noHBand="0" w:noVBand="1"/>
      </w:tblPr>
      <w:tblGrid>
        <w:gridCol w:w="2560"/>
        <w:gridCol w:w="5373"/>
        <w:gridCol w:w="1591"/>
      </w:tblGrid>
      <w:tr w:rsidR="00086075" w:rsidRPr="008E52D0" w14:paraId="578D22C4" w14:textId="77777777" w:rsidTr="007C41F8">
        <w:trPr>
          <w:trHeight w:val="800"/>
        </w:trPr>
        <w:tc>
          <w:tcPr>
            <w:tcW w:w="2560" w:type="dxa"/>
          </w:tcPr>
          <w:p w14:paraId="311228BB" w14:textId="77777777" w:rsidR="00086075" w:rsidRPr="008E52D0" w:rsidRDefault="0008607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Functional requirement</w:t>
            </w:r>
          </w:p>
        </w:tc>
        <w:tc>
          <w:tcPr>
            <w:tcW w:w="5373" w:type="dxa"/>
          </w:tcPr>
          <w:p w14:paraId="20B15917" w14:textId="77777777" w:rsidR="00086075" w:rsidRPr="008A759A" w:rsidRDefault="00086075" w:rsidP="00714230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form to search for bugs of any type. </w:t>
            </w:r>
          </w:p>
        </w:tc>
        <w:tc>
          <w:tcPr>
            <w:tcW w:w="1591" w:type="dxa"/>
          </w:tcPr>
          <w:p w14:paraId="4EB381F3" w14:textId="75BB016F" w:rsidR="00086075" w:rsidRPr="008E52D0" w:rsidRDefault="00086075" w:rsidP="00777E9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6</w:t>
            </w:r>
            <w:r w:rsidR="007C41F8">
              <w:rPr>
                <w:rFonts w:asciiTheme="minorHAnsi" w:hAnsiTheme="minorHAnsi"/>
                <w:sz w:val="24"/>
                <w:szCs w:val="24"/>
              </w:rPr>
              <w:t>1</w:t>
            </w:r>
          </w:p>
        </w:tc>
      </w:tr>
      <w:tr w:rsidR="00086075" w:rsidRPr="008E52D0" w14:paraId="4A1735A6" w14:textId="77777777" w:rsidTr="00B624DB">
        <w:trPr>
          <w:trHeight w:val="633"/>
        </w:trPr>
        <w:tc>
          <w:tcPr>
            <w:tcW w:w="2560" w:type="dxa"/>
          </w:tcPr>
          <w:p w14:paraId="5C7B8AB9" w14:textId="77777777" w:rsidR="00086075" w:rsidRPr="008E52D0" w:rsidRDefault="0008607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64" w:type="dxa"/>
            <w:gridSpan w:val="2"/>
          </w:tcPr>
          <w:p w14:paraId="0A85CD07" w14:textId="553AC79C" w:rsidR="00086075" w:rsidRPr="008E52D0" w:rsidRDefault="0008607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a description into Search text field, click Description check box then click Search button</w:t>
            </w:r>
          </w:p>
        </w:tc>
      </w:tr>
      <w:tr w:rsidR="00B624DB" w:rsidRPr="008E52D0" w14:paraId="39D39653" w14:textId="77777777" w:rsidTr="00B624DB">
        <w:trPr>
          <w:trHeight w:val="633"/>
        </w:trPr>
        <w:tc>
          <w:tcPr>
            <w:tcW w:w="2560" w:type="dxa"/>
          </w:tcPr>
          <w:p w14:paraId="10369D20" w14:textId="28C07D4A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Result</w:t>
            </w:r>
          </w:p>
        </w:tc>
        <w:tc>
          <w:tcPr>
            <w:tcW w:w="6964" w:type="dxa"/>
            <w:gridSpan w:val="2"/>
          </w:tcPr>
          <w:p w14:paraId="1A368D33" w14:textId="5CE35707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88E89C7" wp14:editId="347627C1">
                  <wp:extent cx="3339465" cy="1900926"/>
                  <wp:effectExtent l="0" t="0" r="0" b="444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16-10-27 at 12.27.04 AM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539" cy="1904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075" w:rsidRPr="008E52D0" w14:paraId="13E22794" w14:textId="77777777" w:rsidTr="007C41F8">
        <w:trPr>
          <w:trHeight w:val="535"/>
        </w:trPr>
        <w:tc>
          <w:tcPr>
            <w:tcW w:w="2560" w:type="dxa"/>
          </w:tcPr>
          <w:p w14:paraId="7771EC4E" w14:textId="77777777" w:rsidR="00086075" w:rsidRPr="008E52D0" w:rsidRDefault="0008607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64" w:type="dxa"/>
            <w:gridSpan w:val="2"/>
          </w:tcPr>
          <w:p w14:paraId="688365B8" w14:textId="5E16FF33" w:rsidR="00086075" w:rsidRPr="008E52D0" w:rsidRDefault="00086075" w:rsidP="0008607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bugs with descriptions similar to the description entered will display in the table on the main window</w:t>
            </w:r>
            <w:r w:rsidR="0098668C">
              <w:rPr>
                <w:rFonts w:asciiTheme="minorHAnsi" w:hAnsiTheme="minorHAnsi"/>
                <w:sz w:val="24"/>
                <w:szCs w:val="24"/>
              </w:rPr>
              <w:t>. If there is not similar description a message is displayed informing the user that a bug of this description does not exist.</w:t>
            </w:r>
          </w:p>
        </w:tc>
      </w:tr>
      <w:tr w:rsidR="00B624DB" w:rsidRPr="008E52D0" w14:paraId="39ADB35B" w14:textId="77777777" w:rsidTr="00B624DB">
        <w:trPr>
          <w:trHeight w:val="297"/>
        </w:trPr>
        <w:tc>
          <w:tcPr>
            <w:tcW w:w="2560" w:type="dxa"/>
          </w:tcPr>
          <w:p w14:paraId="7FA9CCB5" w14:textId="740A1D28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64" w:type="dxa"/>
            <w:gridSpan w:val="2"/>
          </w:tcPr>
          <w:p w14:paraId="301F3E81" w14:textId="1D77C3B4" w:rsidR="00B624DB" w:rsidRDefault="00B624DB" w:rsidP="0008607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45F5F210" w14:textId="77777777" w:rsidR="00734B5D" w:rsidRDefault="00734B5D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524" w:type="dxa"/>
        <w:tblLook w:val="04A0" w:firstRow="1" w:lastRow="0" w:firstColumn="1" w:lastColumn="0" w:noHBand="0" w:noVBand="1"/>
      </w:tblPr>
      <w:tblGrid>
        <w:gridCol w:w="2560"/>
        <w:gridCol w:w="5373"/>
        <w:gridCol w:w="1591"/>
      </w:tblGrid>
      <w:tr w:rsidR="00086075" w:rsidRPr="008E52D0" w14:paraId="6971C418" w14:textId="77777777" w:rsidTr="00B624DB">
        <w:trPr>
          <w:trHeight w:val="563"/>
        </w:trPr>
        <w:tc>
          <w:tcPr>
            <w:tcW w:w="2560" w:type="dxa"/>
          </w:tcPr>
          <w:p w14:paraId="01BBFEB8" w14:textId="77777777" w:rsidR="00086075" w:rsidRPr="008E52D0" w:rsidRDefault="0008607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4279CE1" w14:textId="77777777" w:rsidR="00086075" w:rsidRPr="008A759A" w:rsidRDefault="00086075" w:rsidP="00714230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form to search for bugs of any type. </w:t>
            </w:r>
          </w:p>
        </w:tc>
        <w:tc>
          <w:tcPr>
            <w:tcW w:w="1591" w:type="dxa"/>
          </w:tcPr>
          <w:p w14:paraId="1EBA3AE2" w14:textId="1853DD72" w:rsidR="00086075" w:rsidRPr="008E52D0" w:rsidRDefault="00086075" w:rsidP="00777E9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6</w:t>
            </w:r>
            <w:r w:rsidR="007C41F8">
              <w:rPr>
                <w:rFonts w:asciiTheme="minorHAnsi" w:hAnsiTheme="minorHAnsi"/>
                <w:sz w:val="24"/>
                <w:szCs w:val="24"/>
              </w:rPr>
              <w:t>2</w:t>
            </w:r>
          </w:p>
        </w:tc>
      </w:tr>
      <w:tr w:rsidR="00086075" w:rsidRPr="008E52D0" w14:paraId="078D057F" w14:textId="77777777" w:rsidTr="00B624DB">
        <w:trPr>
          <w:trHeight w:val="353"/>
        </w:trPr>
        <w:tc>
          <w:tcPr>
            <w:tcW w:w="2560" w:type="dxa"/>
          </w:tcPr>
          <w:p w14:paraId="4C7CBE4F" w14:textId="77777777" w:rsidR="00086075" w:rsidRPr="008E52D0" w:rsidRDefault="0008607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64" w:type="dxa"/>
            <w:gridSpan w:val="2"/>
          </w:tcPr>
          <w:p w14:paraId="689DC49F" w14:textId="5EBE1368" w:rsidR="00086075" w:rsidRPr="008E52D0" w:rsidRDefault="0008607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Product/application name in search field. Select Search button</w:t>
            </w:r>
          </w:p>
        </w:tc>
      </w:tr>
      <w:tr w:rsidR="00B624DB" w:rsidRPr="008E52D0" w14:paraId="77043AD0" w14:textId="77777777" w:rsidTr="00B624DB">
        <w:trPr>
          <w:trHeight w:val="353"/>
        </w:trPr>
        <w:tc>
          <w:tcPr>
            <w:tcW w:w="2560" w:type="dxa"/>
          </w:tcPr>
          <w:p w14:paraId="7CA50561" w14:textId="3785C35A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64" w:type="dxa"/>
            <w:gridSpan w:val="2"/>
          </w:tcPr>
          <w:p w14:paraId="61CC55CB" w14:textId="329ED081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1B1A6CE" wp14:editId="0F20BFDF">
                  <wp:extent cx="3114694" cy="1773978"/>
                  <wp:effectExtent l="0" t="0" r="9525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 Shot 2016-10-27 at 12.28.18 AM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327" cy="177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075" w:rsidRPr="008E52D0" w14:paraId="61E604BB" w14:textId="77777777" w:rsidTr="007C41F8">
        <w:trPr>
          <w:trHeight w:val="535"/>
        </w:trPr>
        <w:tc>
          <w:tcPr>
            <w:tcW w:w="2560" w:type="dxa"/>
          </w:tcPr>
          <w:p w14:paraId="481884AB" w14:textId="77777777" w:rsidR="00086075" w:rsidRPr="008E52D0" w:rsidRDefault="00086075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64" w:type="dxa"/>
            <w:gridSpan w:val="2"/>
          </w:tcPr>
          <w:p w14:paraId="6FA6826A" w14:textId="1DADD861" w:rsidR="00086075" w:rsidRPr="008E52D0" w:rsidRDefault="00086075" w:rsidP="0008607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bugs related to that product/application name will be displayed in the table on the main window.</w:t>
            </w:r>
          </w:p>
        </w:tc>
      </w:tr>
      <w:tr w:rsidR="00B624DB" w:rsidRPr="008E52D0" w14:paraId="2AC244FC" w14:textId="77777777" w:rsidTr="00B624DB">
        <w:trPr>
          <w:trHeight w:val="311"/>
        </w:trPr>
        <w:tc>
          <w:tcPr>
            <w:tcW w:w="2560" w:type="dxa"/>
          </w:tcPr>
          <w:p w14:paraId="7698F1F4" w14:textId="69C57C8F" w:rsidR="00B624DB" w:rsidRDefault="00B624DB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64" w:type="dxa"/>
            <w:gridSpan w:val="2"/>
          </w:tcPr>
          <w:p w14:paraId="64870471" w14:textId="73E7532C" w:rsidR="00B624DB" w:rsidRDefault="00B624DB" w:rsidP="00086075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55643E6F" w14:textId="77777777" w:rsidR="00086075" w:rsidRDefault="00086075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524" w:type="dxa"/>
        <w:tblLook w:val="04A0" w:firstRow="1" w:lastRow="0" w:firstColumn="1" w:lastColumn="0" w:noHBand="0" w:noVBand="1"/>
      </w:tblPr>
      <w:tblGrid>
        <w:gridCol w:w="2560"/>
        <w:gridCol w:w="5373"/>
        <w:gridCol w:w="1591"/>
      </w:tblGrid>
      <w:tr w:rsidR="00124D5F" w:rsidRPr="008E52D0" w14:paraId="06D72539" w14:textId="77777777" w:rsidTr="00B624DB">
        <w:trPr>
          <w:trHeight w:val="564"/>
        </w:trPr>
        <w:tc>
          <w:tcPr>
            <w:tcW w:w="2560" w:type="dxa"/>
          </w:tcPr>
          <w:p w14:paraId="424B4DB0" w14:textId="77777777" w:rsidR="00124D5F" w:rsidRPr="008E52D0" w:rsidRDefault="00124D5F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DF03B9E" w14:textId="77777777" w:rsidR="00124D5F" w:rsidRPr="008A759A" w:rsidRDefault="00124D5F" w:rsidP="002068B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form to search for bugs of any type. </w:t>
            </w:r>
          </w:p>
        </w:tc>
        <w:tc>
          <w:tcPr>
            <w:tcW w:w="1591" w:type="dxa"/>
          </w:tcPr>
          <w:p w14:paraId="642BFEB4" w14:textId="4B529FBA" w:rsidR="00124D5F" w:rsidRPr="008E52D0" w:rsidRDefault="00124D5F" w:rsidP="00777E9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6</w:t>
            </w:r>
            <w:r w:rsidR="007C41F8">
              <w:rPr>
                <w:rFonts w:asciiTheme="minorHAnsi" w:hAnsiTheme="minorHAnsi"/>
                <w:sz w:val="24"/>
                <w:szCs w:val="24"/>
              </w:rPr>
              <w:t>3</w:t>
            </w:r>
          </w:p>
        </w:tc>
      </w:tr>
      <w:tr w:rsidR="00124D5F" w:rsidRPr="008E52D0" w14:paraId="2369F232" w14:textId="77777777" w:rsidTr="00B624DB">
        <w:trPr>
          <w:trHeight w:val="592"/>
        </w:trPr>
        <w:tc>
          <w:tcPr>
            <w:tcW w:w="2560" w:type="dxa"/>
          </w:tcPr>
          <w:p w14:paraId="06BBA96B" w14:textId="77777777" w:rsidR="00124D5F" w:rsidRPr="008E52D0" w:rsidRDefault="00124D5F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 xml:space="preserve">Input </w:t>
            </w:r>
          </w:p>
        </w:tc>
        <w:tc>
          <w:tcPr>
            <w:tcW w:w="6964" w:type="dxa"/>
            <w:gridSpan w:val="2"/>
          </w:tcPr>
          <w:p w14:paraId="685F19B4" w14:textId="58AA58A3" w:rsidR="00124D5F" w:rsidRPr="008E52D0" w:rsidRDefault="00124D5F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an invalid Product/application name (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ie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one that is not in the database) in search field. Select Search button</w:t>
            </w:r>
          </w:p>
        </w:tc>
      </w:tr>
      <w:tr w:rsidR="00B624DB" w:rsidRPr="008E52D0" w14:paraId="19CA6250" w14:textId="77777777" w:rsidTr="00B624DB">
        <w:trPr>
          <w:trHeight w:val="592"/>
        </w:trPr>
        <w:tc>
          <w:tcPr>
            <w:tcW w:w="2560" w:type="dxa"/>
          </w:tcPr>
          <w:p w14:paraId="7C815CC1" w14:textId="71A7FB06" w:rsidR="00B624DB" w:rsidRDefault="00B624D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64" w:type="dxa"/>
            <w:gridSpan w:val="2"/>
          </w:tcPr>
          <w:p w14:paraId="09D05E9D" w14:textId="3E5D99AD" w:rsidR="00B624DB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7DD46DC" wp14:editId="76603CED">
                  <wp:extent cx="2996565" cy="1206950"/>
                  <wp:effectExtent l="0" t="0" r="635" b="1270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 Shot 2016-10-27 at 12.30.21 AM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46" cy="121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24DB" w:rsidRPr="008E52D0" w14:paraId="27F387B9" w14:textId="77777777" w:rsidTr="00B624DB">
        <w:trPr>
          <w:trHeight w:val="340"/>
        </w:trPr>
        <w:tc>
          <w:tcPr>
            <w:tcW w:w="2560" w:type="dxa"/>
          </w:tcPr>
          <w:p w14:paraId="327D3FE8" w14:textId="77777777" w:rsidR="00B624DB" w:rsidRPr="008E52D0" w:rsidRDefault="00B624D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64" w:type="dxa"/>
            <w:gridSpan w:val="2"/>
          </w:tcPr>
          <w:p w14:paraId="0A0975A9" w14:textId="5EA46663" w:rsidR="00B624DB" w:rsidRPr="008E52D0" w:rsidRDefault="00B624D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Nothing will be displayed in the main screen.</w:t>
            </w:r>
          </w:p>
        </w:tc>
      </w:tr>
      <w:tr w:rsidR="00B624DB" w:rsidRPr="008E52D0" w14:paraId="21A34F40" w14:textId="77777777" w:rsidTr="00B624DB">
        <w:trPr>
          <w:trHeight w:val="340"/>
        </w:trPr>
        <w:tc>
          <w:tcPr>
            <w:tcW w:w="2560" w:type="dxa"/>
          </w:tcPr>
          <w:p w14:paraId="16AA6D10" w14:textId="0076B4FA" w:rsidR="00B624DB" w:rsidRDefault="00B624D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64" w:type="dxa"/>
            <w:gridSpan w:val="2"/>
          </w:tcPr>
          <w:p w14:paraId="2326C6BF" w14:textId="1C9A6F3D" w:rsidR="00B624DB" w:rsidRDefault="00B624D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15B5A942" w14:textId="77777777" w:rsidR="008824B2" w:rsidRDefault="008824B2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544" w:type="dxa"/>
        <w:tblLook w:val="04A0" w:firstRow="1" w:lastRow="0" w:firstColumn="1" w:lastColumn="0" w:noHBand="0" w:noVBand="1"/>
      </w:tblPr>
      <w:tblGrid>
        <w:gridCol w:w="2560"/>
        <w:gridCol w:w="5373"/>
        <w:gridCol w:w="1611"/>
      </w:tblGrid>
      <w:tr w:rsidR="008824B2" w:rsidRPr="008E52D0" w14:paraId="4B2A826A" w14:textId="77777777" w:rsidTr="00904848">
        <w:trPr>
          <w:trHeight w:val="800"/>
        </w:trPr>
        <w:tc>
          <w:tcPr>
            <w:tcW w:w="2560" w:type="dxa"/>
          </w:tcPr>
          <w:p w14:paraId="793A2CC7" w14:textId="77777777" w:rsidR="008824B2" w:rsidRPr="008E52D0" w:rsidRDefault="008824B2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47D4B52B" w14:textId="77777777" w:rsidR="008824B2" w:rsidRPr="008A759A" w:rsidRDefault="008824B2" w:rsidP="002068B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form to search for bugs of any type. </w:t>
            </w:r>
          </w:p>
        </w:tc>
        <w:tc>
          <w:tcPr>
            <w:tcW w:w="1611" w:type="dxa"/>
          </w:tcPr>
          <w:p w14:paraId="46371B98" w14:textId="4A4BE68C" w:rsidR="008824B2" w:rsidRPr="008E52D0" w:rsidRDefault="008824B2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303B08">
              <w:rPr>
                <w:rFonts w:asciiTheme="minorHAnsi" w:hAnsiTheme="minorHAnsi"/>
                <w:sz w:val="24"/>
                <w:szCs w:val="24"/>
              </w:rPr>
              <w:t>6</w:t>
            </w:r>
            <w:r w:rsidR="007C41F8">
              <w:rPr>
                <w:rFonts w:asciiTheme="minorHAnsi" w:hAnsiTheme="minorHAnsi"/>
                <w:sz w:val="24"/>
                <w:szCs w:val="24"/>
              </w:rPr>
              <w:t>4</w:t>
            </w:r>
          </w:p>
        </w:tc>
      </w:tr>
      <w:tr w:rsidR="007C41F8" w:rsidRPr="008E52D0" w14:paraId="2DF2E593" w14:textId="77777777" w:rsidTr="00904848">
        <w:trPr>
          <w:trHeight w:val="590"/>
        </w:trPr>
        <w:tc>
          <w:tcPr>
            <w:tcW w:w="2560" w:type="dxa"/>
          </w:tcPr>
          <w:p w14:paraId="38DA0170" w14:textId="77777777" w:rsidR="008824B2" w:rsidRPr="008E52D0" w:rsidRDefault="008824B2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84" w:type="dxa"/>
            <w:gridSpan w:val="2"/>
          </w:tcPr>
          <w:p w14:paraId="1E75F2DE" w14:textId="5D2D7527" w:rsidR="008824B2" w:rsidRPr="008E52D0" w:rsidRDefault="008824B2" w:rsidP="008824B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the name of</w:t>
            </w:r>
            <w:r w:rsidR="00904848">
              <w:rPr>
                <w:rFonts w:asciiTheme="minorHAnsi" w:hAnsiTheme="minorHAnsi"/>
                <w:sz w:val="24"/>
                <w:szCs w:val="24"/>
              </w:rPr>
              <w:t xml:space="preserve"> the user who reported the bug </w:t>
            </w:r>
            <w:r>
              <w:rPr>
                <w:rFonts w:asciiTheme="minorHAnsi" w:hAnsiTheme="minorHAnsi"/>
                <w:sz w:val="24"/>
                <w:szCs w:val="24"/>
              </w:rPr>
              <w:t>into search field. Select Search button</w:t>
            </w:r>
          </w:p>
        </w:tc>
      </w:tr>
      <w:tr w:rsidR="00904848" w:rsidRPr="008E52D0" w14:paraId="1900EA75" w14:textId="77777777" w:rsidTr="00904848">
        <w:trPr>
          <w:trHeight w:val="759"/>
        </w:trPr>
        <w:tc>
          <w:tcPr>
            <w:tcW w:w="2560" w:type="dxa"/>
          </w:tcPr>
          <w:p w14:paraId="5B18C7C7" w14:textId="725D69F4" w:rsidR="00904848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84" w:type="dxa"/>
            <w:gridSpan w:val="2"/>
          </w:tcPr>
          <w:p w14:paraId="60B4F3FC" w14:textId="718D4413" w:rsidR="00904848" w:rsidRDefault="00904848" w:rsidP="008824B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379926C" wp14:editId="26A277F0">
                  <wp:extent cx="3682365" cy="1177491"/>
                  <wp:effectExtent l="0" t="0" r="63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16-10-27 at 12.31.44 AM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772" cy="1181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1F8" w:rsidRPr="008E52D0" w14:paraId="74AB0F8D" w14:textId="77777777" w:rsidTr="00904848">
        <w:trPr>
          <w:trHeight w:val="409"/>
        </w:trPr>
        <w:tc>
          <w:tcPr>
            <w:tcW w:w="2560" w:type="dxa"/>
          </w:tcPr>
          <w:p w14:paraId="5A5DF159" w14:textId="77777777" w:rsidR="008824B2" w:rsidRPr="008E52D0" w:rsidRDefault="008824B2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84" w:type="dxa"/>
            <w:gridSpan w:val="2"/>
          </w:tcPr>
          <w:p w14:paraId="6100BEF8" w14:textId="404B14B3" w:rsidR="008824B2" w:rsidRPr="008E52D0" w:rsidRDefault="008824B2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Bugs reported by that user will display in the bug table</w:t>
            </w:r>
          </w:p>
        </w:tc>
      </w:tr>
      <w:tr w:rsidR="00904848" w:rsidRPr="008E52D0" w14:paraId="3DE1CFC6" w14:textId="77777777" w:rsidTr="00904848">
        <w:trPr>
          <w:trHeight w:val="409"/>
        </w:trPr>
        <w:tc>
          <w:tcPr>
            <w:tcW w:w="2560" w:type="dxa"/>
          </w:tcPr>
          <w:p w14:paraId="165A9EF9" w14:textId="6CA7D140" w:rsidR="00904848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984" w:type="dxa"/>
            <w:gridSpan w:val="2"/>
          </w:tcPr>
          <w:p w14:paraId="2D916524" w14:textId="75C0789D" w:rsidR="00904848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752B152D" w14:textId="77777777" w:rsidR="008824B2" w:rsidRDefault="008824B2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524" w:type="dxa"/>
        <w:tblLook w:val="04A0" w:firstRow="1" w:lastRow="0" w:firstColumn="1" w:lastColumn="0" w:noHBand="0" w:noVBand="1"/>
      </w:tblPr>
      <w:tblGrid>
        <w:gridCol w:w="2560"/>
        <w:gridCol w:w="5373"/>
        <w:gridCol w:w="1591"/>
      </w:tblGrid>
      <w:tr w:rsidR="008824B2" w:rsidRPr="008E52D0" w14:paraId="1B51CADA" w14:textId="77777777" w:rsidTr="00904848">
        <w:trPr>
          <w:trHeight w:val="562"/>
        </w:trPr>
        <w:tc>
          <w:tcPr>
            <w:tcW w:w="2560" w:type="dxa"/>
          </w:tcPr>
          <w:p w14:paraId="1B65E914" w14:textId="77777777" w:rsidR="008824B2" w:rsidRPr="008E52D0" w:rsidRDefault="008824B2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2FAB53C6" w14:textId="77777777" w:rsidR="008824B2" w:rsidRPr="008A759A" w:rsidRDefault="008824B2" w:rsidP="002068B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form to search for bugs of any type. </w:t>
            </w:r>
          </w:p>
        </w:tc>
        <w:tc>
          <w:tcPr>
            <w:tcW w:w="1591" w:type="dxa"/>
          </w:tcPr>
          <w:p w14:paraId="5AB98C8C" w14:textId="74355FDC" w:rsidR="008824B2" w:rsidRPr="008E52D0" w:rsidRDefault="008824B2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303B08">
              <w:rPr>
                <w:rFonts w:asciiTheme="minorHAnsi" w:hAnsiTheme="minorHAnsi"/>
                <w:sz w:val="24"/>
                <w:szCs w:val="24"/>
              </w:rPr>
              <w:t>6</w:t>
            </w:r>
            <w:r w:rsidR="007C41F8">
              <w:rPr>
                <w:rFonts w:asciiTheme="minorHAnsi" w:hAnsiTheme="minorHAnsi"/>
                <w:sz w:val="24"/>
                <w:szCs w:val="24"/>
              </w:rPr>
              <w:t>5</w:t>
            </w:r>
          </w:p>
        </w:tc>
      </w:tr>
      <w:tr w:rsidR="008824B2" w:rsidRPr="008E52D0" w14:paraId="3763DDDD" w14:textId="77777777" w:rsidTr="00904848">
        <w:trPr>
          <w:trHeight w:val="604"/>
        </w:trPr>
        <w:tc>
          <w:tcPr>
            <w:tcW w:w="2560" w:type="dxa"/>
          </w:tcPr>
          <w:p w14:paraId="2BDFC791" w14:textId="77777777" w:rsidR="008824B2" w:rsidRPr="008E52D0" w:rsidRDefault="008824B2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64" w:type="dxa"/>
            <w:gridSpan w:val="2"/>
          </w:tcPr>
          <w:p w14:paraId="42F7CC42" w14:textId="332CE227" w:rsidR="008824B2" w:rsidRPr="008E52D0" w:rsidRDefault="008824B2" w:rsidP="008824B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an invalid user name (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ie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one that is not in the database) in search field. Select Search button</w:t>
            </w:r>
          </w:p>
        </w:tc>
      </w:tr>
      <w:tr w:rsidR="00904848" w:rsidRPr="008E52D0" w14:paraId="732D3E65" w14:textId="77777777" w:rsidTr="00904848">
        <w:trPr>
          <w:trHeight w:val="604"/>
        </w:trPr>
        <w:tc>
          <w:tcPr>
            <w:tcW w:w="2560" w:type="dxa"/>
          </w:tcPr>
          <w:p w14:paraId="6B68C2E7" w14:textId="70177853" w:rsidR="00904848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64" w:type="dxa"/>
            <w:gridSpan w:val="2"/>
          </w:tcPr>
          <w:p w14:paraId="2D09FCA0" w14:textId="155CBB12" w:rsidR="00904848" w:rsidRDefault="00904848" w:rsidP="008824B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18160C8" wp14:editId="4B375DD6">
                  <wp:extent cx="3568065" cy="1126456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 Shot 2016-10-27 at 12.33.06 AM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716" cy="113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848" w:rsidRPr="008E52D0" w14:paraId="72A7AFA1" w14:textId="77777777" w:rsidTr="00904848">
        <w:trPr>
          <w:trHeight w:val="338"/>
        </w:trPr>
        <w:tc>
          <w:tcPr>
            <w:tcW w:w="2560" w:type="dxa"/>
          </w:tcPr>
          <w:p w14:paraId="0D43319E" w14:textId="77777777" w:rsidR="00904848" w:rsidRPr="008E52D0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64" w:type="dxa"/>
            <w:gridSpan w:val="2"/>
          </w:tcPr>
          <w:p w14:paraId="65D33511" w14:textId="789F70F8" w:rsidR="00904848" w:rsidRPr="008E52D0" w:rsidRDefault="00904848" w:rsidP="008824B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Nothing will be displayed in the main screen.</w:t>
            </w:r>
          </w:p>
        </w:tc>
      </w:tr>
      <w:tr w:rsidR="00904848" w:rsidRPr="008E52D0" w14:paraId="072228A9" w14:textId="77777777" w:rsidTr="00904848">
        <w:trPr>
          <w:trHeight w:val="381"/>
        </w:trPr>
        <w:tc>
          <w:tcPr>
            <w:tcW w:w="2560" w:type="dxa"/>
          </w:tcPr>
          <w:p w14:paraId="111B1610" w14:textId="69D0390D" w:rsidR="00904848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64" w:type="dxa"/>
            <w:gridSpan w:val="2"/>
          </w:tcPr>
          <w:p w14:paraId="572A26DF" w14:textId="1D5E8FEA" w:rsidR="00904848" w:rsidRDefault="00904848" w:rsidP="008824B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5646E7DF" w14:textId="77777777" w:rsidR="008824B2" w:rsidRDefault="008824B2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8D5294" w:rsidRPr="008E52D0" w14:paraId="05CD617F" w14:textId="77777777" w:rsidTr="00904848">
        <w:trPr>
          <w:trHeight w:val="536"/>
        </w:trPr>
        <w:tc>
          <w:tcPr>
            <w:tcW w:w="2560" w:type="dxa"/>
          </w:tcPr>
          <w:p w14:paraId="031CA708" w14:textId="77777777" w:rsidR="008D5294" w:rsidRPr="008E52D0" w:rsidRDefault="008D5294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>Functional requirement</w:t>
            </w:r>
          </w:p>
        </w:tc>
        <w:tc>
          <w:tcPr>
            <w:tcW w:w="5373" w:type="dxa"/>
          </w:tcPr>
          <w:p w14:paraId="7D40919A" w14:textId="77777777" w:rsidR="008D5294" w:rsidRPr="008A759A" w:rsidRDefault="008D5294" w:rsidP="00714230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form to search for bugs of any type. </w:t>
            </w:r>
          </w:p>
        </w:tc>
        <w:tc>
          <w:tcPr>
            <w:tcW w:w="1560" w:type="dxa"/>
          </w:tcPr>
          <w:p w14:paraId="311ECDE4" w14:textId="535D2F45" w:rsidR="008D5294" w:rsidRPr="008E52D0" w:rsidRDefault="008D5294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AA029C">
              <w:rPr>
                <w:rFonts w:asciiTheme="minorHAnsi" w:hAnsiTheme="minorHAnsi"/>
                <w:sz w:val="24"/>
                <w:szCs w:val="24"/>
              </w:rPr>
              <w:t>6</w:t>
            </w:r>
            <w:r w:rsidR="007C41F8">
              <w:rPr>
                <w:rFonts w:asciiTheme="minorHAnsi" w:hAnsiTheme="minorHAnsi"/>
                <w:sz w:val="24"/>
                <w:szCs w:val="24"/>
              </w:rPr>
              <w:t>6</w:t>
            </w:r>
          </w:p>
        </w:tc>
      </w:tr>
      <w:tr w:rsidR="008D5294" w:rsidRPr="008E52D0" w14:paraId="3D397BB3" w14:textId="77777777" w:rsidTr="00904848">
        <w:trPr>
          <w:trHeight w:val="592"/>
        </w:trPr>
        <w:tc>
          <w:tcPr>
            <w:tcW w:w="2560" w:type="dxa"/>
          </w:tcPr>
          <w:p w14:paraId="33220B6C" w14:textId="77777777" w:rsidR="008D5294" w:rsidRPr="008E52D0" w:rsidRDefault="008D5294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3C1CF03F" w14:textId="30328B86" w:rsidR="008D5294" w:rsidRPr="008E52D0" w:rsidRDefault="00034A97" w:rsidP="008D5294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</w:t>
            </w:r>
            <w:r w:rsidR="008D5294">
              <w:rPr>
                <w:rFonts w:asciiTheme="minorHAnsi" w:hAnsiTheme="minorHAnsi"/>
                <w:sz w:val="24"/>
                <w:szCs w:val="24"/>
              </w:rPr>
              <w:t xml:space="preserve"> the developer name assigned to the bug in the search text box. Click Search</w:t>
            </w:r>
          </w:p>
        </w:tc>
      </w:tr>
      <w:tr w:rsidR="00904848" w:rsidRPr="008E52D0" w14:paraId="139B9E36" w14:textId="77777777" w:rsidTr="007C41F8">
        <w:trPr>
          <w:trHeight w:val="759"/>
        </w:trPr>
        <w:tc>
          <w:tcPr>
            <w:tcW w:w="2560" w:type="dxa"/>
          </w:tcPr>
          <w:p w14:paraId="26968AEE" w14:textId="2361B4C9" w:rsidR="00904848" w:rsidRDefault="0090484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785C9A62" w14:textId="0ABC5494" w:rsidR="00904848" w:rsidRDefault="00904848" w:rsidP="008D5294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60570ED" wp14:editId="2F2DBA21">
                  <wp:extent cx="3339465" cy="1507397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 Shot 2016-10-27 at 12.16.46 AM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161" cy="151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294" w:rsidRPr="008E52D0" w14:paraId="7A5C03DE" w14:textId="77777777" w:rsidTr="007C41F8">
        <w:trPr>
          <w:trHeight w:val="535"/>
        </w:trPr>
        <w:tc>
          <w:tcPr>
            <w:tcW w:w="2560" w:type="dxa"/>
          </w:tcPr>
          <w:p w14:paraId="614B618F" w14:textId="77777777" w:rsidR="008D5294" w:rsidRPr="008E52D0" w:rsidRDefault="008D5294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23EA9B7E" w14:textId="41B513AD" w:rsidR="008D5294" w:rsidRPr="008E52D0" w:rsidRDefault="008D5294" w:rsidP="008D5294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Bugs assigned to this developer will display in the table on the main window.</w:t>
            </w:r>
          </w:p>
        </w:tc>
      </w:tr>
      <w:tr w:rsidR="00904848" w:rsidRPr="008E52D0" w14:paraId="3D24B1AC" w14:textId="77777777" w:rsidTr="00904848">
        <w:trPr>
          <w:trHeight w:val="269"/>
        </w:trPr>
        <w:tc>
          <w:tcPr>
            <w:tcW w:w="2560" w:type="dxa"/>
          </w:tcPr>
          <w:p w14:paraId="5D4C6649" w14:textId="1B40B226" w:rsidR="00904848" w:rsidRDefault="0090484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933" w:type="dxa"/>
            <w:gridSpan w:val="2"/>
          </w:tcPr>
          <w:p w14:paraId="56FCD92F" w14:textId="6508CE5B" w:rsidR="00904848" w:rsidRDefault="00904848" w:rsidP="008D5294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04CB377F" w14:textId="77777777" w:rsidR="008D5294" w:rsidRDefault="008D5294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E13DD0" w:rsidRPr="008E52D0" w14:paraId="78BDD7D3" w14:textId="77777777" w:rsidTr="00904848">
        <w:trPr>
          <w:trHeight w:val="646"/>
        </w:trPr>
        <w:tc>
          <w:tcPr>
            <w:tcW w:w="2560" w:type="dxa"/>
          </w:tcPr>
          <w:p w14:paraId="6357B1E0" w14:textId="77777777" w:rsidR="00E13DD0" w:rsidRPr="008E52D0" w:rsidRDefault="00E13DD0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364FC148" w14:textId="77777777" w:rsidR="00E13DD0" w:rsidRPr="008A759A" w:rsidRDefault="00E13DD0" w:rsidP="002068B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 w:rsidRPr="001538C5">
              <w:rPr>
                <w:rFonts w:asciiTheme="minorHAnsi" w:hAnsiTheme="minorHAnsi"/>
                <w:sz w:val="24"/>
                <w:szCs w:val="24"/>
              </w:rPr>
              <w:t xml:space="preserve">The system should provide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form to search for bugs of any type. </w:t>
            </w:r>
          </w:p>
        </w:tc>
        <w:tc>
          <w:tcPr>
            <w:tcW w:w="1560" w:type="dxa"/>
          </w:tcPr>
          <w:p w14:paraId="2CB6B801" w14:textId="373C6E90" w:rsidR="00E13DD0" w:rsidRPr="008E52D0" w:rsidRDefault="00E13DD0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303B08">
              <w:rPr>
                <w:rFonts w:asciiTheme="minorHAnsi" w:hAnsiTheme="minorHAnsi"/>
                <w:sz w:val="24"/>
                <w:szCs w:val="24"/>
              </w:rPr>
              <w:t>6</w:t>
            </w:r>
            <w:r w:rsidR="007C41F8">
              <w:rPr>
                <w:rFonts w:asciiTheme="minorHAnsi" w:hAnsiTheme="minorHAnsi"/>
                <w:sz w:val="24"/>
                <w:szCs w:val="24"/>
              </w:rPr>
              <w:t>7</w:t>
            </w:r>
          </w:p>
        </w:tc>
      </w:tr>
      <w:tr w:rsidR="00E13DD0" w:rsidRPr="008E52D0" w14:paraId="152C637A" w14:textId="77777777" w:rsidTr="007C41F8">
        <w:trPr>
          <w:trHeight w:val="759"/>
        </w:trPr>
        <w:tc>
          <w:tcPr>
            <w:tcW w:w="2560" w:type="dxa"/>
          </w:tcPr>
          <w:p w14:paraId="260DB536" w14:textId="77777777" w:rsidR="00E13DD0" w:rsidRPr="008E52D0" w:rsidRDefault="00E13DD0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76EDA052" w14:textId="67E78564" w:rsidR="00E13DD0" w:rsidRPr="008E52D0" w:rsidRDefault="00E13DD0" w:rsidP="00E13DD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Enter an invalid developer name (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ie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one that is not in the database) in search field. Select Search button</w:t>
            </w:r>
          </w:p>
        </w:tc>
      </w:tr>
      <w:tr w:rsidR="00904848" w:rsidRPr="008E52D0" w14:paraId="13EE30CA" w14:textId="77777777" w:rsidTr="007C41F8">
        <w:trPr>
          <w:trHeight w:val="759"/>
        </w:trPr>
        <w:tc>
          <w:tcPr>
            <w:tcW w:w="2560" w:type="dxa"/>
          </w:tcPr>
          <w:p w14:paraId="389B11A2" w14:textId="37E6FE6E" w:rsidR="00904848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30003B42" w14:textId="3DFEC889" w:rsidR="00904848" w:rsidRDefault="00904848" w:rsidP="00E13DD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26000D7" wp14:editId="7A2052C3">
                  <wp:extent cx="4139565" cy="1396219"/>
                  <wp:effectExtent l="0" t="0" r="635" b="127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creen Shot 2016-10-27 at 12.35.37 AM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297" cy="1399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848" w:rsidRPr="008E52D0" w14:paraId="18447BEC" w14:textId="77777777" w:rsidTr="00904848">
        <w:trPr>
          <w:trHeight w:val="185"/>
        </w:trPr>
        <w:tc>
          <w:tcPr>
            <w:tcW w:w="2560" w:type="dxa"/>
          </w:tcPr>
          <w:p w14:paraId="62F0F232" w14:textId="77777777" w:rsidR="00904848" w:rsidRPr="008E52D0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50884ED1" w14:textId="6813BB7F" w:rsidR="00904848" w:rsidRPr="008E52D0" w:rsidRDefault="00904848" w:rsidP="00E13DD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Nothing will be displayed in the main screen.</w:t>
            </w:r>
          </w:p>
        </w:tc>
      </w:tr>
      <w:tr w:rsidR="00904848" w:rsidRPr="008E52D0" w14:paraId="29F1D868" w14:textId="77777777" w:rsidTr="00904848">
        <w:trPr>
          <w:trHeight w:val="185"/>
        </w:trPr>
        <w:tc>
          <w:tcPr>
            <w:tcW w:w="2560" w:type="dxa"/>
          </w:tcPr>
          <w:p w14:paraId="7858DE5C" w14:textId="41A1B4D2" w:rsidR="00904848" w:rsidRDefault="0090484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04577360" w14:textId="1951F0C2" w:rsidR="00904848" w:rsidRDefault="00904848" w:rsidP="00E13DD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2EB7FC52" w14:textId="77777777" w:rsidR="00E13DD0" w:rsidRDefault="00E13DD0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664D579E" w14:textId="4E49ED13" w:rsidR="003E7E91" w:rsidRPr="003E7E91" w:rsidRDefault="003E7E91" w:rsidP="003E7E91">
      <w:pPr>
        <w:spacing w:line="276" w:lineRule="auto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t xml:space="preserve">Functional Requirement: </w:t>
      </w:r>
      <w:r w:rsidRPr="003E7E91">
        <w:rPr>
          <w:rFonts w:asciiTheme="minorHAnsi" w:hAnsiTheme="minorHAnsi"/>
          <w:b/>
          <w:sz w:val="24"/>
          <w:szCs w:val="24"/>
        </w:rPr>
        <w:t>The system should allow a user to filter bugs of any type by Application,</w:t>
      </w:r>
      <w:r>
        <w:rPr>
          <w:rFonts w:asciiTheme="minorHAnsi" w:hAnsiTheme="minorHAnsi"/>
          <w:b/>
          <w:sz w:val="24"/>
          <w:szCs w:val="24"/>
        </w:rPr>
        <w:t xml:space="preserve"> </w:t>
      </w:r>
      <w:r w:rsidRPr="003E7E91">
        <w:rPr>
          <w:rFonts w:asciiTheme="minorHAnsi" w:hAnsiTheme="minorHAnsi"/>
          <w:b/>
          <w:sz w:val="24"/>
          <w:szCs w:val="24"/>
        </w:rPr>
        <w:t>Developer and Status.</w:t>
      </w:r>
    </w:p>
    <w:p w14:paraId="4D70A3D8" w14:textId="754A7DFE" w:rsidR="003E7E91" w:rsidRDefault="003E7E91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911E33" w:rsidRPr="008E52D0" w14:paraId="7635A2C0" w14:textId="77777777" w:rsidTr="007C41F8">
        <w:trPr>
          <w:trHeight w:val="800"/>
        </w:trPr>
        <w:tc>
          <w:tcPr>
            <w:tcW w:w="2560" w:type="dxa"/>
          </w:tcPr>
          <w:p w14:paraId="36BD38EB" w14:textId="77777777" w:rsidR="00911E33" w:rsidRPr="008E52D0" w:rsidRDefault="00911E33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143D6FE2" w14:textId="0518E333" w:rsidR="00911E33" w:rsidRPr="008A759A" w:rsidRDefault="00ED7B54" w:rsidP="0090484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system should</w:t>
            </w:r>
            <w:r w:rsidR="00911E33">
              <w:rPr>
                <w:rFonts w:asciiTheme="minorHAnsi" w:hAnsiTheme="minorHAnsi"/>
                <w:sz w:val="24"/>
                <w:szCs w:val="24"/>
              </w:rPr>
              <w:t xml:space="preserve"> allow a user to filter bugs of any type by Application, Developer and Status </w:t>
            </w:r>
          </w:p>
        </w:tc>
        <w:tc>
          <w:tcPr>
            <w:tcW w:w="1560" w:type="dxa"/>
          </w:tcPr>
          <w:p w14:paraId="13F9EE3F" w14:textId="1F186EC9" w:rsidR="00911E33" w:rsidRPr="008E52D0" w:rsidRDefault="00911E33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6</w:t>
            </w:r>
            <w:r w:rsidR="007C41F8">
              <w:rPr>
                <w:rFonts w:asciiTheme="minorHAnsi" w:hAnsiTheme="minorHAnsi"/>
                <w:sz w:val="24"/>
                <w:szCs w:val="24"/>
              </w:rPr>
              <w:t>8</w:t>
            </w:r>
          </w:p>
        </w:tc>
      </w:tr>
      <w:tr w:rsidR="00911E33" w:rsidRPr="008E52D0" w14:paraId="0DE1BDE0" w14:textId="77777777" w:rsidTr="007C41F8">
        <w:trPr>
          <w:trHeight w:val="759"/>
        </w:trPr>
        <w:tc>
          <w:tcPr>
            <w:tcW w:w="2560" w:type="dxa"/>
          </w:tcPr>
          <w:p w14:paraId="02B1A4FA" w14:textId="77777777" w:rsidR="00911E33" w:rsidRPr="008E52D0" w:rsidRDefault="00911E33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7412BCCB" w14:textId="0F78A434" w:rsidR="00911E33" w:rsidRPr="008E52D0" w:rsidRDefault="0092002F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Select a status from drop down list on the Filter Bugs panel on the Main Window. Select </w:t>
            </w:r>
            <w:r w:rsidR="007C5E4E">
              <w:rPr>
                <w:rFonts w:asciiTheme="minorHAnsi" w:hAnsiTheme="minorHAnsi"/>
                <w:sz w:val="24"/>
                <w:szCs w:val="24"/>
              </w:rPr>
              <w:t>Search</w:t>
            </w:r>
          </w:p>
        </w:tc>
      </w:tr>
      <w:tr w:rsidR="00904848" w:rsidRPr="008E52D0" w14:paraId="5114C977" w14:textId="77777777" w:rsidTr="007C41F8">
        <w:trPr>
          <w:trHeight w:val="759"/>
        </w:trPr>
        <w:tc>
          <w:tcPr>
            <w:tcW w:w="2560" w:type="dxa"/>
          </w:tcPr>
          <w:p w14:paraId="168CD354" w14:textId="4B79928F" w:rsidR="00904848" w:rsidRDefault="0090484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 xml:space="preserve">Result </w:t>
            </w:r>
          </w:p>
        </w:tc>
        <w:tc>
          <w:tcPr>
            <w:tcW w:w="6933" w:type="dxa"/>
            <w:gridSpan w:val="2"/>
          </w:tcPr>
          <w:p w14:paraId="33940872" w14:textId="0168E166" w:rsidR="00904848" w:rsidRDefault="0090484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9BC12D" wp14:editId="15ED5E5E">
                  <wp:extent cx="4070074" cy="840974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 Shot 2016-10-27 at 12.37.22 AM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395" cy="85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E33" w:rsidRPr="008E52D0" w14:paraId="25D8D1B1" w14:textId="77777777" w:rsidTr="007C41F8">
        <w:trPr>
          <w:trHeight w:val="535"/>
        </w:trPr>
        <w:tc>
          <w:tcPr>
            <w:tcW w:w="2560" w:type="dxa"/>
          </w:tcPr>
          <w:p w14:paraId="283DE3D0" w14:textId="77777777" w:rsidR="00911E33" w:rsidRPr="008E52D0" w:rsidRDefault="00911E33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69596732" w14:textId="10BF7E4C" w:rsidR="00911E33" w:rsidRPr="008E52D0" w:rsidRDefault="007C5E4E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Bugs with the selected status will display in the table on the Main Window.</w:t>
            </w:r>
          </w:p>
        </w:tc>
      </w:tr>
      <w:tr w:rsidR="00904848" w:rsidRPr="008E52D0" w14:paraId="6FE6945D" w14:textId="77777777" w:rsidTr="00904848">
        <w:trPr>
          <w:trHeight w:val="311"/>
        </w:trPr>
        <w:tc>
          <w:tcPr>
            <w:tcW w:w="2560" w:type="dxa"/>
          </w:tcPr>
          <w:p w14:paraId="089CEDE6" w14:textId="0A16480E" w:rsidR="00904848" w:rsidRDefault="0090484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933" w:type="dxa"/>
            <w:gridSpan w:val="2"/>
          </w:tcPr>
          <w:p w14:paraId="075F5904" w14:textId="77587937" w:rsidR="00904848" w:rsidRDefault="0090484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00E39AFB" w14:textId="77777777" w:rsidR="00911E33" w:rsidRDefault="00911E33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7C5E4E" w:rsidRPr="008E52D0" w14:paraId="2F58983B" w14:textId="77777777" w:rsidTr="00904848">
        <w:trPr>
          <w:trHeight w:val="534"/>
        </w:trPr>
        <w:tc>
          <w:tcPr>
            <w:tcW w:w="2560" w:type="dxa"/>
          </w:tcPr>
          <w:p w14:paraId="34100B63" w14:textId="77777777" w:rsidR="007C5E4E" w:rsidRPr="008E52D0" w:rsidRDefault="007C5E4E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66919507" w14:textId="26D0C138" w:rsidR="007C5E4E" w:rsidRPr="008A759A" w:rsidRDefault="004D1E02" w:rsidP="0090484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system should</w:t>
            </w:r>
            <w:r w:rsidR="007C5E4E">
              <w:rPr>
                <w:rFonts w:asciiTheme="minorHAnsi" w:hAnsiTheme="minorHAnsi"/>
                <w:sz w:val="24"/>
                <w:szCs w:val="24"/>
              </w:rPr>
              <w:t xml:space="preserve"> allow a user to filter bugs of any type by Application, Developer and Status </w:t>
            </w:r>
          </w:p>
        </w:tc>
        <w:tc>
          <w:tcPr>
            <w:tcW w:w="1560" w:type="dxa"/>
          </w:tcPr>
          <w:p w14:paraId="7A0F12FE" w14:textId="5A979DCC" w:rsidR="007C5E4E" w:rsidRPr="008E52D0" w:rsidRDefault="007C5E4E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case 6</w:t>
            </w:r>
            <w:r w:rsidR="007C41F8">
              <w:rPr>
                <w:rFonts w:asciiTheme="minorHAnsi" w:hAnsiTheme="minorHAnsi"/>
                <w:sz w:val="24"/>
                <w:szCs w:val="24"/>
              </w:rPr>
              <w:t>9</w:t>
            </w:r>
          </w:p>
        </w:tc>
      </w:tr>
      <w:tr w:rsidR="007C5E4E" w:rsidRPr="008E52D0" w14:paraId="117A93CB" w14:textId="77777777" w:rsidTr="00904848">
        <w:trPr>
          <w:trHeight w:val="605"/>
        </w:trPr>
        <w:tc>
          <w:tcPr>
            <w:tcW w:w="2560" w:type="dxa"/>
          </w:tcPr>
          <w:p w14:paraId="74D4CFF2" w14:textId="77777777" w:rsidR="007C5E4E" w:rsidRPr="008E52D0" w:rsidRDefault="007C5E4E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233A5FD1" w14:textId="757321C7" w:rsidR="007C5E4E" w:rsidRPr="008E52D0" w:rsidRDefault="007C5E4E" w:rsidP="007C5E4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Select an application from drop down list on the Filter Bugs panel on the Main Window. Select Search</w:t>
            </w:r>
          </w:p>
        </w:tc>
      </w:tr>
      <w:tr w:rsidR="00904848" w:rsidRPr="008E52D0" w14:paraId="6934E25B" w14:textId="77777777" w:rsidTr="00904848">
        <w:trPr>
          <w:trHeight w:val="605"/>
        </w:trPr>
        <w:tc>
          <w:tcPr>
            <w:tcW w:w="2560" w:type="dxa"/>
          </w:tcPr>
          <w:p w14:paraId="52445A7F" w14:textId="562C4F94" w:rsidR="00904848" w:rsidRDefault="0090484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2350AE21" w14:textId="6848919E" w:rsidR="00904848" w:rsidRDefault="00C640B8" w:rsidP="007C5E4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3075548" wp14:editId="5AF9CDA6">
                  <wp:extent cx="3932868" cy="1296670"/>
                  <wp:effectExtent l="0" t="0" r="444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 Shot 2016-10-27 at 12.41.02 AM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21" cy="1298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E4E" w:rsidRPr="008E52D0" w14:paraId="1E56FC6F" w14:textId="77777777" w:rsidTr="007C41F8">
        <w:trPr>
          <w:trHeight w:val="535"/>
        </w:trPr>
        <w:tc>
          <w:tcPr>
            <w:tcW w:w="2560" w:type="dxa"/>
          </w:tcPr>
          <w:p w14:paraId="2684956F" w14:textId="77777777" w:rsidR="007C5E4E" w:rsidRPr="008E52D0" w:rsidRDefault="007C5E4E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47659020" w14:textId="2B28E679" w:rsidR="007C5E4E" w:rsidRPr="008E52D0" w:rsidRDefault="007C5E4E" w:rsidP="007C5E4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Bugs related to the selected application will display in the table on the Main Window.</w:t>
            </w:r>
          </w:p>
        </w:tc>
      </w:tr>
      <w:tr w:rsidR="00C640B8" w:rsidRPr="008E52D0" w14:paraId="509B5619" w14:textId="77777777" w:rsidTr="00C640B8">
        <w:trPr>
          <w:trHeight w:val="339"/>
        </w:trPr>
        <w:tc>
          <w:tcPr>
            <w:tcW w:w="2560" w:type="dxa"/>
          </w:tcPr>
          <w:p w14:paraId="02B13B5A" w14:textId="53827A8F" w:rsidR="00C640B8" w:rsidRDefault="00C640B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933" w:type="dxa"/>
            <w:gridSpan w:val="2"/>
          </w:tcPr>
          <w:p w14:paraId="643E99B3" w14:textId="2EAC9603" w:rsidR="00C640B8" w:rsidRDefault="00C640B8" w:rsidP="007C5E4E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41E60DAB" w14:textId="77777777" w:rsidR="007C5E4E" w:rsidRDefault="007C5E4E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F04416" w:rsidRPr="008E52D0" w14:paraId="709C4D6D" w14:textId="77777777" w:rsidTr="007C41F8">
        <w:trPr>
          <w:trHeight w:val="800"/>
        </w:trPr>
        <w:tc>
          <w:tcPr>
            <w:tcW w:w="2560" w:type="dxa"/>
          </w:tcPr>
          <w:p w14:paraId="6C67B245" w14:textId="77777777" w:rsidR="00F04416" w:rsidRPr="008E52D0" w:rsidRDefault="00F0441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612EE6F8" w14:textId="2CBDB5C7" w:rsidR="00F04416" w:rsidRPr="008A759A" w:rsidRDefault="00F04416" w:rsidP="0090484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The system should allow a user to filter bugs of any type by Application, Developer and Status </w:t>
            </w:r>
          </w:p>
        </w:tc>
        <w:tc>
          <w:tcPr>
            <w:tcW w:w="1560" w:type="dxa"/>
          </w:tcPr>
          <w:p w14:paraId="5F5F9321" w14:textId="2C7A1170" w:rsidR="00F04416" w:rsidRPr="008E52D0" w:rsidRDefault="00F04416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7</w:t>
            </w:r>
            <w:r w:rsidR="007C41F8">
              <w:rPr>
                <w:rFonts w:asciiTheme="minorHAnsi" w:hAnsiTheme="minorHAnsi"/>
                <w:sz w:val="24"/>
                <w:szCs w:val="24"/>
              </w:rPr>
              <w:t>1</w:t>
            </w:r>
          </w:p>
        </w:tc>
      </w:tr>
      <w:tr w:rsidR="00F04416" w:rsidRPr="008E52D0" w14:paraId="7881F197" w14:textId="77777777" w:rsidTr="00C640B8">
        <w:trPr>
          <w:trHeight w:val="409"/>
        </w:trPr>
        <w:tc>
          <w:tcPr>
            <w:tcW w:w="2560" w:type="dxa"/>
          </w:tcPr>
          <w:p w14:paraId="375332C7" w14:textId="77777777" w:rsidR="00F04416" w:rsidRPr="008E52D0" w:rsidRDefault="00F0441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0DCFD097" w14:textId="2A115657" w:rsidR="00F04416" w:rsidRPr="008E52D0" w:rsidRDefault="00F04416" w:rsidP="00F0441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Select an item from each filter drop down list. Select Search</w:t>
            </w:r>
          </w:p>
        </w:tc>
      </w:tr>
      <w:tr w:rsidR="00C640B8" w:rsidRPr="008E52D0" w14:paraId="4ACF2653" w14:textId="77777777" w:rsidTr="00C640B8">
        <w:trPr>
          <w:trHeight w:val="409"/>
        </w:trPr>
        <w:tc>
          <w:tcPr>
            <w:tcW w:w="2560" w:type="dxa"/>
          </w:tcPr>
          <w:p w14:paraId="6C33111B" w14:textId="2228624F" w:rsidR="00C640B8" w:rsidRDefault="00C640B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7E241F3B" w14:textId="5962EEAE" w:rsidR="00C640B8" w:rsidRDefault="00C640B8" w:rsidP="00F0441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36B6D2B" wp14:editId="331CE343">
                  <wp:extent cx="3623777" cy="1624118"/>
                  <wp:effectExtent l="0" t="0" r="8890" b="19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 Shot 2016-10-27 at 12.43.05 AM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277" cy="1630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416" w:rsidRPr="008E52D0" w14:paraId="20EE6D06" w14:textId="77777777" w:rsidTr="00C640B8">
        <w:trPr>
          <w:trHeight w:val="297"/>
        </w:trPr>
        <w:tc>
          <w:tcPr>
            <w:tcW w:w="2560" w:type="dxa"/>
          </w:tcPr>
          <w:p w14:paraId="2C1E2BA9" w14:textId="77777777" w:rsidR="00F04416" w:rsidRPr="008E52D0" w:rsidRDefault="00F04416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1C7DCB56" w14:textId="28F7F71A" w:rsidR="00C640B8" w:rsidRPr="008E52D0" w:rsidRDefault="00F04416" w:rsidP="00F0441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Bugs that include all the filter requirements will be displayed.</w:t>
            </w:r>
          </w:p>
        </w:tc>
      </w:tr>
      <w:tr w:rsidR="00C640B8" w:rsidRPr="008E52D0" w14:paraId="624F31D1" w14:textId="77777777" w:rsidTr="00C640B8">
        <w:trPr>
          <w:trHeight w:val="297"/>
        </w:trPr>
        <w:tc>
          <w:tcPr>
            <w:tcW w:w="2560" w:type="dxa"/>
          </w:tcPr>
          <w:p w14:paraId="15386998" w14:textId="070CE192" w:rsidR="00C640B8" w:rsidRDefault="00C640B8" w:rsidP="00714230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3037A8B0" w14:textId="0ABEEEE5" w:rsidR="00C640B8" w:rsidRDefault="00C640B8" w:rsidP="00F04416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41B23352" w14:textId="77777777" w:rsidR="00F04416" w:rsidRDefault="00F04416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p w14:paraId="042E1A28" w14:textId="461BF2CA" w:rsidR="00382214" w:rsidRDefault="00382214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  <w:r>
        <w:rPr>
          <w:rFonts w:asciiTheme="minorHAnsi" w:hAnsiTheme="minorHAnsi"/>
          <w:b/>
          <w:sz w:val="24"/>
          <w:szCs w:val="24"/>
        </w:rPr>
        <w:lastRenderedPageBreak/>
        <w:t>Functional Requiremen</w:t>
      </w:r>
      <w:r w:rsidR="00FB1500">
        <w:rPr>
          <w:rFonts w:asciiTheme="minorHAnsi" w:hAnsiTheme="minorHAnsi"/>
          <w:b/>
          <w:sz w:val="24"/>
          <w:szCs w:val="24"/>
        </w:rPr>
        <w:t>t: The system should provide a T</w:t>
      </w:r>
      <w:r>
        <w:rPr>
          <w:rFonts w:asciiTheme="minorHAnsi" w:hAnsiTheme="minorHAnsi"/>
          <w:b/>
          <w:sz w:val="24"/>
          <w:szCs w:val="24"/>
        </w:rPr>
        <w:t xml:space="preserve">riager with a </w:t>
      </w:r>
      <w:proofErr w:type="spellStart"/>
      <w:r>
        <w:rPr>
          <w:rFonts w:asciiTheme="minorHAnsi" w:hAnsiTheme="minorHAnsi"/>
          <w:b/>
          <w:sz w:val="24"/>
          <w:szCs w:val="24"/>
        </w:rPr>
        <w:t>gui</w:t>
      </w:r>
      <w:proofErr w:type="spellEnd"/>
      <w:r>
        <w:rPr>
          <w:rFonts w:asciiTheme="minorHAnsi" w:hAnsiTheme="minorHAnsi"/>
          <w:b/>
          <w:sz w:val="24"/>
          <w:szCs w:val="24"/>
        </w:rPr>
        <w:t xml:space="preserve"> to</w:t>
      </w:r>
      <w:r w:rsidRPr="00382214">
        <w:rPr>
          <w:rFonts w:asciiTheme="minorHAnsi" w:hAnsiTheme="minorHAnsi"/>
          <w:b/>
          <w:sz w:val="24"/>
          <w:szCs w:val="24"/>
        </w:rPr>
        <w:t xml:space="preserve"> edit an existing bug.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AC3EC9" w:rsidRPr="008E52D0" w14:paraId="2FD96401" w14:textId="77777777" w:rsidTr="00C640B8">
        <w:trPr>
          <w:trHeight w:val="661"/>
        </w:trPr>
        <w:tc>
          <w:tcPr>
            <w:tcW w:w="2560" w:type="dxa"/>
          </w:tcPr>
          <w:p w14:paraId="66581EC3" w14:textId="77777777" w:rsidR="00AC3EC9" w:rsidRPr="008E52D0" w:rsidRDefault="00AC3EC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DA10E42" w14:textId="32CA95F9" w:rsidR="00AC3EC9" w:rsidRPr="008A759A" w:rsidRDefault="00AC3EC9" w:rsidP="00AC3EC9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The system should provide a triager with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to edit an existing bug. </w:t>
            </w:r>
          </w:p>
        </w:tc>
        <w:tc>
          <w:tcPr>
            <w:tcW w:w="1560" w:type="dxa"/>
          </w:tcPr>
          <w:p w14:paraId="06ACD7A4" w14:textId="1238D808" w:rsidR="00AC3EC9" w:rsidRPr="008E52D0" w:rsidRDefault="00AC3EC9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7</w:t>
            </w:r>
            <w:r w:rsidR="007C41F8">
              <w:rPr>
                <w:rFonts w:asciiTheme="minorHAnsi" w:hAnsiTheme="minorHAnsi"/>
                <w:sz w:val="24"/>
                <w:szCs w:val="24"/>
              </w:rPr>
              <w:t>2</w:t>
            </w:r>
          </w:p>
        </w:tc>
      </w:tr>
      <w:tr w:rsidR="00AC3EC9" w:rsidRPr="008E52D0" w14:paraId="69513B25" w14:textId="77777777" w:rsidTr="00C640B8">
        <w:trPr>
          <w:trHeight w:val="520"/>
        </w:trPr>
        <w:tc>
          <w:tcPr>
            <w:tcW w:w="2560" w:type="dxa"/>
          </w:tcPr>
          <w:p w14:paraId="41DE4165" w14:textId="77777777" w:rsidR="00AC3EC9" w:rsidRPr="008E52D0" w:rsidRDefault="00AC3EC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067FA107" w14:textId="6965D544" w:rsidR="00AC3EC9" w:rsidRPr="008E52D0" w:rsidRDefault="00AC3EC9" w:rsidP="00DC1C7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Log in using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Triager’s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user name and </w:t>
            </w:r>
            <w:r w:rsidR="00DC1C7F">
              <w:rPr>
                <w:rFonts w:asciiTheme="minorHAnsi" w:hAnsiTheme="minorHAnsi"/>
                <w:sz w:val="24"/>
                <w:szCs w:val="24"/>
              </w:rPr>
              <w:t>email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 Double click a bug in the bug table on the main window</w:t>
            </w:r>
            <w:r w:rsidR="003D5F51">
              <w:rPr>
                <w:rFonts w:asciiTheme="minorHAnsi" w:hAnsiTheme="minorHAnsi"/>
                <w:sz w:val="24"/>
                <w:szCs w:val="24"/>
              </w:rPr>
              <w:t>. Select edit.</w:t>
            </w:r>
          </w:p>
        </w:tc>
      </w:tr>
      <w:tr w:rsidR="00C640B8" w:rsidRPr="008E52D0" w14:paraId="2FC7EBC6" w14:textId="77777777" w:rsidTr="00C640B8">
        <w:trPr>
          <w:trHeight w:val="520"/>
        </w:trPr>
        <w:tc>
          <w:tcPr>
            <w:tcW w:w="2560" w:type="dxa"/>
          </w:tcPr>
          <w:p w14:paraId="3042BE40" w14:textId="7B75B3CD" w:rsidR="00C640B8" w:rsidRDefault="00C640B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0B895D2B" w14:textId="55E9A40C" w:rsidR="00C640B8" w:rsidRDefault="00C640B8" w:rsidP="00DC1C7F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F4753F8" wp14:editId="6BFE196F">
                  <wp:extent cx="3431411" cy="2050415"/>
                  <wp:effectExtent l="0" t="0" r="0" b="698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 Shot 2016-10-27 at 12.45.16 AM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313" cy="205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3EC9" w:rsidRPr="008E52D0" w14:paraId="111A7FA2" w14:textId="77777777" w:rsidTr="00C640B8">
        <w:trPr>
          <w:trHeight w:val="311"/>
        </w:trPr>
        <w:tc>
          <w:tcPr>
            <w:tcW w:w="2560" w:type="dxa"/>
          </w:tcPr>
          <w:p w14:paraId="6C56DDB8" w14:textId="77777777" w:rsidR="00AC3EC9" w:rsidRPr="008E52D0" w:rsidRDefault="00AC3EC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5B84CF88" w14:textId="4EE79893" w:rsidR="00AC3EC9" w:rsidRPr="008E52D0" w:rsidRDefault="00156362" w:rsidP="001563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View bug text fields become writable.</w:t>
            </w:r>
          </w:p>
        </w:tc>
      </w:tr>
      <w:tr w:rsidR="00C640B8" w:rsidRPr="008E52D0" w14:paraId="0AE0A07A" w14:textId="77777777" w:rsidTr="00C640B8">
        <w:trPr>
          <w:trHeight w:val="311"/>
        </w:trPr>
        <w:tc>
          <w:tcPr>
            <w:tcW w:w="2560" w:type="dxa"/>
          </w:tcPr>
          <w:p w14:paraId="605DBEB5" w14:textId="58309CE3" w:rsidR="00C640B8" w:rsidRDefault="00C640B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933" w:type="dxa"/>
            <w:gridSpan w:val="2"/>
          </w:tcPr>
          <w:p w14:paraId="076A0F7B" w14:textId="78231028" w:rsidR="00C640B8" w:rsidRDefault="00C640B8" w:rsidP="00156362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6FB2D776" w14:textId="77777777" w:rsidR="00382214" w:rsidRDefault="00382214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9F6511" w:rsidRPr="008E52D0" w14:paraId="30480D3A" w14:textId="77777777" w:rsidTr="00C640B8">
        <w:trPr>
          <w:trHeight w:val="521"/>
        </w:trPr>
        <w:tc>
          <w:tcPr>
            <w:tcW w:w="2560" w:type="dxa"/>
          </w:tcPr>
          <w:p w14:paraId="7A33161C" w14:textId="77777777" w:rsidR="009F6511" w:rsidRPr="008E52D0" w:rsidRDefault="009F651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14E430E7" w14:textId="0E997508" w:rsidR="009F6511" w:rsidRPr="008A759A" w:rsidRDefault="009F6511" w:rsidP="002068B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system should provide a</w:t>
            </w:r>
            <w:r w:rsidR="0080665F">
              <w:rPr>
                <w:rFonts w:asciiTheme="minorHAnsi" w:hAnsiTheme="minorHAnsi"/>
                <w:sz w:val="24"/>
                <w:szCs w:val="24"/>
              </w:rPr>
              <w:t xml:space="preserve"> T</w:t>
            </w:r>
            <w:r>
              <w:rPr>
                <w:rFonts w:asciiTheme="minorHAnsi" w:hAnsiTheme="minorHAnsi"/>
                <w:sz w:val="24"/>
                <w:szCs w:val="24"/>
              </w:rPr>
              <w:t xml:space="preserve">riager with a </w:t>
            </w:r>
            <w:proofErr w:type="spellStart"/>
            <w:r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>
              <w:rPr>
                <w:rFonts w:asciiTheme="minorHAnsi" w:hAnsiTheme="minorHAnsi"/>
                <w:sz w:val="24"/>
                <w:szCs w:val="24"/>
              </w:rPr>
              <w:t xml:space="preserve"> to edit an existing bug.</w:t>
            </w:r>
          </w:p>
        </w:tc>
        <w:tc>
          <w:tcPr>
            <w:tcW w:w="1560" w:type="dxa"/>
          </w:tcPr>
          <w:p w14:paraId="1134C3CB" w14:textId="6E73DB1D" w:rsidR="009F6511" w:rsidRPr="008E52D0" w:rsidRDefault="009F6511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777E98">
              <w:rPr>
                <w:rFonts w:asciiTheme="minorHAnsi" w:hAnsiTheme="minorHAnsi"/>
                <w:sz w:val="24"/>
                <w:szCs w:val="24"/>
              </w:rPr>
              <w:t>7</w:t>
            </w:r>
            <w:r w:rsidR="007C41F8">
              <w:rPr>
                <w:rFonts w:asciiTheme="minorHAnsi" w:hAnsiTheme="minorHAnsi"/>
                <w:sz w:val="24"/>
                <w:szCs w:val="24"/>
              </w:rPr>
              <w:t>3</w:t>
            </w:r>
          </w:p>
        </w:tc>
      </w:tr>
      <w:tr w:rsidR="009F6511" w:rsidRPr="008E52D0" w14:paraId="1170C0F7" w14:textId="77777777" w:rsidTr="00C640B8">
        <w:trPr>
          <w:trHeight w:val="646"/>
        </w:trPr>
        <w:tc>
          <w:tcPr>
            <w:tcW w:w="2560" w:type="dxa"/>
          </w:tcPr>
          <w:p w14:paraId="573032AD" w14:textId="77777777" w:rsidR="009F6511" w:rsidRPr="008E52D0" w:rsidRDefault="009F651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6F14F10F" w14:textId="642B05E9" w:rsidR="009F6511" w:rsidRPr="008E52D0" w:rsidRDefault="009F651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Change the status, application name and remove a subscribed user from the CC list. Click Apply button</w:t>
            </w:r>
          </w:p>
        </w:tc>
      </w:tr>
      <w:tr w:rsidR="00C640B8" w:rsidRPr="008E52D0" w14:paraId="16140A26" w14:textId="77777777" w:rsidTr="00C640B8">
        <w:trPr>
          <w:trHeight w:val="646"/>
        </w:trPr>
        <w:tc>
          <w:tcPr>
            <w:tcW w:w="2560" w:type="dxa"/>
          </w:tcPr>
          <w:p w14:paraId="498D4EB1" w14:textId="1A467A59" w:rsidR="00C640B8" w:rsidRDefault="00C640B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4D10BC49" w14:textId="03CB9E6E" w:rsidR="00C640B8" w:rsidRDefault="00C640B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5899E0E" wp14:editId="63260C93">
                  <wp:extent cx="2143943" cy="1644227"/>
                  <wp:effectExtent l="0" t="0" r="0" b="698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 Shot 2016-10-27 at 12.48.54 AM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703" cy="16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511" w:rsidRPr="008E52D0" w14:paraId="3AAE3D1F" w14:textId="77777777" w:rsidTr="00C640B8">
        <w:trPr>
          <w:trHeight w:val="366"/>
        </w:trPr>
        <w:tc>
          <w:tcPr>
            <w:tcW w:w="2560" w:type="dxa"/>
          </w:tcPr>
          <w:p w14:paraId="2DA78897" w14:textId="77777777" w:rsidR="009F6511" w:rsidRPr="008E52D0" w:rsidRDefault="009F651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0F2FDFED" w14:textId="0CEA839D" w:rsidR="009F6511" w:rsidRPr="008E52D0" w:rsidRDefault="0080665F" w:rsidP="009F6511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Message displays informing the T</w:t>
            </w:r>
            <w:r w:rsidR="009F6511">
              <w:rPr>
                <w:rFonts w:asciiTheme="minorHAnsi" w:hAnsiTheme="minorHAnsi"/>
                <w:sz w:val="24"/>
                <w:szCs w:val="24"/>
              </w:rPr>
              <w:t xml:space="preserve">riager the bug has been modified. </w:t>
            </w:r>
          </w:p>
        </w:tc>
      </w:tr>
      <w:tr w:rsidR="00C640B8" w:rsidRPr="008E52D0" w14:paraId="77DF821C" w14:textId="77777777" w:rsidTr="00C640B8">
        <w:trPr>
          <w:trHeight w:val="366"/>
        </w:trPr>
        <w:tc>
          <w:tcPr>
            <w:tcW w:w="2560" w:type="dxa"/>
          </w:tcPr>
          <w:p w14:paraId="5BE522AF" w14:textId="2137D326" w:rsidR="00C640B8" w:rsidRDefault="00C640B8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Test result</w:t>
            </w:r>
          </w:p>
        </w:tc>
        <w:tc>
          <w:tcPr>
            <w:tcW w:w="6933" w:type="dxa"/>
            <w:gridSpan w:val="2"/>
          </w:tcPr>
          <w:p w14:paraId="0070865E" w14:textId="75AC0A41" w:rsidR="00C640B8" w:rsidRDefault="00C640B8" w:rsidP="009F6511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Fail</w:t>
            </w:r>
          </w:p>
        </w:tc>
      </w:tr>
    </w:tbl>
    <w:p w14:paraId="2C274948" w14:textId="77777777" w:rsidR="009F6511" w:rsidRDefault="009F6511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9F6511" w:rsidRPr="008E52D0" w14:paraId="00EAFB1C" w14:textId="77777777" w:rsidTr="00BC2D9F">
        <w:trPr>
          <w:trHeight w:val="856"/>
        </w:trPr>
        <w:tc>
          <w:tcPr>
            <w:tcW w:w="2560" w:type="dxa"/>
          </w:tcPr>
          <w:p w14:paraId="52ECAFFD" w14:textId="77777777" w:rsidR="009F6511" w:rsidRPr="008E52D0" w:rsidRDefault="009F651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5D284EE1" w14:textId="5A89CE19" w:rsidR="009F6511" w:rsidRPr="008A759A" w:rsidRDefault="0080665F" w:rsidP="002068B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system should provide a T</w:t>
            </w:r>
            <w:r w:rsidR="009F6511">
              <w:rPr>
                <w:rFonts w:asciiTheme="minorHAnsi" w:hAnsiTheme="minorHAnsi"/>
                <w:sz w:val="24"/>
                <w:szCs w:val="24"/>
              </w:rPr>
              <w:t xml:space="preserve">riager with a </w:t>
            </w:r>
            <w:proofErr w:type="spellStart"/>
            <w:r w:rsidR="009F6511"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 w:rsidR="009F6511">
              <w:rPr>
                <w:rFonts w:asciiTheme="minorHAnsi" w:hAnsiTheme="minorHAnsi"/>
                <w:sz w:val="24"/>
                <w:szCs w:val="24"/>
              </w:rPr>
              <w:t xml:space="preserve"> to edit an existing bug.</w:t>
            </w:r>
          </w:p>
        </w:tc>
        <w:tc>
          <w:tcPr>
            <w:tcW w:w="1560" w:type="dxa"/>
          </w:tcPr>
          <w:p w14:paraId="6E670300" w14:textId="298B16A7" w:rsidR="009F6511" w:rsidRPr="008E52D0" w:rsidRDefault="009F6511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303B08">
              <w:rPr>
                <w:rFonts w:asciiTheme="minorHAnsi" w:hAnsiTheme="minorHAnsi"/>
                <w:sz w:val="24"/>
                <w:szCs w:val="24"/>
              </w:rPr>
              <w:t>7</w:t>
            </w:r>
            <w:r w:rsidR="007C41F8">
              <w:rPr>
                <w:rFonts w:asciiTheme="minorHAnsi" w:hAnsiTheme="minorHAnsi"/>
                <w:sz w:val="24"/>
                <w:szCs w:val="24"/>
              </w:rPr>
              <w:t>4</w:t>
            </w:r>
          </w:p>
        </w:tc>
      </w:tr>
      <w:tr w:rsidR="009F6511" w:rsidRPr="008E52D0" w14:paraId="3FF7DF0B" w14:textId="77777777" w:rsidTr="00C640B8">
        <w:trPr>
          <w:trHeight w:val="550"/>
        </w:trPr>
        <w:tc>
          <w:tcPr>
            <w:tcW w:w="2560" w:type="dxa"/>
          </w:tcPr>
          <w:p w14:paraId="51B0080F" w14:textId="77777777" w:rsidR="009F6511" w:rsidRPr="008E52D0" w:rsidRDefault="009F651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lastRenderedPageBreak/>
              <w:t xml:space="preserve">Input </w:t>
            </w:r>
          </w:p>
        </w:tc>
        <w:tc>
          <w:tcPr>
            <w:tcW w:w="6933" w:type="dxa"/>
            <w:gridSpan w:val="2"/>
          </w:tcPr>
          <w:p w14:paraId="69320BB4" w14:textId="7F3D5B65" w:rsidR="009F6511" w:rsidRPr="008E52D0" w:rsidRDefault="009F651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Search for the </w:t>
            </w:r>
            <w:r w:rsidR="0079079F">
              <w:rPr>
                <w:rFonts w:asciiTheme="minorHAnsi" w:hAnsiTheme="minorHAnsi"/>
                <w:sz w:val="24"/>
                <w:szCs w:val="24"/>
              </w:rPr>
              <w:t xml:space="preserve">modified </w:t>
            </w:r>
            <w:r>
              <w:rPr>
                <w:rFonts w:asciiTheme="minorHAnsi" w:hAnsiTheme="minorHAnsi"/>
                <w:sz w:val="24"/>
                <w:szCs w:val="24"/>
              </w:rPr>
              <w:t>bug via the search bug facility on the main window using the bug ID number. Then double click it.</w:t>
            </w:r>
          </w:p>
        </w:tc>
      </w:tr>
      <w:tr w:rsidR="00F353AB" w:rsidRPr="008E52D0" w14:paraId="60BE4B79" w14:textId="77777777" w:rsidTr="00C640B8">
        <w:trPr>
          <w:trHeight w:val="550"/>
        </w:trPr>
        <w:tc>
          <w:tcPr>
            <w:tcW w:w="2560" w:type="dxa"/>
          </w:tcPr>
          <w:p w14:paraId="091CF02C" w14:textId="7085DC54" w:rsidR="00F353AB" w:rsidRDefault="00F353A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36366B47" w14:textId="1F7808FB" w:rsidR="00F353AB" w:rsidRDefault="00F353A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658240" behindDoc="0" locked="0" layoutInCell="1" allowOverlap="1" wp14:anchorId="593947E5" wp14:editId="34D01A39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-8255</wp:posOffset>
                  </wp:positionV>
                  <wp:extent cx="3026015" cy="1801707"/>
                  <wp:effectExtent l="0" t="0" r="0" b="1905"/>
                  <wp:wrapSquare wrapText="bothSides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creen Shot 2016-10-27 at 12.53.28 AM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015" cy="180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inorHAnsi" w:hAnsiTheme="minorHAnsi"/>
                <w:sz w:val="24"/>
                <w:szCs w:val="24"/>
              </w:rPr>
              <w:t>the priority from low to high</w:t>
            </w:r>
          </w:p>
        </w:tc>
      </w:tr>
      <w:tr w:rsidR="009F6511" w:rsidRPr="008E52D0" w14:paraId="70DD016C" w14:textId="77777777" w:rsidTr="00F353AB">
        <w:trPr>
          <w:trHeight w:val="270"/>
        </w:trPr>
        <w:tc>
          <w:tcPr>
            <w:tcW w:w="2560" w:type="dxa"/>
          </w:tcPr>
          <w:p w14:paraId="23347CFE" w14:textId="77777777" w:rsidR="009F6511" w:rsidRPr="008E52D0" w:rsidRDefault="009F6511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2FABE781" w14:textId="2E8D758B" w:rsidR="009F6511" w:rsidRPr="008E52D0" w:rsidRDefault="009F6511" w:rsidP="009F6511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modified bug should display with modified details.</w:t>
            </w:r>
          </w:p>
        </w:tc>
      </w:tr>
      <w:tr w:rsidR="00F353AB" w:rsidRPr="008E52D0" w14:paraId="5168BDC6" w14:textId="77777777" w:rsidTr="00F353AB">
        <w:trPr>
          <w:trHeight w:val="270"/>
        </w:trPr>
        <w:tc>
          <w:tcPr>
            <w:tcW w:w="2560" w:type="dxa"/>
          </w:tcPr>
          <w:p w14:paraId="0309E36D" w14:textId="7F488894" w:rsidR="00F353AB" w:rsidRDefault="00F353A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933" w:type="dxa"/>
            <w:gridSpan w:val="2"/>
          </w:tcPr>
          <w:p w14:paraId="2D66877E" w14:textId="50FE85A6" w:rsidR="00F353AB" w:rsidRDefault="00F353AB" w:rsidP="009F6511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</w:p>
        </w:tc>
      </w:tr>
    </w:tbl>
    <w:p w14:paraId="4B24841A" w14:textId="77777777" w:rsidR="009F6511" w:rsidRDefault="009F6511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0F5EE9" w:rsidRPr="008E52D0" w14:paraId="0A6E59FF" w14:textId="77777777" w:rsidTr="00F353AB">
        <w:trPr>
          <w:trHeight w:val="563"/>
        </w:trPr>
        <w:tc>
          <w:tcPr>
            <w:tcW w:w="2560" w:type="dxa"/>
          </w:tcPr>
          <w:p w14:paraId="4996DAD1" w14:textId="77777777" w:rsidR="000F5EE9" w:rsidRPr="008E52D0" w:rsidRDefault="000F5EE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3B554FE7" w14:textId="6ED62576" w:rsidR="000F5EE9" w:rsidRPr="008A759A" w:rsidRDefault="0080665F" w:rsidP="002068B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system should provide a T</w:t>
            </w:r>
            <w:r w:rsidR="000F5EE9">
              <w:rPr>
                <w:rFonts w:asciiTheme="minorHAnsi" w:hAnsiTheme="minorHAnsi"/>
                <w:sz w:val="24"/>
                <w:szCs w:val="24"/>
              </w:rPr>
              <w:t xml:space="preserve">riager with a </w:t>
            </w:r>
            <w:proofErr w:type="spellStart"/>
            <w:r w:rsidR="000F5EE9"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 w:rsidR="000F5EE9">
              <w:rPr>
                <w:rFonts w:asciiTheme="minorHAnsi" w:hAnsiTheme="minorHAnsi"/>
                <w:sz w:val="24"/>
                <w:szCs w:val="24"/>
              </w:rPr>
              <w:t xml:space="preserve"> to edit an existing bug.</w:t>
            </w:r>
          </w:p>
        </w:tc>
        <w:tc>
          <w:tcPr>
            <w:tcW w:w="1560" w:type="dxa"/>
          </w:tcPr>
          <w:p w14:paraId="52E731CD" w14:textId="49E928B3" w:rsidR="000F5EE9" w:rsidRPr="008E52D0" w:rsidRDefault="000F5EE9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303B08">
              <w:rPr>
                <w:rFonts w:asciiTheme="minorHAnsi" w:hAnsiTheme="minorHAnsi"/>
                <w:sz w:val="24"/>
                <w:szCs w:val="24"/>
              </w:rPr>
              <w:t>7</w:t>
            </w:r>
            <w:r w:rsidR="007C41F8">
              <w:rPr>
                <w:rFonts w:asciiTheme="minorHAnsi" w:hAnsiTheme="minorHAnsi"/>
                <w:sz w:val="24"/>
                <w:szCs w:val="24"/>
              </w:rPr>
              <w:t>5</w:t>
            </w:r>
          </w:p>
        </w:tc>
      </w:tr>
      <w:tr w:rsidR="000F5EE9" w:rsidRPr="008E52D0" w14:paraId="299159C5" w14:textId="77777777" w:rsidTr="00F353AB">
        <w:trPr>
          <w:trHeight w:val="380"/>
        </w:trPr>
        <w:tc>
          <w:tcPr>
            <w:tcW w:w="2560" w:type="dxa"/>
          </w:tcPr>
          <w:p w14:paraId="467F3AEB" w14:textId="77777777" w:rsidR="000F5EE9" w:rsidRPr="008E52D0" w:rsidRDefault="000F5EE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1A041474" w14:textId="769BC6E1" w:rsidR="000F5EE9" w:rsidRPr="008E52D0" w:rsidRDefault="000F5EE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Click edit bug then select “Delete Bug” button</w:t>
            </w:r>
          </w:p>
        </w:tc>
      </w:tr>
      <w:tr w:rsidR="000F5EE9" w:rsidRPr="008E52D0" w14:paraId="7FDA0C17" w14:textId="77777777" w:rsidTr="00BC2D9F">
        <w:trPr>
          <w:trHeight w:val="535"/>
        </w:trPr>
        <w:tc>
          <w:tcPr>
            <w:tcW w:w="2560" w:type="dxa"/>
          </w:tcPr>
          <w:p w14:paraId="482D93D0" w14:textId="77777777" w:rsidR="000F5EE9" w:rsidRPr="008E52D0" w:rsidRDefault="000F5EE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178C63B6" w14:textId="44B06D3B" w:rsidR="000F5EE9" w:rsidRPr="008E52D0" w:rsidRDefault="000F5EE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A message should display asking if you are sure you want to delete the bug. Choose ok.</w:t>
            </w:r>
          </w:p>
        </w:tc>
      </w:tr>
    </w:tbl>
    <w:p w14:paraId="26313A50" w14:textId="77777777" w:rsidR="000F5EE9" w:rsidRDefault="000F5EE9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560"/>
        <w:gridCol w:w="5373"/>
        <w:gridCol w:w="1560"/>
      </w:tblGrid>
      <w:tr w:rsidR="000F5EE9" w:rsidRPr="008E52D0" w14:paraId="2FF8073D" w14:textId="77777777" w:rsidTr="00F353AB">
        <w:trPr>
          <w:trHeight w:val="590"/>
        </w:trPr>
        <w:tc>
          <w:tcPr>
            <w:tcW w:w="2560" w:type="dxa"/>
          </w:tcPr>
          <w:p w14:paraId="6F44D630" w14:textId="77777777" w:rsidR="000F5EE9" w:rsidRPr="008E52D0" w:rsidRDefault="000F5EE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Functional requirement</w:t>
            </w:r>
          </w:p>
        </w:tc>
        <w:tc>
          <w:tcPr>
            <w:tcW w:w="5373" w:type="dxa"/>
          </w:tcPr>
          <w:p w14:paraId="3ED9E992" w14:textId="3A84083D" w:rsidR="000F5EE9" w:rsidRPr="008A759A" w:rsidRDefault="0080665F" w:rsidP="002068B8">
            <w:pPr>
              <w:pStyle w:val="BodyText"/>
              <w:ind w:left="0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The system should provide a T</w:t>
            </w:r>
            <w:r w:rsidR="000F5EE9">
              <w:rPr>
                <w:rFonts w:asciiTheme="minorHAnsi" w:hAnsiTheme="minorHAnsi"/>
                <w:sz w:val="24"/>
                <w:szCs w:val="24"/>
              </w:rPr>
              <w:t xml:space="preserve">riager with a </w:t>
            </w:r>
            <w:proofErr w:type="spellStart"/>
            <w:r w:rsidR="000F5EE9">
              <w:rPr>
                <w:rFonts w:asciiTheme="minorHAnsi" w:hAnsiTheme="minorHAnsi"/>
                <w:sz w:val="24"/>
                <w:szCs w:val="24"/>
              </w:rPr>
              <w:t>gui</w:t>
            </w:r>
            <w:proofErr w:type="spellEnd"/>
            <w:r w:rsidR="000F5EE9">
              <w:rPr>
                <w:rFonts w:asciiTheme="minorHAnsi" w:hAnsiTheme="minorHAnsi"/>
                <w:sz w:val="24"/>
                <w:szCs w:val="24"/>
              </w:rPr>
              <w:t xml:space="preserve"> to edit an existing bug.</w:t>
            </w:r>
          </w:p>
        </w:tc>
        <w:tc>
          <w:tcPr>
            <w:tcW w:w="1560" w:type="dxa"/>
          </w:tcPr>
          <w:p w14:paraId="48E262E0" w14:textId="7BC9BA78" w:rsidR="000F5EE9" w:rsidRPr="008E52D0" w:rsidRDefault="000F5EE9" w:rsidP="00303B0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case </w:t>
            </w:r>
            <w:r w:rsidR="00303B08">
              <w:rPr>
                <w:rFonts w:asciiTheme="minorHAnsi" w:hAnsiTheme="minorHAnsi"/>
                <w:sz w:val="24"/>
                <w:szCs w:val="24"/>
              </w:rPr>
              <w:t>7</w:t>
            </w:r>
            <w:r w:rsidR="00BC2D9F">
              <w:rPr>
                <w:rFonts w:asciiTheme="minorHAnsi" w:hAnsiTheme="minorHAnsi"/>
                <w:sz w:val="24"/>
                <w:szCs w:val="24"/>
              </w:rPr>
              <w:t>6</w:t>
            </w:r>
          </w:p>
        </w:tc>
      </w:tr>
      <w:tr w:rsidR="000F5EE9" w:rsidRPr="008E52D0" w14:paraId="4379C326" w14:textId="77777777" w:rsidTr="00F353AB">
        <w:trPr>
          <w:trHeight w:val="618"/>
        </w:trPr>
        <w:tc>
          <w:tcPr>
            <w:tcW w:w="2560" w:type="dxa"/>
          </w:tcPr>
          <w:p w14:paraId="593A7D29" w14:textId="77777777" w:rsidR="000F5EE9" w:rsidRPr="008E52D0" w:rsidRDefault="000F5EE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Input </w:t>
            </w:r>
          </w:p>
        </w:tc>
        <w:tc>
          <w:tcPr>
            <w:tcW w:w="6933" w:type="dxa"/>
            <w:gridSpan w:val="2"/>
          </w:tcPr>
          <w:p w14:paraId="33E06B1B" w14:textId="2BFF8CDE" w:rsidR="000F5EE9" w:rsidRPr="008E52D0" w:rsidRDefault="000F5EE9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Search for the Bug via the main window Search Bug facility using it’s ID number.</w:t>
            </w:r>
          </w:p>
        </w:tc>
      </w:tr>
      <w:tr w:rsidR="00F353AB" w:rsidRPr="008E52D0" w14:paraId="1242DBA0" w14:textId="77777777" w:rsidTr="00F353AB">
        <w:trPr>
          <w:trHeight w:val="618"/>
        </w:trPr>
        <w:tc>
          <w:tcPr>
            <w:tcW w:w="2560" w:type="dxa"/>
          </w:tcPr>
          <w:p w14:paraId="2D5A084B" w14:textId="6909A2F0" w:rsidR="00F353AB" w:rsidRDefault="00F353A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Result </w:t>
            </w:r>
          </w:p>
        </w:tc>
        <w:tc>
          <w:tcPr>
            <w:tcW w:w="6933" w:type="dxa"/>
            <w:gridSpan w:val="2"/>
          </w:tcPr>
          <w:p w14:paraId="71FD0201" w14:textId="5AFC1199" w:rsidR="00F353AB" w:rsidRDefault="00F353A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33C08A8" wp14:editId="004D6177">
                  <wp:extent cx="4139565" cy="1046390"/>
                  <wp:effectExtent l="0" t="0" r="63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 Shot 2016-10-27 at 12.56.48 AM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095" cy="104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3AB" w:rsidRPr="008E52D0" w14:paraId="640B7EC9" w14:textId="77777777" w:rsidTr="00F353AB">
        <w:trPr>
          <w:trHeight w:val="268"/>
        </w:trPr>
        <w:tc>
          <w:tcPr>
            <w:tcW w:w="2560" w:type="dxa"/>
          </w:tcPr>
          <w:p w14:paraId="31406890" w14:textId="77777777" w:rsidR="00F353AB" w:rsidRPr="008E52D0" w:rsidRDefault="00F353A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Expected output</w:t>
            </w:r>
          </w:p>
        </w:tc>
        <w:tc>
          <w:tcPr>
            <w:tcW w:w="6933" w:type="dxa"/>
            <w:gridSpan w:val="2"/>
          </w:tcPr>
          <w:p w14:paraId="0EF83B66" w14:textId="251820BC" w:rsidR="00F353AB" w:rsidRPr="008E52D0" w:rsidRDefault="00F353A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The bug will be displayed </w:t>
            </w:r>
          </w:p>
        </w:tc>
      </w:tr>
      <w:tr w:rsidR="00F353AB" w:rsidRPr="008E52D0" w14:paraId="63C93B43" w14:textId="77777777" w:rsidTr="00F353AB">
        <w:trPr>
          <w:trHeight w:val="339"/>
        </w:trPr>
        <w:tc>
          <w:tcPr>
            <w:tcW w:w="2560" w:type="dxa"/>
          </w:tcPr>
          <w:p w14:paraId="13DA5596" w14:textId="3D236A52" w:rsidR="00F353AB" w:rsidRDefault="00F353A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Test result </w:t>
            </w:r>
          </w:p>
        </w:tc>
        <w:tc>
          <w:tcPr>
            <w:tcW w:w="6933" w:type="dxa"/>
            <w:gridSpan w:val="2"/>
          </w:tcPr>
          <w:p w14:paraId="3A121C02" w14:textId="7B639F36" w:rsidR="00F353AB" w:rsidRDefault="00F353AB" w:rsidP="002068B8">
            <w:pPr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Pass </w:t>
            </w:r>
            <w:bookmarkStart w:id="0" w:name="_GoBack"/>
            <w:bookmarkEnd w:id="0"/>
          </w:p>
        </w:tc>
      </w:tr>
    </w:tbl>
    <w:p w14:paraId="401E8E45" w14:textId="77777777" w:rsidR="000F5EE9" w:rsidRDefault="000F5EE9" w:rsidP="00E45648">
      <w:pPr>
        <w:pStyle w:val="BodyText"/>
        <w:ind w:left="0"/>
        <w:rPr>
          <w:rFonts w:asciiTheme="minorHAnsi" w:hAnsiTheme="minorHAnsi"/>
          <w:b/>
          <w:sz w:val="24"/>
          <w:szCs w:val="24"/>
        </w:rPr>
      </w:pPr>
    </w:p>
    <w:sectPr w:rsidR="000F5EE9">
      <w:headerReference w:type="default" r:id="rId55"/>
      <w:footerReference w:type="default" r:id="rId56"/>
      <w:headerReference w:type="first" r:id="rId57"/>
      <w:footerReference w:type="first" r:id="rId58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C50A4C" w14:textId="77777777" w:rsidR="0029649C" w:rsidRDefault="0029649C">
      <w:pPr>
        <w:spacing w:line="240" w:lineRule="auto"/>
      </w:pPr>
      <w:r>
        <w:separator/>
      </w:r>
    </w:p>
  </w:endnote>
  <w:endnote w:type="continuationSeparator" w:id="0">
    <w:p w14:paraId="2CE92948" w14:textId="77777777" w:rsidR="0029649C" w:rsidRDefault="002964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"/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auto"/>
    <w:pitch w:val="variable"/>
    <w:sig w:usb0="00000287" w:usb1="00000000" w:usb2="00000000" w:usb3="00000000" w:csb0="0000009F" w:csb1="00000000"/>
  </w:font>
  <w:font w:name="Tms Rmn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1C217A" w14:textId="77777777" w:rsidR="00D460E2" w:rsidRDefault="00D460E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03D2AD9" w14:textId="77777777" w:rsidR="00D460E2" w:rsidRDefault="00D460E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D460E2" w14:paraId="5194B26C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6CA24AC" w14:textId="77777777" w:rsidR="00D460E2" w:rsidRDefault="00D460E2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3ED9ED1" w14:textId="77777777" w:rsidR="00D460E2" w:rsidRDefault="00D460E2">
          <w:pPr>
            <w:jc w:val="center"/>
          </w:pPr>
          <w:r>
            <w:sym w:font="Symbol" w:char="F0D3"/>
          </w:r>
          <w:fldSimple w:instr=" DOCPROPERTY &quot;Company&quot;  \* MERGEFORMAT ">
            <w:r>
              <w:t>&lt;Company Name&gt;</w:t>
            </w:r>
          </w:fldSimple>
          <w:r>
            <w:t>, 2000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DF2AAF1" w14:textId="77777777" w:rsidR="00D460E2" w:rsidRDefault="00D460E2">
          <w:pPr>
            <w:jc w:val="right"/>
          </w:pPr>
          <w:r>
            <w:t xml:space="preserve">Page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F353AB">
            <w:rPr>
              <w:rStyle w:val="PageNumber"/>
              <w:noProof/>
            </w:rPr>
            <w:t>26</w:t>
          </w:r>
          <w:r>
            <w:rPr>
              <w:rStyle w:val="PageNumber"/>
            </w:rPr>
            <w:fldChar w:fldCharType="end"/>
          </w:r>
        </w:p>
      </w:tc>
    </w:tr>
  </w:tbl>
  <w:p w14:paraId="508DAF07" w14:textId="77777777" w:rsidR="00D460E2" w:rsidRDefault="00D460E2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02B849" w14:textId="77777777" w:rsidR="00D460E2" w:rsidRDefault="00D460E2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D33837" w14:textId="77777777" w:rsidR="0029649C" w:rsidRDefault="0029649C">
      <w:pPr>
        <w:spacing w:line="240" w:lineRule="auto"/>
      </w:pPr>
      <w:r>
        <w:separator/>
      </w:r>
    </w:p>
  </w:footnote>
  <w:footnote w:type="continuationSeparator" w:id="0">
    <w:p w14:paraId="23DF65F6" w14:textId="77777777" w:rsidR="0029649C" w:rsidRDefault="0029649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6DEFFF" w14:textId="77777777" w:rsidR="00D460E2" w:rsidRDefault="00D460E2">
    <w:pPr>
      <w:rPr>
        <w:sz w:val="24"/>
      </w:rPr>
    </w:pPr>
  </w:p>
  <w:p w14:paraId="4F9CF276" w14:textId="77777777" w:rsidR="00D460E2" w:rsidRDefault="00D460E2">
    <w:pPr>
      <w:pBdr>
        <w:top w:val="single" w:sz="6" w:space="1" w:color="auto"/>
      </w:pBdr>
      <w:rPr>
        <w:sz w:val="24"/>
      </w:rPr>
    </w:pPr>
  </w:p>
  <w:p w14:paraId="530E7733" w14:textId="3EF146A6" w:rsidR="00D460E2" w:rsidRDefault="00D460E2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CSCI 222, Group 12</w:t>
    </w:r>
  </w:p>
  <w:p w14:paraId="6CFFD3AA" w14:textId="77777777" w:rsidR="00D460E2" w:rsidRDefault="00D460E2">
    <w:pPr>
      <w:pBdr>
        <w:bottom w:val="single" w:sz="6" w:space="1" w:color="auto"/>
      </w:pBdr>
      <w:jc w:val="right"/>
      <w:rPr>
        <w:sz w:val="24"/>
      </w:rPr>
    </w:pPr>
  </w:p>
  <w:p w14:paraId="2D680F6E" w14:textId="77777777" w:rsidR="00D460E2" w:rsidRDefault="00D460E2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D460E2" w14:paraId="78B3CBEF" w14:textId="77777777">
      <w:tc>
        <w:tcPr>
          <w:tcW w:w="6379" w:type="dxa"/>
        </w:tcPr>
        <w:p w14:paraId="1555AFE2" w14:textId="0CCCD1E2" w:rsidR="00D460E2" w:rsidRDefault="00D460E2">
          <w:r>
            <w:t>Bug Tracker</w:t>
          </w:r>
        </w:p>
      </w:tc>
      <w:tc>
        <w:tcPr>
          <w:tcW w:w="3179" w:type="dxa"/>
        </w:tcPr>
        <w:p w14:paraId="134928ED" w14:textId="15D93D84" w:rsidR="00D460E2" w:rsidRDefault="00D460E2" w:rsidP="00B73F96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1.0</w:t>
          </w:r>
        </w:p>
      </w:tc>
    </w:tr>
    <w:tr w:rsidR="00D460E2" w14:paraId="09B662CD" w14:textId="77777777">
      <w:tc>
        <w:tcPr>
          <w:tcW w:w="6379" w:type="dxa"/>
        </w:tcPr>
        <w:p w14:paraId="24A386BD" w14:textId="34751878" w:rsidR="00D460E2" w:rsidRDefault="00D460E2">
          <w:r>
            <w:t>Test Cases</w:t>
          </w:r>
        </w:p>
      </w:tc>
      <w:tc>
        <w:tcPr>
          <w:tcW w:w="3179" w:type="dxa"/>
        </w:tcPr>
        <w:p w14:paraId="3074BE54" w14:textId="6C57197E" w:rsidR="00D460E2" w:rsidRDefault="00D460E2" w:rsidP="00B73F96">
          <w:r>
            <w:t xml:space="preserve">  Date:  21/10/2016</w:t>
          </w:r>
        </w:p>
      </w:tc>
    </w:tr>
    <w:tr w:rsidR="00D460E2" w14:paraId="5293B3DC" w14:textId="77777777">
      <w:tc>
        <w:tcPr>
          <w:tcW w:w="9558" w:type="dxa"/>
          <w:gridSpan w:val="2"/>
        </w:tcPr>
        <w:p w14:paraId="34F9147C" w14:textId="77777777" w:rsidR="00D460E2" w:rsidRDefault="00D460E2">
          <w:r>
            <w:t>&lt;document identifier&gt;</w:t>
          </w:r>
        </w:p>
      </w:tc>
    </w:tr>
  </w:tbl>
  <w:p w14:paraId="0767DE76" w14:textId="77777777" w:rsidR="00D460E2" w:rsidRDefault="00D460E2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9DD7B2" w14:textId="77777777" w:rsidR="00D460E2" w:rsidRDefault="00D460E2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0C2816EE"/>
    <w:multiLevelType w:val="hybridMultilevel"/>
    <w:tmpl w:val="DC6EF3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03F01A7"/>
    <w:multiLevelType w:val="hybridMultilevel"/>
    <w:tmpl w:val="CE7A9536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C7709B54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16171390"/>
    <w:multiLevelType w:val="hybridMultilevel"/>
    <w:tmpl w:val="A148C4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C161EE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1C1F191F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>
    <w:nsid w:val="1C6D295D"/>
    <w:multiLevelType w:val="hybridMultilevel"/>
    <w:tmpl w:val="3E6C37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4FB5DA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>
    <w:nsid w:val="26CB7F98"/>
    <w:multiLevelType w:val="hybridMultilevel"/>
    <w:tmpl w:val="EF2AE6FA"/>
    <w:lvl w:ilvl="0" w:tplc="0C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>
    <w:nsid w:val="270A519B"/>
    <w:multiLevelType w:val="hybridMultilevel"/>
    <w:tmpl w:val="BE5E9B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F7147E9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38A3751D"/>
    <w:multiLevelType w:val="singleLevel"/>
    <w:tmpl w:val="4DB8024E"/>
    <w:lvl w:ilvl="0">
      <w:start w:val="1"/>
      <w:numFmt w:val="none"/>
      <w:pStyle w:val="Bullet"/>
      <w:lvlText w:val="?"/>
      <w:legacy w:legacy="1" w:legacySpace="0" w:legacyIndent="360"/>
      <w:lvlJc w:val="left"/>
      <w:pPr>
        <w:ind w:left="1440" w:hanging="360"/>
      </w:pPr>
      <w:rPr>
        <w:rFonts w:ascii="Helvetica" w:hAnsi="Helvetica" w:hint="default"/>
        <w:sz w:val="16"/>
      </w:rPr>
    </w:lvl>
  </w:abstractNum>
  <w:abstractNum w:abstractNumId="12">
    <w:nsid w:val="4B263C2A"/>
    <w:multiLevelType w:val="hybridMultilevel"/>
    <w:tmpl w:val="24BEEFC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CC155B0"/>
    <w:multiLevelType w:val="hybridMultilevel"/>
    <w:tmpl w:val="44B2F2CE"/>
    <w:lvl w:ilvl="0" w:tplc="14B6D67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">
    <w:nsid w:val="4D9F206C"/>
    <w:multiLevelType w:val="hybridMultilevel"/>
    <w:tmpl w:val="EEBC3C22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5">
    <w:nsid w:val="596E263F"/>
    <w:multiLevelType w:val="hybridMultilevel"/>
    <w:tmpl w:val="0F826A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A7C1B6E"/>
    <w:multiLevelType w:val="hybridMultilevel"/>
    <w:tmpl w:val="1902D6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6C2468A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>
    <w:nsid w:val="770D055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779F6A22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>
    <w:nsid w:val="7ED03FE6"/>
    <w:multiLevelType w:val="hybridMultilevel"/>
    <w:tmpl w:val="57CCBF8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7"/>
  </w:num>
  <w:num w:numId="8">
    <w:abstractNumId w:val="5"/>
  </w:num>
  <w:num w:numId="9">
    <w:abstractNumId w:val="19"/>
  </w:num>
  <w:num w:numId="10">
    <w:abstractNumId w:val="17"/>
  </w:num>
  <w:num w:numId="11">
    <w:abstractNumId w:val="4"/>
  </w:num>
  <w:num w:numId="12">
    <w:abstractNumId w:val="10"/>
  </w:num>
  <w:num w:numId="13">
    <w:abstractNumId w:val="18"/>
  </w:num>
  <w:num w:numId="14">
    <w:abstractNumId w:val="2"/>
  </w:num>
  <w:num w:numId="15">
    <w:abstractNumId w:val="20"/>
  </w:num>
  <w:num w:numId="16">
    <w:abstractNumId w:val="11"/>
  </w:num>
  <w:num w:numId="17">
    <w:abstractNumId w:val="15"/>
  </w:num>
  <w:num w:numId="18">
    <w:abstractNumId w:val="1"/>
  </w:num>
  <w:num w:numId="19">
    <w:abstractNumId w:val="13"/>
  </w:num>
  <w:num w:numId="20">
    <w:abstractNumId w:val="3"/>
  </w:num>
  <w:num w:numId="21">
    <w:abstractNumId w:val="8"/>
  </w:num>
  <w:num w:numId="22">
    <w:abstractNumId w:val="16"/>
  </w:num>
  <w:num w:numId="23">
    <w:abstractNumId w:val="12"/>
  </w:num>
  <w:num w:numId="24">
    <w:abstractNumId w:val="9"/>
  </w:num>
  <w:num w:numId="25">
    <w:abstractNumId w:val="6"/>
  </w:num>
  <w:num w:numId="26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activeWritingStyle w:appName="MSWord" w:lang="en-US" w:vendorID="8" w:dllVersion="513" w:checkStyle="1"/>
  <w:activeWritingStyle w:appName="MSWord" w:lang="en-GB" w:vendorID="8" w:dllVersion="513" w:checkStyle="1"/>
  <w:proofState w:spelling="clean" w:grammar="clean"/>
  <w:attachedTemplate r:id="rId1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1EB"/>
    <w:rsid w:val="00004784"/>
    <w:rsid w:val="00033362"/>
    <w:rsid w:val="00034A97"/>
    <w:rsid w:val="00041DCD"/>
    <w:rsid w:val="0007080B"/>
    <w:rsid w:val="00076AE8"/>
    <w:rsid w:val="00086075"/>
    <w:rsid w:val="00093D36"/>
    <w:rsid w:val="000A457D"/>
    <w:rsid w:val="000B555A"/>
    <w:rsid w:val="000C17A9"/>
    <w:rsid w:val="000C1E08"/>
    <w:rsid w:val="000C61EE"/>
    <w:rsid w:val="000D5CA0"/>
    <w:rsid w:val="000E793F"/>
    <w:rsid w:val="000F2909"/>
    <w:rsid w:val="000F5EE9"/>
    <w:rsid w:val="00107195"/>
    <w:rsid w:val="00111348"/>
    <w:rsid w:val="00124D5F"/>
    <w:rsid w:val="00125EA1"/>
    <w:rsid w:val="001269F4"/>
    <w:rsid w:val="00133E36"/>
    <w:rsid w:val="00135619"/>
    <w:rsid w:val="00145AFB"/>
    <w:rsid w:val="001538C5"/>
    <w:rsid w:val="00156362"/>
    <w:rsid w:val="00165405"/>
    <w:rsid w:val="00167146"/>
    <w:rsid w:val="0016799B"/>
    <w:rsid w:val="001726BD"/>
    <w:rsid w:val="00175C87"/>
    <w:rsid w:val="00180823"/>
    <w:rsid w:val="001852C3"/>
    <w:rsid w:val="0018727D"/>
    <w:rsid w:val="00196319"/>
    <w:rsid w:val="001A2E75"/>
    <w:rsid w:val="001B59F6"/>
    <w:rsid w:val="001D51B5"/>
    <w:rsid w:val="001D78B1"/>
    <w:rsid w:val="001E13F7"/>
    <w:rsid w:val="001F0BC8"/>
    <w:rsid w:val="001F2973"/>
    <w:rsid w:val="001F4515"/>
    <w:rsid w:val="002068B8"/>
    <w:rsid w:val="00224A7C"/>
    <w:rsid w:val="0022555B"/>
    <w:rsid w:val="00235551"/>
    <w:rsid w:val="00235884"/>
    <w:rsid w:val="00247B31"/>
    <w:rsid w:val="002609CD"/>
    <w:rsid w:val="00281D39"/>
    <w:rsid w:val="0028712D"/>
    <w:rsid w:val="00287233"/>
    <w:rsid w:val="00287624"/>
    <w:rsid w:val="002905A3"/>
    <w:rsid w:val="00295E89"/>
    <w:rsid w:val="0029649C"/>
    <w:rsid w:val="002A3C2E"/>
    <w:rsid w:val="002A5ADF"/>
    <w:rsid w:val="002A6656"/>
    <w:rsid w:val="002C0927"/>
    <w:rsid w:val="002C1146"/>
    <w:rsid w:val="002C3CBE"/>
    <w:rsid w:val="002C4F0F"/>
    <w:rsid w:val="002D76B7"/>
    <w:rsid w:val="002F04EE"/>
    <w:rsid w:val="002F68FD"/>
    <w:rsid w:val="00303B08"/>
    <w:rsid w:val="00322BE7"/>
    <w:rsid w:val="003263D7"/>
    <w:rsid w:val="00342FF1"/>
    <w:rsid w:val="00345A92"/>
    <w:rsid w:val="00346D8E"/>
    <w:rsid w:val="00370607"/>
    <w:rsid w:val="003741EB"/>
    <w:rsid w:val="00376E7F"/>
    <w:rsid w:val="003773C0"/>
    <w:rsid w:val="00382214"/>
    <w:rsid w:val="00383358"/>
    <w:rsid w:val="003851D1"/>
    <w:rsid w:val="00393F86"/>
    <w:rsid w:val="00395922"/>
    <w:rsid w:val="00397738"/>
    <w:rsid w:val="003B0A94"/>
    <w:rsid w:val="003C042B"/>
    <w:rsid w:val="003C4020"/>
    <w:rsid w:val="003C42F8"/>
    <w:rsid w:val="003D0FBB"/>
    <w:rsid w:val="003D5F51"/>
    <w:rsid w:val="003E0CA9"/>
    <w:rsid w:val="003E0F8D"/>
    <w:rsid w:val="003E7E91"/>
    <w:rsid w:val="004019CC"/>
    <w:rsid w:val="00415601"/>
    <w:rsid w:val="00420D08"/>
    <w:rsid w:val="00422DA6"/>
    <w:rsid w:val="00440052"/>
    <w:rsid w:val="00443D68"/>
    <w:rsid w:val="004505B9"/>
    <w:rsid w:val="004663AA"/>
    <w:rsid w:val="00467EB3"/>
    <w:rsid w:val="004750D3"/>
    <w:rsid w:val="00480784"/>
    <w:rsid w:val="00487573"/>
    <w:rsid w:val="0049547E"/>
    <w:rsid w:val="004A112F"/>
    <w:rsid w:val="004A174C"/>
    <w:rsid w:val="004A6B7D"/>
    <w:rsid w:val="004B062A"/>
    <w:rsid w:val="004B15A4"/>
    <w:rsid w:val="004B6498"/>
    <w:rsid w:val="004C0B89"/>
    <w:rsid w:val="004C1A59"/>
    <w:rsid w:val="004C1F4E"/>
    <w:rsid w:val="004C23BB"/>
    <w:rsid w:val="004D1E02"/>
    <w:rsid w:val="004E6F92"/>
    <w:rsid w:val="004F201B"/>
    <w:rsid w:val="00502D6A"/>
    <w:rsid w:val="00503477"/>
    <w:rsid w:val="005363E9"/>
    <w:rsid w:val="00557C8F"/>
    <w:rsid w:val="005705AB"/>
    <w:rsid w:val="00571948"/>
    <w:rsid w:val="00577578"/>
    <w:rsid w:val="0058001A"/>
    <w:rsid w:val="005811E9"/>
    <w:rsid w:val="00585BA1"/>
    <w:rsid w:val="00593D60"/>
    <w:rsid w:val="00593D6A"/>
    <w:rsid w:val="005A0C67"/>
    <w:rsid w:val="005A21FF"/>
    <w:rsid w:val="005A34FF"/>
    <w:rsid w:val="005C0196"/>
    <w:rsid w:val="005C50CD"/>
    <w:rsid w:val="005F349D"/>
    <w:rsid w:val="006009DB"/>
    <w:rsid w:val="006061B1"/>
    <w:rsid w:val="00622A0E"/>
    <w:rsid w:val="00637206"/>
    <w:rsid w:val="0064432A"/>
    <w:rsid w:val="006459DA"/>
    <w:rsid w:val="00645ADC"/>
    <w:rsid w:val="006507E4"/>
    <w:rsid w:val="0065724E"/>
    <w:rsid w:val="0066631D"/>
    <w:rsid w:val="00675DD7"/>
    <w:rsid w:val="00682BA9"/>
    <w:rsid w:val="006871BC"/>
    <w:rsid w:val="006A5268"/>
    <w:rsid w:val="006C0B1A"/>
    <w:rsid w:val="006C1636"/>
    <w:rsid w:val="006C6770"/>
    <w:rsid w:val="006E41CD"/>
    <w:rsid w:val="006F5559"/>
    <w:rsid w:val="00704DCA"/>
    <w:rsid w:val="00714230"/>
    <w:rsid w:val="00734B5D"/>
    <w:rsid w:val="00754933"/>
    <w:rsid w:val="007577FE"/>
    <w:rsid w:val="00761441"/>
    <w:rsid w:val="00774DED"/>
    <w:rsid w:val="00777E98"/>
    <w:rsid w:val="0079079F"/>
    <w:rsid w:val="007A2FD1"/>
    <w:rsid w:val="007A314A"/>
    <w:rsid w:val="007C31E5"/>
    <w:rsid w:val="007C41F8"/>
    <w:rsid w:val="007C5E4E"/>
    <w:rsid w:val="007E6110"/>
    <w:rsid w:val="008008B7"/>
    <w:rsid w:val="0080665F"/>
    <w:rsid w:val="00810DDC"/>
    <w:rsid w:val="00817E88"/>
    <w:rsid w:val="008276B1"/>
    <w:rsid w:val="00830A04"/>
    <w:rsid w:val="008354D9"/>
    <w:rsid w:val="0084452F"/>
    <w:rsid w:val="008636D1"/>
    <w:rsid w:val="0086488C"/>
    <w:rsid w:val="008720CE"/>
    <w:rsid w:val="0087407C"/>
    <w:rsid w:val="008824B2"/>
    <w:rsid w:val="00890490"/>
    <w:rsid w:val="00892EB6"/>
    <w:rsid w:val="00895EF8"/>
    <w:rsid w:val="008A759A"/>
    <w:rsid w:val="008B3A5F"/>
    <w:rsid w:val="008B428C"/>
    <w:rsid w:val="008C2FD1"/>
    <w:rsid w:val="008D5294"/>
    <w:rsid w:val="008E214E"/>
    <w:rsid w:val="008E52D0"/>
    <w:rsid w:val="008E7DFD"/>
    <w:rsid w:val="008F22DF"/>
    <w:rsid w:val="008F428F"/>
    <w:rsid w:val="008F7D78"/>
    <w:rsid w:val="00902217"/>
    <w:rsid w:val="00904848"/>
    <w:rsid w:val="00911E33"/>
    <w:rsid w:val="009179BB"/>
    <w:rsid w:val="0092002F"/>
    <w:rsid w:val="009212B9"/>
    <w:rsid w:val="00923D4F"/>
    <w:rsid w:val="00940DDF"/>
    <w:rsid w:val="009464EC"/>
    <w:rsid w:val="00961C2F"/>
    <w:rsid w:val="00962E5C"/>
    <w:rsid w:val="00972DE6"/>
    <w:rsid w:val="00984F1F"/>
    <w:rsid w:val="0098668C"/>
    <w:rsid w:val="00986838"/>
    <w:rsid w:val="009908BC"/>
    <w:rsid w:val="00996E13"/>
    <w:rsid w:val="009A36F2"/>
    <w:rsid w:val="009B6203"/>
    <w:rsid w:val="009C6A45"/>
    <w:rsid w:val="009E5945"/>
    <w:rsid w:val="009E7BB6"/>
    <w:rsid w:val="009F6511"/>
    <w:rsid w:val="00A024B4"/>
    <w:rsid w:val="00A0447D"/>
    <w:rsid w:val="00A11392"/>
    <w:rsid w:val="00A139AC"/>
    <w:rsid w:val="00A55B92"/>
    <w:rsid w:val="00A670A5"/>
    <w:rsid w:val="00A7655F"/>
    <w:rsid w:val="00A8004F"/>
    <w:rsid w:val="00AA029C"/>
    <w:rsid w:val="00AA73FC"/>
    <w:rsid w:val="00AB7D27"/>
    <w:rsid w:val="00AC1465"/>
    <w:rsid w:val="00AC3EC9"/>
    <w:rsid w:val="00AE5814"/>
    <w:rsid w:val="00AF48DB"/>
    <w:rsid w:val="00B045FA"/>
    <w:rsid w:val="00B17A99"/>
    <w:rsid w:val="00B22CC2"/>
    <w:rsid w:val="00B2476F"/>
    <w:rsid w:val="00B33FFB"/>
    <w:rsid w:val="00B42A8C"/>
    <w:rsid w:val="00B42FB2"/>
    <w:rsid w:val="00B52344"/>
    <w:rsid w:val="00B60707"/>
    <w:rsid w:val="00B624DB"/>
    <w:rsid w:val="00B73F96"/>
    <w:rsid w:val="00B75970"/>
    <w:rsid w:val="00B806DC"/>
    <w:rsid w:val="00B808D2"/>
    <w:rsid w:val="00B86EE8"/>
    <w:rsid w:val="00B875C4"/>
    <w:rsid w:val="00B92D8A"/>
    <w:rsid w:val="00BC0414"/>
    <w:rsid w:val="00BC2D9F"/>
    <w:rsid w:val="00BD10DD"/>
    <w:rsid w:val="00BD31EB"/>
    <w:rsid w:val="00BE7B62"/>
    <w:rsid w:val="00BF7940"/>
    <w:rsid w:val="00C36C84"/>
    <w:rsid w:val="00C415CE"/>
    <w:rsid w:val="00C42567"/>
    <w:rsid w:val="00C53363"/>
    <w:rsid w:val="00C55257"/>
    <w:rsid w:val="00C56014"/>
    <w:rsid w:val="00C640B8"/>
    <w:rsid w:val="00C939A7"/>
    <w:rsid w:val="00CA7BB9"/>
    <w:rsid w:val="00CD4E8B"/>
    <w:rsid w:val="00CE34FE"/>
    <w:rsid w:val="00CE57E6"/>
    <w:rsid w:val="00D118F3"/>
    <w:rsid w:val="00D13156"/>
    <w:rsid w:val="00D208CF"/>
    <w:rsid w:val="00D20A41"/>
    <w:rsid w:val="00D21184"/>
    <w:rsid w:val="00D3383B"/>
    <w:rsid w:val="00D34002"/>
    <w:rsid w:val="00D3765D"/>
    <w:rsid w:val="00D460E2"/>
    <w:rsid w:val="00D47856"/>
    <w:rsid w:val="00D52FC7"/>
    <w:rsid w:val="00D6572D"/>
    <w:rsid w:val="00D855CA"/>
    <w:rsid w:val="00D9522B"/>
    <w:rsid w:val="00D960F6"/>
    <w:rsid w:val="00DB2EF4"/>
    <w:rsid w:val="00DC1C7F"/>
    <w:rsid w:val="00DD213E"/>
    <w:rsid w:val="00DD38C4"/>
    <w:rsid w:val="00DE17A8"/>
    <w:rsid w:val="00DE76C5"/>
    <w:rsid w:val="00E05F83"/>
    <w:rsid w:val="00E13DD0"/>
    <w:rsid w:val="00E20B35"/>
    <w:rsid w:val="00E269DA"/>
    <w:rsid w:val="00E34E84"/>
    <w:rsid w:val="00E36944"/>
    <w:rsid w:val="00E4042D"/>
    <w:rsid w:val="00E45648"/>
    <w:rsid w:val="00E467CC"/>
    <w:rsid w:val="00E7524D"/>
    <w:rsid w:val="00E95F22"/>
    <w:rsid w:val="00EA3CD5"/>
    <w:rsid w:val="00EB1E6B"/>
    <w:rsid w:val="00EB5077"/>
    <w:rsid w:val="00ED7B54"/>
    <w:rsid w:val="00EF748C"/>
    <w:rsid w:val="00EF7B2A"/>
    <w:rsid w:val="00EF7B61"/>
    <w:rsid w:val="00F026E1"/>
    <w:rsid w:val="00F04416"/>
    <w:rsid w:val="00F22D3A"/>
    <w:rsid w:val="00F27DD8"/>
    <w:rsid w:val="00F3384C"/>
    <w:rsid w:val="00F353AB"/>
    <w:rsid w:val="00F5506E"/>
    <w:rsid w:val="00F5573A"/>
    <w:rsid w:val="00F61E5F"/>
    <w:rsid w:val="00F9369A"/>
    <w:rsid w:val="00F93D79"/>
    <w:rsid w:val="00F96025"/>
    <w:rsid w:val="00FA428C"/>
    <w:rsid w:val="00FB0716"/>
    <w:rsid w:val="00FB1500"/>
    <w:rsid w:val="00FB19C0"/>
    <w:rsid w:val="00FC75E3"/>
    <w:rsid w:val="00FE6D8F"/>
    <w:rsid w:val="00FF4CB8"/>
    <w:rsid w:val="00FF4E30"/>
    <w:rsid w:val="00FF7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42F24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pPr>
      <w:widowControl w:val="0"/>
      <w:spacing w:line="240" w:lineRule="atLeast"/>
    </w:pPr>
  </w:style>
  <w:style w:type="paragraph" w:styleId="Heading1">
    <w:name w:val="heading 1"/>
    <w:basedOn w:val="Normal"/>
    <w:next w:val="Normal"/>
    <w:qFormat/>
    <w:pPr>
      <w:keepNext/>
      <w:numPr>
        <w:numId w:val="6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6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6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6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6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6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semiHidden/>
    <w:pPr>
      <w:ind w:left="900" w:hanging="900"/>
    </w:pPr>
  </w:style>
  <w:style w:type="paragraph" w:styleId="TOC1">
    <w:name w:val="toc 1"/>
    <w:basedOn w:val="Normal"/>
    <w:next w:val="Normal"/>
    <w:semiHidden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semiHidden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semiHidden/>
    <w:pPr>
      <w:keepLines/>
      <w:spacing w:after="120"/>
      <w:ind w:left="720"/>
    </w:p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semiHidden/>
    <w:rPr>
      <w:i/>
      <w:color w:val="0000FF"/>
    </w:rPr>
  </w:style>
  <w:style w:type="paragraph" w:styleId="BodyTextIndent">
    <w:name w:val="Body Text Indent"/>
    <w:basedOn w:val="Normal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16"/>
      </w:numPr>
      <w:tabs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BodyText"/>
    <w:autoRedefine/>
    <w:rsid w:val="00443D68"/>
    <w:pPr>
      <w:tabs>
        <w:tab w:val="left" w:pos="381"/>
      </w:tabs>
      <w:spacing w:after="120"/>
      <w:ind w:left="450"/>
    </w:pPr>
    <w:rPr>
      <w:color w:val="000000" w:themeColor="text1"/>
    </w:rPr>
  </w:style>
  <w:style w:type="character" w:styleId="Hyperlink">
    <w:name w:val="Hyperlink"/>
    <w:basedOn w:val="DefaultParagraphFont"/>
    <w:semiHidden/>
    <w:rPr>
      <w:color w:val="0000FF"/>
      <w:u w:val="single"/>
    </w:rPr>
  </w:style>
  <w:style w:type="paragraph" w:customStyle="1" w:styleId="Subtitle1">
    <w:name w:val="Subtitle1"/>
    <w:basedOn w:val="Title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  <w:spacing w:line="240" w:lineRule="auto"/>
    </w:pPr>
  </w:style>
  <w:style w:type="paragraph" w:styleId="Date">
    <w:name w:val="Date"/>
    <w:basedOn w:val="Normal"/>
    <w:semiHidden/>
    <w:pPr>
      <w:widowControl/>
      <w:spacing w:line="240" w:lineRule="auto"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 w:line="240" w:lineRule="auto"/>
      <w:ind w:right="-3456"/>
    </w:pPr>
    <w:rPr>
      <w:rFonts w:ascii="Tms Rmn" w:hAnsi="Tms Rmn"/>
    </w:rPr>
  </w:style>
  <w:style w:type="paragraph" w:customStyle="1" w:styleId="BodyText1">
    <w:name w:val="Body Text1"/>
    <w:pPr>
      <w:keepLines/>
      <w:spacing w:after="120" w:line="220" w:lineRule="atLeast"/>
    </w:pPr>
    <w:rPr>
      <w:lang w:val="en-GB"/>
    </w:rPr>
  </w:style>
  <w:style w:type="character" w:styleId="CommentReference">
    <w:name w:val="annotation reference"/>
    <w:basedOn w:val="DefaultParagraphFont"/>
    <w:semiHidden/>
    <w:rPr>
      <w:sz w:val="16"/>
    </w:rPr>
  </w:style>
  <w:style w:type="paragraph" w:styleId="CommentText">
    <w:name w:val="annotation text"/>
    <w:basedOn w:val="Normal"/>
    <w:semiHidden/>
    <w:pPr>
      <w:widowControl/>
      <w:spacing w:line="240" w:lineRule="auto"/>
    </w:pPr>
  </w:style>
  <w:style w:type="paragraph" w:styleId="PlainText">
    <w:name w:val="Plain Text"/>
    <w:basedOn w:val="Normal"/>
    <w:semiHidden/>
    <w:pPr>
      <w:widowControl/>
      <w:spacing w:line="240" w:lineRule="auto"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spacing w:line="240" w:lineRule="auto"/>
      <w:jc w:val="right"/>
    </w:pPr>
    <w:rPr>
      <w:rFonts w:ascii="Arial" w:hAnsi="Arial"/>
      <w:b/>
      <w:sz w:val="36"/>
    </w:rPr>
  </w:style>
  <w:style w:type="paragraph" w:customStyle="1" w:styleId="CompanyName">
    <w:name w:val="CompanyName"/>
    <w:basedOn w:val="Normal"/>
    <w:pPr>
      <w:widowControl/>
      <w:spacing w:line="240" w:lineRule="auto"/>
      <w:jc w:val="right"/>
    </w:pPr>
    <w:rPr>
      <w:rFonts w:ascii="Arial" w:hAnsi="Arial"/>
      <w:b/>
      <w:sz w:val="36"/>
    </w:rPr>
  </w:style>
  <w:style w:type="table" w:styleId="TableGrid">
    <w:name w:val="Table Grid"/>
    <w:basedOn w:val="TableNormal"/>
    <w:uiPriority w:val="39"/>
    <w:rsid w:val="005A0C6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E456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72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header" Target="header2.xml"/><Relationship Id="rId56" Type="http://schemas.openxmlformats.org/officeDocument/2006/relationships/footer" Target="footer2.xml"/><Relationship Id="rId57" Type="http://schemas.openxmlformats.org/officeDocument/2006/relationships/header" Target="header3.xml"/><Relationship Id="rId58" Type="http://schemas.openxmlformats.org/officeDocument/2006/relationships/footer" Target="footer3.xml"/><Relationship Id="rId59" Type="http://schemas.openxmlformats.org/officeDocument/2006/relationships/fontTable" Target="fontTable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tessamarelic/Downloads/rup_wd_tmpl-3/test/rup_tstpl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rup_tstpln.dot</Template>
  <TotalTime>213</TotalTime>
  <Pages>32</Pages>
  <Words>4506</Words>
  <Characters>25685</Characters>
  <Application>Microsoft Macintosh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Plan</vt:lpstr>
    </vt:vector>
  </TitlesOfParts>
  <Company>&lt;Company Name&gt;</Company>
  <LinksUpToDate>false</LinksUpToDate>
  <CharactersWithSpaces>30131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Plan</dc:title>
  <dc:subject>&lt;Project Name&gt;</dc:subject>
  <dc:creator>tessa marelic</dc:creator>
  <cp:keywords/>
  <dc:description/>
  <cp:lastModifiedBy>Xinwei Jiang</cp:lastModifiedBy>
  <cp:revision>6</cp:revision>
  <cp:lastPrinted>1999-10-18T07:22:00Z</cp:lastPrinted>
  <dcterms:created xsi:type="dcterms:W3CDTF">2016-10-23T06:01:00Z</dcterms:created>
  <dcterms:modified xsi:type="dcterms:W3CDTF">2016-10-26T13:57:00Z</dcterms:modified>
</cp:coreProperties>
</file>