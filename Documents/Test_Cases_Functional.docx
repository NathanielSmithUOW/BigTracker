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048A4" w14:textId="3CDA33D5" w:rsidR="00422DA6" w:rsidRDefault="00B86EE8">
      <w:pPr>
        <w:pStyle w:val="Project"/>
      </w:pPr>
      <w:proofErr w:type="spellStart"/>
      <w:r>
        <w:t>BugTracker</w:t>
      </w:r>
      <w:proofErr w:type="spellEnd"/>
    </w:p>
    <w:p w14:paraId="40CF7A5E" w14:textId="789AD11C" w:rsidR="00422DA6" w:rsidRDefault="00FD1B80" w:rsidP="005A0C67">
      <w:pPr>
        <w:pStyle w:val="Title"/>
        <w:jc w:val="right"/>
      </w:pPr>
      <w:fldSimple w:instr=" TITLE  \* MERGEFORMAT ">
        <w:r w:rsidR="003741EB">
          <w:t xml:space="preserve">Test </w:t>
        </w:r>
        <w:r w:rsidR="005A0C67">
          <w:t xml:space="preserve">Cases </w:t>
        </w:r>
      </w:fldSimple>
    </w:p>
    <w:p w14:paraId="72964A3A" w14:textId="77777777" w:rsidR="00422DA6" w:rsidRDefault="00422DA6"/>
    <w:p w14:paraId="0AAA8A5C" w14:textId="52504F5C" w:rsidR="00422DA6" w:rsidRDefault="00B7597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B8AA57E" w14:textId="77777777" w:rsidR="00422DA6" w:rsidRDefault="00422DA6">
      <w:pPr>
        <w:pStyle w:val="Title"/>
        <w:rPr>
          <w:sz w:val="28"/>
        </w:rPr>
      </w:pPr>
    </w:p>
    <w:p w14:paraId="20FBA3D9" w14:textId="77777777" w:rsidR="00422DA6" w:rsidRDefault="00422DA6">
      <w:pPr>
        <w:jc w:val="right"/>
      </w:pPr>
    </w:p>
    <w:p w14:paraId="39789AF2" w14:textId="77777777" w:rsidR="00422DA6" w:rsidRDefault="00422DA6" w:rsidP="00443D68">
      <w:pPr>
        <w:pStyle w:val="InfoBlue"/>
        <w:sectPr w:rsidR="00422DA6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DCF7C6" w14:textId="77777777" w:rsidR="00422DA6" w:rsidRDefault="002A665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22DA6" w14:paraId="71EFA49E" w14:textId="77777777">
        <w:tc>
          <w:tcPr>
            <w:tcW w:w="2304" w:type="dxa"/>
          </w:tcPr>
          <w:p w14:paraId="521A5A2B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020B65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17C117C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FB79C2F" w14:textId="77777777" w:rsidR="00422DA6" w:rsidRDefault="002A665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22DA6" w14:paraId="2139B0F9" w14:textId="77777777" w:rsidTr="001D78B1">
        <w:trPr>
          <w:trHeight w:val="642"/>
        </w:trPr>
        <w:tc>
          <w:tcPr>
            <w:tcW w:w="2304" w:type="dxa"/>
          </w:tcPr>
          <w:p w14:paraId="118B30D2" w14:textId="7909238D" w:rsidR="00422DA6" w:rsidRDefault="005A0C67" w:rsidP="00B73F96">
            <w:pPr>
              <w:pStyle w:val="Tabletext"/>
            </w:pPr>
            <w:r>
              <w:t>21</w:t>
            </w:r>
            <w:r w:rsidR="002A6656">
              <w:t>/</w:t>
            </w:r>
            <w:r w:rsidR="00B73F96">
              <w:t>10</w:t>
            </w:r>
            <w:r w:rsidR="002A6656">
              <w:t>/</w:t>
            </w:r>
            <w:r w:rsidR="00B73F96">
              <w:t>2016</w:t>
            </w:r>
          </w:p>
        </w:tc>
        <w:tc>
          <w:tcPr>
            <w:tcW w:w="1152" w:type="dxa"/>
          </w:tcPr>
          <w:p w14:paraId="23DC9FAA" w14:textId="390D02D4" w:rsidR="00422DA6" w:rsidRDefault="00B73F9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1E5F926" w14:textId="73B556F2" w:rsidR="00422DA6" w:rsidRDefault="00B73F96" w:rsidP="005A0C67">
            <w:pPr>
              <w:pStyle w:val="Tabletext"/>
            </w:pPr>
            <w:r>
              <w:t xml:space="preserve">Begin Test </w:t>
            </w:r>
            <w:r w:rsidR="005A0C67">
              <w:t>Cases, Add some test cases</w:t>
            </w:r>
            <w:r w:rsidR="007C31E5">
              <w:t xml:space="preserve"> for login, register, edit profile and view profile.</w:t>
            </w:r>
          </w:p>
        </w:tc>
        <w:tc>
          <w:tcPr>
            <w:tcW w:w="2304" w:type="dxa"/>
          </w:tcPr>
          <w:p w14:paraId="4E941014" w14:textId="18222EA5" w:rsidR="00422DA6" w:rsidRDefault="005A0C67">
            <w:pPr>
              <w:pStyle w:val="Tabletext"/>
            </w:pPr>
            <w:r>
              <w:t>Xinwei Jiang</w:t>
            </w:r>
          </w:p>
        </w:tc>
      </w:tr>
      <w:tr w:rsidR="00422DA6" w14:paraId="753BA80B" w14:textId="77777777">
        <w:tc>
          <w:tcPr>
            <w:tcW w:w="2304" w:type="dxa"/>
          </w:tcPr>
          <w:p w14:paraId="3D4714E7" w14:textId="447023D4" w:rsidR="00422DA6" w:rsidRDefault="001D78B1">
            <w:pPr>
              <w:pStyle w:val="Tabletext"/>
            </w:pPr>
            <w:r>
              <w:t>22/10/2016</w:t>
            </w:r>
          </w:p>
        </w:tc>
        <w:tc>
          <w:tcPr>
            <w:tcW w:w="1152" w:type="dxa"/>
          </w:tcPr>
          <w:p w14:paraId="6AF9B097" w14:textId="6B264B36" w:rsidR="00422DA6" w:rsidRDefault="001D78B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07F8866C" w14:textId="0CA82593" w:rsidR="00422DA6" w:rsidRDefault="001D78B1">
            <w:pPr>
              <w:pStyle w:val="Tabletext"/>
            </w:pPr>
            <w:r>
              <w:t>Add</w:t>
            </w:r>
            <w:r w:rsidR="00A024B4">
              <w:t>ed</w:t>
            </w:r>
            <w:r>
              <w:t xml:space="preserve"> test cases for </w:t>
            </w:r>
            <w:r w:rsidR="00A024B4">
              <w:t>Add Bug, View B</w:t>
            </w:r>
            <w:r w:rsidR="00145AFB">
              <w:t>ug</w:t>
            </w:r>
            <w:r w:rsidR="00A024B4">
              <w:t>, Search U</w:t>
            </w:r>
            <w:r w:rsidR="009E7BB6">
              <w:t>ser</w:t>
            </w:r>
            <w:r w:rsidR="00A024B4">
              <w:t>, Edit Bug, Search Bug, Filter Bug</w:t>
            </w:r>
          </w:p>
        </w:tc>
        <w:tc>
          <w:tcPr>
            <w:tcW w:w="2304" w:type="dxa"/>
          </w:tcPr>
          <w:p w14:paraId="6449908F" w14:textId="69FA40B3" w:rsidR="00422DA6" w:rsidRDefault="00145AFB">
            <w:pPr>
              <w:pStyle w:val="Tabletext"/>
            </w:pPr>
            <w:r>
              <w:t>Tessa Marelic</w:t>
            </w:r>
          </w:p>
        </w:tc>
      </w:tr>
      <w:tr w:rsidR="00422DA6" w14:paraId="0046D9EB" w14:textId="77777777" w:rsidTr="00777E98">
        <w:trPr>
          <w:trHeight w:val="446"/>
        </w:trPr>
        <w:tc>
          <w:tcPr>
            <w:tcW w:w="2304" w:type="dxa"/>
          </w:tcPr>
          <w:p w14:paraId="0CAAB5FF" w14:textId="36A87AF8" w:rsidR="00422DA6" w:rsidRDefault="00777E98">
            <w:pPr>
              <w:pStyle w:val="Tabletext"/>
            </w:pPr>
            <w:r>
              <w:t>25/10/2016</w:t>
            </w:r>
          </w:p>
        </w:tc>
        <w:tc>
          <w:tcPr>
            <w:tcW w:w="1152" w:type="dxa"/>
          </w:tcPr>
          <w:p w14:paraId="0C149ED4" w14:textId="788244C5" w:rsidR="00422DA6" w:rsidRDefault="00777E9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E1DDE6B" w14:textId="120CCFD4" w:rsidR="00422DA6" w:rsidRDefault="007C41F8">
            <w:pPr>
              <w:pStyle w:val="Tabletext"/>
            </w:pPr>
            <w:r>
              <w:t>Add more test cases about register</w:t>
            </w:r>
          </w:p>
        </w:tc>
        <w:tc>
          <w:tcPr>
            <w:tcW w:w="2304" w:type="dxa"/>
          </w:tcPr>
          <w:p w14:paraId="2AEA7994" w14:textId="108DB4C9" w:rsidR="00422DA6" w:rsidRDefault="007C41F8">
            <w:pPr>
              <w:pStyle w:val="Tabletext"/>
            </w:pPr>
            <w:r>
              <w:t>Xinwei Jiang</w:t>
            </w:r>
          </w:p>
        </w:tc>
      </w:tr>
      <w:tr w:rsidR="00422DA6" w14:paraId="10CC0DD4" w14:textId="77777777">
        <w:tc>
          <w:tcPr>
            <w:tcW w:w="2304" w:type="dxa"/>
          </w:tcPr>
          <w:p w14:paraId="3922B3DC" w14:textId="77777777" w:rsidR="00422DA6" w:rsidRDefault="00422DA6">
            <w:pPr>
              <w:pStyle w:val="Tabletext"/>
            </w:pPr>
          </w:p>
        </w:tc>
        <w:tc>
          <w:tcPr>
            <w:tcW w:w="1152" w:type="dxa"/>
          </w:tcPr>
          <w:p w14:paraId="035ACE34" w14:textId="77777777" w:rsidR="00422DA6" w:rsidRDefault="00422DA6">
            <w:pPr>
              <w:pStyle w:val="Tabletext"/>
            </w:pPr>
          </w:p>
        </w:tc>
        <w:tc>
          <w:tcPr>
            <w:tcW w:w="3744" w:type="dxa"/>
          </w:tcPr>
          <w:p w14:paraId="4DA54322" w14:textId="77777777" w:rsidR="00422DA6" w:rsidRDefault="00422DA6">
            <w:pPr>
              <w:pStyle w:val="Tabletext"/>
            </w:pPr>
          </w:p>
        </w:tc>
        <w:tc>
          <w:tcPr>
            <w:tcW w:w="2304" w:type="dxa"/>
          </w:tcPr>
          <w:p w14:paraId="580D4990" w14:textId="77777777" w:rsidR="00422DA6" w:rsidRDefault="00422DA6">
            <w:pPr>
              <w:pStyle w:val="Tabletext"/>
            </w:pPr>
          </w:p>
        </w:tc>
      </w:tr>
    </w:tbl>
    <w:p w14:paraId="7F3B42CC" w14:textId="77777777" w:rsidR="00422DA6" w:rsidRDefault="00422DA6"/>
    <w:p w14:paraId="2FA97CDB" w14:textId="0B388A5D" w:rsidR="00422DA6" w:rsidRDefault="002A6656" w:rsidP="005A0C67">
      <w:pPr>
        <w:pStyle w:val="Title"/>
      </w:pPr>
      <w:r>
        <w:br w:type="page"/>
      </w:r>
    </w:p>
    <w:p w14:paraId="76FD7284" w14:textId="2DEE72AA" w:rsidR="008E52D0" w:rsidRPr="00BE7B62" w:rsidRDefault="00BE7B62" w:rsidP="005A0C67">
      <w:pPr>
        <w:rPr>
          <w:b/>
          <w:sz w:val="24"/>
          <w:szCs w:val="24"/>
        </w:rPr>
      </w:pPr>
      <w:r w:rsidRPr="00BE7B62">
        <w:rPr>
          <w:rFonts w:asciiTheme="minorHAnsi" w:hAnsiTheme="minorHAnsi"/>
          <w:b/>
          <w:sz w:val="24"/>
          <w:szCs w:val="24"/>
        </w:rPr>
        <w:lastRenderedPageBreak/>
        <w:t>Functional requirement:</w:t>
      </w:r>
      <w:r w:rsidRPr="00BE7B62">
        <w:rPr>
          <w:b/>
          <w:sz w:val="24"/>
          <w:szCs w:val="24"/>
        </w:rPr>
        <w:t xml:space="preserve"> </w:t>
      </w:r>
      <w:r w:rsidRPr="00BE7B62">
        <w:rPr>
          <w:rFonts w:asciiTheme="minorHAnsi" w:hAnsiTheme="minorHAnsi"/>
          <w:b/>
          <w:sz w:val="24"/>
          <w:szCs w:val="24"/>
        </w:rPr>
        <w:t>The system will provide a user of any type with a GUI to log in</w:t>
      </w:r>
    </w:p>
    <w:tbl>
      <w:tblPr>
        <w:tblStyle w:val="TableGrid"/>
        <w:tblpPr w:leftFromText="180" w:rightFromText="180" w:vertAnchor="page" w:horzAnchor="page" w:tblpX="1450" w:tblpY="2165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BE7B62" w14:paraId="5A1A209F" w14:textId="77777777" w:rsidTr="00BE7B62">
        <w:trPr>
          <w:trHeight w:val="801"/>
        </w:trPr>
        <w:tc>
          <w:tcPr>
            <w:tcW w:w="2560" w:type="dxa"/>
          </w:tcPr>
          <w:p w14:paraId="6ED0570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A6FB1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>The system will pr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ovide a user of any type with a 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5FC461A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</w:p>
        </w:tc>
      </w:tr>
      <w:tr w:rsidR="00BE7B62" w14:paraId="05F55267" w14:textId="77777777" w:rsidTr="00BE7B62">
        <w:trPr>
          <w:trHeight w:val="1039"/>
        </w:trPr>
        <w:tc>
          <w:tcPr>
            <w:tcW w:w="2560" w:type="dxa"/>
          </w:tcPr>
          <w:p w14:paraId="3762510C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CC18AB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E-mail and password which are stored in the database</w:t>
            </w:r>
          </w:p>
          <w:p w14:paraId="1DDB33C3" w14:textId="77777777" w:rsidR="00BE7B62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7D5D78EF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BE7B62" w14:paraId="1D0A8D65" w14:textId="77777777" w:rsidTr="00BE7B62">
        <w:trPr>
          <w:trHeight w:val="465"/>
        </w:trPr>
        <w:tc>
          <w:tcPr>
            <w:tcW w:w="2560" w:type="dxa"/>
          </w:tcPr>
          <w:p w14:paraId="2F66EA59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A392343" w14:textId="77777777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2E27518" w14:textId="77777777" w:rsidR="00E45648" w:rsidRDefault="00E45648" w:rsidP="005A0C67">
      <w:pPr>
        <w:rPr>
          <w:rFonts w:asciiTheme="minorHAnsi" w:hAnsiTheme="minorHAnsi"/>
          <w:b/>
          <w:sz w:val="24"/>
          <w:szCs w:val="24"/>
        </w:rPr>
      </w:pPr>
    </w:p>
    <w:p w14:paraId="38DF1D2E" w14:textId="77777777" w:rsidR="00BE7B62" w:rsidRDefault="00BE7B62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6D0EEBA1" w14:textId="77777777" w:rsidTr="007C31E5">
        <w:trPr>
          <w:trHeight w:val="800"/>
        </w:trPr>
        <w:tc>
          <w:tcPr>
            <w:tcW w:w="2560" w:type="dxa"/>
          </w:tcPr>
          <w:p w14:paraId="7BCF2C8B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5ECD12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792073FF" w14:textId="6428536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</w:p>
        </w:tc>
      </w:tr>
      <w:tr w:rsidR="00E45648" w:rsidRPr="008E52D0" w14:paraId="2E4CF0BF" w14:textId="77777777" w:rsidTr="007C31E5">
        <w:trPr>
          <w:trHeight w:val="1079"/>
        </w:trPr>
        <w:tc>
          <w:tcPr>
            <w:tcW w:w="2560" w:type="dxa"/>
          </w:tcPr>
          <w:p w14:paraId="70727233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FAA0381" w14:textId="4019E8D1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valid Username and password which are stored in the database</w:t>
            </w:r>
          </w:p>
          <w:p w14:paraId="78554BD8" w14:textId="3D057EC8" w:rsidR="00E45648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23AFE766" w14:textId="7B4B9174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1D528A33" w14:textId="77777777" w:rsidTr="007C31E5">
        <w:trPr>
          <w:trHeight w:val="479"/>
        </w:trPr>
        <w:tc>
          <w:tcPr>
            <w:tcW w:w="2560" w:type="dxa"/>
          </w:tcPr>
          <w:p w14:paraId="58BCAE2B" w14:textId="77777777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9729F35" w14:textId="4917AC3C" w:rsidR="00E45648" w:rsidRPr="008E52D0" w:rsidRDefault="00E45648" w:rsidP="00E456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main screen which is search bug interface will be display.</w:t>
            </w:r>
          </w:p>
        </w:tc>
      </w:tr>
    </w:tbl>
    <w:p w14:paraId="074BA395" w14:textId="77777777" w:rsidR="00E45648" w:rsidRDefault="00E45648" w:rsidP="005A0C67">
      <w:pPr>
        <w:rPr>
          <w:sz w:val="24"/>
          <w:szCs w:val="24"/>
        </w:rPr>
      </w:pPr>
    </w:p>
    <w:p w14:paraId="6F67B5C9" w14:textId="77777777" w:rsidR="00E45648" w:rsidRPr="008E52D0" w:rsidRDefault="00E45648" w:rsidP="005A0C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E52D0" w:rsidRPr="008E52D0" w14:paraId="54998317" w14:textId="77777777" w:rsidTr="008E52D0">
        <w:trPr>
          <w:trHeight w:val="800"/>
        </w:trPr>
        <w:tc>
          <w:tcPr>
            <w:tcW w:w="2560" w:type="dxa"/>
          </w:tcPr>
          <w:p w14:paraId="6AAE776D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228844A" w14:textId="24EF20A6" w:rsidR="008E52D0" w:rsidRPr="008E52D0" w:rsidRDefault="008E52D0" w:rsidP="008E52D0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767CFBE" w14:textId="7E3A501A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8E52D0" w:rsidRPr="008E52D0" w14:paraId="10398311" w14:textId="77777777" w:rsidTr="008E52D0">
        <w:trPr>
          <w:trHeight w:val="1079"/>
        </w:trPr>
        <w:tc>
          <w:tcPr>
            <w:tcW w:w="2560" w:type="dxa"/>
          </w:tcPr>
          <w:p w14:paraId="2046E5BF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AE88270" w14:textId="3CBC1AFB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>valid E-mai</w:t>
            </w:r>
            <w:r w:rsidR="00E45648">
              <w:rPr>
                <w:rFonts w:asciiTheme="minorHAnsi" w:hAnsiTheme="minorHAnsi"/>
                <w:sz w:val="24"/>
                <w:szCs w:val="24"/>
              </w:rPr>
              <w:t>l which cannot be found in the database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and </w:t>
            </w:r>
            <w:r w:rsidR="00E45648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password which </w:t>
            </w:r>
            <w:r w:rsidR="00E45648">
              <w:rPr>
                <w:rFonts w:asciiTheme="minorHAnsi" w:hAnsiTheme="minorHAnsi"/>
                <w:sz w:val="24"/>
                <w:szCs w:val="24"/>
              </w:rPr>
              <w:t>is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stored in the database</w:t>
            </w:r>
          </w:p>
          <w:p w14:paraId="24E0E96B" w14:textId="55BCB0BE" w:rsid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E-mail</w:t>
            </w:r>
            <w:r w:rsidR="00E45648">
              <w:rPr>
                <w:rFonts w:asciiTheme="minorHAnsi" w:hAnsiTheme="minorHAnsi"/>
                <w:sz w:val="24"/>
                <w:szCs w:val="24"/>
              </w:rPr>
              <w:t>/Username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Pr="00E45648">
              <w:rPr>
                <w:rFonts w:asciiTheme="minorHAnsi" w:hAnsiTheme="minorHAnsi"/>
                <w:sz w:val="24"/>
                <w:szCs w:val="24"/>
              </w:rPr>
              <w:t>xj323</w:t>
            </w:r>
            <w:r w:rsidR="00E45648">
              <w:rPr>
                <w:rFonts w:asciiTheme="minorHAnsi" w:hAnsiTheme="minorHAnsi"/>
                <w:sz w:val="24"/>
                <w:szCs w:val="24"/>
              </w:rPr>
              <w:t>@</w:t>
            </w:r>
          </w:p>
          <w:p w14:paraId="63676278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8E52D0" w:rsidRPr="008E52D0" w14:paraId="72F235E4" w14:textId="77777777" w:rsidTr="008E52D0">
        <w:trPr>
          <w:trHeight w:val="479"/>
        </w:trPr>
        <w:tc>
          <w:tcPr>
            <w:tcW w:w="2560" w:type="dxa"/>
          </w:tcPr>
          <w:p w14:paraId="0965E51E" w14:textId="77777777" w:rsidR="008E52D0" w:rsidRPr="008E52D0" w:rsidRDefault="008E52D0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5135D62" w14:textId="413AAE8A" w:rsidR="008E52D0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771F360B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1C1D625E" w14:textId="77777777" w:rsidTr="007C31E5">
        <w:trPr>
          <w:trHeight w:val="800"/>
        </w:trPr>
        <w:tc>
          <w:tcPr>
            <w:tcW w:w="2560" w:type="dxa"/>
          </w:tcPr>
          <w:p w14:paraId="751FF03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5504DB1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54C1711E" w14:textId="625C7CB4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</w:p>
        </w:tc>
      </w:tr>
      <w:tr w:rsidR="00E45648" w:rsidRPr="008E52D0" w14:paraId="64C62E56" w14:textId="77777777" w:rsidTr="007C31E5">
        <w:trPr>
          <w:trHeight w:val="1079"/>
        </w:trPr>
        <w:tc>
          <w:tcPr>
            <w:tcW w:w="2560" w:type="dxa"/>
          </w:tcPr>
          <w:p w14:paraId="2E537B2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3A85A30" w14:textId="1763E940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invalid Username which cannot be found in the database and valid password which is stored in the database</w:t>
            </w:r>
          </w:p>
          <w:p w14:paraId="7C98C72A" w14:textId="3A9D2E42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abcd</w:t>
            </w:r>
            <w:proofErr w:type="spellEnd"/>
          </w:p>
          <w:p w14:paraId="0C1D8D66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</w:t>
            </w:r>
          </w:p>
        </w:tc>
      </w:tr>
      <w:tr w:rsidR="00E45648" w:rsidRPr="008E52D0" w14:paraId="6A5873CA" w14:textId="77777777" w:rsidTr="007C31E5">
        <w:trPr>
          <w:trHeight w:val="479"/>
        </w:trPr>
        <w:tc>
          <w:tcPr>
            <w:tcW w:w="2560" w:type="dxa"/>
          </w:tcPr>
          <w:p w14:paraId="21EC807F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90A4728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3B046954" w14:textId="77777777" w:rsidR="00E45648" w:rsidRDefault="00E456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E45648" w:rsidRPr="008E52D0" w14:paraId="2BB6278D" w14:textId="77777777" w:rsidTr="007C31E5">
        <w:trPr>
          <w:trHeight w:val="800"/>
        </w:trPr>
        <w:tc>
          <w:tcPr>
            <w:tcW w:w="2560" w:type="dxa"/>
          </w:tcPr>
          <w:p w14:paraId="3429EA10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7052E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will provide a user of any type with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GUI </w:t>
            </w:r>
            <w:r w:rsidRPr="008E52D0">
              <w:rPr>
                <w:rFonts w:asciiTheme="minorHAnsi" w:hAnsiTheme="minorHAnsi"/>
                <w:sz w:val="24"/>
                <w:szCs w:val="24"/>
              </w:rPr>
              <w:t>to log in</w:t>
            </w:r>
          </w:p>
        </w:tc>
        <w:tc>
          <w:tcPr>
            <w:tcW w:w="1417" w:type="dxa"/>
          </w:tcPr>
          <w:p w14:paraId="2CE015EE" w14:textId="4A15049C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</w:p>
        </w:tc>
      </w:tr>
      <w:tr w:rsidR="00E45648" w:rsidRPr="008E52D0" w14:paraId="7BB2E07B" w14:textId="77777777" w:rsidTr="007C31E5">
        <w:trPr>
          <w:trHeight w:val="1079"/>
        </w:trPr>
        <w:tc>
          <w:tcPr>
            <w:tcW w:w="2560" w:type="dxa"/>
          </w:tcPr>
          <w:p w14:paraId="061808C5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315180D" w14:textId="0BD77017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valid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E-mail/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which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is stored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 and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password which is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not matched with the right one.</w:t>
            </w:r>
          </w:p>
          <w:p w14:paraId="3B488430" w14:textId="3D70B44C" w:rsidR="00E45648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E-mail/Username: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xj323</w:t>
            </w:r>
          </w:p>
          <w:p w14:paraId="6803FAA1" w14:textId="5132634A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  <w:r w:rsidR="00165405">
              <w:rPr>
                <w:rFonts w:asciiTheme="minorHAnsi" w:hAnsiTheme="minorHAnsi"/>
                <w:sz w:val="24"/>
                <w:szCs w:val="24"/>
              </w:rPr>
              <w:t>1234567</w:t>
            </w:r>
          </w:p>
        </w:tc>
      </w:tr>
      <w:tr w:rsidR="00E45648" w:rsidRPr="008E52D0" w14:paraId="40BBFFA8" w14:textId="77777777" w:rsidTr="007C31E5">
        <w:trPr>
          <w:trHeight w:val="479"/>
        </w:trPr>
        <w:tc>
          <w:tcPr>
            <w:tcW w:w="2560" w:type="dxa"/>
          </w:tcPr>
          <w:p w14:paraId="185AC167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CBA437D" w14:textId="77777777" w:rsidR="00E45648" w:rsidRPr="008E52D0" w:rsidRDefault="00E456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“email or password is wrong” will be displayed.</w:t>
            </w:r>
          </w:p>
        </w:tc>
      </w:tr>
    </w:tbl>
    <w:p w14:paraId="1517DF7C" w14:textId="626F3E1B" w:rsidR="00165405" w:rsidRDefault="0016540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2FB1A193" w14:textId="41A050CB" w:rsidR="00BE7B62" w:rsidRPr="00BE7B62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BE7B62">
        <w:rPr>
          <w:rFonts w:asciiTheme="minorHAnsi" w:hAnsiTheme="minorHAnsi"/>
          <w:b/>
          <w:sz w:val="24"/>
          <w:szCs w:val="24"/>
        </w:rPr>
        <w:t>The system should provide a guest to register an account in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208CF" w:rsidRPr="008E52D0" w14:paraId="0C28C705" w14:textId="77777777" w:rsidTr="007C31E5">
        <w:trPr>
          <w:trHeight w:val="800"/>
        </w:trPr>
        <w:tc>
          <w:tcPr>
            <w:tcW w:w="2560" w:type="dxa"/>
          </w:tcPr>
          <w:p w14:paraId="77F2AFF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456844E" w14:textId="767A0268" w:rsidR="00D208CF" w:rsidRPr="008E52D0" w:rsidRDefault="00D208CF" w:rsidP="00111348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E86DD" w14:textId="49DB8996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11134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208CF" w:rsidRPr="008E52D0" w14:paraId="375BAB4C" w14:textId="77777777" w:rsidTr="007C31E5">
        <w:trPr>
          <w:trHeight w:val="1079"/>
        </w:trPr>
        <w:tc>
          <w:tcPr>
            <w:tcW w:w="2560" w:type="dxa"/>
          </w:tcPr>
          <w:p w14:paraId="1367D2AD" w14:textId="77777777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5F2E5F3" w14:textId="77777777" w:rsidR="00D208CF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</w:t>
            </w:r>
          </w:p>
          <w:p w14:paraId="483898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22F28F7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22C9CD53" w14:textId="3B1E5069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39DFC848" w14:textId="14FFB26D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49BBF1E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D6E11D5" w14:textId="156DD224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20C4C238" w14:textId="143A7C93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208CF" w:rsidRPr="008E52D0" w14:paraId="5E53A9A4" w14:textId="77777777" w:rsidTr="007C31E5">
        <w:trPr>
          <w:trHeight w:val="479"/>
        </w:trPr>
        <w:tc>
          <w:tcPr>
            <w:tcW w:w="2560" w:type="dxa"/>
          </w:tcPr>
          <w:p w14:paraId="52C74AFD" w14:textId="52AEC2A3" w:rsidR="00D208CF" w:rsidRPr="008E52D0" w:rsidRDefault="00D208C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294B795" w14:textId="4BDA5519" w:rsidR="00D208CF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“The new account created!” will be displayed, and the data are stored in the database.</w:t>
            </w:r>
          </w:p>
        </w:tc>
      </w:tr>
    </w:tbl>
    <w:p w14:paraId="2E784049" w14:textId="77777777" w:rsidR="00D208CF" w:rsidRDefault="00D208CF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4C81D06A" w14:textId="77777777" w:rsidTr="007C31E5">
        <w:trPr>
          <w:trHeight w:val="800"/>
        </w:trPr>
        <w:tc>
          <w:tcPr>
            <w:tcW w:w="2560" w:type="dxa"/>
          </w:tcPr>
          <w:p w14:paraId="49426B5B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1D5EA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5C5B371" w14:textId="329B95EB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7</w:t>
            </w:r>
          </w:p>
        </w:tc>
      </w:tr>
      <w:tr w:rsidR="00111348" w:rsidRPr="008E52D0" w14:paraId="35BECE55" w14:textId="77777777" w:rsidTr="007C31E5">
        <w:trPr>
          <w:trHeight w:val="1079"/>
        </w:trPr>
        <w:tc>
          <w:tcPr>
            <w:tcW w:w="2560" w:type="dxa"/>
          </w:tcPr>
          <w:p w14:paraId="2B254E9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450020" w14:textId="348244C8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username, E-mail and password. But the passwords are not matched</w:t>
            </w:r>
          </w:p>
          <w:p w14:paraId="5F229C79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4DD9A76C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31F8AF6E" w14:textId="39D23CED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lucy@email.com</w:t>
            </w:r>
          </w:p>
          <w:p w14:paraId="54C59595" w14:textId="66DB753A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2C6ED69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332B5192" w14:textId="3127B53B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</w:t>
            </w:r>
          </w:p>
          <w:p w14:paraId="1FE52B67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199CEECF" w14:textId="77777777" w:rsidTr="007C31E5">
        <w:trPr>
          <w:trHeight w:val="479"/>
        </w:trPr>
        <w:tc>
          <w:tcPr>
            <w:tcW w:w="2560" w:type="dxa"/>
          </w:tcPr>
          <w:p w14:paraId="73FE6A64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2448487" w14:textId="1AD419E7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matched.” will be displayed.</w:t>
            </w:r>
          </w:p>
        </w:tc>
      </w:tr>
    </w:tbl>
    <w:p w14:paraId="11FF8B9B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p w14:paraId="321E65CD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111348" w:rsidRPr="008E52D0" w14:paraId="5FA30945" w14:textId="77777777" w:rsidTr="007C31E5">
        <w:trPr>
          <w:trHeight w:val="800"/>
        </w:trPr>
        <w:tc>
          <w:tcPr>
            <w:tcW w:w="2560" w:type="dxa"/>
          </w:tcPr>
          <w:p w14:paraId="52993C78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1B523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4B7EEEFC" w14:textId="5FECCDCD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8 </w:t>
            </w:r>
          </w:p>
        </w:tc>
      </w:tr>
      <w:tr w:rsidR="00111348" w:rsidRPr="008E52D0" w14:paraId="35D9BFD6" w14:textId="77777777" w:rsidTr="007C31E5">
        <w:trPr>
          <w:trHeight w:val="1079"/>
        </w:trPr>
        <w:tc>
          <w:tcPr>
            <w:tcW w:w="2560" w:type="dxa"/>
          </w:tcPr>
          <w:p w14:paraId="0CA78019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0EA055E" w14:textId="74AEEFDA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first name, username and password. But the Email already existed.</w:t>
            </w:r>
          </w:p>
          <w:p w14:paraId="7CDCA92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385264B5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BEE5349" w14:textId="1C819002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5178201F" w14:textId="6610C37B" w:rsidR="00777E98" w:rsidRDefault="00777E9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10FE0811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7C8820E8" w14:textId="77777777" w:rsidR="00111348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0D634EF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1348" w:rsidRPr="008E52D0" w14:paraId="0B15C91C" w14:textId="77777777" w:rsidTr="007C31E5">
        <w:trPr>
          <w:trHeight w:val="479"/>
        </w:trPr>
        <w:tc>
          <w:tcPr>
            <w:tcW w:w="2560" w:type="dxa"/>
          </w:tcPr>
          <w:p w14:paraId="7DA1479C" w14:textId="77777777" w:rsidR="00111348" w:rsidRPr="008E52D0" w:rsidRDefault="00111348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4527D4" w14:textId="088003CC" w:rsidR="00111348" w:rsidRPr="008E52D0" w:rsidRDefault="00111348" w:rsidP="0011134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user already exists” will be displayed</w:t>
            </w:r>
          </w:p>
        </w:tc>
      </w:tr>
    </w:tbl>
    <w:p w14:paraId="17C4DD34" w14:textId="77777777" w:rsidR="00111348" w:rsidRDefault="00111348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60872D28" w14:textId="77777777" w:rsidTr="00FA428C">
        <w:trPr>
          <w:trHeight w:val="800"/>
        </w:trPr>
        <w:tc>
          <w:tcPr>
            <w:tcW w:w="2560" w:type="dxa"/>
          </w:tcPr>
          <w:p w14:paraId="25E4D30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67F8B7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7616B769" w14:textId="28E45D8F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9 </w:t>
            </w:r>
          </w:p>
        </w:tc>
      </w:tr>
      <w:tr w:rsidR="00FA428C" w:rsidRPr="008E52D0" w14:paraId="592C7846" w14:textId="77777777" w:rsidTr="00FA428C">
        <w:trPr>
          <w:trHeight w:val="1079"/>
        </w:trPr>
        <w:tc>
          <w:tcPr>
            <w:tcW w:w="2560" w:type="dxa"/>
          </w:tcPr>
          <w:p w14:paraId="3CDC34A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6DD557E" w14:textId="080EE7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username, E-mail and password. But leave the line of last name empty.</w:t>
            </w:r>
          </w:p>
          <w:p w14:paraId="5425A6A7" w14:textId="027CA99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Last name: </w:t>
            </w:r>
          </w:p>
          <w:p w14:paraId="43773361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EFADA7E" w14:textId="3D76BD4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317E4DA8" w14:textId="04D4959D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89CEDD7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075D1153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  <w:p w14:paraId="186E43D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FA428C" w:rsidRPr="008E52D0" w14:paraId="04050D0C" w14:textId="77777777" w:rsidTr="00FA428C">
        <w:trPr>
          <w:trHeight w:val="479"/>
        </w:trPr>
        <w:tc>
          <w:tcPr>
            <w:tcW w:w="2560" w:type="dxa"/>
          </w:tcPr>
          <w:p w14:paraId="1A0EFCF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C0C0412" w14:textId="755CD493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80042D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6554BE65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44F4E04D" w14:textId="77777777" w:rsidTr="00FA428C">
        <w:trPr>
          <w:trHeight w:val="800"/>
        </w:trPr>
        <w:tc>
          <w:tcPr>
            <w:tcW w:w="2560" w:type="dxa"/>
          </w:tcPr>
          <w:p w14:paraId="3516E62C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A88F0EA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028F0D10" w14:textId="2D1C7858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10 </w:t>
            </w:r>
          </w:p>
        </w:tc>
      </w:tr>
      <w:tr w:rsidR="00FA428C" w:rsidRPr="008E52D0" w14:paraId="4E38A54A" w14:textId="77777777" w:rsidTr="00FA428C">
        <w:trPr>
          <w:trHeight w:val="1079"/>
        </w:trPr>
        <w:tc>
          <w:tcPr>
            <w:tcW w:w="2560" w:type="dxa"/>
          </w:tcPr>
          <w:p w14:paraId="014DBA6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1DF3BB89" w14:textId="76FFACB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last name, username, E-mail and password. But leave the line of first name empty.</w:t>
            </w:r>
          </w:p>
          <w:p w14:paraId="2A6E3543" w14:textId="3841905A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60FE1D0C" w14:textId="4991E071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First name: </w:t>
            </w:r>
          </w:p>
          <w:p w14:paraId="0FAD456B" w14:textId="02F09AAB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0F48AA96" w14:textId="4DC1452A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054CD2D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1737AEC6" w14:textId="5508C9F0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</w:tc>
      </w:tr>
      <w:tr w:rsidR="00FA428C" w:rsidRPr="008E52D0" w14:paraId="51EBD1B1" w14:textId="77777777" w:rsidTr="00FA428C">
        <w:trPr>
          <w:trHeight w:val="479"/>
        </w:trPr>
        <w:tc>
          <w:tcPr>
            <w:tcW w:w="2560" w:type="dxa"/>
          </w:tcPr>
          <w:p w14:paraId="6E29ED09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59775459" w14:textId="02821FC0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80042D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7C5C218B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A428C" w:rsidRPr="008E52D0" w14:paraId="12CE0D25" w14:textId="77777777" w:rsidTr="00FA428C">
        <w:trPr>
          <w:trHeight w:val="800"/>
        </w:trPr>
        <w:tc>
          <w:tcPr>
            <w:tcW w:w="2560" w:type="dxa"/>
          </w:tcPr>
          <w:p w14:paraId="4388729B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4A17441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20F5DA8D" w14:textId="1A994F00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11 </w:t>
            </w:r>
          </w:p>
        </w:tc>
      </w:tr>
      <w:tr w:rsidR="00FA428C" w:rsidRPr="008E52D0" w14:paraId="677992F6" w14:textId="77777777" w:rsidTr="00FA428C">
        <w:trPr>
          <w:trHeight w:val="1079"/>
        </w:trPr>
        <w:tc>
          <w:tcPr>
            <w:tcW w:w="2560" w:type="dxa"/>
          </w:tcPr>
          <w:p w14:paraId="05DB0795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EBE8904" w14:textId="49636C72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 and password. But leave the line of user name empty.</w:t>
            </w:r>
          </w:p>
          <w:p w14:paraId="2E9B2689" w14:textId="06441F7E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122259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660816AC" w14:textId="4D490054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="00777E98"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636A3509" w14:textId="6EE44CC0" w:rsidR="00777E98" w:rsidRDefault="00777E98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</w:p>
          <w:p w14:paraId="5F5AAD02" w14:textId="77777777" w:rsidR="00FA428C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Password: 12345</w:t>
            </w:r>
          </w:p>
          <w:p w14:paraId="47B4359D" w14:textId="4D37D714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12345</w:t>
            </w:r>
          </w:p>
        </w:tc>
      </w:tr>
      <w:tr w:rsidR="00FA428C" w:rsidRPr="008E52D0" w14:paraId="3D520CA0" w14:textId="77777777" w:rsidTr="00FA428C">
        <w:trPr>
          <w:trHeight w:val="479"/>
        </w:trPr>
        <w:tc>
          <w:tcPr>
            <w:tcW w:w="2560" w:type="dxa"/>
          </w:tcPr>
          <w:p w14:paraId="3E07D9C8" w14:textId="77777777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3AB582" w14:textId="0D340624" w:rsidR="00FA428C" w:rsidRPr="008E52D0" w:rsidRDefault="00FA428C" w:rsidP="00FA42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80042D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757FD12C" w14:textId="77777777" w:rsidR="00FA428C" w:rsidRDefault="00FA428C" w:rsidP="00E45648">
      <w:pPr>
        <w:pStyle w:val="BodyText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77E98" w:rsidRPr="008E52D0" w14:paraId="53A0AF0B" w14:textId="77777777" w:rsidTr="00B21747">
        <w:trPr>
          <w:trHeight w:val="800"/>
        </w:trPr>
        <w:tc>
          <w:tcPr>
            <w:tcW w:w="2560" w:type="dxa"/>
          </w:tcPr>
          <w:p w14:paraId="579E99F2" w14:textId="77777777" w:rsidR="00777E98" w:rsidRPr="008E52D0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A84CA5A" w14:textId="77777777" w:rsidR="00777E98" w:rsidRPr="008E52D0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guest to register an account in the system.</w:t>
            </w:r>
          </w:p>
        </w:tc>
        <w:tc>
          <w:tcPr>
            <w:tcW w:w="1417" w:type="dxa"/>
          </w:tcPr>
          <w:p w14:paraId="5353DF0C" w14:textId="47C4B606" w:rsidR="00777E98" w:rsidRPr="008E52D0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12 </w:t>
            </w:r>
          </w:p>
        </w:tc>
      </w:tr>
      <w:tr w:rsidR="00777E98" w:rsidRPr="008E52D0" w14:paraId="7D3D9869" w14:textId="77777777" w:rsidTr="0080042D">
        <w:trPr>
          <w:trHeight w:val="2379"/>
        </w:trPr>
        <w:tc>
          <w:tcPr>
            <w:tcW w:w="2560" w:type="dxa"/>
          </w:tcPr>
          <w:p w14:paraId="5668111C" w14:textId="77777777" w:rsidR="00777E98" w:rsidRPr="008E52D0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655063" w14:textId="12A56BEE" w:rsidR="00777E98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first name, first name, E-mail and user name. But leave the line of password and verify password empty.</w:t>
            </w:r>
          </w:p>
          <w:p w14:paraId="56C9D169" w14:textId="77777777" w:rsidR="00777E98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Last name: Black</w:t>
            </w:r>
          </w:p>
          <w:p w14:paraId="17739545" w14:textId="77777777" w:rsidR="00777E98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name: Lucy</w:t>
            </w:r>
          </w:p>
          <w:p w14:paraId="48322FAA" w14:textId="77777777" w:rsidR="00777E98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Email: </w:t>
            </w:r>
            <w:r w:rsidRPr="00777E98">
              <w:rPr>
                <w:rFonts w:asciiTheme="minorHAnsi" w:hAnsiTheme="minorHAnsi"/>
                <w:sz w:val="24"/>
                <w:szCs w:val="24"/>
              </w:rPr>
              <w:t>xj323@email.com</w:t>
            </w:r>
          </w:p>
          <w:p w14:paraId="485B5E0E" w14:textId="79E579E6" w:rsidR="00777E98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name: </w:t>
            </w:r>
            <w:proofErr w:type="spellStart"/>
            <w:r w:rsidR="007C41F8">
              <w:rPr>
                <w:rFonts w:asciiTheme="minorHAnsi" w:hAnsiTheme="minorHAnsi"/>
                <w:sz w:val="24"/>
                <w:szCs w:val="24"/>
              </w:rPr>
              <w:t>lucy</w:t>
            </w:r>
            <w:proofErr w:type="spellEnd"/>
          </w:p>
          <w:p w14:paraId="74341BFF" w14:textId="4BE50FD4" w:rsidR="00777E98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Password: </w:t>
            </w:r>
          </w:p>
          <w:p w14:paraId="6C3D0D8C" w14:textId="6003003D" w:rsidR="00777E98" w:rsidRPr="008E52D0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Verify password: </w:t>
            </w:r>
          </w:p>
        </w:tc>
      </w:tr>
      <w:tr w:rsidR="00777E98" w:rsidRPr="008E52D0" w14:paraId="41CE58BE" w14:textId="77777777" w:rsidTr="00B21747">
        <w:trPr>
          <w:trHeight w:val="479"/>
        </w:trPr>
        <w:tc>
          <w:tcPr>
            <w:tcW w:w="2560" w:type="dxa"/>
          </w:tcPr>
          <w:p w14:paraId="3F0CEB5B" w14:textId="77777777" w:rsidR="00777E98" w:rsidRPr="008E52D0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DADDB98" w14:textId="5FBC9091" w:rsidR="00777E98" w:rsidRPr="008E52D0" w:rsidRDefault="00777E9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</w:t>
            </w:r>
            <w:r w:rsidR="0080042D">
              <w:rPr>
                <w:rFonts w:asciiTheme="minorHAnsi" w:hAnsiTheme="minorHAnsi"/>
                <w:sz w:val="24"/>
                <w:szCs w:val="24"/>
              </w:rPr>
              <w:t>Error: 1 or more fields are empty</w:t>
            </w:r>
            <w:r>
              <w:rPr>
                <w:rFonts w:asciiTheme="minorHAnsi" w:hAnsiTheme="minorHAnsi"/>
                <w:sz w:val="24"/>
                <w:szCs w:val="24"/>
              </w:rPr>
              <w:t>” will be displayed</w:t>
            </w:r>
          </w:p>
        </w:tc>
      </w:tr>
    </w:tbl>
    <w:p w14:paraId="208634A6" w14:textId="77777777" w:rsidR="00777E98" w:rsidRDefault="00777E98" w:rsidP="00E45648">
      <w:pPr>
        <w:pStyle w:val="BodyText"/>
        <w:ind w:left="0"/>
        <w:rPr>
          <w:sz w:val="24"/>
          <w:szCs w:val="24"/>
        </w:rPr>
      </w:pPr>
    </w:p>
    <w:p w14:paraId="7666C378" w14:textId="1E9A6F21" w:rsidR="00111348" w:rsidRPr="008354D9" w:rsidRDefault="00BE7B6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</w:t>
      </w:r>
      <w:r w:rsidR="00C56014" w:rsidRPr="008354D9">
        <w:rPr>
          <w:rFonts w:asciiTheme="minorHAnsi" w:hAnsiTheme="minorHAnsi"/>
          <w:b/>
          <w:sz w:val="24"/>
          <w:szCs w:val="24"/>
        </w:rPr>
        <w:t xml:space="preserve">their own </w:t>
      </w:r>
      <w:r w:rsidRPr="008354D9">
        <w:rPr>
          <w:rFonts w:asciiTheme="minorHAnsi" w:hAnsiTheme="minorHAnsi"/>
          <w:b/>
          <w:sz w:val="24"/>
          <w:szCs w:val="24"/>
        </w:rPr>
        <w:t>profile details, name, E-mail, profile picture and subscriptions.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A6B7D" w:rsidRPr="008E52D0" w14:paraId="3DA70EAB" w14:textId="77777777" w:rsidTr="007C31E5">
        <w:trPr>
          <w:trHeight w:val="800"/>
        </w:trPr>
        <w:tc>
          <w:tcPr>
            <w:tcW w:w="2560" w:type="dxa"/>
          </w:tcPr>
          <w:p w14:paraId="6BEE75BF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6280A69" w14:textId="25A5F7DE" w:rsidR="004A6B7D" w:rsidRPr="008E52D0" w:rsidRDefault="004A6B7D" w:rsidP="00BE7B62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any user with a GUI to modify 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their own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profile details, name, E-mail, profile picture and subscriptions. </w:t>
            </w:r>
          </w:p>
        </w:tc>
        <w:tc>
          <w:tcPr>
            <w:tcW w:w="1417" w:type="dxa"/>
          </w:tcPr>
          <w:p w14:paraId="392438E2" w14:textId="0B85237B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</w:tr>
      <w:tr w:rsidR="004A6B7D" w:rsidRPr="008E52D0" w14:paraId="65AAA145" w14:textId="77777777" w:rsidTr="00C56014">
        <w:trPr>
          <w:trHeight w:val="759"/>
        </w:trPr>
        <w:tc>
          <w:tcPr>
            <w:tcW w:w="2560" w:type="dxa"/>
          </w:tcPr>
          <w:p w14:paraId="4CEA846C" w14:textId="77777777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0E2CDE2" w14:textId="77777777" w:rsidR="004A6B7D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452CE06D" w14:textId="7C52D22D" w:rsidR="00BE7B62" w:rsidRPr="008E52D0" w:rsidRDefault="00BE7B62" w:rsidP="00BE7B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4A6B7D" w:rsidRPr="008E52D0" w14:paraId="1CD4190C" w14:textId="77777777" w:rsidTr="007C31E5">
        <w:trPr>
          <w:trHeight w:val="479"/>
        </w:trPr>
        <w:tc>
          <w:tcPr>
            <w:tcW w:w="2560" w:type="dxa"/>
          </w:tcPr>
          <w:p w14:paraId="5DF9AE94" w14:textId="1801136C" w:rsidR="004A6B7D" w:rsidRPr="008E52D0" w:rsidRDefault="004A6B7D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AB4DCA" w14:textId="330128B2" w:rsidR="004A6B7D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BE7B62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first name of this user should be changed to Amy in the database.</w:t>
            </w:r>
          </w:p>
        </w:tc>
      </w:tr>
    </w:tbl>
    <w:p w14:paraId="5F65B98B" w14:textId="77777777" w:rsidR="00111348" w:rsidRDefault="00111348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56014" w:rsidRPr="008E52D0" w14:paraId="61B36F81" w14:textId="77777777" w:rsidTr="007C31E5">
        <w:trPr>
          <w:trHeight w:val="800"/>
        </w:trPr>
        <w:tc>
          <w:tcPr>
            <w:tcW w:w="2560" w:type="dxa"/>
          </w:tcPr>
          <w:p w14:paraId="061AC10C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B6C9FDF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213DFA2E" w14:textId="3E859951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C56014" w:rsidRPr="008E52D0" w14:paraId="48230B15" w14:textId="77777777" w:rsidTr="007C31E5">
        <w:trPr>
          <w:trHeight w:val="759"/>
        </w:trPr>
        <w:tc>
          <w:tcPr>
            <w:tcW w:w="2560" w:type="dxa"/>
          </w:tcPr>
          <w:p w14:paraId="3BC99BE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06FBACC" w14:textId="3EBAD37A" w:rsidR="00C56014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195E0CF0" w14:textId="6F7B09D0" w:rsidR="00C56014" w:rsidRPr="008E52D0" w:rsidRDefault="00C56014" w:rsidP="00C5601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C56014" w:rsidRPr="008E52D0" w14:paraId="54C5A8E2" w14:textId="77777777" w:rsidTr="007C31E5">
        <w:trPr>
          <w:trHeight w:val="479"/>
        </w:trPr>
        <w:tc>
          <w:tcPr>
            <w:tcW w:w="2560" w:type="dxa"/>
          </w:tcPr>
          <w:p w14:paraId="036D11CE" w14:textId="77777777" w:rsidR="00C56014" w:rsidRPr="008E52D0" w:rsidRDefault="00C5601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A50B1E7" w14:textId="11B709A7" w:rsidR="00C56014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C56014">
              <w:rPr>
                <w:rFonts w:asciiTheme="minorHAnsi" w:hAnsiTheme="minorHAnsi"/>
                <w:sz w:val="24"/>
                <w:szCs w:val="24"/>
              </w:rPr>
              <w:t>The last name of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this user should be changed to White</w:t>
            </w:r>
            <w:r w:rsidR="00C56014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0E985C54" w14:textId="77777777" w:rsidR="00C56014" w:rsidRDefault="00C5601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640F26F0" w14:textId="77777777" w:rsidTr="007C31E5">
        <w:trPr>
          <w:trHeight w:val="800"/>
        </w:trPr>
        <w:tc>
          <w:tcPr>
            <w:tcW w:w="2560" w:type="dxa"/>
          </w:tcPr>
          <w:p w14:paraId="289666D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CF5291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54372EE7" w14:textId="0545F26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A8004F" w:rsidRPr="008E52D0" w14:paraId="5A352980" w14:textId="77777777" w:rsidTr="007C31E5">
        <w:trPr>
          <w:trHeight w:val="759"/>
        </w:trPr>
        <w:tc>
          <w:tcPr>
            <w:tcW w:w="2560" w:type="dxa"/>
          </w:tcPr>
          <w:p w14:paraId="3455A8EB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53E1025" w14:textId="40C986D1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48FE2DF0" w14:textId="374D3805" w:rsidR="00A8004F" w:rsidRPr="008E52D0" w:rsidRDefault="00A8004F" w:rsidP="00A8004F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A8004F" w:rsidRPr="008E52D0" w14:paraId="02BB5452" w14:textId="77777777" w:rsidTr="007C31E5">
        <w:trPr>
          <w:trHeight w:val="479"/>
        </w:trPr>
        <w:tc>
          <w:tcPr>
            <w:tcW w:w="2560" w:type="dxa"/>
          </w:tcPr>
          <w:p w14:paraId="4486011F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3E5D222" w14:textId="541CB056" w:rsidR="00A8004F" w:rsidRPr="008E52D0" w:rsidRDefault="007C31E5" w:rsidP="00A8004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Email of this user should be changed to </w:t>
            </w:r>
            <w:r w:rsidR="00A8004F"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36063E72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41F8" w:rsidRPr="008E52D0" w14:paraId="04CB8F7A" w14:textId="77777777" w:rsidTr="00B21747">
        <w:trPr>
          <w:trHeight w:val="800"/>
        </w:trPr>
        <w:tc>
          <w:tcPr>
            <w:tcW w:w="2560" w:type="dxa"/>
          </w:tcPr>
          <w:p w14:paraId="55BE3E4D" w14:textId="77777777" w:rsidR="007C41F8" w:rsidRPr="008E52D0" w:rsidRDefault="007C41F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E68F75F" w14:textId="77777777" w:rsidR="007C41F8" w:rsidRPr="008E52D0" w:rsidRDefault="007C41F8" w:rsidP="00B21747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1BE6EAD4" w14:textId="74901B50" w:rsidR="007C41F8" w:rsidRPr="008E52D0" w:rsidRDefault="007C41F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16</w:t>
            </w:r>
          </w:p>
        </w:tc>
      </w:tr>
      <w:tr w:rsidR="007C41F8" w:rsidRPr="008E52D0" w14:paraId="076790E3" w14:textId="77777777" w:rsidTr="00B21747">
        <w:trPr>
          <w:trHeight w:val="759"/>
        </w:trPr>
        <w:tc>
          <w:tcPr>
            <w:tcW w:w="2560" w:type="dxa"/>
          </w:tcPr>
          <w:p w14:paraId="104BE13D" w14:textId="77777777" w:rsidR="007C41F8" w:rsidRPr="008E52D0" w:rsidRDefault="007C41F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A0C9130" w14:textId="77777777" w:rsidR="007C41F8" w:rsidRDefault="007C41F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5F2AC8D6" w14:textId="77777777" w:rsidR="007C41F8" w:rsidRPr="008E52D0" w:rsidRDefault="007C41F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41F8" w:rsidRPr="008E52D0" w14:paraId="0F933E37" w14:textId="77777777" w:rsidTr="00B21747">
        <w:trPr>
          <w:trHeight w:val="479"/>
        </w:trPr>
        <w:tc>
          <w:tcPr>
            <w:tcW w:w="2560" w:type="dxa"/>
          </w:tcPr>
          <w:p w14:paraId="2B2E1175" w14:textId="77777777" w:rsidR="007C41F8" w:rsidRPr="008E52D0" w:rsidRDefault="007C41F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16089CD" w14:textId="77777777" w:rsidR="007C41F8" w:rsidRPr="008E52D0" w:rsidRDefault="007C41F8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5B3BBD05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A8004F" w:rsidRPr="008E52D0" w14:paraId="16998667" w14:textId="77777777" w:rsidTr="007C31E5">
        <w:trPr>
          <w:trHeight w:val="800"/>
        </w:trPr>
        <w:tc>
          <w:tcPr>
            <w:tcW w:w="2560" w:type="dxa"/>
          </w:tcPr>
          <w:p w14:paraId="7910C1C8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2E71CAE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743FEFA" w14:textId="349F778A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A8004F" w:rsidRPr="008E52D0" w14:paraId="429FBE99" w14:textId="77777777" w:rsidTr="007C31E5">
        <w:trPr>
          <w:trHeight w:val="759"/>
        </w:trPr>
        <w:tc>
          <w:tcPr>
            <w:tcW w:w="2560" w:type="dxa"/>
          </w:tcPr>
          <w:p w14:paraId="1AC5DF22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40DDA4B" w14:textId="479E849A" w:rsidR="00A8004F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 picture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  <w:p w14:paraId="127C38E7" w14:textId="5D60357B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Upload a link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of the profile picture</w:t>
            </w:r>
          </w:p>
        </w:tc>
      </w:tr>
      <w:tr w:rsidR="00A8004F" w:rsidRPr="008E52D0" w14:paraId="5F3E1BF4" w14:textId="77777777" w:rsidTr="007C31E5">
        <w:trPr>
          <w:trHeight w:val="479"/>
        </w:trPr>
        <w:tc>
          <w:tcPr>
            <w:tcW w:w="2560" w:type="dxa"/>
          </w:tcPr>
          <w:p w14:paraId="055FD4C5" w14:textId="77777777" w:rsidR="00A8004F" w:rsidRPr="008E52D0" w:rsidRDefault="00A8004F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8722D3B" w14:textId="0CBB9482" w:rsidR="00A8004F" w:rsidRPr="008E52D0" w:rsidRDefault="007C31E5" w:rsidP="00B2174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</w:t>
            </w:r>
            <w:r w:rsidR="00B21747">
              <w:rPr>
                <w:rFonts w:asciiTheme="minorHAnsi" w:hAnsiTheme="minorHAnsi"/>
                <w:sz w:val="24"/>
                <w:szCs w:val="24"/>
              </w:rPr>
              <w:t>Upload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successfully” will be displayed. 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r w:rsidR="009179BB">
              <w:rPr>
                <w:rFonts w:asciiTheme="minorHAnsi" w:hAnsiTheme="minorHAnsi"/>
                <w:sz w:val="24"/>
                <w:szCs w:val="24"/>
              </w:rPr>
              <w:t xml:space="preserve">profile picture </w:t>
            </w:r>
            <w:r w:rsidR="00A8004F">
              <w:rPr>
                <w:rFonts w:asciiTheme="minorHAnsi" w:hAnsiTheme="minorHAnsi"/>
                <w:sz w:val="24"/>
                <w:szCs w:val="24"/>
              </w:rPr>
              <w:t>of th</w:t>
            </w:r>
            <w:r w:rsidR="009179BB">
              <w:rPr>
                <w:rFonts w:asciiTheme="minorHAnsi" w:hAnsiTheme="minorHAnsi"/>
                <w:sz w:val="24"/>
                <w:szCs w:val="24"/>
              </w:rPr>
              <w:t>is user should be changed to the new one</w:t>
            </w:r>
            <w:r w:rsidR="00A8004F"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236F1F4E" w14:textId="77777777" w:rsidR="00A8004F" w:rsidRDefault="00A8004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82C0154" w14:textId="77777777" w:rsidR="00FB19C0" w:rsidRDefault="00FB19C0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9179BB" w:rsidRPr="008E52D0" w14:paraId="37C0F9D5" w14:textId="77777777" w:rsidTr="007C31E5">
        <w:trPr>
          <w:trHeight w:val="800"/>
        </w:trPr>
        <w:tc>
          <w:tcPr>
            <w:tcW w:w="2560" w:type="dxa"/>
          </w:tcPr>
          <w:p w14:paraId="29190BDC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0E8C11A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3C44D58B" w14:textId="4587FB7B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179BB" w:rsidRPr="008E52D0" w14:paraId="098C0683" w14:textId="77777777" w:rsidTr="007A44A2">
        <w:trPr>
          <w:trHeight w:val="731"/>
        </w:trPr>
        <w:tc>
          <w:tcPr>
            <w:tcW w:w="2560" w:type="dxa"/>
          </w:tcPr>
          <w:p w14:paraId="013D2D09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F55EC7" w14:textId="0DCAF11D" w:rsidR="009179BB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3A41CE16" w14:textId="70B7E956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9179BB" w:rsidRPr="008E52D0" w14:paraId="4E0DFEB5" w14:textId="77777777" w:rsidTr="007C31E5">
        <w:trPr>
          <w:trHeight w:val="479"/>
        </w:trPr>
        <w:tc>
          <w:tcPr>
            <w:tcW w:w="2560" w:type="dxa"/>
          </w:tcPr>
          <w:p w14:paraId="5BE28995" w14:textId="77777777" w:rsidR="009179BB" w:rsidRPr="008E52D0" w:rsidRDefault="009179BB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CC50999" w14:textId="38BF8F77" w:rsidR="009179BB" w:rsidRPr="008E52D0" w:rsidRDefault="007C31E5" w:rsidP="009179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</w:t>
            </w:r>
            <w:r w:rsidR="009179BB">
              <w:rPr>
                <w:rFonts w:asciiTheme="minorHAnsi" w:hAnsiTheme="minorHAnsi"/>
                <w:sz w:val="24"/>
                <w:szCs w:val="24"/>
              </w:rPr>
              <w:t>The subscriptions of this user should be changed in the database.</w:t>
            </w:r>
          </w:p>
        </w:tc>
      </w:tr>
    </w:tbl>
    <w:p w14:paraId="2E0B19ED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B19C0" w:rsidRPr="008E52D0" w14:paraId="101F6477" w14:textId="77777777" w:rsidTr="00DD213E">
        <w:trPr>
          <w:trHeight w:val="800"/>
        </w:trPr>
        <w:tc>
          <w:tcPr>
            <w:tcW w:w="2560" w:type="dxa"/>
          </w:tcPr>
          <w:p w14:paraId="0DCC0A2E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7AF2C8C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profile details, name, E-mail, profile picture and subscriptions. </w:t>
            </w:r>
          </w:p>
        </w:tc>
        <w:tc>
          <w:tcPr>
            <w:tcW w:w="1417" w:type="dxa"/>
          </w:tcPr>
          <w:p w14:paraId="464CECA6" w14:textId="5DD9237A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1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FB19C0" w:rsidRPr="008E52D0" w14:paraId="25661AD3" w14:textId="77777777" w:rsidTr="00DD213E">
        <w:trPr>
          <w:trHeight w:val="759"/>
        </w:trPr>
        <w:tc>
          <w:tcPr>
            <w:tcW w:w="2560" w:type="dxa"/>
          </w:tcPr>
          <w:p w14:paraId="1F5DD9A3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D3C8278" w14:textId="4DC4DAA5" w:rsidR="00FB19C0" w:rsidRPr="008E52D0" w:rsidRDefault="00FB19C0" w:rsidP="00FB19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click edit profile the button in view profile interface which displays the same user’s profile. </w:t>
            </w:r>
          </w:p>
        </w:tc>
      </w:tr>
      <w:tr w:rsidR="00FB19C0" w:rsidRPr="008E52D0" w14:paraId="2F06DF97" w14:textId="77777777" w:rsidTr="00DD213E">
        <w:trPr>
          <w:trHeight w:val="479"/>
        </w:trPr>
        <w:tc>
          <w:tcPr>
            <w:tcW w:w="2560" w:type="dxa"/>
          </w:tcPr>
          <w:p w14:paraId="591FD356" w14:textId="77777777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4FB7D68" w14:textId="2FB9A40C" w:rsidR="00FB19C0" w:rsidRPr="008E52D0" w:rsidRDefault="00FB19C0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edit profile </w:t>
            </w:r>
            <w:r w:rsidR="000E793F">
              <w:rPr>
                <w:rFonts w:asciiTheme="minorHAnsi" w:hAnsiTheme="minorHAnsi"/>
                <w:sz w:val="24"/>
                <w:szCs w:val="24"/>
              </w:rPr>
              <w:t xml:space="preserve">interface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will be displayed. </w:t>
            </w:r>
          </w:p>
        </w:tc>
      </w:tr>
    </w:tbl>
    <w:p w14:paraId="10CE6AF5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7AEE696B" w14:textId="057A73D1" w:rsidR="004B15A4" w:rsidRPr="008354D9" w:rsidRDefault="004B15A4" w:rsidP="004B15A4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354D9">
        <w:rPr>
          <w:rFonts w:asciiTheme="minorHAnsi" w:hAnsiTheme="minorHAnsi"/>
          <w:b/>
          <w:sz w:val="24"/>
          <w:szCs w:val="24"/>
        </w:rPr>
        <w:t xml:space="preserve">The system should provide any user with a GUI to modify their </w:t>
      </w:r>
      <w:r>
        <w:rPr>
          <w:rFonts w:asciiTheme="minorHAnsi" w:hAnsiTheme="minorHAnsi"/>
          <w:b/>
          <w:sz w:val="24"/>
          <w:szCs w:val="24"/>
        </w:rPr>
        <w:t>own password</w:t>
      </w:r>
      <w:r w:rsidRPr="008354D9">
        <w:rPr>
          <w:rFonts w:asciiTheme="minorHAnsi" w:hAnsiTheme="minorHAnsi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08CF5934" w14:textId="77777777" w:rsidTr="00777E98">
        <w:trPr>
          <w:trHeight w:val="800"/>
        </w:trPr>
        <w:tc>
          <w:tcPr>
            <w:tcW w:w="2560" w:type="dxa"/>
          </w:tcPr>
          <w:p w14:paraId="6A978434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1B7BC05" w14:textId="024E0F54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10B4F2B2" w14:textId="5B0861E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4B15A4" w:rsidRPr="008E52D0" w14:paraId="56BCC70F" w14:textId="77777777" w:rsidTr="00777E98">
        <w:trPr>
          <w:trHeight w:val="759"/>
        </w:trPr>
        <w:tc>
          <w:tcPr>
            <w:tcW w:w="2560" w:type="dxa"/>
          </w:tcPr>
          <w:p w14:paraId="159DDEC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6EACF16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verify password</w:t>
            </w:r>
          </w:p>
          <w:p w14:paraId="660177A2" w14:textId="28F653C2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  <w:r w:rsidR="007A44A2">
              <w:rPr>
                <w:rFonts w:asciiTheme="minorHAnsi" w:hAnsiTheme="minorHAnsi"/>
                <w:sz w:val="24"/>
                <w:szCs w:val="24"/>
              </w:rPr>
              <w:t>6</w:t>
            </w:r>
          </w:p>
          <w:p w14:paraId="050E980E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4777B29" w14:textId="48275D9B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4C4D64CE" w14:textId="77777777" w:rsidTr="00777E98">
        <w:trPr>
          <w:trHeight w:val="479"/>
        </w:trPr>
        <w:tc>
          <w:tcPr>
            <w:tcW w:w="2560" w:type="dxa"/>
          </w:tcPr>
          <w:p w14:paraId="232D6B42" w14:textId="1BEC02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0789088" w14:textId="037D6290" w:rsidR="004B15A4" w:rsidRPr="008E52D0" w:rsidRDefault="007A44A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box “Your password changed successfully” should be displayed.</w:t>
            </w:r>
          </w:p>
        </w:tc>
      </w:tr>
    </w:tbl>
    <w:p w14:paraId="59E9E6EF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6BE6306E" w14:textId="77777777" w:rsidTr="004B15A4">
        <w:trPr>
          <w:trHeight w:val="800"/>
        </w:trPr>
        <w:tc>
          <w:tcPr>
            <w:tcW w:w="2560" w:type="dxa"/>
          </w:tcPr>
          <w:p w14:paraId="14DE1E62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840430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4457806A" w14:textId="0E60325E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4B15A4" w:rsidRPr="008E52D0" w14:paraId="249E0BF4" w14:textId="77777777" w:rsidTr="004B15A4">
        <w:trPr>
          <w:trHeight w:val="759"/>
        </w:trPr>
        <w:tc>
          <w:tcPr>
            <w:tcW w:w="2560" w:type="dxa"/>
          </w:tcPr>
          <w:p w14:paraId="78DCE89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DD2DF36" w14:textId="5CFA570F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invalid old password, valid new password and verify password</w:t>
            </w:r>
          </w:p>
          <w:p w14:paraId="2DCA010C" w14:textId="6A387F5C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</w:t>
            </w:r>
          </w:p>
          <w:p w14:paraId="3996E87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6D605B5E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123abc</w:t>
            </w:r>
          </w:p>
        </w:tc>
      </w:tr>
      <w:tr w:rsidR="004B15A4" w:rsidRPr="008E52D0" w14:paraId="3D92119F" w14:textId="77777777" w:rsidTr="004B15A4">
        <w:trPr>
          <w:trHeight w:val="479"/>
        </w:trPr>
        <w:tc>
          <w:tcPr>
            <w:tcW w:w="2560" w:type="dxa"/>
          </w:tcPr>
          <w:p w14:paraId="5E3D4B35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07B199A" w14:textId="1FC3D4A9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 is wrong” will be displayed.</w:t>
            </w:r>
          </w:p>
        </w:tc>
      </w:tr>
    </w:tbl>
    <w:p w14:paraId="11521436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1C5B94E8" w14:textId="77777777" w:rsidTr="00DD213E">
        <w:trPr>
          <w:trHeight w:val="800"/>
        </w:trPr>
        <w:tc>
          <w:tcPr>
            <w:tcW w:w="2560" w:type="dxa"/>
          </w:tcPr>
          <w:p w14:paraId="36C20EEB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DC317B3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should provide any user with a GUI to modify their own password </w:t>
            </w:r>
          </w:p>
        </w:tc>
        <w:tc>
          <w:tcPr>
            <w:tcW w:w="1417" w:type="dxa"/>
          </w:tcPr>
          <w:p w14:paraId="50710F0F" w14:textId="0CE4733F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4B15A4" w:rsidRPr="008E52D0" w14:paraId="5F9C5660" w14:textId="77777777" w:rsidTr="00DD213E">
        <w:trPr>
          <w:trHeight w:val="759"/>
        </w:trPr>
        <w:tc>
          <w:tcPr>
            <w:tcW w:w="2560" w:type="dxa"/>
          </w:tcPr>
          <w:p w14:paraId="006C55B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1FE667" w14:textId="0A282970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valid old password, new password and invalid verify password</w:t>
            </w:r>
          </w:p>
          <w:p w14:paraId="7DD6D05C" w14:textId="0BB1E683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Old password: 12345</w:t>
            </w:r>
            <w:r w:rsidR="007A44A2">
              <w:rPr>
                <w:rFonts w:asciiTheme="minorHAnsi" w:hAnsiTheme="minorHAnsi"/>
                <w:sz w:val="24"/>
                <w:szCs w:val="24"/>
              </w:rPr>
              <w:t>6</w:t>
            </w:r>
          </w:p>
          <w:p w14:paraId="35046803" w14:textId="77777777" w:rsid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 password: 123abc</w:t>
            </w:r>
          </w:p>
          <w:p w14:paraId="0517080C" w14:textId="41CA58EC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Verify password: 123ab</w:t>
            </w:r>
          </w:p>
        </w:tc>
      </w:tr>
      <w:tr w:rsidR="004B15A4" w:rsidRPr="008E52D0" w14:paraId="0247738A" w14:textId="77777777" w:rsidTr="00DD213E">
        <w:trPr>
          <w:trHeight w:val="479"/>
        </w:trPr>
        <w:tc>
          <w:tcPr>
            <w:tcW w:w="2560" w:type="dxa"/>
          </w:tcPr>
          <w:p w14:paraId="0BAA8C8D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8DEB160" w14:textId="4518D09A" w:rsidR="004B15A4" w:rsidRPr="008E52D0" w:rsidRDefault="004B15A4" w:rsidP="004B15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warning message “The passwords are not matched” will be displayed.</w:t>
            </w:r>
          </w:p>
        </w:tc>
      </w:tr>
    </w:tbl>
    <w:p w14:paraId="274F2349" w14:textId="77777777" w:rsidR="004B15A4" w:rsidRDefault="004B15A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14C421F" w14:textId="0F053F3B" w:rsidR="008354D9" w:rsidRDefault="008354D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>Function requirement: The system should provide a System Admin with a GUI to edit an existing non-administrator user’s profile in the Bug Tracker System.</w:t>
      </w:r>
    </w:p>
    <w:p w14:paraId="2BAF7E91" w14:textId="77777777" w:rsidR="007C31E5" w:rsidRPr="008354D9" w:rsidRDefault="007C31E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354D9" w:rsidRPr="008E52D0" w14:paraId="254B8E14" w14:textId="77777777" w:rsidTr="007C31E5">
        <w:trPr>
          <w:trHeight w:val="800"/>
        </w:trPr>
        <w:tc>
          <w:tcPr>
            <w:tcW w:w="2560" w:type="dxa"/>
          </w:tcPr>
          <w:p w14:paraId="2BCC6809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BBFFAF5" w14:textId="1125836D" w:rsidR="008354D9" w:rsidRPr="008E52D0" w:rsidRDefault="008354D9" w:rsidP="008354D9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6F0B731A" w14:textId="4F7B6F33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8354D9" w:rsidRPr="008E52D0" w14:paraId="70481DDF" w14:textId="77777777" w:rsidTr="007C31E5">
        <w:trPr>
          <w:trHeight w:val="759"/>
        </w:trPr>
        <w:tc>
          <w:tcPr>
            <w:tcW w:w="2560" w:type="dxa"/>
          </w:tcPr>
          <w:p w14:paraId="5E9662D1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101E200" w14:textId="0211FBE9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as the admin.</w:t>
            </w:r>
          </w:p>
        </w:tc>
      </w:tr>
      <w:tr w:rsidR="008354D9" w:rsidRPr="008E52D0" w14:paraId="0688986D" w14:textId="77777777" w:rsidTr="007C31E5">
        <w:trPr>
          <w:trHeight w:val="479"/>
        </w:trPr>
        <w:tc>
          <w:tcPr>
            <w:tcW w:w="2560" w:type="dxa"/>
          </w:tcPr>
          <w:p w14:paraId="19AEE83A" w14:textId="77777777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0FC86B" w14:textId="27EFA4C5" w:rsidR="008354D9" w:rsidRPr="008E52D0" w:rsidRDefault="008354D9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reputation, </w:t>
            </w:r>
            <w:r w:rsidR="007C31E5">
              <w:rPr>
                <w:rFonts w:asciiTheme="minorHAnsi" w:hAnsiTheme="minorHAnsi"/>
                <w:sz w:val="24"/>
                <w:szCs w:val="24"/>
              </w:rPr>
              <w:t>status and role are not read only.</w:t>
            </w:r>
          </w:p>
        </w:tc>
      </w:tr>
    </w:tbl>
    <w:p w14:paraId="12BABF01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2ABFF3E" w14:textId="77777777" w:rsidTr="00777E98">
        <w:trPr>
          <w:trHeight w:val="800"/>
        </w:trPr>
        <w:tc>
          <w:tcPr>
            <w:tcW w:w="2560" w:type="dxa"/>
          </w:tcPr>
          <w:p w14:paraId="4E3D97E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F8DF98" w14:textId="17340BC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5A694ED" w14:textId="5776C54D" w:rsidR="007C31E5" w:rsidRPr="008E52D0" w:rsidRDefault="004B15A4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7C31E5" w:rsidRPr="008E52D0" w14:paraId="29A3CF9C" w14:textId="77777777" w:rsidTr="00777E98">
        <w:trPr>
          <w:trHeight w:val="759"/>
        </w:trPr>
        <w:tc>
          <w:tcPr>
            <w:tcW w:w="2560" w:type="dxa"/>
          </w:tcPr>
          <w:p w14:paraId="7B6BE1B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4BFDEEE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first name.</w:t>
            </w:r>
          </w:p>
          <w:p w14:paraId="7FD8578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Lucy changes to Amy</w:t>
            </w:r>
          </w:p>
        </w:tc>
      </w:tr>
      <w:tr w:rsidR="007C31E5" w:rsidRPr="008E52D0" w14:paraId="3602AF87" w14:textId="77777777" w:rsidTr="00777E98">
        <w:trPr>
          <w:trHeight w:val="479"/>
        </w:trPr>
        <w:tc>
          <w:tcPr>
            <w:tcW w:w="2560" w:type="dxa"/>
          </w:tcPr>
          <w:p w14:paraId="0C6052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663FBB5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first name of this user should be changed to Amy in the database.</w:t>
            </w:r>
          </w:p>
        </w:tc>
      </w:tr>
    </w:tbl>
    <w:p w14:paraId="5E00D490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21DAB625" w14:textId="77777777" w:rsidTr="007C31E5">
        <w:trPr>
          <w:trHeight w:val="800"/>
        </w:trPr>
        <w:tc>
          <w:tcPr>
            <w:tcW w:w="2560" w:type="dxa"/>
          </w:tcPr>
          <w:p w14:paraId="544B315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3B06956" w14:textId="57A24381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1C5F1D2" w14:textId="68FB5AC4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4B15A4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7C31E5" w:rsidRPr="008E52D0" w14:paraId="752F8D3B" w14:textId="77777777" w:rsidTr="007C31E5">
        <w:trPr>
          <w:trHeight w:val="759"/>
        </w:trPr>
        <w:tc>
          <w:tcPr>
            <w:tcW w:w="2560" w:type="dxa"/>
          </w:tcPr>
          <w:p w14:paraId="5E8A6D6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F93EF97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last name.</w:t>
            </w:r>
          </w:p>
          <w:p w14:paraId="695B78A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 changes to White</w:t>
            </w:r>
          </w:p>
        </w:tc>
      </w:tr>
      <w:tr w:rsidR="007C31E5" w:rsidRPr="008E52D0" w14:paraId="75692931" w14:textId="77777777" w:rsidTr="007C31E5">
        <w:trPr>
          <w:trHeight w:val="479"/>
        </w:trPr>
        <w:tc>
          <w:tcPr>
            <w:tcW w:w="2560" w:type="dxa"/>
          </w:tcPr>
          <w:p w14:paraId="3C49FAF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D2E546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last name of this user should be changed to White in the database.</w:t>
            </w:r>
          </w:p>
        </w:tc>
      </w:tr>
    </w:tbl>
    <w:p w14:paraId="5E5E301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DBF2DD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5DAB2053" w14:textId="77777777" w:rsidTr="007C31E5">
        <w:trPr>
          <w:trHeight w:val="800"/>
        </w:trPr>
        <w:tc>
          <w:tcPr>
            <w:tcW w:w="2560" w:type="dxa"/>
          </w:tcPr>
          <w:p w14:paraId="5E68B75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24EEA55" w14:textId="677FBB6A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5880BBA2" w14:textId="663344C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7C31E5" w:rsidRPr="008E52D0" w14:paraId="12671946" w14:textId="77777777" w:rsidTr="007C31E5">
        <w:trPr>
          <w:trHeight w:val="759"/>
        </w:trPr>
        <w:tc>
          <w:tcPr>
            <w:tcW w:w="2560" w:type="dxa"/>
          </w:tcPr>
          <w:p w14:paraId="0903EE44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D85F92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Email.</w:t>
            </w:r>
          </w:p>
          <w:p w14:paraId="65D75F12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A8004F">
              <w:rPr>
                <w:rFonts w:asciiTheme="minorHAnsi" w:hAnsiTheme="minorHAnsi"/>
                <w:sz w:val="24"/>
                <w:szCs w:val="24"/>
              </w:rPr>
              <w:t>lucy@email.com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changes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7C31E5" w:rsidRPr="008E52D0" w14:paraId="2280AB43" w14:textId="77777777" w:rsidTr="007C31E5">
        <w:trPr>
          <w:trHeight w:val="632"/>
        </w:trPr>
        <w:tc>
          <w:tcPr>
            <w:tcW w:w="2560" w:type="dxa"/>
          </w:tcPr>
          <w:p w14:paraId="18413CD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9C7D69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“Edit successfully” will be displayed. The Email of this user should be changed to </w:t>
            </w:r>
            <w:r w:rsidRPr="00A8004F">
              <w:rPr>
                <w:rFonts w:asciiTheme="minorHAnsi" w:hAnsiTheme="minorHAnsi"/>
                <w:sz w:val="24"/>
                <w:szCs w:val="24"/>
              </w:rPr>
              <w:t>lucy@gmail.com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 the database.</w:t>
            </w:r>
          </w:p>
        </w:tc>
      </w:tr>
    </w:tbl>
    <w:p w14:paraId="743B9F09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29475D88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6B59DE72" w14:textId="77777777" w:rsidTr="007C31E5">
        <w:trPr>
          <w:trHeight w:val="800"/>
        </w:trPr>
        <w:tc>
          <w:tcPr>
            <w:tcW w:w="2560" w:type="dxa"/>
          </w:tcPr>
          <w:p w14:paraId="685C7B20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EC71D6" w14:textId="5B89727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0FD7F836" w14:textId="49B06753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FB19C0">
              <w:rPr>
                <w:rFonts w:asciiTheme="minorHAnsi" w:hAnsiTheme="minorHAnsi"/>
                <w:sz w:val="24"/>
                <w:szCs w:val="24"/>
              </w:rPr>
              <w:t>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7C31E5" w:rsidRPr="008E52D0" w14:paraId="0324144A" w14:textId="77777777" w:rsidTr="007C31E5">
        <w:trPr>
          <w:trHeight w:val="759"/>
        </w:trPr>
        <w:tc>
          <w:tcPr>
            <w:tcW w:w="2560" w:type="dxa"/>
          </w:tcPr>
          <w:p w14:paraId="71B7A968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DEAED7F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gender.</w:t>
            </w:r>
          </w:p>
          <w:p w14:paraId="28A5FE93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the check box Female.</w:t>
            </w:r>
          </w:p>
        </w:tc>
      </w:tr>
      <w:tr w:rsidR="007C31E5" w:rsidRPr="008E52D0" w14:paraId="22394384" w14:textId="77777777" w:rsidTr="007C31E5">
        <w:trPr>
          <w:trHeight w:val="479"/>
        </w:trPr>
        <w:tc>
          <w:tcPr>
            <w:tcW w:w="2560" w:type="dxa"/>
          </w:tcPr>
          <w:p w14:paraId="1A2B07EB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DB7C37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gender of this user should be changed to female in the database.</w:t>
            </w:r>
          </w:p>
        </w:tc>
      </w:tr>
    </w:tbl>
    <w:p w14:paraId="5E1A1292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069A3217" w14:textId="77777777" w:rsidTr="007C31E5">
        <w:trPr>
          <w:trHeight w:val="800"/>
        </w:trPr>
        <w:tc>
          <w:tcPr>
            <w:tcW w:w="2560" w:type="dxa"/>
          </w:tcPr>
          <w:p w14:paraId="2E510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6DFA58" w14:textId="0E67BCA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7429E745" w14:textId="22997EE8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2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7C31E5" w:rsidRPr="008E52D0" w14:paraId="63A4C487" w14:textId="77777777" w:rsidTr="007C31E5">
        <w:trPr>
          <w:trHeight w:val="759"/>
        </w:trPr>
        <w:tc>
          <w:tcPr>
            <w:tcW w:w="2560" w:type="dxa"/>
          </w:tcPr>
          <w:p w14:paraId="64803EBF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6F40D8A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profile picture.</w:t>
            </w:r>
          </w:p>
          <w:p w14:paraId="7BB82D0A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link of the profile picture</w:t>
            </w:r>
          </w:p>
        </w:tc>
      </w:tr>
      <w:tr w:rsidR="007C31E5" w:rsidRPr="008E52D0" w14:paraId="5465C0D4" w14:textId="77777777" w:rsidTr="007C31E5">
        <w:trPr>
          <w:trHeight w:val="479"/>
        </w:trPr>
        <w:tc>
          <w:tcPr>
            <w:tcW w:w="2560" w:type="dxa"/>
          </w:tcPr>
          <w:p w14:paraId="43145E7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7F78B286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profile picture of this user should be changed to the new one in the database.</w:t>
            </w:r>
          </w:p>
        </w:tc>
      </w:tr>
    </w:tbl>
    <w:p w14:paraId="5EA3727C" w14:textId="77777777" w:rsidR="007C31E5" w:rsidRDefault="007C31E5" w:rsidP="007C31E5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7C31E5" w:rsidRPr="008E52D0" w14:paraId="385B472B" w14:textId="77777777" w:rsidTr="004B15A4">
        <w:trPr>
          <w:trHeight w:val="800"/>
        </w:trPr>
        <w:tc>
          <w:tcPr>
            <w:tcW w:w="2560" w:type="dxa"/>
          </w:tcPr>
          <w:p w14:paraId="3F6BE75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997152E" w14:textId="5E4F8508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 w:rsidRPr="008E52D0">
              <w:rPr>
                <w:rFonts w:asciiTheme="minorHAnsi" w:hAnsiTheme="minorHAnsi"/>
                <w:sz w:val="24"/>
                <w:szCs w:val="24"/>
              </w:rPr>
              <w:t xml:space="preserve">The system </w:t>
            </w:r>
            <w:r>
              <w:rPr>
                <w:rFonts w:asciiTheme="minorHAnsi" w:hAnsiTheme="minorHAnsi"/>
                <w:sz w:val="24"/>
                <w:szCs w:val="24"/>
              </w:rPr>
              <w:t>should provide a System Admin with a GUI to edit an existing non-administrator user’s profile in the Bug Tracker System.</w:t>
            </w:r>
          </w:p>
        </w:tc>
        <w:tc>
          <w:tcPr>
            <w:tcW w:w="1417" w:type="dxa"/>
          </w:tcPr>
          <w:p w14:paraId="24144301" w14:textId="422FE5ED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</w:tr>
      <w:tr w:rsidR="007C31E5" w:rsidRPr="008E52D0" w14:paraId="39086330" w14:textId="77777777" w:rsidTr="004B15A4">
        <w:trPr>
          <w:trHeight w:val="759"/>
        </w:trPr>
        <w:tc>
          <w:tcPr>
            <w:tcW w:w="2560" w:type="dxa"/>
          </w:tcPr>
          <w:p w14:paraId="20C6133E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69DCE419" w14:textId="77777777" w:rsidR="007C31E5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 the subscriptions.</w:t>
            </w:r>
          </w:p>
          <w:p w14:paraId="5A278439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Delete some of the subscriptions</w:t>
            </w:r>
          </w:p>
        </w:tc>
      </w:tr>
      <w:tr w:rsidR="007C31E5" w:rsidRPr="008E52D0" w14:paraId="583CD320" w14:textId="77777777" w:rsidTr="004B15A4">
        <w:trPr>
          <w:trHeight w:val="479"/>
        </w:trPr>
        <w:tc>
          <w:tcPr>
            <w:tcW w:w="2560" w:type="dxa"/>
          </w:tcPr>
          <w:p w14:paraId="11D1F22C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E442B45" w14:textId="77777777" w:rsidR="007C31E5" w:rsidRPr="008E52D0" w:rsidRDefault="007C31E5" w:rsidP="007C31E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“Edit successfully” will be displayed. The subscriptions of this user should be changed in the database.</w:t>
            </w:r>
          </w:p>
        </w:tc>
      </w:tr>
    </w:tbl>
    <w:p w14:paraId="2F90D98E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67A2F8CA" w14:textId="0A3BE635" w:rsidR="004B15A4" w:rsidRPr="004441DC" w:rsidRDefault="0049547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8354D9">
        <w:rPr>
          <w:rFonts w:asciiTheme="minorHAnsi" w:hAnsiTheme="minorHAnsi"/>
          <w:b/>
          <w:sz w:val="24"/>
          <w:szCs w:val="24"/>
        </w:rPr>
        <w:t xml:space="preserve">Function requirement: The system should provide a </w:t>
      </w:r>
      <w:r w:rsidR="004B15A4">
        <w:rPr>
          <w:rFonts w:asciiTheme="minorHAnsi" w:hAnsiTheme="minorHAnsi"/>
          <w:b/>
          <w:sz w:val="24"/>
          <w:szCs w:val="24"/>
        </w:rPr>
        <w:t>user with a GUI to view any non-administrator user profile.</w:t>
      </w:r>
    </w:p>
    <w:p w14:paraId="158DEBE8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B15A4" w:rsidRPr="008E52D0" w14:paraId="4AF09FAC" w14:textId="77777777" w:rsidTr="007C41F8">
        <w:trPr>
          <w:trHeight w:val="800"/>
        </w:trPr>
        <w:tc>
          <w:tcPr>
            <w:tcW w:w="2560" w:type="dxa"/>
          </w:tcPr>
          <w:p w14:paraId="0E18AC7F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639E4DF1" w14:textId="77777777" w:rsidR="004B15A4" w:rsidRPr="004B15A4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>The system should provide a user with a GUI to view any non-administrator user profile.</w:t>
            </w:r>
          </w:p>
        </w:tc>
        <w:tc>
          <w:tcPr>
            <w:tcW w:w="1417" w:type="dxa"/>
          </w:tcPr>
          <w:p w14:paraId="4B20F8AB" w14:textId="5890808E" w:rsidR="004B15A4" w:rsidRPr="008E52D0" w:rsidRDefault="007C41F8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32</w:t>
            </w:r>
            <w:r w:rsidR="004B15A4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B15A4" w:rsidRPr="008E52D0" w14:paraId="70379A82" w14:textId="77777777" w:rsidTr="007C41F8">
        <w:trPr>
          <w:trHeight w:val="759"/>
        </w:trPr>
        <w:tc>
          <w:tcPr>
            <w:tcW w:w="2560" w:type="dxa"/>
          </w:tcPr>
          <w:p w14:paraId="0C2A646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1597703" w14:textId="2408B165" w:rsidR="004B15A4" w:rsidRPr="008E52D0" w:rsidRDefault="004B15A4" w:rsidP="00B808D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User via </w:t>
            </w:r>
            <w:r w:rsidR="00B808D2">
              <w:rPr>
                <w:rFonts w:asciiTheme="minorHAnsi" w:hAnsiTheme="minorHAnsi"/>
                <w:sz w:val="24"/>
                <w:szCs w:val="24"/>
              </w:rPr>
              <w:t>search user interface to view their own profile or other user’s profile.</w:t>
            </w:r>
          </w:p>
        </w:tc>
      </w:tr>
      <w:tr w:rsidR="004B15A4" w:rsidRPr="008E52D0" w14:paraId="4C924547" w14:textId="77777777" w:rsidTr="007C41F8">
        <w:trPr>
          <w:trHeight w:val="479"/>
        </w:trPr>
        <w:tc>
          <w:tcPr>
            <w:tcW w:w="2560" w:type="dxa"/>
          </w:tcPr>
          <w:p w14:paraId="202F6710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59191C6" w14:textId="77777777" w:rsidR="004B15A4" w:rsidRPr="008E52D0" w:rsidRDefault="004B15A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view profile interface will be displayed with the user’s information which is stored in the database.</w:t>
            </w:r>
          </w:p>
        </w:tc>
      </w:tr>
    </w:tbl>
    <w:p w14:paraId="009FD0C4" w14:textId="77777777" w:rsidR="004B15A4" w:rsidRDefault="004B15A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311A56C2" w14:textId="77777777" w:rsidR="00CA7BB9" w:rsidRPr="00CA7BB9" w:rsidRDefault="00CA7BB9" w:rsidP="00CA7BB9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Functional requirement: The system should provide a user with a GUI form to enter new bugs. The form should include:</w:t>
      </w:r>
    </w:p>
    <w:p w14:paraId="5A7F19C1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Application the reporter is reporting a bug on</w:t>
      </w:r>
    </w:p>
    <w:p w14:paraId="590BF3AD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Title</w:t>
      </w:r>
    </w:p>
    <w:p w14:paraId="3A9029A3" w14:textId="77777777" w:rsidR="00CA7BB9" w:rsidRPr="00CA7BB9" w:rsidRDefault="00CA7BB9" w:rsidP="00CA7BB9">
      <w:pPr>
        <w:widowControl/>
        <w:numPr>
          <w:ilvl w:val="0"/>
          <w:numId w:val="21"/>
        </w:numPr>
        <w:spacing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Text area to enter description of bug</w:t>
      </w:r>
    </w:p>
    <w:p w14:paraId="7EBA2D91" w14:textId="60CCB3D9" w:rsidR="00CA7BB9" w:rsidRPr="00CA7BB9" w:rsidRDefault="00CA7BB9" w:rsidP="00CA7BB9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>Optional information: Version, file uploads, repeatable walkthrough, platform, severity,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CA7BB9" w:rsidRPr="008E52D0" w14:paraId="6B169196" w14:textId="77777777" w:rsidTr="00DD213E">
        <w:trPr>
          <w:trHeight w:val="800"/>
        </w:trPr>
        <w:tc>
          <w:tcPr>
            <w:tcW w:w="2560" w:type="dxa"/>
          </w:tcPr>
          <w:p w14:paraId="3469A96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494D405" w14:textId="7A151CD3" w:rsidR="00CA7BB9" w:rsidRPr="004B15A4" w:rsidRDefault="00CA7BB9" w:rsidP="00CA7BB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C96AA77" w14:textId="3F2426DB" w:rsidR="00CA7BB9" w:rsidRPr="008E52D0" w:rsidRDefault="00CA7BB9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33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CA7BB9" w:rsidRPr="008E52D0" w14:paraId="0572C2B8" w14:textId="77777777" w:rsidTr="00DD213E">
        <w:trPr>
          <w:trHeight w:val="759"/>
        </w:trPr>
        <w:tc>
          <w:tcPr>
            <w:tcW w:w="2560" w:type="dxa"/>
          </w:tcPr>
          <w:p w14:paraId="5BDC1928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5BE0281" w14:textId="083D6829" w:rsidR="00CA7BB9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Add Bug button on the main window</w:t>
            </w:r>
          </w:p>
        </w:tc>
      </w:tr>
      <w:tr w:rsidR="00CA7BB9" w:rsidRPr="008E52D0" w14:paraId="6B719050" w14:textId="77777777" w:rsidTr="00DD213E">
        <w:trPr>
          <w:trHeight w:val="479"/>
        </w:trPr>
        <w:tc>
          <w:tcPr>
            <w:tcW w:w="2560" w:type="dxa"/>
          </w:tcPr>
          <w:p w14:paraId="1EA4B4A2" w14:textId="77777777" w:rsidR="00CA7BB9" w:rsidRPr="008E52D0" w:rsidRDefault="00CA7BB9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FB26FA3" w14:textId="29E49331" w:rsidR="00CA7BB9" w:rsidRPr="008E52D0" w:rsidRDefault="00480784" w:rsidP="000C61E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add bug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open displaying 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the compulsory information </w:t>
            </w:r>
            <w:r>
              <w:rPr>
                <w:rFonts w:asciiTheme="minorHAnsi" w:hAnsiTheme="minorHAnsi"/>
                <w:sz w:val="24"/>
                <w:szCs w:val="24"/>
              </w:rPr>
              <w:t>text input boxes</w:t>
            </w:r>
            <w:r w:rsidR="000C61EE">
              <w:rPr>
                <w:rFonts w:asciiTheme="minorHAnsi" w:hAnsiTheme="minorHAnsi"/>
                <w:sz w:val="24"/>
                <w:szCs w:val="24"/>
              </w:rPr>
              <w:t xml:space="preserve"> only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C61EE">
              <w:rPr>
                <w:rFonts w:asciiTheme="minorHAnsi" w:hAnsiTheme="minorHAnsi"/>
                <w:sz w:val="24"/>
                <w:szCs w:val="24"/>
              </w:rPr>
              <w:t>which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are writable.</w:t>
            </w:r>
          </w:p>
        </w:tc>
      </w:tr>
    </w:tbl>
    <w:p w14:paraId="0697416B" w14:textId="77777777" w:rsidR="007C31E5" w:rsidRDefault="007C31E5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480784" w:rsidRPr="008E52D0" w14:paraId="3AA50966" w14:textId="77777777" w:rsidTr="00DD213E">
        <w:trPr>
          <w:trHeight w:val="800"/>
        </w:trPr>
        <w:tc>
          <w:tcPr>
            <w:tcW w:w="2560" w:type="dxa"/>
          </w:tcPr>
          <w:p w14:paraId="4B5F4964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18F510E" w14:textId="77777777" w:rsidR="00480784" w:rsidRPr="004B15A4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122543C1" w14:textId="604E46AC" w:rsidR="00480784" w:rsidRPr="008E52D0" w:rsidRDefault="00480784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34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480784" w:rsidRPr="008E52D0" w14:paraId="6A53A771" w14:textId="77777777" w:rsidTr="00DD213E">
        <w:trPr>
          <w:trHeight w:val="759"/>
        </w:trPr>
        <w:tc>
          <w:tcPr>
            <w:tcW w:w="2560" w:type="dxa"/>
          </w:tcPr>
          <w:p w14:paraId="68665010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81A76FD" w14:textId="629EDF1E" w:rsidR="00480784" w:rsidRPr="008E52D0" w:rsidRDefault="000C61EE" w:rsidP="00892EB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714230">
              <w:rPr>
                <w:rFonts w:asciiTheme="minorHAnsi" w:hAnsiTheme="minorHAnsi"/>
                <w:sz w:val="24"/>
                <w:szCs w:val="24"/>
              </w:rPr>
              <w:t xml:space="preserve"> dummy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compulsory information only - </w:t>
            </w:r>
            <w:r>
              <w:rPr>
                <w:rFonts w:asciiTheme="minorHAnsi" w:hAnsiTheme="minorHAnsi"/>
                <w:sz w:val="24"/>
                <w:szCs w:val="24"/>
              </w:rPr>
              <w:t>Title</w:t>
            </w:r>
            <w:r w:rsidR="00892EB6">
              <w:rPr>
                <w:rFonts w:asciiTheme="minorHAnsi" w:hAnsiTheme="minorHAnsi"/>
                <w:sz w:val="24"/>
                <w:szCs w:val="24"/>
              </w:rPr>
              <w:t xml:space="preserve">, Select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an </w:t>
            </w:r>
            <w:r w:rsidR="00892EB6">
              <w:rPr>
                <w:rFonts w:asciiTheme="minorHAnsi" w:hAnsiTheme="minorHAnsi"/>
                <w:sz w:val="24"/>
                <w:szCs w:val="24"/>
              </w:rPr>
              <w:t>Application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 from drop down list</w:t>
            </w:r>
            <w:r w:rsidR="00892EB6">
              <w:rPr>
                <w:rFonts w:asciiTheme="minorHAnsi" w:hAnsiTheme="minorHAnsi"/>
                <w:sz w:val="24"/>
                <w:szCs w:val="24"/>
              </w:rPr>
              <w:t>, enter description, click submit</w:t>
            </w:r>
          </w:p>
        </w:tc>
      </w:tr>
      <w:tr w:rsidR="00480784" w:rsidRPr="008E52D0" w14:paraId="0C1533C4" w14:textId="77777777" w:rsidTr="006009DB">
        <w:trPr>
          <w:trHeight w:val="828"/>
        </w:trPr>
        <w:tc>
          <w:tcPr>
            <w:tcW w:w="2560" w:type="dxa"/>
          </w:tcPr>
          <w:p w14:paraId="264B8A98" w14:textId="77777777" w:rsidR="00480784" w:rsidRPr="008E52D0" w:rsidRDefault="00480784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3B10BC51" w14:textId="48A98002" w:rsidR="00480784" w:rsidRPr="008E52D0" w:rsidRDefault="00892EB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is displayed – “your bug has been added, thank you. Your bug ID number is – display new ID number</w:t>
            </w:r>
            <w:r w:rsidR="00342FF1">
              <w:rPr>
                <w:rFonts w:asciiTheme="minorHAnsi" w:hAnsiTheme="minorHAnsi"/>
                <w:sz w:val="24"/>
                <w:szCs w:val="24"/>
              </w:rPr>
              <w:t>”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="00342FF1">
              <w:rPr>
                <w:rFonts w:asciiTheme="minorHAnsi" w:hAnsiTheme="minorHAnsi"/>
                <w:sz w:val="24"/>
                <w:szCs w:val="24"/>
              </w:rPr>
              <w:t xml:space="preserve"> New bug data should be entered in the bug table</w:t>
            </w:r>
            <w:r w:rsidR="006009DB">
              <w:rPr>
                <w:rFonts w:asciiTheme="minorHAnsi" w:hAnsiTheme="minorHAnsi"/>
                <w:sz w:val="24"/>
                <w:szCs w:val="24"/>
              </w:rPr>
              <w:t xml:space="preserve"> with the optional information columns blank</w:t>
            </w:r>
            <w:r w:rsidR="00342FF1">
              <w:rPr>
                <w:rFonts w:asciiTheme="minorHAnsi" w:hAnsiTheme="minorHAnsi"/>
                <w:sz w:val="24"/>
                <w:szCs w:val="24"/>
              </w:rPr>
              <w:t>.</w:t>
            </w:r>
            <w:r w:rsidR="00D34002">
              <w:rPr>
                <w:rFonts w:asciiTheme="minorHAnsi" w:hAnsiTheme="minorHAnsi"/>
                <w:sz w:val="24"/>
                <w:szCs w:val="24"/>
              </w:rPr>
              <w:t xml:space="preserve"> Text boxes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on </w:t>
            </w:r>
            <w:proofErr w:type="spellStart"/>
            <w:r w:rsidR="001D51B5">
              <w:rPr>
                <w:rFonts w:asciiTheme="minorHAnsi" w:hAnsiTheme="minorHAnsi"/>
                <w:sz w:val="24"/>
                <w:szCs w:val="24"/>
              </w:rPr>
              <w:t>ui</w:t>
            </w:r>
            <w:proofErr w:type="spellEnd"/>
            <w:r w:rsidR="001D51B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D34002">
              <w:rPr>
                <w:rFonts w:asciiTheme="minorHAnsi" w:hAnsiTheme="minorHAnsi"/>
                <w:sz w:val="24"/>
                <w:szCs w:val="24"/>
              </w:rPr>
              <w:t>should now be blank.</w:t>
            </w:r>
          </w:p>
        </w:tc>
      </w:tr>
    </w:tbl>
    <w:p w14:paraId="18DC02AC" w14:textId="77777777" w:rsidR="00480784" w:rsidRDefault="00480784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6009DB" w:rsidRPr="008E52D0" w14:paraId="3EEF8637" w14:textId="77777777" w:rsidTr="006009DB">
        <w:trPr>
          <w:trHeight w:val="800"/>
        </w:trPr>
        <w:tc>
          <w:tcPr>
            <w:tcW w:w="2560" w:type="dxa"/>
          </w:tcPr>
          <w:p w14:paraId="299279C0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35594BC" w14:textId="77777777" w:rsidR="006009DB" w:rsidRPr="004B15A4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3537F645" w14:textId="57B638C9" w:rsidR="006009DB" w:rsidRPr="008E52D0" w:rsidRDefault="006009DB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6009DB" w:rsidRPr="008E52D0" w14:paraId="6323EE9C" w14:textId="77777777" w:rsidTr="006009DB">
        <w:trPr>
          <w:trHeight w:val="759"/>
        </w:trPr>
        <w:tc>
          <w:tcPr>
            <w:tcW w:w="2560" w:type="dxa"/>
          </w:tcPr>
          <w:p w14:paraId="05FCBAF5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B9D0DB6" w14:textId="0D487A06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on optional information button</w:t>
            </w:r>
          </w:p>
        </w:tc>
      </w:tr>
      <w:tr w:rsidR="006009DB" w:rsidRPr="008E52D0" w14:paraId="4E756B22" w14:textId="77777777" w:rsidTr="006009DB">
        <w:trPr>
          <w:trHeight w:val="479"/>
        </w:trPr>
        <w:tc>
          <w:tcPr>
            <w:tcW w:w="2560" w:type="dxa"/>
          </w:tcPr>
          <w:p w14:paraId="7485BB4C" w14:textId="77777777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Expected output</w:t>
            </w:r>
          </w:p>
        </w:tc>
        <w:tc>
          <w:tcPr>
            <w:tcW w:w="6790" w:type="dxa"/>
            <w:gridSpan w:val="2"/>
          </w:tcPr>
          <w:p w14:paraId="594E35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expands to provide the user with writable text boxes to add optional information: These are:</w:t>
            </w:r>
          </w:p>
          <w:p w14:paraId="0A25B36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Version</w:t>
            </w:r>
          </w:p>
          <w:p w14:paraId="0080CAD3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Platform</w:t>
            </w:r>
          </w:p>
          <w:p w14:paraId="403BD4C8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Component</w:t>
            </w:r>
          </w:p>
          <w:p w14:paraId="19101210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Priority</w:t>
            </w:r>
          </w:p>
          <w:p w14:paraId="2AC40AEC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Severity</w:t>
            </w:r>
          </w:p>
          <w:p w14:paraId="64E8BE92" w14:textId="77777777" w:rsidR="006009DB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Walkthrough</w:t>
            </w:r>
          </w:p>
          <w:p w14:paraId="496F50A3" w14:textId="2432542E" w:rsidR="006009DB" w:rsidRPr="008E52D0" w:rsidRDefault="006009DB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File uploads</w:t>
            </w:r>
          </w:p>
        </w:tc>
      </w:tr>
    </w:tbl>
    <w:p w14:paraId="392A3824" w14:textId="77777777" w:rsidR="006009DB" w:rsidRDefault="006009DB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34002" w:rsidRPr="008E52D0" w14:paraId="51116DD5" w14:textId="77777777" w:rsidTr="00DD213E">
        <w:trPr>
          <w:trHeight w:val="800"/>
        </w:trPr>
        <w:tc>
          <w:tcPr>
            <w:tcW w:w="2560" w:type="dxa"/>
          </w:tcPr>
          <w:p w14:paraId="63E9473F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75F2E75" w14:textId="77777777" w:rsidR="00D34002" w:rsidRPr="004B15A4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6985E790" w14:textId="09348BE4" w:rsidR="00D34002" w:rsidRPr="008E52D0" w:rsidRDefault="00D34002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D34002" w:rsidRPr="008E52D0" w14:paraId="5695E953" w14:textId="77777777" w:rsidTr="00DD213E">
        <w:trPr>
          <w:trHeight w:val="759"/>
        </w:trPr>
        <w:tc>
          <w:tcPr>
            <w:tcW w:w="2560" w:type="dxa"/>
          </w:tcPr>
          <w:p w14:paraId="24AF5B26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76488151" w14:textId="582A1F6E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dummy </w:t>
            </w:r>
            <w:r>
              <w:rPr>
                <w:rFonts w:asciiTheme="minorHAnsi" w:hAnsiTheme="minorHAnsi"/>
                <w:sz w:val="24"/>
                <w:szCs w:val="24"/>
              </w:rPr>
              <w:t>data into each text box including the compulsory data section and upload a file. Press submit button.</w:t>
            </w:r>
          </w:p>
        </w:tc>
      </w:tr>
      <w:tr w:rsidR="00D34002" w:rsidRPr="008E52D0" w14:paraId="19F93EF7" w14:textId="77777777" w:rsidTr="00DD213E">
        <w:trPr>
          <w:trHeight w:val="479"/>
        </w:trPr>
        <w:tc>
          <w:tcPr>
            <w:tcW w:w="2560" w:type="dxa"/>
          </w:tcPr>
          <w:p w14:paraId="5024FA61" w14:textId="77777777" w:rsidR="00D34002" w:rsidRPr="008E52D0" w:rsidRDefault="00D34002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E61D370" w14:textId="621922F6" w:rsidR="00D34002" w:rsidRPr="008E52D0" w:rsidRDefault="00D34002" w:rsidP="00D3400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message is displayed – “your bug has been added, thank you. Your bug ID number is – display new ID number”. All data entered should be in the bug </w:t>
            </w:r>
            <w:r w:rsidR="001D51B5">
              <w:rPr>
                <w:rFonts w:asciiTheme="minorHAnsi" w:hAnsiTheme="minorHAnsi"/>
                <w:sz w:val="24"/>
                <w:szCs w:val="24"/>
              </w:rPr>
              <w:t xml:space="preserve">table in the </w:t>
            </w:r>
            <w:r>
              <w:rPr>
                <w:rFonts w:asciiTheme="minorHAnsi" w:hAnsiTheme="minorHAnsi"/>
                <w:sz w:val="24"/>
                <w:szCs w:val="24"/>
              </w:rPr>
              <w:t>database.</w:t>
            </w:r>
          </w:p>
        </w:tc>
      </w:tr>
    </w:tbl>
    <w:p w14:paraId="32BBA658" w14:textId="77777777" w:rsidR="00D34002" w:rsidRDefault="00D34002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4452F" w:rsidRPr="008E52D0" w14:paraId="37CC2B11" w14:textId="77777777" w:rsidTr="00DD213E">
        <w:trPr>
          <w:trHeight w:val="800"/>
        </w:trPr>
        <w:tc>
          <w:tcPr>
            <w:tcW w:w="2560" w:type="dxa"/>
          </w:tcPr>
          <w:p w14:paraId="3EF6A895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7AE1FB8" w14:textId="77777777" w:rsidR="0084452F" w:rsidRPr="004B15A4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enter new bugs.</w:t>
            </w:r>
          </w:p>
        </w:tc>
        <w:tc>
          <w:tcPr>
            <w:tcW w:w="1417" w:type="dxa"/>
          </w:tcPr>
          <w:p w14:paraId="0E03832E" w14:textId="27A8E564" w:rsidR="0084452F" w:rsidRPr="008E52D0" w:rsidRDefault="0084452F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84452F" w:rsidRPr="008E52D0" w14:paraId="61326C62" w14:textId="77777777" w:rsidTr="00DD213E">
        <w:trPr>
          <w:trHeight w:val="759"/>
        </w:trPr>
        <w:tc>
          <w:tcPr>
            <w:tcW w:w="2560" w:type="dxa"/>
          </w:tcPr>
          <w:p w14:paraId="2E9CFD39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AB4993" w14:textId="1B542A2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Upload a file then press the “remove selected file” button</w:t>
            </w:r>
          </w:p>
        </w:tc>
      </w:tr>
      <w:tr w:rsidR="0084452F" w:rsidRPr="008E52D0" w14:paraId="57955B70" w14:textId="77777777" w:rsidTr="00DD213E">
        <w:trPr>
          <w:trHeight w:val="479"/>
        </w:trPr>
        <w:tc>
          <w:tcPr>
            <w:tcW w:w="2560" w:type="dxa"/>
          </w:tcPr>
          <w:p w14:paraId="6674DF97" w14:textId="77777777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2CB28497" w14:textId="3657DEBB" w:rsidR="0084452F" w:rsidRPr="008E52D0" w:rsidRDefault="0084452F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file should disappear from the drop down list of files</w:t>
            </w:r>
          </w:p>
        </w:tc>
      </w:tr>
    </w:tbl>
    <w:p w14:paraId="326DF256" w14:textId="77777777" w:rsidR="0084452F" w:rsidRDefault="0084452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4FAADC1C" w14:textId="2728C845" w:rsidR="008636D1" w:rsidRDefault="00EF7B2A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CA7BB9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to </w:t>
      </w:r>
      <w:r>
        <w:rPr>
          <w:rFonts w:asciiTheme="minorHAnsi" w:hAnsiTheme="minorHAnsi"/>
          <w:b/>
          <w:sz w:val="24"/>
          <w:szCs w:val="24"/>
        </w:rPr>
        <w:t>View a Bug</w:t>
      </w:r>
      <w:r w:rsidR="009A36F2">
        <w:rPr>
          <w:rFonts w:asciiTheme="minorHAnsi" w:hAnsiTheme="minorHAnsi"/>
          <w:b/>
          <w:sz w:val="24"/>
          <w:szCs w:val="24"/>
        </w:rPr>
        <w:t xml:space="preserve">. </w:t>
      </w:r>
      <w:r w:rsidR="008636D1">
        <w:rPr>
          <w:rFonts w:asciiTheme="minorHAnsi" w:hAnsiTheme="minorHAnsi"/>
          <w:b/>
          <w:sz w:val="24"/>
          <w:szCs w:val="24"/>
        </w:rPr>
        <w:t>Compulsory information to display</w:t>
      </w:r>
      <w:r w:rsidR="009A36F2">
        <w:rPr>
          <w:rFonts w:asciiTheme="minorHAnsi" w:hAnsiTheme="minorHAnsi"/>
          <w:b/>
          <w:sz w:val="24"/>
          <w:szCs w:val="24"/>
        </w:rPr>
        <w:t xml:space="preserve"> includes</w:t>
      </w:r>
      <w:r w:rsidR="008636D1">
        <w:rPr>
          <w:rFonts w:asciiTheme="minorHAnsi" w:hAnsiTheme="minorHAnsi"/>
          <w:b/>
          <w:sz w:val="24"/>
          <w:szCs w:val="24"/>
        </w:rPr>
        <w:t>:</w:t>
      </w:r>
    </w:p>
    <w:p w14:paraId="4CF41429" w14:textId="4D98330E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</w:t>
      </w:r>
    </w:p>
    <w:p w14:paraId="4AB64595" w14:textId="7E2750F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Status</w:t>
      </w:r>
    </w:p>
    <w:p w14:paraId="62EB7654" w14:textId="380FBB9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Application</w:t>
      </w:r>
    </w:p>
    <w:p w14:paraId="455A6634" w14:textId="4615BFCC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Version</w:t>
      </w:r>
    </w:p>
    <w:p w14:paraId="4E9BB258" w14:textId="0111BBE9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Description</w:t>
      </w:r>
    </w:p>
    <w:p w14:paraId="4B6BC92E" w14:textId="014AFEB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Date Submitted</w:t>
      </w:r>
    </w:p>
    <w:p w14:paraId="20629717" w14:textId="73461C52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Assigned to</w:t>
      </w:r>
    </w:p>
    <w:p w14:paraId="351B4C2D" w14:textId="5B69749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Identified by</w:t>
      </w:r>
    </w:p>
    <w:p w14:paraId="63B96BCD" w14:textId="77AB560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Priority</w:t>
      </w:r>
    </w:p>
    <w:p w14:paraId="35D0BB29" w14:textId="77777777" w:rsidR="008636D1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Desirable information includes:</w:t>
      </w:r>
    </w:p>
    <w:p w14:paraId="260E7458" w14:textId="0751B564" w:rsidR="00EF7B2A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 xml:space="preserve"> </w:t>
      </w:r>
      <w:r w:rsidR="008636D1">
        <w:rPr>
          <w:rFonts w:asciiTheme="minorHAnsi" w:hAnsiTheme="minorHAnsi"/>
          <w:b/>
          <w:sz w:val="24"/>
          <w:szCs w:val="24"/>
        </w:rPr>
        <w:t>Platform</w:t>
      </w:r>
    </w:p>
    <w:p w14:paraId="120FE85B" w14:textId="2E105418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Severity</w:t>
      </w:r>
    </w:p>
    <w:p w14:paraId="64A877FF" w14:textId="44007317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CC List</w:t>
      </w:r>
    </w:p>
    <w:p w14:paraId="4376EA1F" w14:textId="6080C2BB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Files</w:t>
      </w:r>
    </w:p>
    <w:p w14:paraId="604C0C4D" w14:textId="2171D8ED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Comments</w:t>
      </w:r>
    </w:p>
    <w:p w14:paraId="279BB293" w14:textId="785E79EA" w:rsidR="008636D1" w:rsidRDefault="008636D1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History</w:t>
      </w:r>
    </w:p>
    <w:p w14:paraId="6828F5D0" w14:textId="77777777" w:rsidR="00996E13" w:rsidRDefault="00996E13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BE65F4D" w14:textId="2A2F1974" w:rsidR="003263D7" w:rsidRDefault="00F3384C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="00996E13" w:rsidRPr="008A759A">
        <w:rPr>
          <w:rFonts w:asciiTheme="minorHAnsi" w:hAnsiTheme="minorHAnsi"/>
          <w:b/>
          <w:sz w:val="24"/>
          <w:szCs w:val="24"/>
        </w:rPr>
        <w:t xml:space="preserve">The system should provide a user of any type (Reporter, Developer, Triager, and Reviewer) with a GUI form to subscribe to the bug. </w:t>
      </w:r>
    </w:p>
    <w:p w14:paraId="7FE2F2A6" w14:textId="7DC6FA32" w:rsidR="003263D7" w:rsidRDefault="003263D7" w:rsidP="00996E13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The system should provide a user of any type </w:t>
      </w:r>
      <w:r w:rsidR="00B2476F">
        <w:rPr>
          <w:rFonts w:asciiTheme="minorHAnsi" w:hAnsiTheme="minorHAnsi"/>
          <w:b/>
          <w:sz w:val="24"/>
          <w:szCs w:val="24"/>
        </w:rPr>
        <w:t xml:space="preserve">with a </w:t>
      </w:r>
      <w:proofErr w:type="spellStart"/>
      <w:r w:rsidR="00B2476F">
        <w:rPr>
          <w:rFonts w:asciiTheme="minorHAnsi" w:hAnsiTheme="minorHAnsi"/>
          <w:b/>
          <w:sz w:val="24"/>
          <w:szCs w:val="24"/>
        </w:rPr>
        <w:t>gui</w:t>
      </w:r>
      <w:proofErr w:type="spellEnd"/>
      <w:r w:rsidR="00B2476F">
        <w:rPr>
          <w:rFonts w:asciiTheme="minorHAnsi" w:hAnsiTheme="minorHAnsi"/>
          <w:b/>
          <w:sz w:val="24"/>
          <w:szCs w:val="24"/>
        </w:rPr>
        <w:t xml:space="preserve"> to</w:t>
      </w:r>
      <w:r>
        <w:rPr>
          <w:rFonts w:asciiTheme="minorHAnsi" w:hAnsiTheme="minorHAnsi"/>
          <w:b/>
          <w:sz w:val="24"/>
          <w:szCs w:val="24"/>
        </w:rPr>
        <w:t xml:space="preserve"> add a comment to an existing bug.</w:t>
      </w:r>
    </w:p>
    <w:p w14:paraId="218ED9B0" w14:textId="77777777" w:rsidR="009A36F2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636D1" w:rsidRPr="008E52D0" w14:paraId="08FBE01E" w14:textId="77777777" w:rsidTr="00DD213E">
        <w:trPr>
          <w:trHeight w:val="800"/>
        </w:trPr>
        <w:tc>
          <w:tcPr>
            <w:tcW w:w="2560" w:type="dxa"/>
          </w:tcPr>
          <w:p w14:paraId="198900ED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7F54C41" w14:textId="73949F54" w:rsidR="008636D1" w:rsidRPr="004B15A4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view a bug, </w:t>
            </w:r>
            <w:r w:rsidR="00830A04">
              <w:rPr>
                <w:rFonts w:asciiTheme="minorHAnsi" w:hAnsiTheme="minorHAnsi"/>
                <w:sz w:val="24"/>
                <w:szCs w:val="24"/>
              </w:rPr>
              <w:t xml:space="preserve">subscribe to </w:t>
            </w:r>
            <w:r>
              <w:rPr>
                <w:rFonts w:asciiTheme="minorHAnsi" w:hAnsiTheme="minorHAnsi"/>
                <w:sz w:val="24"/>
                <w:szCs w:val="24"/>
              </w:rPr>
              <w:t>a bug</w:t>
            </w:r>
            <w:r w:rsidR="00B22CC2">
              <w:rPr>
                <w:rFonts w:asciiTheme="minorHAnsi" w:hAnsiTheme="minorHAnsi"/>
                <w:sz w:val="24"/>
                <w:szCs w:val="24"/>
              </w:rPr>
              <w:t xml:space="preserve"> and add a comment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87B3061" w14:textId="451114C2" w:rsidR="008636D1" w:rsidRPr="008E52D0" w:rsidRDefault="008636D1" w:rsidP="007C41F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8636D1" w:rsidRPr="008E52D0" w14:paraId="675A7E45" w14:textId="77777777" w:rsidTr="00DD213E">
        <w:trPr>
          <w:trHeight w:val="759"/>
        </w:trPr>
        <w:tc>
          <w:tcPr>
            <w:tcW w:w="2560" w:type="dxa"/>
          </w:tcPr>
          <w:p w14:paraId="41D1A16F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222B048E" w14:textId="33A08A5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bug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by entering bug ID 1 in the search field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via the main window then </w:t>
            </w:r>
            <w:r w:rsidR="009C6A45">
              <w:rPr>
                <w:rFonts w:asciiTheme="minorHAnsi" w:hAnsiTheme="minorHAnsi"/>
                <w:sz w:val="24"/>
                <w:szCs w:val="24"/>
              </w:rPr>
              <w:t xml:space="preserve">double </w:t>
            </w:r>
            <w:r>
              <w:rPr>
                <w:rFonts w:asciiTheme="minorHAnsi" w:hAnsiTheme="minorHAnsi"/>
                <w:sz w:val="24"/>
                <w:szCs w:val="24"/>
              </w:rPr>
              <w:t>click on the bug to view</w:t>
            </w:r>
          </w:p>
        </w:tc>
      </w:tr>
      <w:tr w:rsidR="008636D1" w:rsidRPr="008E52D0" w14:paraId="69698012" w14:textId="77777777" w:rsidTr="00DD213E">
        <w:trPr>
          <w:trHeight w:val="479"/>
        </w:trPr>
        <w:tc>
          <w:tcPr>
            <w:tcW w:w="2560" w:type="dxa"/>
          </w:tcPr>
          <w:p w14:paraId="15AB103C" w14:textId="77777777" w:rsidR="008636D1" w:rsidRPr="008E52D0" w:rsidRDefault="008636D1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E9A883D" w14:textId="308ED2D5" w:rsidR="008636D1" w:rsidRPr="008E52D0" w:rsidRDefault="008636D1" w:rsidP="008636D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showing the compulsory information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 specific to that bug</w:t>
            </w:r>
          </w:p>
        </w:tc>
      </w:tr>
    </w:tbl>
    <w:p w14:paraId="7EEAB4BB" w14:textId="77777777" w:rsidR="009A36F2" w:rsidRPr="00CA7BB9" w:rsidRDefault="009A36F2" w:rsidP="00EF7B2A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67A28D98" w14:textId="77777777" w:rsidTr="00DD213E">
        <w:trPr>
          <w:trHeight w:val="800"/>
        </w:trPr>
        <w:tc>
          <w:tcPr>
            <w:tcW w:w="2560" w:type="dxa"/>
          </w:tcPr>
          <w:p w14:paraId="2D7B4006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C53E62B" w14:textId="307515FC" w:rsidR="00DD213E" w:rsidRPr="004B15A4" w:rsidRDefault="00345A92" w:rsidP="00DD213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69B1DE1A" w14:textId="76994D4C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3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DD213E" w:rsidRPr="008E52D0" w14:paraId="1105CB1E" w14:textId="77777777" w:rsidTr="00DD213E">
        <w:trPr>
          <w:trHeight w:val="759"/>
        </w:trPr>
        <w:tc>
          <w:tcPr>
            <w:tcW w:w="2560" w:type="dxa"/>
          </w:tcPr>
          <w:p w14:paraId="621EED9D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578E815E" w14:textId="4AFF39FC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the “view more” button</w:t>
            </w:r>
          </w:p>
        </w:tc>
      </w:tr>
      <w:tr w:rsidR="00DD213E" w:rsidRPr="008E52D0" w14:paraId="31830F79" w14:textId="77777777" w:rsidTr="00DD213E">
        <w:trPr>
          <w:trHeight w:val="479"/>
        </w:trPr>
        <w:tc>
          <w:tcPr>
            <w:tcW w:w="2560" w:type="dxa"/>
          </w:tcPr>
          <w:p w14:paraId="264DFAD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189BF141" w14:textId="1C8C0B28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Desirable information </w:t>
            </w:r>
            <w:r w:rsidR="006459DA">
              <w:rPr>
                <w:rFonts w:asciiTheme="minorHAnsi" w:hAnsiTheme="minorHAnsi"/>
                <w:sz w:val="24"/>
                <w:szCs w:val="24"/>
              </w:rPr>
              <w:t xml:space="preserve">specific to that bug </w:t>
            </w:r>
            <w:r>
              <w:rPr>
                <w:rFonts w:asciiTheme="minorHAnsi" w:hAnsiTheme="minorHAnsi"/>
                <w:sz w:val="24"/>
                <w:szCs w:val="24"/>
              </w:rPr>
              <w:t>will be displayed</w:t>
            </w:r>
          </w:p>
        </w:tc>
      </w:tr>
    </w:tbl>
    <w:p w14:paraId="2F2B2A9C" w14:textId="77777777" w:rsidR="00EF7B2A" w:rsidRDefault="00EF7B2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DD213E" w:rsidRPr="008E52D0" w14:paraId="1070C0DE" w14:textId="77777777" w:rsidTr="00DD213E">
        <w:trPr>
          <w:trHeight w:val="800"/>
        </w:trPr>
        <w:tc>
          <w:tcPr>
            <w:tcW w:w="2560" w:type="dxa"/>
          </w:tcPr>
          <w:p w14:paraId="0603DD30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492632" w14:textId="2549E403" w:rsidR="00DD213E" w:rsidRPr="004B15A4" w:rsidRDefault="00345A92" w:rsidP="00287233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5A4B2900" w14:textId="4D6003AB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</w:tr>
      <w:tr w:rsidR="00DD213E" w:rsidRPr="008E52D0" w14:paraId="75BA6345" w14:textId="77777777" w:rsidTr="00DD213E">
        <w:trPr>
          <w:trHeight w:val="759"/>
        </w:trPr>
        <w:tc>
          <w:tcPr>
            <w:tcW w:w="2560" w:type="dxa"/>
          </w:tcPr>
          <w:p w14:paraId="50A3AC49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321549BB" w14:textId="043A852F" w:rsidR="00DD213E" w:rsidRPr="008E52D0" w:rsidRDefault="008B428C" w:rsidP="0028723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“add to CC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List“ button</w:t>
            </w:r>
            <w:proofErr w:type="gramEnd"/>
            <w:r w:rsidR="00972DE6">
              <w:rPr>
                <w:rFonts w:asciiTheme="minorHAnsi" w:hAnsiTheme="minorHAnsi"/>
                <w:sz w:val="24"/>
                <w:szCs w:val="24"/>
              </w:rPr>
              <w:t>. Enter your username in the text area, click add button.</w:t>
            </w:r>
          </w:p>
        </w:tc>
      </w:tr>
      <w:tr w:rsidR="00DD213E" w:rsidRPr="008E52D0" w14:paraId="56CD5F27" w14:textId="77777777" w:rsidTr="00DD213E">
        <w:trPr>
          <w:trHeight w:val="479"/>
        </w:trPr>
        <w:tc>
          <w:tcPr>
            <w:tcW w:w="2560" w:type="dxa"/>
          </w:tcPr>
          <w:p w14:paraId="0A7F5431" w14:textId="77777777" w:rsidR="00DD213E" w:rsidRPr="008E52D0" w:rsidRDefault="00DD213E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51CD94AC" w14:textId="36B558D9" w:rsidR="00DD213E" w:rsidRPr="008E52D0" w:rsidRDefault="00972DE6" w:rsidP="00DD213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CC list text area becomes editable so the user can enter their username. Once add button is clicked a message informs the user they are now subscribed to the bug ID number.</w:t>
            </w:r>
          </w:p>
        </w:tc>
      </w:tr>
    </w:tbl>
    <w:p w14:paraId="679CD0D1" w14:textId="77777777" w:rsidR="00DD213E" w:rsidRDefault="00DD213E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810DDC" w:rsidRPr="008E52D0" w14:paraId="1AE1A51C" w14:textId="77777777" w:rsidTr="005363E9">
        <w:trPr>
          <w:trHeight w:val="800"/>
        </w:trPr>
        <w:tc>
          <w:tcPr>
            <w:tcW w:w="2560" w:type="dxa"/>
          </w:tcPr>
          <w:p w14:paraId="3EAEADB6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4E4AEEC4" w14:textId="562F9874" w:rsidR="00810DDC" w:rsidRPr="004B15A4" w:rsidRDefault="00345A92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BB6B244" w14:textId="64FBA44F" w:rsidR="00810DDC" w:rsidRPr="008E52D0" w:rsidRDefault="00810DDC" w:rsidP="0086488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810DDC" w:rsidRPr="008E52D0" w14:paraId="5CCAD08B" w14:textId="77777777" w:rsidTr="005363E9">
        <w:trPr>
          <w:trHeight w:val="759"/>
        </w:trPr>
        <w:tc>
          <w:tcPr>
            <w:tcW w:w="2560" w:type="dxa"/>
          </w:tcPr>
          <w:p w14:paraId="5D87E4CF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4161B789" w14:textId="3772ABAA" w:rsidR="00810DDC" w:rsidRPr="008E52D0" w:rsidRDefault="00810DDC" w:rsidP="00810D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“add to CC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List“ button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to verify only valid user names can be added to the list. Enter an invalid user name.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1234. </w:t>
            </w:r>
          </w:p>
        </w:tc>
      </w:tr>
      <w:tr w:rsidR="00810DDC" w:rsidRPr="008E52D0" w14:paraId="3412FA01" w14:textId="77777777" w:rsidTr="005363E9">
        <w:trPr>
          <w:trHeight w:val="479"/>
        </w:trPr>
        <w:tc>
          <w:tcPr>
            <w:tcW w:w="2560" w:type="dxa"/>
          </w:tcPr>
          <w:p w14:paraId="6BAF532A" w14:textId="77777777" w:rsidR="00810DDC" w:rsidRPr="008E52D0" w:rsidRDefault="00810DDC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401656F6" w14:textId="1D3DBAB8" w:rsidR="00810DDC" w:rsidRPr="008E52D0" w:rsidRDefault="003C4020" w:rsidP="003C402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displays informing user that an invalid user name has been entered.</w:t>
            </w:r>
          </w:p>
        </w:tc>
      </w:tr>
    </w:tbl>
    <w:p w14:paraId="792FED47" w14:textId="77777777" w:rsidR="00810DDC" w:rsidRDefault="00810DDC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0"/>
        <w:gridCol w:w="5373"/>
        <w:gridCol w:w="1417"/>
      </w:tblGrid>
      <w:tr w:rsidR="00F22D3A" w:rsidRPr="008E52D0" w14:paraId="09525C57" w14:textId="77777777" w:rsidTr="007C41F8">
        <w:trPr>
          <w:trHeight w:val="800"/>
        </w:trPr>
        <w:tc>
          <w:tcPr>
            <w:tcW w:w="2560" w:type="dxa"/>
          </w:tcPr>
          <w:p w14:paraId="0ABA620A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B4FC072" w14:textId="2B7A33D8" w:rsidR="00F22D3A" w:rsidRPr="004B15A4" w:rsidRDefault="00345A92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a bug, subscribe to a bug and add a comment.</w:t>
            </w:r>
          </w:p>
        </w:tc>
        <w:tc>
          <w:tcPr>
            <w:tcW w:w="1417" w:type="dxa"/>
          </w:tcPr>
          <w:p w14:paraId="2D96B2B4" w14:textId="10507537" w:rsidR="00F22D3A" w:rsidRPr="008E52D0" w:rsidRDefault="00F22D3A" w:rsidP="003773C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F22D3A" w:rsidRPr="008E52D0" w14:paraId="4A633CBD" w14:textId="77777777" w:rsidTr="007C41F8">
        <w:trPr>
          <w:trHeight w:val="759"/>
        </w:trPr>
        <w:tc>
          <w:tcPr>
            <w:tcW w:w="2560" w:type="dxa"/>
          </w:tcPr>
          <w:p w14:paraId="37AD2AE1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790" w:type="dxa"/>
            <w:gridSpan w:val="2"/>
          </w:tcPr>
          <w:p w14:paraId="0952D933" w14:textId="219B79E5" w:rsidR="00F22D3A" w:rsidRPr="008E52D0" w:rsidRDefault="00D960F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comment in the “add comment” text box and click “Add Comment”</w:t>
            </w:r>
          </w:p>
        </w:tc>
      </w:tr>
      <w:tr w:rsidR="00F22D3A" w:rsidRPr="008E52D0" w14:paraId="1DB2AF34" w14:textId="77777777" w:rsidTr="007C41F8">
        <w:trPr>
          <w:trHeight w:val="535"/>
        </w:trPr>
        <w:tc>
          <w:tcPr>
            <w:tcW w:w="2560" w:type="dxa"/>
          </w:tcPr>
          <w:p w14:paraId="5C1DF5E0" w14:textId="77777777" w:rsidR="00F22D3A" w:rsidRPr="008E52D0" w:rsidRDefault="00F22D3A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790" w:type="dxa"/>
            <w:gridSpan w:val="2"/>
          </w:tcPr>
          <w:p w14:paraId="046E7CB4" w14:textId="31A38AE7" w:rsidR="00F22D3A" w:rsidRPr="008E52D0" w:rsidRDefault="00235884" w:rsidP="00E467C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thank you message will display similar to:</w:t>
            </w:r>
            <w:r w:rsidR="00D960F6">
              <w:rPr>
                <w:rFonts w:asciiTheme="minorHAnsi" w:hAnsiTheme="minorHAnsi"/>
                <w:sz w:val="24"/>
                <w:szCs w:val="24"/>
              </w:rPr>
              <w:t xml:space="preserve"> “Your comment has been added to Bug ID – </w:t>
            </w:r>
            <w:proofErr w:type="spellStart"/>
            <w:r w:rsidR="00D960F6">
              <w:rPr>
                <w:rFonts w:asciiTheme="minorHAnsi" w:hAnsiTheme="minorHAnsi"/>
                <w:sz w:val="24"/>
                <w:szCs w:val="24"/>
              </w:rPr>
              <w:t>id</w:t>
            </w:r>
            <w:proofErr w:type="spellEnd"/>
            <w:r w:rsidR="00D960F6">
              <w:rPr>
                <w:rFonts w:asciiTheme="minorHAnsi" w:hAnsiTheme="minorHAnsi"/>
                <w:sz w:val="24"/>
                <w:szCs w:val="24"/>
              </w:rPr>
              <w:t xml:space="preserve"> number, thank you. The new comment will be </w:t>
            </w:r>
            <w:r w:rsidR="00D855CA">
              <w:rPr>
                <w:rFonts w:asciiTheme="minorHAnsi" w:hAnsiTheme="minorHAnsi"/>
                <w:sz w:val="24"/>
                <w:szCs w:val="24"/>
              </w:rPr>
              <w:t>added to the bug Id’s comment field in the database.</w:t>
            </w:r>
            <w:r w:rsidR="00774DED">
              <w:rPr>
                <w:rFonts w:asciiTheme="minorHAnsi" w:hAnsiTheme="minorHAnsi"/>
                <w:sz w:val="24"/>
                <w:szCs w:val="24"/>
              </w:rPr>
              <w:t xml:space="preserve"> Chec</w:t>
            </w:r>
            <w:r w:rsidR="00E467CC">
              <w:rPr>
                <w:rFonts w:asciiTheme="minorHAnsi" w:hAnsiTheme="minorHAnsi"/>
                <w:sz w:val="24"/>
                <w:szCs w:val="24"/>
              </w:rPr>
              <w:t>k this by searching for the bug, view it again and your comments should display in comments field.</w:t>
            </w:r>
          </w:p>
        </w:tc>
      </w:tr>
    </w:tbl>
    <w:p w14:paraId="5BC409D7" w14:textId="77777777" w:rsidR="00F22D3A" w:rsidRDefault="00F22D3A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06809CC2" w14:textId="41D11276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 xml:space="preserve">Functional requirement: The system should provide a user with a GUI form </w:t>
      </w:r>
      <w:r w:rsidR="00CE34FE">
        <w:rPr>
          <w:rFonts w:asciiTheme="minorHAnsi" w:hAnsiTheme="minorHAnsi"/>
          <w:b/>
          <w:sz w:val="24"/>
          <w:szCs w:val="24"/>
        </w:rPr>
        <w:t>to search for users of any type.</w:t>
      </w:r>
    </w:p>
    <w:p w14:paraId="0F0A62D2" w14:textId="77777777" w:rsidR="00F026E1" w:rsidRP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Search criteria include: First Name, Last Name, Email, Role, Account</w:t>
      </w:r>
    </w:p>
    <w:p w14:paraId="1C7DC97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F026E1">
        <w:rPr>
          <w:rFonts w:asciiTheme="minorHAnsi" w:hAnsiTheme="minorHAnsi"/>
          <w:b/>
          <w:sz w:val="24"/>
          <w:szCs w:val="24"/>
        </w:rPr>
        <w:t>Status and Key word.</w:t>
      </w:r>
    </w:p>
    <w:p w14:paraId="0CBE00A7" w14:textId="77777777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6CBDA789" w14:textId="3C1C54DF" w:rsidR="00CE34FE" w:rsidRPr="00CE34FE" w:rsidRDefault="00CE34FE" w:rsidP="00CE34FE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CE34FE">
        <w:rPr>
          <w:rFonts w:asciiTheme="minorHAnsi" w:hAnsiTheme="minorHAnsi"/>
          <w:b/>
          <w:sz w:val="24"/>
          <w:szCs w:val="24"/>
        </w:rPr>
        <w:t>The system should allow a user to filter users of any type by First Name,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CE34FE">
        <w:rPr>
          <w:rFonts w:asciiTheme="minorHAnsi" w:hAnsiTheme="minorHAnsi"/>
          <w:b/>
          <w:sz w:val="24"/>
          <w:szCs w:val="24"/>
        </w:rPr>
        <w:t>Last Name and Account Status.</w:t>
      </w:r>
    </w:p>
    <w:p w14:paraId="702BBA97" w14:textId="58A22E56" w:rsidR="00CE34FE" w:rsidRDefault="00CE34FE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p w14:paraId="25D2C9E0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26E1" w:rsidRPr="008E52D0" w14:paraId="18E2D557" w14:textId="77777777" w:rsidTr="00777E98">
        <w:trPr>
          <w:trHeight w:val="800"/>
        </w:trPr>
        <w:tc>
          <w:tcPr>
            <w:tcW w:w="2560" w:type="dxa"/>
          </w:tcPr>
          <w:p w14:paraId="4D239CBA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A407478" w14:textId="201CD2F7" w:rsidR="00F026E1" w:rsidRPr="004B15A4" w:rsidRDefault="00F026E1" w:rsidP="009908BC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 w:rsidR="009908BC">
              <w:rPr>
                <w:rFonts w:asciiTheme="minorHAnsi" w:hAnsiTheme="minorHAnsi"/>
                <w:sz w:val="24"/>
                <w:szCs w:val="24"/>
              </w:rPr>
              <w:t>form to search for users of any type</w:t>
            </w:r>
            <w:r w:rsidR="00CE34FE">
              <w:rPr>
                <w:rFonts w:asciiTheme="minorHAnsi" w:hAnsiTheme="minorHAnsi"/>
                <w:sz w:val="24"/>
                <w:szCs w:val="24"/>
              </w:rPr>
              <w:t>. The system should allow a user to filter users of any type by name, account status.</w:t>
            </w:r>
          </w:p>
        </w:tc>
        <w:tc>
          <w:tcPr>
            <w:tcW w:w="1560" w:type="dxa"/>
          </w:tcPr>
          <w:p w14:paraId="45C104D2" w14:textId="0E070470" w:rsidR="00F026E1" w:rsidRPr="008E52D0" w:rsidRDefault="00F026E1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F026E1" w:rsidRPr="008E52D0" w14:paraId="741B7B67" w14:textId="77777777" w:rsidTr="00777E98">
        <w:trPr>
          <w:trHeight w:val="759"/>
        </w:trPr>
        <w:tc>
          <w:tcPr>
            <w:tcW w:w="2560" w:type="dxa"/>
          </w:tcPr>
          <w:p w14:paraId="511F3768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59D7197" w14:textId="010E176B" w:rsidR="00F026E1" w:rsidRPr="008E52D0" w:rsidRDefault="009464E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From main window click on user -&gt; search user.</w:t>
            </w:r>
          </w:p>
        </w:tc>
      </w:tr>
      <w:tr w:rsidR="00F026E1" w:rsidRPr="008E52D0" w14:paraId="2F925091" w14:textId="77777777" w:rsidTr="00777E98">
        <w:trPr>
          <w:trHeight w:val="535"/>
        </w:trPr>
        <w:tc>
          <w:tcPr>
            <w:tcW w:w="2560" w:type="dxa"/>
          </w:tcPr>
          <w:p w14:paraId="5D5A1E8B" w14:textId="77777777" w:rsidR="00F026E1" w:rsidRPr="008E52D0" w:rsidRDefault="00F026E1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552ABB6" w14:textId="3D233141" w:rsidR="00F026E1" w:rsidRPr="008E52D0" w:rsidRDefault="009464EC" w:rsidP="003D0FB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User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displays</w:t>
            </w:r>
            <w:r w:rsidR="003D0FBB">
              <w:rPr>
                <w:rFonts w:asciiTheme="minorHAnsi" w:hAnsiTheme="minorHAnsi"/>
                <w:sz w:val="24"/>
                <w:szCs w:val="24"/>
              </w:rPr>
              <w:t>. It displays all users in the system in the form of a table as well as a search facility to search by username, name, email, country, role, status. It also has a facility to filter users by status, role, country and date.</w:t>
            </w:r>
          </w:p>
        </w:tc>
      </w:tr>
    </w:tbl>
    <w:p w14:paraId="22975FF5" w14:textId="77777777" w:rsidR="00F026E1" w:rsidRDefault="00F026E1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F748C" w:rsidRPr="008E52D0" w14:paraId="6833F340" w14:textId="77777777" w:rsidTr="007C41F8">
        <w:trPr>
          <w:trHeight w:val="800"/>
        </w:trPr>
        <w:tc>
          <w:tcPr>
            <w:tcW w:w="2560" w:type="dxa"/>
          </w:tcPr>
          <w:p w14:paraId="6802DCE2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50E0A5E3" w14:textId="60E760B6" w:rsidR="00EF748C" w:rsidRPr="004B15A4" w:rsidRDefault="00CE34FE" w:rsidP="008720CE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</w:t>
            </w:r>
            <w:r w:rsidR="008720CE">
              <w:rPr>
                <w:rFonts w:asciiTheme="minorHAnsi" w:hAnsiTheme="minorHAnsi"/>
                <w:sz w:val="24"/>
                <w:szCs w:val="24"/>
              </w:rPr>
              <w:t>, Role, Country, Member Since Date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5548E2DC" w14:textId="03D23F7C" w:rsidR="00EF748C" w:rsidRPr="008E52D0" w:rsidRDefault="00EF748C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EF748C" w:rsidRPr="008E52D0" w14:paraId="2EE982B0" w14:textId="77777777" w:rsidTr="007C41F8">
        <w:trPr>
          <w:trHeight w:val="759"/>
        </w:trPr>
        <w:tc>
          <w:tcPr>
            <w:tcW w:w="2560" w:type="dxa"/>
          </w:tcPr>
          <w:p w14:paraId="2C07DC95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4A5FD0C" w14:textId="664BDBC9" w:rsidR="00EF748C" w:rsidRPr="008E52D0" w:rsidRDefault="006E41CD" w:rsidP="006E41C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valid </w:t>
            </w:r>
            <w:r>
              <w:rPr>
                <w:rFonts w:asciiTheme="minorHAnsi" w:hAnsiTheme="minorHAnsi"/>
                <w:sz w:val="24"/>
                <w:szCs w:val="24"/>
              </w:rPr>
              <w:t>user by entering their data and select each search criteria</w:t>
            </w:r>
            <w:r w:rsidR="007A314A">
              <w:rPr>
                <w:rFonts w:asciiTheme="minorHAnsi" w:hAnsi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username of user then click search, then enter email and select search</w:t>
            </w:r>
            <w:r w:rsidR="00FF4E30">
              <w:rPr>
                <w:rFonts w:asciiTheme="minorHAnsi" w:hAnsiTheme="minorHAnsi"/>
                <w:sz w:val="24"/>
                <w:szCs w:val="24"/>
              </w:rPr>
              <w:t xml:space="preserve"> …etc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EF748C" w:rsidRPr="008E52D0" w14:paraId="7CDD8DBB" w14:textId="77777777" w:rsidTr="007C41F8">
        <w:trPr>
          <w:trHeight w:val="535"/>
        </w:trPr>
        <w:tc>
          <w:tcPr>
            <w:tcW w:w="2560" w:type="dxa"/>
          </w:tcPr>
          <w:p w14:paraId="4F475ECC" w14:textId="77777777" w:rsidR="00EF748C" w:rsidRPr="008E52D0" w:rsidRDefault="00EF748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00C8F2E" w14:textId="15E69857" w:rsidR="00EF748C" w:rsidRPr="008E52D0" w:rsidRDefault="006E41C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only user displayed in the table will be the searched user for each criteria.</w:t>
            </w:r>
          </w:p>
        </w:tc>
      </w:tr>
    </w:tbl>
    <w:p w14:paraId="50DA768D" w14:textId="77777777" w:rsidR="00EF748C" w:rsidRDefault="00EF748C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F4E30" w:rsidRPr="008E52D0" w14:paraId="703BC106" w14:textId="77777777" w:rsidTr="007C41F8">
        <w:trPr>
          <w:trHeight w:val="800"/>
        </w:trPr>
        <w:tc>
          <w:tcPr>
            <w:tcW w:w="2560" w:type="dxa"/>
          </w:tcPr>
          <w:p w14:paraId="2ECCBFF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FEDA652" w14:textId="77777777" w:rsidR="00FF4E30" w:rsidRPr="004B15A4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5B128316" w14:textId="52B65182" w:rsidR="00FF4E30" w:rsidRPr="008E52D0" w:rsidRDefault="00FF4E30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FF4E30" w:rsidRPr="008E52D0" w14:paraId="0B249EDC" w14:textId="77777777" w:rsidTr="007C41F8">
        <w:trPr>
          <w:trHeight w:val="759"/>
        </w:trPr>
        <w:tc>
          <w:tcPr>
            <w:tcW w:w="2560" w:type="dxa"/>
          </w:tcPr>
          <w:p w14:paraId="3F6901CF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A773B24" w14:textId="28CC6882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one </w:t>
            </w:r>
            <w:r w:rsidR="00DB2EF4">
              <w:rPr>
                <w:rFonts w:asciiTheme="minorHAnsi" w:hAnsiTheme="minorHAnsi"/>
                <w:sz w:val="24"/>
                <w:szCs w:val="24"/>
              </w:rPr>
              <w:t>in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valid user by entering their data and select each search criteria. 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Eg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username of user then click search, then enter </w:t>
            </w:r>
            <w:r w:rsidR="00557C8F">
              <w:rPr>
                <w:rFonts w:asciiTheme="minorHAnsi" w:hAnsiTheme="minorHAnsi"/>
                <w:sz w:val="24"/>
                <w:szCs w:val="24"/>
              </w:rPr>
              <w:t xml:space="preserve">invalid </w:t>
            </w:r>
            <w:r>
              <w:rPr>
                <w:rFonts w:asciiTheme="minorHAnsi" w:hAnsiTheme="minorHAnsi"/>
                <w:sz w:val="24"/>
                <w:szCs w:val="24"/>
              </w:rPr>
              <w:t>email and select search …etc.</w:t>
            </w:r>
          </w:p>
        </w:tc>
      </w:tr>
      <w:tr w:rsidR="00FF4E30" w:rsidRPr="008E52D0" w14:paraId="7B8A406E" w14:textId="77777777" w:rsidTr="007C41F8">
        <w:trPr>
          <w:trHeight w:val="535"/>
        </w:trPr>
        <w:tc>
          <w:tcPr>
            <w:tcW w:w="2560" w:type="dxa"/>
          </w:tcPr>
          <w:p w14:paraId="16EF1C0A" w14:textId="77777777" w:rsidR="00FF4E30" w:rsidRPr="008E52D0" w:rsidRDefault="00FF4E30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E13755C" w14:textId="34F7EA36" w:rsidR="00FF4E30" w:rsidRPr="008E52D0" w:rsidRDefault="00DB2EF4" w:rsidP="005363E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user that the searched user does not exist.</w:t>
            </w:r>
          </w:p>
        </w:tc>
      </w:tr>
    </w:tbl>
    <w:p w14:paraId="33C88616" w14:textId="77777777" w:rsidR="00FF4E30" w:rsidRPr="00F026E1" w:rsidRDefault="00FF4E30" w:rsidP="00F026E1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E13F7" w:rsidRPr="008E52D0" w14:paraId="1F19349E" w14:textId="77777777" w:rsidTr="007C41F8">
        <w:trPr>
          <w:trHeight w:val="800"/>
        </w:trPr>
        <w:tc>
          <w:tcPr>
            <w:tcW w:w="2560" w:type="dxa"/>
          </w:tcPr>
          <w:p w14:paraId="6E623DA1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9E33742" w14:textId="5A6E7464" w:rsidR="001E13F7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91" w:type="dxa"/>
          </w:tcPr>
          <w:p w14:paraId="2CCBBCDD" w14:textId="3CDD5228" w:rsidR="001E13F7" w:rsidRPr="008E52D0" w:rsidRDefault="001E13F7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1E13F7" w:rsidRPr="008E52D0" w14:paraId="2A8FB641" w14:textId="77777777" w:rsidTr="007C41F8">
        <w:trPr>
          <w:trHeight w:val="759"/>
        </w:trPr>
        <w:tc>
          <w:tcPr>
            <w:tcW w:w="2560" w:type="dxa"/>
          </w:tcPr>
          <w:p w14:paraId="25044C12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30E70AA2" w14:textId="5962548F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“Status Type”</w:t>
            </w:r>
          </w:p>
        </w:tc>
      </w:tr>
      <w:tr w:rsidR="001E13F7" w:rsidRPr="008E52D0" w14:paraId="1B7D4F67" w14:textId="77777777" w:rsidTr="007C41F8">
        <w:trPr>
          <w:trHeight w:val="535"/>
        </w:trPr>
        <w:tc>
          <w:tcPr>
            <w:tcW w:w="2560" w:type="dxa"/>
          </w:tcPr>
          <w:p w14:paraId="664FA770" w14:textId="77777777" w:rsidR="001E13F7" w:rsidRPr="008E52D0" w:rsidRDefault="001E13F7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18D76D00" w14:textId="548AE6EE" w:rsidR="001E13F7" w:rsidRPr="008E52D0" w:rsidRDefault="001852C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with specified status type will display in the table.</w:t>
            </w:r>
          </w:p>
        </w:tc>
      </w:tr>
    </w:tbl>
    <w:p w14:paraId="197D8947" w14:textId="0008306E" w:rsidR="00F026E1" w:rsidRDefault="00F026E1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2A5ADF" w:rsidRPr="008E52D0" w14:paraId="4C0704B7" w14:textId="77777777" w:rsidTr="007C41F8">
        <w:trPr>
          <w:trHeight w:val="800"/>
        </w:trPr>
        <w:tc>
          <w:tcPr>
            <w:tcW w:w="2560" w:type="dxa"/>
          </w:tcPr>
          <w:p w14:paraId="6B43B83C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FFFC2BF" w14:textId="3105D620" w:rsidR="002A5ADF" w:rsidRPr="004B15A4" w:rsidRDefault="0007080B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4B15A4">
              <w:rPr>
                <w:rFonts w:asciiTheme="minorHAnsi" w:hAnsiTheme="minorHAnsi"/>
                <w:sz w:val="24"/>
                <w:szCs w:val="24"/>
              </w:rPr>
              <w:t xml:space="preserve">The system should provide a user with a GUI </w:t>
            </w:r>
            <w:r>
              <w:rPr>
                <w:rFonts w:asciiTheme="minorHAnsi" w:hAnsiTheme="minorHAnsi"/>
                <w:sz w:val="24"/>
                <w:szCs w:val="24"/>
              </w:rPr>
              <w:t>form to search for users of any type. The system should allow a user to filter users of any type by account status, Role, Country, Member Since Date.</w:t>
            </w:r>
          </w:p>
        </w:tc>
        <w:tc>
          <w:tcPr>
            <w:tcW w:w="1560" w:type="dxa"/>
          </w:tcPr>
          <w:p w14:paraId="31DED10F" w14:textId="1BD416DB" w:rsidR="002A5ADF" w:rsidRPr="008E52D0" w:rsidRDefault="002A5ADF" w:rsidP="001F451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4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2A5ADF" w:rsidRPr="008E52D0" w14:paraId="30F596CA" w14:textId="77777777" w:rsidTr="007C41F8">
        <w:trPr>
          <w:trHeight w:val="759"/>
        </w:trPr>
        <w:tc>
          <w:tcPr>
            <w:tcW w:w="2560" w:type="dxa"/>
          </w:tcPr>
          <w:p w14:paraId="444CB945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4E6C6F45" w14:textId="0F7D39F4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all users by selecting “Role”</w:t>
            </w:r>
          </w:p>
        </w:tc>
      </w:tr>
      <w:tr w:rsidR="002A5ADF" w:rsidRPr="008E52D0" w14:paraId="715D023A" w14:textId="77777777" w:rsidTr="007C41F8">
        <w:trPr>
          <w:trHeight w:val="563"/>
        </w:trPr>
        <w:tc>
          <w:tcPr>
            <w:tcW w:w="2560" w:type="dxa"/>
          </w:tcPr>
          <w:p w14:paraId="58A68C5D" w14:textId="77777777" w:rsidR="002A5ADF" w:rsidRPr="008E52D0" w:rsidRDefault="002A5AD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863A27B" w14:textId="034EB845" w:rsidR="002A5ADF" w:rsidRPr="008E52D0" w:rsidRDefault="002A5ADF" w:rsidP="002A5AD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Only those users of specified role will display in the table.</w:t>
            </w:r>
          </w:p>
        </w:tc>
      </w:tr>
    </w:tbl>
    <w:p w14:paraId="7F13E063" w14:textId="77777777" w:rsidR="002A5ADF" w:rsidRDefault="002A5ADF" w:rsidP="00E45648">
      <w:pPr>
        <w:pStyle w:val="BodyText"/>
        <w:ind w:left="0"/>
        <w:rPr>
          <w:rFonts w:asciiTheme="minorHAnsi" w:hAnsiTheme="minorHAnsi"/>
          <w:sz w:val="24"/>
          <w:szCs w:val="24"/>
        </w:rPr>
      </w:pPr>
    </w:p>
    <w:p w14:paraId="529CAE99" w14:textId="0CDBF6DD" w:rsidR="00281D39" w:rsidRDefault="001F451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Functional Requirement</w:t>
      </w:r>
      <w:r w:rsidR="006A5268" w:rsidRPr="006A5268">
        <w:rPr>
          <w:rFonts w:asciiTheme="minorHAnsi" w:hAnsiTheme="minorHAnsi"/>
          <w:b/>
          <w:sz w:val="24"/>
          <w:szCs w:val="24"/>
        </w:rPr>
        <w:t>: The system should allow a Reporter, Developer, Reviewer to clock up reputation points to be displayed in their user profile and whenever their name is used in commenting or bug reporting or bug solving</w:t>
      </w:r>
      <w:r w:rsidR="006A5268">
        <w:rPr>
          <w:rFonts w:asciiTheme="minorHAnsi" w:hAnsiTheme="minorHAnsi"/>
          <w:b/>
          <w:sz w:val="24"/>
          <w:szCs w:val="24"/>
        </w:rPr>
        <w:t>.</w:t>
      </w:r>
    </w:p>
    <w:p w14:paraId="195B9EF3" w14:textId="41EB0CA7" w:rsidR="006A5268" w:rsidRPr="00175C87" w:rsidRDefault="006A5268" w:rsidP="00E45648">
      <w:pPr>
        <w:pStyle w:val="BodyText"/>
        <w:ind w:left="0"/>
        <w:rPr>
          <w:rFonts w:asciiTheme="minorHAnsi" w:hAnsiTheme="minorHAnsi"/>
          <w:b/>
          <w:color w:val="FF0000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6A5268" w:rsidRPr="008E52D0" w14:paraId="63CD2448" w14:textId="77777777" w:rsidTr="007C41F8">
        <w:trPr>
          <w:trHeight w:val="800"/>
        </w:trPr>
        <w:tc>
          <w:tcPr>
            <w:tcW w:w="2560" w:type="dxa"/>
          </w:tcPr>
          <w:p w14:paraId="62B6101A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9494C0" w14:textId="5446E807" w:rsidR="006A5268" w:rsidRPr="006A5268" w:rsidRDefault="006A5268" w:rsidP="006A526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481B8BC0" w14:textId="7CDD533A" w:rsidR="006A5268" w:rsidRPr="008E52D0" w:rsidRDefault="006A5268" w:rsidP="001269F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50</w:t>
            </w:r>
          </w:p>
        </w:tc>
      </w:tr>
      <w:tr w:rsidR="006A5268" w:rsidRPr="008E52D0" w14:paraId="4E319BF6" w14:textId="77777777" w:rsidTr="007C41F8">
        <w:trPr>
          <w:trHeight w:val="759"/>
        </w:trPr>
        <w:tc>
          <w:tcPr>
            <w:tcW w:w="2560" w:type="dxa"/>
          </w:tcPr>
          <w:p w14:paraId="4FF5CEB3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24077C20" w14:textId="46C1CAF3" w:rsidR="006A5268" w:rsidRPr="008E52D0" w:rsidRDefault="006061B1" w:rsidP="00714230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Functionality to gain a reputation point to be added</w:t>
            </w:r>
          </w:p>
        </w:tc>
      </w:tr>
      <w:tr w:rsidR="006A5268" w:rsidRPr="008E52D0" w14:paraId="5651C0BB" w14:textId="77777777" w:rsidTr="007C41F8">
        <w:trPr>
          <w:trHeight w:val="535"/>
        </w:trPr>
        <w:tc>
          <w:tcPr>
            <w:tcW w:w="2560" w:type="dxa"/>
          </w:tcPr>
          <w:p w14:paraId="6038F904" w14:textId="77777777" w:rsidR="006A5268" w:rsidRPr="008E52D0" w:rsidRDefault="006A526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4B607B1" w14:textId="5A48663E" w:rsidR="006A5268" w:rsidRPr="008E52D0" w:rsidRDefault="00F9369A" w:rsidP="006061B1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Reputation points have increased after correct submission of </w:t>
            </w:r>
            <w:r w:rsidR="006061B1"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? </w:t>
            </w: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bugs.</w:t>
            </w:r>
          </w:p>
        </w:tc>
      </w:tr>
    </w:tbl>
    <w:p w14:paraId="1BC30707" w14:textId="77777777" w:rsidR="006A5268" w:rsidRDefault="006A5268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7407C" w:rsidRPr="008E52D0" w14:paraId="3B1C33AB" w14:textId="77777777" w:rsidTr="007C41F8">
        <w:trPr>
          <w:trHeight w:val="800"/>
        </w:trPr>
        <w:tc>
          <w:tcPr>
            <w:tcW w:w="2560" w:type="dxa"/>
          </w:tcPr>
          <w:p w14:paraId="63AC88BA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D06303E" w14:textId="77777777" w:rsidR="0087407C" w:rsidRPr="006A5268" w:rsidRDefault="0087407C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6A5268">
              <w:rPr>
                <w:rFonts w:asciiTheme="minorHAnsi" w:hAnsiTheme="minorHAnsi"/>
                <w:sz w:val="24"/>
                <w:szCs w:val="24"/>
              </w:rPr>
              <w:t>The system should allow a Reporter, Developer, Reviewer to clock up reputation points to be displayed in their user profile and whenever their name is used in commenting or bug reporting or bug solving.</w:t>
            </w:r>
          </w:p>
        </w:tc>
        <w:tc>
          <w:tcPr>
            <w:tcW w:w="1560" w:type="dxa"/>
          </w:tcPr>
          <w:p w14:paraId="2175B136" w14:textId="05887B8F" w:rsidR="0087407C" w:rsidRPr="008E52D0" w:rsidRDefault="0087407C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87407C" w:rsidRPr="008E52D0" w14:paraId="2A07BEB0" w14:textId="77777777" w:rsidTr="007C41F8">
        <w:trPr>
          <w:trHeight w:val="759"/>
        </w:trPr>
        <w:tc>
          <w:tcPr>
            <w:tcW w:w="2560" w:type="dxa"/>
          </w:tcPr>
          <w:p w14:paraId="43F6F2CC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3CD677B" w14:textId="49B2F80F" w:rsidR="0087407C" w:rsidRPr="006061B1" w:rsidRDefault="006061B1" w:rsidP="00E7524D">
            <w:pPr>
              <w:rPr>
                <w:rFonts w:asciiTheme="minorHAnsi" w:hAnsiTheme="minorHAnsi"/>
                <w:color w:val="FF0000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Functionality for the successful fix of a bug and a reputation point gained for a developer</w:t>
            </w:r>
            <w:r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 to be added</w:t>
            </w:r>
          </w:p>
        </w:tc>
      </w:tr>
      <w:tr w:rsidR="0087407C" w:rsidRPr="008E52D0" w14:paraId="57711B6E" w14:textId="77777777" w:rsidTr="007C41F8">
        <w:trPr>
          <w:trHeight w:val="535"/>
        </w:trPr>
        <w:tc>
          <w:tcPr>
            <w:tcW w:w="2560" w:type="dxa"/>
          </w:tcPr>
          <w:p w14:paraId="062B3A16" w14:textId="77777777" w:rsidR="0087407C" w:rsidRPr="008E52D0" w:rsidRDefault="0087407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36010CB" w14:textId="36F49261" w:rsidR="0087407C" w:rsidRPr="008E52D0" w:rsidRDefault="0087407C" w:rsidP="006061B1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Reputation points have increased after correct submission of </w:t>
            </w:r>
            <w:r w:rsidR="006061B1"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>?</w:t>
            </w:r>
            <w:r w:rsidR="00E7524D"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 bug fix.</w:t>
            </w:r>
          </w:p>
        </w:tc>
      </w:tr>
    </w:tbl>
    <w:p w14:paraId="26E82606" w14:textId="4153A4D8" w:rsidR="004C1F4E" w:rsidRDefault="004C1F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4C1F4E">
        <w:rPr>
          <w:rFonts w:asciiTheme="minorHAnsi" w:hAnsiTheme="minorHAnsi"/>
          <w:b/>
          <w:sz w:val="24"/>
          <w:szCs w:val="24"/>
        </w:rPr>
        <w:t>The system should provide a Triager with a GUI to Assign bugs to developers. This GUI shows all currently un-assigned bugs and all developers.</w:t>
      </w:r>
    </w:p>
    <w:p w14:paraId="603BDF7D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B42FB2" w:rsidRPr="008E52D0" w14:paraId="2008793E" w14:textId="77777777" w:rsidTr="007C41F8">
        <w:trPr>
          <w:trHeight w:val="800"/>
        </w:trPr>
        <w:tc>
          <w:tcPr>
            <w:tcW w:w="2560" w:type="dxa"/>
          </w:tcPr>
          <w:p w14:paraId="4E3228CB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553DBAB" w14:textId="2B05C2C8" w:rsidR="00B42FB2" w:rsidRPr="008A759A" w:rsidRDefault="00B42FB2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4C1F4E">
              <w:rPr>
                <w:rFonts w:asciiTheme="minorHAnsi" w:hAnsiTheme="minorHAnsi"/>
                <w:b/>
                <w:sz w:val="24"/>
                <w:szCs w:val="24"/>
              </w:rPr>
              <w:t>The system should provide a Triager with a GUI to Assign bugs to developers. This GUI shows all currently un-assigned bugs and all developers.</w:t>
            </w:r>
          </w:p>
        </w:tc>
        <w:tc>
          <w:tcPr>
            <w:tcW w:w="1560" w:type="dxa"/>
          </w:tcPr>
          <w:p w14:paraId="2D1F2CDA" w14:textId="689FC8EA" w:rsidR="00B42FB2" w:rsidRPr="008E52D0" w:rsidRDefault="00B42F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B42FB2" w:rsidRPr="008E52D0" w14:paraId="0A9133B1" w14:textId="77777777" w:rsidTr="007C41F8">
        <w:trPr>
          <w:trHeight w:val="759"/>
        </w:trPr>
        <w:tc>
          <w:tcPr>
            <w:tcW w:w="2560" w:type="dxa"/>
          </w:tcPr>
          <w:p w14:paraId="00201565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E17D4F" w14:textId="055FFFAD" w:rsidR="00B42FB2" w:rsidRPr="008E52D0" w:rsidRDefault="00E34E84" w:rsidP="00E34E84">
            <w:pPr>
              <w:rPr>
                <w:rFonts w:asciiTheme="minorHAnsi" w:hAnsiTheme="minorHAnsi"/>
                <w:sz w:val="24"/>
                <w:szCs w:val="24"/>
              </w:rPr>
            </w:pPr>
            <w:r w:rsidRPr="006061B1"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Functionality to </w:t>
            </w:r>
            <w:r>
              <w:rPr>
                <w:rFonts w:asciiTheme="minorHAnsi" w:hAnsiTheme="minorHAnsi"/>
                <w:color w:val="FF0000"/>
                <w:sz w:val="24"/>
                <w:szCs w:val="24"/>
              </w:rPr>
              <w:t xml:space="preserve">access Assign Bug </w:t>
            </w:r>
            <w:proofErr w:type="spellStart"/>
            <w:r>
              <w:rPr>
                <w:rFonts w:asciiTheme="minorHAnsi" w:hAnsiTheme="minorHAnsi"/>
                <w:color w:val="FF0000"/>
                <w:sz w:val="24"/>
                <w:szCs w:val="24"/>
              </w:rPr>
              <w:t>gui</w:t>
            </w:r>
            <w:proofErr w:type="spellEnd"/>
          </w:p>
        </w:tc>
      </w:tr>
      <w:tr w:rsidR="00B42FB2" w:rsidRPr="008E52D0" w14:paraId="1F8D4D38" w14:textId="77777777" w:rsidTr="007C41F8">
        <w:trPr>
          <w:trHeight w:val="535"/>
        </w:trPr>
        <w:tc>
          <w:tcPr>
            <w:tcW w:w="2560" w:type="dxa"/>
          </w:tcPr>
          <w:p w14:paraId="7F78D60D" w14:textId="77777777" w:rsidR="00B42FB2" w:rsidRPr="008E52D0" w:rsidRDefault="00B42FB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9B8BF3C" w14:textId="02997120" w:rsidR="00B42FB2" w:rsidRPr="008E52D0" w:rsidRDefault="00AF48D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will display showi</w:t>
            </w:r>
            <w:r w:rsidR="006871BC">
              <w:rPr>
                <w:rFonts w:asciiTheme="minorHAnsi" w:hAnsiTheme="minorHAnsi"/>
                <w:sz w:val="24"/>
                <w:szCs w:val="24"/>
              </w:rPr>
              <w:t>ng all un-assigned bugs and a drop down list of developer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user names.</w:t>
            </w:r>
          </w:p>
        </w:tc>
      </w:tr>
    </w:tbl>
    <w:p w14:paraId="73F9B8C4" w14:textId="77777777" w:rsidR="00B42FB2" w:rsidRDefault="00B42F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28F02A4" w14:textId="77777777" w:rsidR="004F201B" w:rsidRDefault="004F20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4F201B" w:rsidRPr="008E52D0" w14:paraId="5A370CE9" w14:textId="77777777" w:rsidTr="007C41F8">
        <w:trPr>
          <w:trHeight w:val="800"/>
        </w:trPr>
        <w:tc>
          <w:tcPr>
            <w:tcW w:w="2560" w:type="dxa"/>
          </w:tcPr>
          <w:p w14:paraId="7D048A40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3238C5D1" w14:textId="77777777" w:rsidR="004F201B" w:rsidRPr="008A759A" w:rsidRDefault="004F201B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>The system should provide a Triager with a GUI to Assign bugs to developers. This GUI shows all currently un-assigned bugs and all developers.</w:t>
            </w:r>
          </w:p>
        </w:tc>
        <w:tc>
          <w:tcPr>
            <w:tcW w:w="1560" w:type="dxa"/>
          </w:tcPr>
          <w:p w14:paraId="4709B379" w14:textId="6CCC3C3C" w:rsidR="004F201B" w:rsidRPr="008E52D0" w:rsidRDefault="004F201B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4F201B" w:rsidRPr="008E52D0" w14:paraId="2ED1F4F6" w14:textId="77777777" w:rsidTr="007C41F8">
        <w:trPr>
          <w:trHeight w:val="759"/>
        </w:trPr>
        <w:tc>
          <w:tcPr>
            <w:tcW w:w="2560" w:type="dxa"/>
          </w:tcPr>
          <w:p w14:paraId="0CF72C53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16C324A" w14:textId="27347126" w:rsidR="004F201B" w:rsidRPr="008E52D0" w:rsidRDefault="006871B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Click </w:t>
            </w:r>
            <w:r w:rsidR="00E34E84">
              <w:rPr>
                <w:rFonts w:asciiTheme="minorHAnsi" w:hAnsiTheme="minorHAnsi"/>
                <w:sz w:val="24"/>
                <w:szCs w:val="24"/>
              </w:rPr>
              <w:t xml:space="preserve">on </w:t>
            </w:r>
            <w:r>
              <w:rPr>
                <w:rFonts w:asciiTheme="minorHAnsi" w:hAnsiTheme="minorHAnsi"/>
                <w:sz w:val="24"/>
                <w:szCs w:val="24"/>
              </w:rPr>
              <w:t>bug to assign. Then choose developer’s name from drop down list. Click Assign Bug button.</w:t>
            </w:r>
          </w:p>
        </w:tc>
      </w:tr>
      <w:tr w:rsidR="004F201B" w:rsidRPr="008E52D0" w14:paraId="1B1E9F35" w14:textId="77777777" w:rsidTr="007C41F8">
        <w:trPr>
          <w:trHeight w:val="535"/>
        </w:trPr>
        <w:tc>
          <w:tcPr>
            <w:tcW w:w="2560" w:type="dxa"/>
          </w:tcPr>
          <w:p w14:paraId="47AF3E0F" w14:textId="77777777" w:rsidR="004F201B" w:rsidRPr="008E52D0" w:rsidRDefault="004F201B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8ECAFBD" w14:textId="47E3B495" w:rsidR="004F201B" w:rsidRPr="008E52D0" w:rsidRDefault="006871BC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informs the manager the bug has been assigned to the specific developer user name.</w:t>
            </w:r>
          </w:p>
        </w:tc>
      </w:tr>
    </w:tbl>
    <w:p w14:paraId="2365373B" w14:textId="77777777" w:rsidR="004F201B" w:rsidRDefault="004F201B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0379BC7" w14:textId="3DAB62A0" w:rsidR="004F201B" w:rsidRDefault="00754933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1538C5">
        <w:rPr>
          <w:rFonts w:asciiTheme="minorHAnsi" w:hAnsiTheme="minorHAnsi"/>
          <w:b/>
          <w:sz w:val="24"/>
          <w:szCs w:val="24"/>
        </w:rPr>
        <w:t>The system should provide a Triager a GUI to Check for duplicate and/or invalid bug submissions and take appropriate actions regarding the bug.</w:t>
      </w:r>
    </w:p>
    <w:p w14:paraId="73A7C153" w14:textId="77777777" w:rsidR="001538C5" w:rsidRDefault="001538C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1538C5" w:rsidRPr="008E52D0" w14:paraId="0ADC9A13" w14:textId="77777777" w:rsidTr="007C41F8">
        <w:trPr>
          <w:trHeight w:val="800"/>
        </w:trPr>
        <w:tc>
          <w:tcPr>
            <w:tcW w:w="2560" w:type="dxa"/>
          </w:tcPr>
          <w:p w14:paraId="7CFB603D" w14:textId="77777777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2A7F9DF" w14:textId="40D2CFB3" w:rsidR="001538C5" w:rsidRPr="008A759A" w:rsidRDefault="001538C5" w:rsidP="001538C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</w:t>
            </w:r>
            <w:r>
              <w:rPr>
                <w:rFonts w:asciiTheme="minorHAnsi" w:hAnsiTheme="minorHAnsi"/>
                <w:sz w:val="24"/>
                <w:szCs w:val="24"/>
              </w:rPr>
              <w:t>Check for duplicate and/or invalid bug submissions and take appropriate actions regarding the bug.</w:t>
            </w:r>
          </w:p>
        </w:tc>
        <w:tc>
          <w:tcPr>
            <w:tcW w:w="1560" w:type="dxa"/>
          </w:tcPr>
          <w:p w14:paraId="1129C7A4" w14:textId="2B31F8AE" w:rsidR="001538C5" w:rsidRPr="008E52D0" w:rsidRDefault="001538C5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1538C5" w:rsidRPr="008E52D0" w14:paraId="49068B92" w14:textId="77777777" w:rsidTr="007C41F8">
        <w:trPr>
          <w:trHeight w:val="759"/>
        </w:trPr>
        <w:tc>
          <w:tcPr>
            <w:tcW w:w="2560" w:type="dxa"/>
          </w:tcPr>
          <w:p w14:paraId="4C0F86EB" w14:textId="77777777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AB7D22C" w14:textId="7867475D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538C5" w:rsidRPr="008E52D0" w14:paraId="6CFAFC23" w14:textId="77777777" w:rsidTr="007C41F8">
        <w:trPr>
          <w:trHeight w:val="535"/>
        </w:trPr>
        <w:tc>
          <w:tcPr>
            <w:tcW w:w="2560" w:type="dxa"/>
          </w:tcPr>
          <w:p w14:paraId="1B25329D" w14:textId="77777777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7D136AF4" w14:textId="2D29A795" w:rsidR="001538C5" w:rsidRPr="008E52D0" w:rsidRDefault="001538C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67F20BF" w14:textId="77777777" w:rsid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30F7337D" w14:textId="26180D2A" w:rsidR="00E95F22" w:rsidRPr="00E95F22" w:rsidRDefault="00E95F22" w:rsidP="00E95F22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E95F22">
        <w:rPr>
          <w:rFonts w:asciiTheme="minorHAnsi" w:hAnsiTheme="minorHAnsi"/>
          <w:b/>
          <w:sz w:val="24"/>
          <w:szCs w:val="24"/>
        </w:rPr>
        <w:t>The system should provide a Triager with a GUI to view current bugs assigned to each developer.</w:t>
      </w: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E95F22" w:rsidRPr="008E52D0" w14:paraId="7F5A9720" w14:textId="77777777" w:rsidTr="007C41F8">
        <w:trPr>
          <w:trHeight w:val="800"/>
        </w:trPr>
        <w:tc>
          <w:tcPr>
            <w:tcW w:w="2560" w:type="dxa"/>
          </w:tcPr>
          <w:p w14:paraId="2091A5CF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E92AD80" w14:textId="06280076" w:rsidR="00E95F22" w:rsidRPr="008A759A" w:rsidRDefault="00E95F22" w:rsidP="00E95F22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GUI to </w:t>
            </w:r>
            <w:r>
              <w:rPr>
                <w:rFonts w:asciiTheme="minorHAnsi" w:hAnsiTheme="minorHAnsi"/>
                <w:sz w:val="24"/>
                <w:szCs w:val="24"/>
              </w:rPr>
              <w:t>view current bugs assigned to each developer.</w:t>
            </w:r>
          </w:p>
        </w:tc>
        <w:tc>
          <w:tcPr>
            <w:tcW w:w="1611" w:type="dxa"/>
          </w:tcPr>
          <w:p w14:paraId="2C16BCED" w14:textId="15869777" w:rsidR="00E95F22" w:rsidRPr="008E52D0" w:rsidRDefault="00E95F2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E95F22" w:rsidRPr="008E52D0" w14:paraId="3CB64A44" w14:textId="77777777" w:rsidTr="00384598">
        <w:trPr>
          <w:trHeight w:val="423"/>
        </w:trPr>
        <w:tc>
          <w:tcPr>
            <w:tcW w:w="2560" w:type="dxa"/>
          </w:tcPr>
          <w:p w14:paraId="5164AE52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84" w:type="dxa"/>
            <w:gridSpan w:val="2"/>
          </w:tcPr>
          <w:p w14:paraId="1E8057D5" w14:textId="1F9E57D1" w:rsidR="00E95F22" w:rsidRPr="008E52D0" w:rsidRDefault="0038459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the bug by developer</w:t>
            </w:r>
          </w:p>
        </w:tc>
      </w:tr>
      <w:tr w:rsidR="00E95F22" w:rsidRPr="008E52D0" w14:paraId="28B91149" w14:textId="77777777" w:rsidTr="007C41F8">
        <w:trPr>
          <w:trHeight w:val="535"/>
        </w:trPr>
        <w:tc>
          <w:tcPr>
            <w:tcW w:w="2560" w:type="dxa"/>
          </w:tcPr>
          <w:p w14:paraId="384BDBE9" w14:textId="77777777" w:rsidR="00E95F22" w:rsidRPr="008E52D0" w:rsidRDefault="00E95F22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84" w:type="dxa"/>
            <w:gridSpan w:val="2"/>
          </w:tcPr>
          <w:p w14:paraId="51403EE1" w14:textId="64BC746E" w:rsidR="00E95F22" w:rsidRPr="008E52D0" w:rsidRDefault="00384598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Display all the bugs which are assigned to this developer</w:t>
            </w:r>
          </w:p>
        </w:tc>
      </w:tr>
    </w:tbl>
    <w:p w14:paraId="791836B2" w14:textId="77777777" w:rsidR="00E95F22" w:rsidRDefault="00E95F2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2388B9" w14:textId="76EA6B3A" w:rsidR="00E95F22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8F428F">
        <w:rPr>
          <w:rFonts w:asciiTheme="minorHAnsi" w:hAnsiTheme="minorHAnsi"/>
          <w:b/>
          <w:sz w:val="24"/>
          <w:szCs w:val="24"/>
        </w:rPr>
        <w:t>The system should provide a facility for the developer to change the status of the bug. A developer can only change a bug assigned to them.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F428F" w:rsidRPr="008E52D0" w14:paraId="4FD6AB40" w14:textId="77777777" w:rsidTr="007C41F8">
        <w:trPr>
          <w:trHeight w:val="800"/>
        </w:trPr>
        <w:tc>
          <w:tcPr>
            <w:tcW w:w="2560" w:type="dxa"/>
          </w:tcPr>
          <w:p w14:paraId="30779597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6B29685" w14:textId="0A2A526D" w:rsidR="008F428F" w:rsidRPr="008A759A" w:rsidRDefault="008F428F" w:rsidP="008F428F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>facility for the developer to change the status of the bug. A developer can only change a bug assigned to them</w:t>
            </w:r>
          </w:p>
        </w:tc>
        <w:tc>
          <w:tcPr>
            <w:tcW w:w="1591" w:type="dxa"/>
          </w:tcPr>
          <w:p w14:paraId="3C457643" w14:textId="6EA7799B" w:rsidR="008F428F" w:rsidRPr="008E52D0" w:rsidRDefault="008F428F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8F428F" w:rsidRPr="008E52D0" w14:paraId="6FC51886" w14:textId="77777777" w:rsidTr="007C41F8">
        <w:trPr>
          <w:trHeight w:val="759"/>
        </w:trPr>
        <w:tc>
          <w:tcPr>
            <w:tcW w:w="2560" w:type="dxa"/>
          </w:tcPr>
          <w:p w14:paraId="797497F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8F6667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F428F" w:rsidRPr="008E52D0" w14:paraId="63FBBF7E" w14:textId="77777777" w:rsidTr="007C41F8">
        <w:trPr>
          <w:trHeight w:val="535"/>
        </w:trPr>
        <w:tc>
          <w:tcPr>
            <w:tcW w:w="2560" w:type="dxa"/>
          </w:tcPr>
          <w:p w14:paraId="774AC935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B15F244" w14:textId="77777777" w:rsidR="008F428F" w:rsidRPr="008E52D0" w:rsidRDefault="008F428F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627CF657" w14:textId="77777777" w:rsidR="008F428F" w:rsidRDefault="008F428F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421272DD" w14:textId="57B37465" w:rsidR="00107195" w:rsidRDefault="0010719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107195">
        <w:rPr>
          <w:rFonts w:asciiTheme="minorHAnsi" w:hAnsiTheme="minorHAnsi"/>
          <w:b/>
          <w:sz w:val="24"/>
          <w:szCs w:val="24"/>
        </w:rPr>
        <w:t>The system should provide a System Admin with a GUI to view current bugs assigned to each developer.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107195" w:rsidRPr="008E52D0" w14:paraId="32CD3251" w14:textId="77777777" w:rsidTr="007C41F8">
        <w:trPr>
          <w:trHeight w:val="800"/>
        </w:trPr>
        <w:tc>
          <w:tcPr>
            <w:tcW w:w="2560" w:type="dxa"/>
          </w:tcPr>
          <w:p w14:paraId="738D5393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0FCC246B" w14:textId="713C0D20" w:rsidR="00107195" w:rsidRPr="008A759A" w:rsidRDefault="00107195" w:rsidP="00107195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System Admin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view current bugs assigned to each developer</w:t>
            </w:r>
          </w:p>
        </w:tc>
        <w:tc>
          <w:tcPr>
            <w:tcW w:w="1560" w:type="dxa"/>
          </w:tcPr>
          <w:p w14:paraId="259DD3A5" w14:textId="254DFF9D" w:rsidR="00107195" w:rsidRPr="008E52D0" w:rsidRDefault="00107195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107195" w:rsidRPr="008E52D0" w14:paraId="08443A99" w14:textId="77777777" w:rsidTr="007C41F8">
        <w:trPr>
          <w:trHeight w:val="759"/>
        </w:trPr>
        <w:tc>
          <w:tcPr>
            <w:tcW w:w="2560" w:type="dxa"/>
          </w:tcPr>
          <w:p w14:paraId="05100AF2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53809E42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07195" w:rsidRPr="008E52D0" w14:paraId="775F7452" w14:textId="77777777" w:rsidTr="007C41F8">
        <w:trPr>
          <w:trHeight w:val="535"/>
        </w:trPr>
        <w:tc>
          <w:tcPr>
            <w:tcW w:w="2560" w:type="dxa"/>
          </w:tcPr>
          <w:p w14:paraId="3C88B348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352B7BB" w14:textId="77777777" w:rsidR="00107195" w:rsidRPr="008E52D0" w:rsidRDefault="00107195" w:rsidP="00714230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CBD41AD" w14:textId="77777777" w:rsidR="00107195" w:rsidRDefault="0010719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14936568" w14:textId="3892B5E6" w:rsidR="00107195" w:rsidRDefault="00E20B3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E20B35">
        <w:rPr>
          <w:rFonts w:asciiTheme="minorHAnsi" w:hAnsiTheme="minorHAnsi"/>
          <w:b/>
          <w:sz w:val="24"/>
          <w:szCs w:val="24"/>
        </w:rPr>
        <w:t>The system should provide a Reporter with a GUI to export Bug Reports into a word document, pdf or html file. This can include all statistical analysis of the System.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6C1636" w:rsidRPr="008E52D0" w14:paraId="62AD1A32" w14:textId="77777777" w:rsidTr="007C41F8">
        <w:trPr>
          <w:trHeight w:val="800"/>
        </w:trPr>
        <w:tc>
          <w:tcPr>
            <w:tcW w:w="2560" w:type="dxa"/>
          </w:tcPr>
          <w:p w14:paraId="1152FCE3" w14:textId="77777777" w:rsidR="006C1636" w:rsidRPr="008E52D0" w:rsidRDefault="006C163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7BC5194" w14:textId="4681E687" w:rsidR="006C1636" w:rsidRPr="008A759A" w:rsidRDefault="006C1636" w:rsidP="006C1636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Reporter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export Bug Reports into a word document, pdf or html file. This can include all statistical analysis of the System.</w:t>
            </w:r>
          </w:p>
        </w:tc>
        <w:tc>
          <w:tcPr>
            <w:tcW w:w="1591" w:type="dxa"/>
          </w:tcPr>
          <w:p w14:paraId="4E926EAF" w14:textId="7BC13597" w:rsidR="006C1636" w:rsidRPr="008E52D0" w:rsidRDefault="006C1636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3602C4" w:rsidRPr="008E52D0" w14:paraId="100D6818" w14:textId="77777777" w:rsidTr="003602C4">
        <w:trPr>
          <w:trHeight w:val="548"/>
        </w:trPr>
        <w:tc>
          <w:tcPr>
            <w:tcW w:w="2560" w:type="dxa"/>
          </w:tcPr>
          <w:p w14:paraId="25D2DC36" w14:textId="77777777" w:rsidR="003602C4" w:rsidRPr="008E52D0" w:rsidRDefault="003602C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2556DA9C" w14:textId="5F9A6896" w:rsidR="003602C4" w:rsidRPr="008E52D0" w:rsidRDefault="003602C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Filter the bug by developer</w:t>
            </w:r>
          </w:p>
        </w:tc>
      </w:tr>
      <w:tr w:rsidR="003602C4" w:rsidRPr="008E52D0" w14:paraId="74993658" w14:textId="77777777" w:rsidTr="007C41F8">
        <w:trPr>
          <w:trHeight w:val="535"/>
        </w:trPr>
        <w:tc>
          <w:tcPr>
            <w:tcW w:w="2560" w:type="dxa"/>
          </w:tcPr>
          <w:p w14:paraId="6D5F16E4" w14:textId="77777777" w:rsidR="003602C4" w:rsidRPr="008E52D0" w:rsidRDefault="003602C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73FE0F2D" w14:textId="41AB2519" w:rsidR="003602C4" w:rsidRPr="008E52D0" w:rsidRDefault="003602C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Display all the bugs which are assigned to this developer</w:t>
            </w:r>
          </w:p>
        </w:tc>
      </w:tr>
    </w:tbl>
    <w:p w14:paraId="3FBD61F9" w14:textId="77777777" w:rsidR="006C1636" w:rsidRDefault="006C163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F646FFC" w14:textId="28EF1B3A" w:rsidR="006C1636" w:rsidRDefault="00734B5D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Requirements: </w:t>
      </w:r>
      <w:r w:rsidRPr="00734B5D">
        <w:rPr>
          <w:rFonts w:asciiTheme="minorHAnsi" w:hAnsiTheme="minorHAnsi"/>
          <w:b/>
          <w:sz w:val="24"/>
          <w:szCs w:val="24"/>
        </w:rPr>
        <w:t>The system should provide users a GUI form to search for bugs of any type.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734B5D">
        <w:rPr>
          <w:rFonts w:asciiTheme="minorHAnsi" w:hAnsiTheme="minorHAnsi"/>
          <w:b/>
          <w:sz w:val="24"/>
          <w:szCs w:val="24"/>
        </w:rPr>
        <w:t xml:space="preserve">Search criteria include: Application, </w:t>
      </w:r>
      <w:r w:rsidR="000A457D">
        <w:rPr>
          <w:rFonts w:asciiTheme="minorHAnsi" w:hAnsiTheme="minorHAnsi"/>
          <w:b/>
          <w:sz w:val="24"/>
          <w:szCs w:val="24"/>
        </w:rPr>
        <w:t>ID, Description, Product, User, Developer.</w:t>
      </w:r>
    </w:p>
    <w:p w14:paraId="16BEAC5E" w14:textId="77777777" w:rsidR="0065724E" w:rsidRDefault="0065724E" w:rsidP="004A174C">
      <w:pPr>
        <w:spacing w:line="276" w:lineRule="auto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34B5D" w:rsidRPr="008E52D0" w14:paraId="60304F73" w14:textId="77777777" w:rsidTr="007C41F8">
        <w:trPr>
          <w:trHeight w:val="800"/>
        </w:trPr>
        <w:tc>
          <w:tcPr>
            <w:tcW w:w="2560" w:type="dxa"/>
          </w:tcPr>
          <w:p w14:paraId="49F740D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D803880" w14:textId="32816CFE" w:rsidR="00734B5D" w:rsidRPr="008A759A" w:rsidRDefault="00734B5D" w:rsidP="00734B5D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B0454A7" w14:textId="19F993CA" w:rsidR="00734B5D" w:rsidRPr="008E52D0" w:rsidRDefault="00734B5D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5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734B5D" w:rsidRPr="008E52D0" w14:paraId="5606B929" w14:textId="77777777" w:rsidTr="007C41F8">
        <w:trPr>
          <w:trHeight w:val="759"/>
        </w:trPr>
        <w:tc>
          <w:tcPr>
            <w:tcW w:w="2560" w:type="dxa"/>
          </w:tcPr>
          <w:p w14:paraId="3864E53D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1BB35AC" w14:textId="34B8C283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the bug search system via the main window</w:t>
            </w:r>
            <w:r w:rsidR="00086075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r w:rsidR="00D20A41">
              <w:rPr>
                <w:rFonts w:asciiTheme="minorHAnsi" w:hAnsiTheme="minorHAnsi"/>
                <w:sz w:val="24"/>
                <w:szCs w:val="24"/>
              </w:rPr>
              <w:t>enter a valid bug ID in the search text box. S</w:t>
            </w:r>
            <w:r w:rsidR="00086075">
              <w:rPr>
                <w:rFonts w:asciiTheme="minorHAnsi" w:hAnsiTheme="minorHAnsi"/>
                <w:sz w:val="24"/>
                <w:szCs w:val="24"/>
              </w:rPr>
              <w:t>elect ID check box and click on Search button</w:t>
            </w:r>
          </w:p>
        </w:tc>
      </w:tr>
      <w:tr w:rsidR="00734B5D" w:rsidRPr="008E52D0" w14:paraId="17F98D8B" w14:textId="77777777" w:rsidTr="007C41F8">
        <w:trPr>
          <w:trHeight w:val="535"/>
        </w:trPr>
        <w:tc>
          <w:tcPr>
            <w:tcW w:w="2560" w:type="dxa"/>
          </w:tcPr>
          <w:p w14:paraId="5AFA4424" w14:textId="77777777" w:rsidR="00734B5D" w:rsidRPr="008E52D0" w:rsidRDefault="00734B5D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E1508A5" w14:textId="0FBE0968" w:rsidR="00734B5D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 with the ID entered will display in the table on the main window.</w:t>
            </w:r>
          </w:p>
        </w:tc>
      </w:tr>
    </w:tbl>
    <w:p w14:paraId="31AA91F0" w14:textId="77777777" w:rsidR="004A174C" w:rsidRDefault="004A174C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D20A41" w:rsidRPr="008E52D0" w14:paraId="5D877FDA" w14:textId="77777777" w:rsidTr="007C41F8">
        <w:trPr>
          <w:trHeight w:val="800"/>
        </w:trPr>
        <w:tc>
          <w:tcPr>
            <w:tcW w:w="2560" w:type="dxa"/>
          </w:tcPr>
          <w:p w14:paraId="0049A7E1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4BA1E29" w14:textId="77777777" w:rsidR="00D20A41" w:rsidRPr="008A759A" w:rsidRDefault="00D20A4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1323BFF3" w14:textId="6E498838" w:rsidR="00D20A41" w:rsidRPr="008E52D0" w:rsidRDefault="00D20A41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60</w:t>
            </w:r>
          </w:p>
        </w:tc>
      </w:tr>
      <w:tr w:rsidR="00D20A41" w:rsidRPr="008E52D0" w14:paraId="09E8C4F1" w14:textId="77777777" w:rsidTr="007C41F8">
        <w:trPr>
          <w:trHeight w:val="759"/>
        </w:trPr>
        <w:tc>
          <w:tcPr>
            <w:tcW w:w="2560" w:type="dxa"/>
          </w:tcPr>
          <w:p w14:paraId="3240BF57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33" w:type="dxa"/>
            <w:gridSpan w:val="2"/>
          </w:tcPr>
          <w:p w14:paraId="78F92AB8" w14:textId="210C70B9" w:rsidR="00D20A41" w:rsidRPr="008E52D0" w:rsidRDefault="00D20A41" w:rsidP="00B17A9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bug ID</w:t>
            </w:r>
            <w:r w:rsidR="00B17A99">
              <w:rPr>
                <w:rFonts w:asciiTheme="minorHAnsi" w:hAnsiTheme="minorHAnsi"/>
                <w:sz w:val="24"/>
                <w:szCs w:val="24"/>
              </w:rPr>
              <w:t>, (</w:t>
            </w:r>
            <w:proofErr w:type="spellStart"/>
            <w:r w:rsidR="00B17A99"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 w:rsidR="00B17A99">
              <w:rPr>
                <w:rFonts w:asciiTheme="minorHAnsi" w:hAnsiTheme="minorHAnsi"/>
                <w:sz w:val="24"/>
                <w:szCs w:val="24"/>
              </w:rPr>
              <w:t xml:space="preserve"> one that is not in the database)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into search text box via the main window. Select ID check box and click on Search button</w:t>
            </w:r>
            <w:r w:rsidR="00B17A99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D20A41" w:rsidRPr="008E52D0" w14:paraId="51F7693D" w14:textId="77777777" w:rsidTr="003602C4">
        <w:trPr>
          <w:trHeight w:val="452"/>
        </w:trPr>
        <w:tc>
          <w:tcPr>
            <w:tcW w:w="2560" w:type="dxa"/>
          </w:tcPr>
          <w:p w14:paraId="41D7FAD6" w14:textId="77777777" w:rsidR="00D20A41" w:rsidRPr="008E52D0" w:rsidRDefault="00D20A4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5BEC0CE" w14:textId="46AC24DE" w:rsidR="00D20A41" w:rsidRPr="008E52D0" w:rsidRDefault="003602C4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6A314C51" w14:textId="77777777" w:rsidR="00D20A41" w:rsidRDefault="00D20A4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578D22C4" w14:textId="77777777" w:rsidTr="007C41F8">
        <w:trPr>
          <w:trHeight w:val="800"/>
        </w:trPr>
        <w:tc>
          <w:tcPr>
            <w:tcW w:w="2560" w:type="dxa"/>
          </w:tcPr>
          <w:p w14:paraId="311228B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0B15917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4EB381F3" w14:textId="75BB016F" w:rsidR="00086075" w:rsidRPr="008E52D0" w:rsidRDefault="00086075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086075" w:rsidRPr="008E52D0" w14:paraId="4A1735A6" w14:textId="77777777" w:rsidTr="007C41F8">
        <w:trPr>
          <w:trHeight w:val="759"/>
        </w:trPr>
        <w:tc>
          <w:tcPr>
            <w:tcW w:w="2560" w:type="dxa"/>
          </w:tcPr>
          <w:p w14:paraId="5C7B8AB9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0A85CD07" w14:textId="553AC79C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 description into Search text field, click Description check box then click Search button</w:t>
            </w:r>
          </w:p>
        </w:tc>
      </w:tr>
      <w:tr w:rsidR="00086075" w:rsidRPr="008E52D0" w14:paraId="13E22794" w14:textId="77777777" w:rsidTr="007C41F8">
        <w:trPr>
          <w:trHeight w:val="535"/>
        </w:trPr>
        <w:tc>
          <w:tcPr>
            <w:tcW w:w="2560" w:type="dxa"/>
          </w:tcPr>
          <w:p w14:paraId="7771EC4E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88365B8" w14:textId="5E16FF33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with descriptions similar to the description entered will display in the table on the main window</w:t>
            </w:r>
            <w:r w:rsidR="0098668C">
              <w:rPr>
                <w:rFonts w:asciiTheme="minorHAnsi" w:hAnsiTheme="minorHAnsi"/>
                <w:sz w:val="24"/>
                <w:szCs w:val="24"/>
              </w:rPr>
              <w:t>. If there is not similar description a message is displayed informing the user that a bug of this description does not exist.</w:t>
            </w:r>
          </w:p>
        </w:tc>
      </w:tr>
    </w:tbl>
    <w:p w14:paraId="45F5F210" w14:textId="77777777" w:rsidR="00734B5D" w:rsidRDefault="00734B5D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086075" w:rsidRPr="008E52D0" w14:paraId="6971C418" w14:textId="77777777" w:rsidTr="007C41F8">
        <w:trPr>
          <w:trHeight w:val="800"/>
        </w:trPr>
        <w:tc>
          <w:tcPr>
            <w:tcW w:w="2560" w:type="dxa"/>
          </w:tcPr>
          <w:p w14:paraId="01BBFEB8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24279CE1" w14:textId="77777777" w:rsidR="00086075" w:rsidRPr="008A759A" w:rsidRDefault="00086075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1EBA3AE2" w14:textId="1853DD72" w:rsidR="00086075" w:rsidRPr="008E52D0" w:rsidRDefault="00086075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086075" w:rsidRPr="008E52D0" w14:paraId="078D057F" w14:textId="77777777" w:rsidTr="000D720A">
        <w:trPr>
          <w:trHeight w:val="465"/>
        </w:trPr>
        <w:tc>
          <w:tcPr>
            <w:tcW w:w="2560" w:type="dxa"/>
          </w:tcPr>
          <w:p w14:paraId="4C7CBE4F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9DC49F" w14:textId="5EBE1368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Product/application name in search field. Select Search button</w:t>
            </w:r>
          </w:p>
        </w:tc>
      </w:tr>
      <w:tr w:rsidR="00086075" w:rsidRPr="008E52D0" w14:paraId="61E604BB" w14:textId="77777777" w:rsidTr="007C41F8">
        <w:trPr>
          <w:trHeight w:val="535"/>
        </w:trPr>
        <w:tc>
          <w:tcPr>
            <w:tcW w:w="2560" w:type="dxa"/>
          </w:tcPr>
          <w:p w14:paraId="481884AB" w14:textId="77777777" w:rsidR="00086075" w:rsidRPr="008E52D0" w:rsidRDefault="00086075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FA6826A" w14:textId="1DADD861" w:rsidR="00086075" w:rsidRPr="008E52D0" w:rsidRDefault="00086075" w:rsidP="0008607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bugs related to that product/application name will be displayed in the table on the main window.</w:t>
            </w:r>
          </w:p>
        </w:tc>
      </w:tr>
    </w:tbl>
    <w:p w14:paraId="55643E6F" w14:textId="77777777" w:rsidR="00086075" w:rsidRDefault="00086075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124D5F" w:rsidRPr="008E52D0" w14:paraId="06D72539" w14:textId="77777777" w:rsidTr="007C41F8">
        <w:trPr>
          <w:trHeight w:val="800"/>
        </w:trPr>
        <w:tc>
          <w:tcPr>
            <w:tcW w:w="2560" w:type="dxa"/>
          </w:tcPr>
          <w:p w14:paraId="424B4DB0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F03B9E" w14:textId="77777777" w:rsidR="00124D5F" w:rsidRPr="008A759A" w:rsidRDefault="00124D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642BFEB4" w14:textId="4B529FBA" w:rsidR="00124D5F" w:rsidRPr="008E52D0" w:rsidRDefault="00124D5F" w:rsidP="00777E9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124D5F" w:rsidRPr="008E52D0" w14:paraId="2369F232" w14:textId="77777777" w:rsidTr="007C41F8">
        <w:trPr>
          <w:trHeight w:val="759"/>
        </w:trPr>
        <w:tc>
          <w:tcPr>
            <w:tcW w:w="2560" w:type="dxa"/>
          </w:tcPr>
          <w:p w14:paraId="06BBA96B" w14:textId="77777777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685F19B4" w14:textId="58AA58A3" w:rsidR="00124D5F" w:rsidRPr="008E52D0" w:rsidRDefault="00124D5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Product/application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0D720A" w:rsidRPr="008E52D0" w14:paraId="27F387B9" w14:textId="77777777" w:rsidTr="000D720A">
        <w:trPr>
          <w:trHeight w:val="464"/>
        </w:trPr>
        <w:tc>
          <w:tcPr>
            <w:tcW w:w="2560" w:type="dxa"/>
          </w:tcPr>
          <w:p w14:paraId="327D3FE8" w14:textId="77777777" w:rsidR="000D720A" w:rsidRPr="008E52D0" w:rsidRDefault="000D720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0A0975A9" w14:textId="643FF6E0" w:rsidR="000D720A" w:rsidRPr="008E52D0" w:rsidRDefault="000D720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15B5A942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2560"/>
        <w:gridCol w:w="5373"/>
        <w:gridCol w:w="1611"/>
      </w:tblGrid>
      <w:tr w:rsidR="008824B2" w:rsidRPr="008E52D0" w14:paraId="4B2A826A" w14:textId="77777777" w:rsidTr="007C41F8">
        <w:trPr>
          <w:trHeight w:val="800"/>
        </w:trPr>
        <w:tc>
          <w:tcPr>
            <w:tcW w:w="2560" w:type="dxa"/>
          </w:tcPr>
          <w:p w14:paraId="793A2CC7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47D4B52B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611" w:type="dxa"/>
          </w:tcPr>
          <w:p w14:paraId="46371B98" w14:textId="4A4BE68C" w:rsidR="008824B2" w:rsidRPr="008E52D0" w:rsidRDefault="008824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7C41F8" w:rsidRPr="008E52D0" w14:paraId="2DF2E593" w14:textId="77777777" w:rsidTr="007C41F8">
        <w:trPr>
          <w:trHeight w:val="759"/>
        </w:trPr>
        <w:tc>
          <w:tcPr>
            <w:tcW w:w="2560" w:type="dxa"/>
          </w:tcPr>
          <w:p w14:paraId="38DA0170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84" w:type="dxa"/>
            <w:gridSpan w:val="2"/>
          </w:tcPr>
          <w:p w14:paraId="1E75F2DE" w14:textId="4B63C326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Enter the name of the user who reported the </w:t>
            </w:r>
            <w:proofErr w:type="gramStart"/>
            <w:r>
              <w:rPr>
                <w:rFonts w:asciiTheme="minorHAnsi" w:hAnsiTheme="minorHAnsi"/>
                <w:sz w:val="24"/>
                <w:szCs w:val="24"/>
              </w:rPr>
              <w:t>bug  into</w:t>
            </w:r>
            <w:proofErr w:type="gramEnd"/>
            <w:r>
              <w:rPr>
                <w:rFonts w:asciiTheme="minorHAnsi" w:hAnsiTheme="minorHAnsi"/>
                <w:sz w:val="24"/>
                <w:szCs w:val="24"/>
              </w:rPr>
              <w:t xml:space="preserve"> search field. Select Search button</w:t>
            </w:r>
          </w:p>
        </w:tc>
      </w:tr>
      <w:tr w:rsidR="007C41F8" w:rsidRPr="008E52D0" w14:paraId="74AB0F8D" w14:textId="77777777" w:rsidTr="007C41F8">
        <w:trPr>
          <w:trHeight w:val="535"/>
        </w:trPr>
        <w:tc>
          <w:tcPr>
            <w:tcW w:w="2560" w:type="dxa"/>
          </w:tcPr>
          <w:p w14:paraId="5A5DF159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84" w:type="dxa"/>
            <w:gridSpan w:val="2"/>
          </w:tcPr>
          <w:p w14:paraId="6100BEF8" w14:textId="404B14B3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reported by that user will display in the bug table</w:t>
            </w:r>
          </w:p>
        </w:tc>
      </w:tr>
    </w:tbl>
    <w:p w14:paraId="752B152D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560"/>
        <w:gridCol w:w="5373"/>
        <w:gridCol w:w="1591"/>
      </w:tblGrid>
      <w:tr w:rsidR="008824B2" w:rsidRPr="008E52D0" w14:paraId="1B51CADA" w14:textId="77777777" w:rsidTr="007C41F8">
        <w:trPr>
          <w:trHeight w:val="800"/>
        </w:trPr>
        <w:tc>
          <w:tcPr>
            <w:tcW w:w="2560" w:type="dxa"/>
          </w:tcPr>
          <w:p w14:paraId="1B65E914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2FAB53C6" w14:textId="77777777" w:rsidR="008824B2" w:rsidRPr="008A759A" w:rsidRDefault="008824B2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91" w:type="dxa"/>
          </w:tcPr>
          <w:p w14:paraId="5AB98C8C" w14:textId="74355FDC" w:rsidR="008824B2" w:rsidRPr="008E52D0" w:rsidRDefault="008824B2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8824B2" w:rsidRPr="008E52D0" w14:paraId="3763DDDD" w14:textId="77777777" w:rsidTr="007C41F8">
        <w:trPr>
          <w:trHeight w:val="759"/>
        </w:trPr>
        <w:tc>
          <w:tcPr>
            <w:tcW w:w="2560" w:type="dxa"/>
          </w:tcPr>
          <w:p w14:paraId="2BDFC791" w14:textId="77777777" w:rsidR="008824B2" w:rsidRPr="008E52D0" w:rsidRDefault="008824B2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64" w:type="dxa"/>
            <w:gridSpan w:val="2"/>
          </w:tcPr>
          <w:p w14:paraId="42F7CC42" w14:textId="332CE227" w:rsidR="008824B2" w:rsidRPr="008E52D0" w:rsidRDefault="008824B2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user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0D720A" w:rsidRPr="008E52D0" w14:paraId="72A7AFA1" w14:textId="77777777" w:rsidTr="007C41F8">
        <w:trPr>
          <w:trHeight w:val="535"/>
        </w:trPr>
        <w:tc>
          <w:tcPr>
            <w:tcW w:w="2560" w:type="dxa"/>
          </w:tcPr>
          <w:p w14:paraId="0D43319E" w14:textId="77777777" w:rsidR="000D720A" w:rsidRPr="008E52D0" w:rsidRDefault="000D720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64" w:type="dxa"/>
            <w:gridSpan w:val="2"/>
          </w:tcPr>
          <w:p w14:paraId="65D33511" w14:textId="69901328" w:rsidR="000D720A" w:rsidRPr="008E52D0" w:rsidRDefault="000D720A" w:rsidP="008824B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10D85523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5646E7DF" w14:textId="77777777" w:rsidR="008824B2" w:rsidRDefault="008824B2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8D5294" w:rsidRPr="008E52D0" w14:paraId="05CD617F" w14:textId="77777777" w:rsidTr="007C41F8">
        <w:trPr>
          <w:trHeight w:val="800"/>
        </w:trPr>
        <w:tc>
          <w:tcPr>
            <w:tcW w:w="2560" w:type="dxa"/>
          </w:tcPr>
          <w:p w14:paraId="031CA708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7D40919A" w14:textId="77777777" w:rsidR="008D5294" w:rsidRPr="008A759A" w:rsidRDefault="008D5294" w:rsidP="00714230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311ECDE4" w14:textId="535D2F45" w:rsidR="008D5294" w:rsidRPr="008E52D0" w:rsidRDefault="008D5294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AA029C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8D5294" w:rsidRPr="008E52D0" w14:paraId="3D397BB3" w14:textId="77777777" w:rsidTr="007C41F8">
        <w:trPr>
          <w:trHeight w:val="759"/>
        </w:trPr>
        <w:tc>
          <w:tcPr>
            <w:tcW w:w="2560" w:type="dxa"/>
          </w:tcPr>
          <w:p w14:paraId="33220B6C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C1CF03F" w14:textId="30328B86" w:rsidR="008D5294" w:rsidRPr="008E52D0" w:rsidRDefault="00034A97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</w:t>
            </w:r>
            <w:r w:rsidR="008D5294">
              <w:rPr>
                <w:rFonts w:asciiTheme="minorHAnsi" w:hAnsiTheme="minorHAnsi"/>
                <w:sz w:val="24"/>
                <w:szCs w:val="24"/>
              </w:rPr>
              <w:t xml:space="preserve"> the developer name assigned to the bug in the search text box. Click Search</w:t>
            </w:r>
          </w:p>
        </w:tc>
      </w:tr>
      <w:tr w:rsidR="008D5294" w:rsidRPr="008E52D0" w14:paraId="7A5C03DE" w14:textId="77777777" w:rsidTr="007C41F8">
        <w:trPr>
          <w:trHeight w:val="535"/>
        </w:trPr>
        <w:tc>
          <w:tcPr>
            <w:tcW w:w="2560" w:type="dxa"/>
          </w:tcPr>
          <w:p w14:paraId="614B618F" w14:textId="77777777" w:rsidR="008D5294" w:rsidRPr="008E52D0" w:rsidRDefault="008D5294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3EA9B7E" w14:textId="41B513AD" w:rsidR="008D5294" w:rsidRPr="008E52D0" w:rsidRDefault="008D5294" w:rsidP="008D52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assigned to this developer will display in the table on the main window.</w:t>
            </w:r>
          </w:p>
        </w:tc>
      </w:tr>
    </w:tbl>
    <w:p w14:paraId="04CB377F" w14:textId="77777777" w:rsidR="008D5294" w:rsidRDefault="008D529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E13DD0" w:rsidRPr="008E52D0" w14:paraId="78BDD7D3" w14:textId="77777777" w:rsidTr="007C41F8">
        <w:trPr>
          <w:trHeight w:val="800"/>
        </w:trPr>
        <w:tc>
          <w:tcPr>
            <w:tcW w:w="2560" w:type="dxa"/>
          </w:tcPr>
          <w:p w14:paraId="6357B1E0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64FC148" w14:textId="77777777" w:rsidR="00E13DD0" w:rsidRPr="008A759A" w:rsidRDefault="00E13DD0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1538C5">
              <w:rPr>
                <w:rFonts w:asciiTheme="minorHAnsi" w:hAnsiTheme="minorHAnsi"/>
                <w:sz w:val="24"/>
                <w:szCs w:val="24"/>
              </w:rPr>
              <w:t xml:space="preserve">The system should provide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form to search for bugs of any type. </w:t>
            </w:r>
          </w:p>
        </w:tc>
        <w:tc>
          <w:tcPr>
            <w:tcW w:w="1560" w:type="dxa"/>
          </w:tcPr>
          <w:p w14:paraId="2CB6B801" w14:textId="373C6E90" w:rsidR="00E13DD0" w:rsidRPr="008E52D0" w:rsidRDefault="00E13DD0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E13DD0" w:rsidRPr="008E52D0" w14:paraId="152C637A" w14:textId="77777777" w:rsidTr="007C41F8">
        <w:trPr>
          <w:trHeight w:val="759"/>
        </w:trPr>
        <w:tc>
          <w:tcPr>
            <w:tcW w:w="2560" w:type="dxa"/>
          </w:tcPr>
          <w:p w14:paraId="260DB536" w14:textId="77777777" w:rsidR="00E13DD0" w:rsidRPr="008E52D0" w:rsidRDefault="00E13DD0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6EDA052" w14:textId="67E78564" w:rsidR="00E13DD0" w:rsidRPr="008E52D0" w:rsidRDefault="00E13DD0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Enter an invalid developer name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one that is not in the database) in search field. Select Search button</w:t>
            </w:r>
          </w:p>
        </w:tc>
      </w:tr>
      <w:tr w:rsidR="000D720A" w:rsidRPr="008E52D0" w14:paraId="18447BEC" w14:textId="77777777" w:rsidTr="000D720A">
        <w:trPr>
          <w:trHeight w:val="520"/>
        </w:trPr>
        <w:tc>
          <w:tcPr>
            <w:tcW w:w="2560" w:type="dxa"/>
          </w:tcPr>
          <w:p w14:paraId="62F0F232" w14:textId="77777777" w:rsidR="000D720A" w:rsidRPr="008E52D0" w:rsidRDefault="000D720A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0884ED1" w14:textId="19E7111D" w:rsidR="000D720A" w:rsidRPr="008E52D0" w:rsidRDefault="000D720A" w:rsidP="00E13DD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Nothing will be displayed in the main screen.</w:t>
            </w:r>
          </w:p>
        </w:tc>
      </w:tr>
    </w:tbl>
    <w:p w14:paraId="2EB7FC52" w14:textId="77777777" w:rsidR="00E13DD0" w:rsidRDefault="00E13DD0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664D579E" w14:textId="04F36951" w:rsidR="003E7E91" w:rsidRPr="003E7E91" w:rsidRDefault="003E7E91" w:rsidP="003E7E91">
      <w:p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Functional Requirement: </w:t>
      </w:r>
      <w:r w:rsidRPr="003E7E91">
        <w:rPr>
          <w:rFonts w:asciiTheme="minorHAnsi" w:hAnsiTheme="minorHAnsi"/>
          <w:b/>
          <w:sz w:val="24"/>
          <w:szCs w:val="24"/>
        </w:rPr>
        <w:t>The system should allow a user to filter bugs of any type by Application,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3E7E91">
        <w:rPr>
          <w:rFonts w:asciiTheme="minorHAnsi" w:hAnsiTheme="minorHAnsi"/>
          <w:b/>
          <w:sz w:val="24"/>
          <w:szCs w:val="24"/>
        </w:rPr>
        <w:t>Developer and Status.</w:t>
      </w:r>
    </w:p>
    <w:p w14:paraId="4D70A3D8" w14:textId="754A7DFE" w:rsidR="003E7E91" w:rsidRDefault="003E7E9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11E33" w:rsidRPr="008E52D0" w14:paraId="7635A2C0" w14:textId="77777777" w:rsidTr="007C41F8">
        <w:trPr>
          <w:trHeight w:val="800"/>
        </w:trPr>
        <w:tc>
          <w:tcPr>
            <w:tcW w:w="2560" w:type="dxa"/>
          </w:tcPr>
          <w:p w14:paraId="36BD38EB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3D6FE2" w14:textId="091BE99F" w:rsidR="00911E33" w:rsidRPr="008A759A" w:rsidRDefault="00ED7B54" w:rsidP="000D720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911E33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Developer and Status </w:t>
            </w:r>
          </w:p>
        </w:tc>
        <w:tc>
          <w:tcPr>
            <w:tcW w:w="1560" w:type="dxa"/>
          </w:tcPr>
          <w:p w14:paraId="13F9EE3F" w14:textId="1F186EC9" w:rsidR="00911E33" w:rsidRPr="008E52D0" w:rsidRDefault="00911E33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</w:tr>
      <w:tr w:rsidR="00911E33" w:rsidRPr="008E52D0" w14:paraId="0DE1BDE0" w14:textId="77777777" w:rsidTr="007C41F8">
        <w:trPr>
          <w:trHeight w:val="759"/>
        </w:trPr>
        <w:tc>
          <w:tcPr>
            <w:tcW w:w="2560" w:type="dxa"/>
          </w:tcPr>
          <w:p w14:paraId="02B1A4FA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7412BCCB" w14:textId="0F78A434" w:rsidR="00911E33" w:rsidRPr="008E52D0" w:rsidRDefault="0092002F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Select a status from drop down list on the Filter Bugs panel on the Main Window. Select </w:t>
            </w:r>
            <w:r w:rsidR="007C5E4E">
              <w:rPr>
                <w:rFonts w:asciiTheme="minorHAnsi" w:hAnsiTheme="minorHAnsi"/>
                <w:sz w:val="24"/>
                <w:szCs w:val="24"/>
              </w:rPr>
              <w:t>Search</w:t>
            </w:r>
          </w:p>
        </w:tc>
      </w:tr>
      <w:tr w:rsidR="00911E33" w:rsidRPr="008E52D0" w14:paraId="25D8D1B1" w14:textId="77777777" w:rsidTr="007C41F8">
        <w:trPr>
          <w:trHeight w:val="535"/>
        </w:trPr>
        <w:tc>
          <w:tcPr>
            <w:tcW w:w="2560" w:type="dxa"/>
          </w:tcPr>
          <w:p w14:paraId="283DE3D0" w14:textId="77777777" w:rsidR="00911E33" w:rsidRPr="008E52D0" w:rsidRDefault="00911E33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69596732" w14:textId="10BF7E4C" w:rsidR="00911E33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with the selected status will display in the table on the Main Window.</w:t>
            </w:r>
          </w:p>
        </w:tc>
      </w:tr>
    </w:tbl>
    <w:p w14:paraId="00E39AFB" w14:textId="77777777" w:rsidR="00911E33" w:rsidRDefault="00911E33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7C5E4E" w:rsidRPr="008E52D0" w14:paraId="2F58983B" w14:textId="77777777" w:rsidTr="007C41F8">
        <w:trPr>
          <w:trHeight w:val="800"/>
        </w:trPr>
        <w:tc>
          <w:tcPr>
            <w:tcW w:w="2560" w:type="dxa"/>
          </w:tcPr>
          <w:p w14:paraId="34100B63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6919507" w14:textId="0EDE3E26" w:rsidR="007C5E4E" w:rsidRPr="008A759A" w:rsidRDefault="004D1E02" w:rsidP="000D720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</w:t>
            </w:r>
            <w:r w:rsidR="007C5E4E">
              <w:rPr>
                <w:rFonts w:asciiTheme="minorHAnsi" w:hAnsiTheme="minorHAnsi"/>
                <w:sz w:val="24"/>
                <w:szCs w:val="24"/>
              </w:rPr>
              <w:t xml:space="preserve"> allow a user to filter bugs of any type by Application, Developer and Status </w:t>
            </w:r>
          </w:p>
        </w:tc>
        <w:tc>
          <w:tcPr>
            <w:tcW w:w="1560" w:type="dxa"/>
          </w:tcPr>
          <w:p w14:paraId="7A0F12FE" w14:textId="5A979DCC" w:rsidR="007C5E4E" w:rsidRPr="008E52D0" w:rsidRDefault="007C5E4E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Test case 6</w:t>
            </w:r>
            <w:r w:rsidR="007C41F8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</w:tr>
      <w:tr w:rsidR="007C5E4E" w:rsidRPr="008E52D0" w14:paraId="117A93CB" w14:textId="77777777" w:rsidTr="007C41F8">
        <w:trPr>
          <w:trHeight w:val="759"/>
        </w:trPr>
        <w:tc>
          <w:tcPr>
            <w:tcW w:w="2560" w:type="dxa"/>
          </w:tcPr>
          <w:p w14:paraId="74D4CFF2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6933" w:type="dxa"/>
            <w:gridSpan w:val="2"/>
          </w:tcPr>
          <w:p w14:paraId="233A5FD1" w14:textId="757321C7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application from drop down list on the Filter Bugs panel on the Main Window. Select Search</w:t>
            </w:r>
          </w:p>
        </w:tc>
      </w:tr>
      <w:tr w:rsidR="007C5E4E" w:rsidRPr="008E52D0" w14:paraId="1E56FC6F" w14:textId="77777777" w:rsidTr="007C41F8">
        <w:trPr>
          <w:trHeight w:val="535"/>
        </w:trPr>
        <w:tc>
          <w:tcPr>
            <w:tcW w:w="2560" w:type="dxa"/>
          </w:tcPr>
          <w:p w14:paraId="2684956F" w14:textId="77777777" w:rsidR="007C5E4E" w:rsidRPr="008E52D0" w:rsidRDefault="007C5E4E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47659020" w14:textId="2B28E679" w:rsidR="007C5E4E" w:rsidRPr="008E52D0" w:rsidRDefault="007C5E4E" w:rsidP="007C5E4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related to the selected application will display in the table on the Main Window.</w:t>
            </w:r>
          </w:p>
        </w:tc>
      </w:tr>
    </w:tbl>
    <w:p w14:paraId="41E60DAB" w14:textId="77777777" w:rsidR="007C5E4E" w:rsidRDefault="007C5E4E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F04416" w:rsidRPr="008E52D0" w14:paraId="709C4D6D" w14:textId="77777777" w:rsidTr="007C41F8">
        <w:trPr>
          <w:trHeight w:val="800"/>
        </w:trPr>
        <w:tc>
          <w:tcPr>
            <w:tcW w:w="2560" w:type="dxa"/>
          </w:tcPr>
          <w:p w14:paraId="6C67B245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612EE6F8" w14:textId="2F2E2DA3" w:rsidR="00F04416" w:rsidRPr="008A759A" w:rsidRDefault="00F04416" w:rsidP="000D720A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allow a user to filter bugs of any type by Application, Developer and Status </w:t>
            </w:r>
          </w:p>
        </w:tc>
        <w:tc>
          <w:tcPr>
            <w:tcW w:w="1560" w:type="dxa"/>
          </w:tcPr>
          <w:p w14:paraId="5F5F9321" w14:textId="2C7A1170" w:rsidR="00F04416" w:rsidRPr="008E52D0" w:rsidRDefault="00F04416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</w:tr>
      <w:tr w:rsidR="00F04416" w:rsidRPr="008E52D0" w14:paraId="7881F197" w14:textId="77777777" w:rsidTr="007C41F8">
        <w:trPr>
          <w:trHeight w:val="759"/>
        </w:trPr>
        <w:tc>
          <w:tcPr>
            <w:tcW w:w="2560" w:type="dxa"/>
          </w:tcPr>
          <w:p w14:paraId="375332C7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DCFD097" w14:textId="2A115657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Select an item from each filter drop down list. Select Search</w:t>
            </w:r>
          </w:p>
        </w:tc>
      </w:tr>
      <w:tr w:rsidR="00F04416" w:rsidRPr="008E52D0" w14:paraId="20EE6D06" w14:textId="77777777" w:rsidTr="007C41F8">
        <w:trPr>
          <w:trHeight w:val="535"/>
        </w:trPr>
        <w:tc>
          <w:tcPr>
            <w:tcW w:w="2560" w:type="dxa"/>
          </w:tcPr>
          <w:p w14:paraId="2C1E2BA9" w14:textId="77777777" w:rsidR="00F04416" w:rsidRPr="008E52D0" w:rsidRDefault="00F04416" w:rsidP="00714230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C7DCB56" w14:textId="47CAF5AD" w:rsidR="00F04416" w:rsidRPr="008E52D0" w:rsidRDefault="00F04416" w:rsidP="00F0441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Bugs that include all the filter requirements will be displayed.</w:t>
            </w:r>
          </w:p>
        </w:tc>
      </w:tr>
    </w:tbl>
    <w:p w14:paraId="41B23352" w14:textId="77777777" w:rsidR="00F04416" w:rsidRDefault="00F04416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p w14:paraId="042E1A28" w14:textId="461BF2CA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Functional Requiremen</w:t>
      </w:r>
      <w:r w:rsidR="00FB1500">
        <w:rPr>
          <w:rFonts w:asciiTheme="minorHAnsi" w:hAnsiTheme="minorHAnsi"/>
          <w:b/>
          <w:sz w:val="24"/>
          <w:szCs w:val="24"/>
        </w:rPr>
        <w:t>t: The system should provide a T</w:t>
      </w:r>
      <w:r>
        <w:rPr>
          <w:rFonts w:asciiTheme="minorHAnsi" w:hAnsiTheme="minorHAnsi"/>
          <w:b/>
          <w:sz w:val="24"/>
          <w:szCs w:val="24"/>
        </w:rPr>
        <w:t xml:space="preserve">riager with a </w:t>
      </w:r>
      <w:proofErr w:type="spellStart"/>
      <w:r>
        <w:rPr>
          <w:rFonts w:asciiTheme="minorHAnsi" w:hAnsiTheme="minorHAnsi"/>
          <w:b/>
          <w:sz w:val="24"/>
          <w:szCs w:val="24"/>
        </w:rPr>
        <w:t>gui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to</w:t>
      </w:r>
      <w:r w:rsidRPr="00382214">
        <w:rPr>
          <w:rFonts w:asciiTheme="minorHAnsi" w:hAnsiTheme="minorHAnsi"/>
          <w:b/>
          <w:sz w:val="24"/>
          <w:szCs w:val="24"/>
        </w:rPr>
        <w:t xml:space="preserve"> edit an existing bug.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AC3EC9" w:rsidRPr="008E52D0" w14:paraId="2FD96401" w14:textId="77777777" w:rsidTr="007C41F8">
        <w:trPr>
          <w:trHeight w:val="800"/>
        </w:trPr>
        <w:tc>
          <w:tcPr>
            <w:tcW w:w="2560" w:type="dxa"/>
          </w:tcPr>
          <w:p w14:paraId="66581EC3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A10E42" w14:textId="32CA95F9" w:rsidR="00AC3EC9" w:rsidRPr="008A759A" w:rsidRDefault="00AC3EC9" w:rsidP="00AC3EC9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system should provide a triager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 </w:t>
            </w:r>
          </w:p>
        </w:tc>
        <w:tc>
          <w:tcPr>
            <w:tcW w:w="1560" w:type="dxa"/>
          </w:tcPr>
          <w:p w14:paraId="06ACD7A4" w14:textId="1238D808" w:rsidR="00AC3EC9" w:rsidRPr="008E52D0" w:rsidRDefault="00AC3EC9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</w:tr>
      <w:tr w:rsidR="00AC3EC9" w:rsidRPr="008E52D0" w14:paraId="69513B25" w14:textId="77777777" w:rsidTr="007C41F8">
        <w:trPr>
          <w:trHeight w:val="759"/>
        </w:trPr>
        <w:tc>
          <w:tcPr>
            <w:tcW w:w="2560" w:type="dxa"/>
          </w:tcPr>
          <w:p w14:paraId="41DE4165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067FA107" w14:textId="6965D544" w:rsidR="00AC3EC9" w:rsidRPr="008E52D0" w:rsidRDefault="00AC3EC9" w:rsidP="00DC1C7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Log in using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Triager’s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user name and </w:t>
            </w:r>
            <w:r w:rsidR="00DC1C7F">
              <w:rPr>
                <w:rFonts w:asciiTheme="minorHAnsi" w:hAnsiTheme="minorHAnsi"/>
                <w:sz w:val="24"/>
                <w:szCs w:val="24"/>
              </w:rPr>
              <w:t>email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Double click a bug in the bug table on the main window</w:t>
            </w:r>
            <w:r w:rsidR="003D5F51">
              <w:rPr>
                <w:rFonts w:asciiTheme="minorHAnsi" w:hAnsiTheme="minorHAnsi"/>
                <w:sz w:val="24"/>
                <w:szCs w:val="24"/>
              </w:rPr>
              <w:t>. Select edit.</w:t>
            </w:r>
          </w:p>
        </w:tc>
      </w:tr>
      <w:tr w:rsidR="00AC3EC9" w:rsidRPr="008E52D0" w14:paraId="111A7FA2" w14:textId="77777777" w:rsidTr="007C41F8">
        <w:trPr>
          <w:trHeight w:val="535"/>
        </w:trPr>
        <w:tc>
          <w:tcPr>
            <w:tcW w:w="2560" w:type="dxa"/>
          </w:tcPr>
          <w:p w14:paraId="6C56DDB8" w14:textId="77777777" w:rsidR="00AC3EC9" w:rsidRPr="008E52D0" w:rsidRDefault="00AC3EC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5B84CF88" w14:textId="4EE79893" w:rsidR="00AC3EC9" w:rsidRPr="008E52D0" w:rsidRDefault="00156362" w:rsidP="00156362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View bug text fields become writable.</w:t>
            </w:r>
          </w:p>
        </w:tc>
      </w:tr>
    </w:tbl>
    <w:p w14:paraId="6FB2D776" w14:textId="77777777" w:rsidR="00382214" w:rsidRDefault="00382214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30480D3A" w14:textId="77777777" w:rsidTr="007C41F8">
        <w:trPr>
          <w:trHeight w:val="800"/>
        </w:trPr>
        <w:tc>
          <w:tcPr>
            <w:tcW w:w="2560" w:type="dxa"/>
          </w:tcPr>
          <w:p w14:paraId="7A33161C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14E430E7" w14:textId="0E997508" w:rsidR="009F6511" w:rsidRPr="008A759A" w:rsidRDefault="009F6511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</w:t>
            </w:r>
            <w:r w:rsidR="0080665F">
              <w:rPr>
                <w:rFonts w:asciiTheme="minorHAnsi" w:hAnsiTheme="minorHAnsi"/>
                <w:sz w:val="24"/>
                <w:szCs w:val="24"/>
              </w:rPr>
              <w:t xml:space="preserve"> T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1134C3CB" w14:textId="6E73DB1D" w:rsidR="009F6511" w:rsidRPr="008E52D0" w:rsidRDefault="009F6511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777E9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</w:tr>
      <w:tr w:rsidR="009F6511" w:rsidRPr="008E52D0" w14:paraId="1170C0F7" w14:textId="77777777" w:rsidTr="007C41F8">
        <w:trPr>
          <w:trHeight w:val="759"/>
        </w:trPr>
        <w:tc>
          <w:tcPr>
            <w:tcW w:w="2560" w:type="dxa"/>
          </w:tcPr>
          <w:p w14:paraId="573032A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F14F10F" w14:textId="642B05E9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Change the status, application name and remove a subscribed user from the CC list. Click Apply button</w:t>
            </w:r>
          </w:p>
        </w:tc>
      </w:tr>
      <w:tr w:rsidR="009F6511" w:rsidRPr="008E52D0" w14:paraId="3AAE3D1F" w14:textId="77777777" w:rsidTr="007C41F8">
        <w:trPr>
          <w:trHeight w:val="535"/>
        </w:trPr>
        <w:tc>
          <w:tcPr>
            <w:tcW w:w="2560" w:type="dxa"/>
          </w:tcPr>
          <w:p w14:paraId="2DA78897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F2FDFED" w14:textId="0CEA839D" w:rsidR="009F6511" w:rsidRPr="008E52D0" w:rsidRDefault="0080665F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Message displays informing the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the bug has been modified. </w:t>
            </w:r>
          </w:p>
        </w:tc>
      </w:tr>
    </w:tbl>
    <w:p w14:paraId="2C274948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9F6511" w:rsidRPr="008E52D0" w14:paraId="00EAFB1C" w14:textId="77777777" w:rsidTr="00BC2D9F">
        <w:trPr>
          <w:trHeight w:val="856"/>
        </w:trPr>
        <w:tc>
          <w:tcPr>
            <w:tcW w:w="2560" w:type="dxa"/>
          </w:tcPr>
          <w:p w14:paraId="52ECAFFD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5D284EE1" w14:textId="5A89CE19" w:rsidR="009F6511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9F6511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9F6511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9F6511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6E670300" w14:textId="298B16A7" w:rsidR="009F6511" w:rsidRPr="008E52D0" w:rsidRDefault="009F6511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</w:tr>
      <w:tr w:rsidR="009F6511" w:rsidRPr="008E52D0" w14:paraId="3FF7DF0B" w14:textId="77777777" w:rsidTr="00BC2D9F">
        <w:trPr>
          <w:trHeight w:val="759"/>
        </w:trPr>
        <w:tc>
          <w:tcPr>
            <w:tcW w:w="2560" w:type="dxa"/>
          </w:tcPr>
          <w:p w14:paraId="51B0080F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69320BB4" w14:textId="7F3D5B65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Search for the </w:t>
            </w:r>
            <w:r w:rsidR="0079079F">
              <w:rPr>
                <w:rFonts w:asciiTheme="minorHAnsi" w:hAnsiTheme="minorHAnsi"/>
                <w:sz w:val="24"/>
                <w:szCs w:val="24"/>
              </w:rPr>
              <w:t xml:space="preserve">modified </w:t>
            </w:r>
            <w:r>
              <w:rPr>
                <w:rFonts w:asciiTheme="minorHAnsi" w:hAnsiTheme="minorHAnsi"/>
                <w:sz w:val="24"/>
                <w:szCs w:val="24"/>
              </w:rPr>
              <w:t>bug via the search bug facility on the main window using the bug ID number. Then double click it.</w:t>
            </w:r>
          </w:p>
        </w:tc>
      </w:tr>
      <w:tr w:rsidR="009F6511" w:rsidRPr="008E52D0" w14:paraId="70DD016C" w14:textId="77777777" w:rsidTr="00BC2D9F">
        <w:trPr>
          <w:trHeight w:val="535"/>
        </w:trPr>
        <w:tc>
          <w:tcPr>
            <w:tcW w:w="2560" w:type="dxa"/>
          </w:tcPr>
          <w:p w14:paraId="23347CFE" w14:textId="77777777" w:rsidR="009F6511" w:rsidRPr="008E52D0" w:rsidRDefault="009F6511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2FABE781" w14:textId="2E8D758B" w:rsidR="009F6511" w:rsidRPr="008E52D0" w:rsidRDefault="009F6511" w:rsidP="009F651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modified bug should display with modified details.</w:t>
            </w:r>
          </w:p>
        </w:tc>
      </w:tr>
    </w:tbl>
    <w:p w14:paraId="4B24841A" w14:textId="77777777" w:rsidR="009F6511" w:rsidRDefault="009F6511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0A6E59FF" w14:textId="77777777" w:rsidTr="00BC2D9F">
        <w:trPr>
          <w:trHeight w:val="800"/>
        </w:trPr>
        <w:tc>
          <w:tcPr>
            <w:tcW w:w="2560" w:type="dxa"/>
          </w:tcPr>
          <w:p w14:paraId="4996DAD1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Functional requirement</w:t>
            </w:r>
          </w:p>
        </w:tc>
        <w:tc>
          <w:tcPr>
            <w:tcW w:w="5373" w:type="dxa"/>
          </w:tcPr>
          <w:p w14:paraId="3B554FE7" w14:textId="6ED62576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52E731CD" w14:textId="49E928B3" w:rsidR="000F5EE9" w:rsidRPr="008E52D0" w:rsidRDefault="000F5EE9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7C41F8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</w:tr>
      <w:tr w:rsidR="000F5EE9" w:rsidRPr="008E52D0" w14:paraId="299159C5" w14:textId="77777777" w:rsidTr="00BC2D9F">
        <w:trPr>
          <w:trHeight w:val="759"/>
        </w:trPr>
        <w:tc>
          <w:tcPr>
            <w:tcW w:w="2560" w:type="dxa"/>
          </w:tcPr>
          <w:p w14:paraId="467F3AEB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1A041474" w14:textId="769BC6E1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Click edit bug then select “Delete Bug” button</w:t>
            </w:r>
          </w:p>
        </w:tc>
      </w:tr>
      <w:tr w:rsidR="000F5EE9" w:rsidRPr="008E52D0" w14:paraId="7FDA0C17" w14:textId="77777777" w:rsidTr="00BC2D9F">
        <w:trPr>
          <w:trHeight w:val="535"/>
        </w:trPr>
        <w:tc>
          <w:tcPr>
            <w:tcW w:w="2560" w:type="dxa"/>
          </w:tcPr>
          <w:p w14:paraId="482D93D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178C63B6" w14:textId="44B06D3B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message should display asking if you are sure you want to delete the bug. Choose ok.</w:t>
            </w:r>
          </w:p>
        </w:tc>
      </w:tr>
    </w:tbl>
    <w:p w14:paraId="26313A50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60"/>
        <w:gridCol w:w="5373"/>
        <w:gridCol w:w="1560"/>
      </w:tblGrid>
      <w:tr w:rsidR="000F5EE9" w:rsidRPr="008E52D0" w14:paraId="2FF8073D" w14:textId="77777777" w:rsidTr="00BC2D9F">
        <w:trPr>
          <w:trHeight w:val="800"/>
        </w:trPr>
        <w:tc>
          <w:tcPr>
            <w:tcW w:w="2560" w:type="dxa"/>
          </w:tcPr>
          <w:p w14:paraId="6F44D63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Functional requirement</w:t>
            </w:r>
          </w:p>
        </w:tc>
        <w:tc>
          <w:tcPr>
            <w:tcW w:w="5373" w:type="dxa"/>
          </w:tcPr>
          <w:p w14:paraId="3ED9E992" w14:textId="3A84083D" w:rsidR="000F5EE9" w:rsidRPr="008A759A" w:rsidRDefault="0080665F" w:rsidP="002068B8">
            <w:pPr>
              <w:pStyle w:val="BodyText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system should provide a T</w:t>
            </w:r>
            <w:r w:rsidR="000F5EE9">
              <w:rPr>
                <w:rFonts w:asciiTheme="minorHAnsi" w:hAnsiTheme="minorHAnsi"/>
                <w:sz w:val="24"/>
                <w:szCs w:val="24"/>
              </w:rPr>
              <w:t xml:space="preserve">riager with a </w:t>
            </w:r>
            <w:proofErr w:type="spellStart"/>
            <w:r w:rsidR="000F5EE9">
              <w:rPr>
                <w:rFonts w:asciiTheme="minorHAnsi" w:hAnsiTheme="minorHAnsi"/>
                <w:sz w:val="24"/>
                <w:szCs w:val="24"/>
              </w:rPr>
              <w:t>gui</w:t>
            </w:r>
            <w:proofErr w:type="spellEnd"/>
            <w:r w:rsidR="000F5EE9">
              <w:rPr>
                <w:rFonts w:asciiTheme="minorHAnsi" w:hAnsiTheme="minorHAnsi"/>
                <w:sz w:val="24"/>
                <w:szCs w:val="24"/>
              </w:rPr>
              <w:t xml:space="preserve"> to edit an existing bug.</w:t>
            </w:r>
          </w:p>
        </w:tc>
        <w:tc>
          <w:tcPr>
            <w:tcW w:w="1560" w:type="dxa"/>
          </w:tcPr>
          <w:p w14:paraId="48E262E0" w14:textId="7BC9BA78" w:rsidR="000F5EE9" w:rsidRPr="008E52D0" w:rsidRDefault="000F5EE9" w:rsidP="00303B0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Test case </w:t>
            </w:r>
            <w:r w:rsidR="00303B08">
              <w:rPr>
                <w:rFonts w:asciiTheme="minorHAnsi" w:hAnsiTheme="minorHAnsi"/>
                <w:sz w:val="24"/>
                <w:szCs w:val="24"/>
              </w:rPr>
              <w:t>7</w:t>
            </w:r>
            <w:r w:rsidR="00BC2D9F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</w:tr>
      <w:tr w:rsidR="000F5EE9" w:rsidRPr="008E52D0" w14:paraId="4379C326" w14:textId="77777777" w:rsidTr="00BC2D9F">
        <w:trPr>
          <w:trHeight w:val="759"/>
        </w:trPr>
        <w:tc>
          <w:tcPr>
            <w:tcW w:w="2560" w:type="dxa"/>
          </w:tcPr>
          <w:p w14:paraId="593A7D29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Input </w:t>
            </w:r>
          </w:p>
        </w:tc>
        <w:tc>
          <w:tcPr>
            <w:tcW w:w="6933" w:type="dxa"/>
            <w:gridSpan w:val="2"/>
          </w:tcPr>
          <w:p w14:paraId="33E06B1B" w14:textId="2BFF8CDE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Search for the Bug via the main window Search Bug facility using it’s ID number.</w:t>
            </w:r>
          </w:p>
        </w:tc>
      </w:tr>
      <w:tr w:rsidR="000F5EE9" w:rsidRPr="008E52D0" w14:paraId="640B7EC9" w14:textId="77777777" w:rsidTr="0081754F">
        <w:trPr>
          <w:trHeight w:val="465"/>
        </w:trPr>
        <w:tc>
          <w:tcPr>
            <w:tcW w:w="2560" w:type="dxa"/>
          </w:tcPr>
          <w:p w14:paraId="31406890" w14:textId="77777777" w:rsidR="000F5EE9" w:rsidRPr="008E52D0" w:rsidRDefault="000F5EE9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Expected output</w:t>
            </w:r>
          </w:p>
        </w:tc>
        <w:tc>
          <w:tcPr>
            <w:tcW w:w="6933" w:type="dxa"/>
            <w:gridSpan w:val="2"/>
          </w:tcPr>
          <w:p w14:paraId="0EF83B66" w14:textId="5606A389" w:rsidR="000F5EE9" w:rsidRPr="008E52D0" w:rsidRDefault="0081754F" w:rsidP="002068B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The bug will be displayed </w:t>
            </w:r>
            <w:bookmarkStart w:id="0" w:name="_GoBack"/>
            <w:bookmarkEnd w:id="0"/>
          </w:p>
        </w:tc>
      </w:tr>
    </w:tbl>
    <w:p w14:paraId="401E8E45" w14:textId="77777777" w:rsidR="000F5EE9" w:rsidRDefault="000F5EE9" w:rsidP="00E45648">
      <w:pPr>
        <w:pStyle w:val="BodyText"/>
        <w:ind w:left="0"/>
        <w:rPr>
          <w:rFonts w:asciiTheme="minorHAnsi" w:hAnsiTheme="minorHAnsi"/>
          <w:b/>
          <w:sz w:val="24"/>
          <w:szCs w:val="24"/>
        </w:rPr>
      </w:pPr>
    </w:p>
    <w:sectPr w:rsidR="000F5EE9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EC2450" w14:textId="77777777" w:rsidR="008F1546" w:rsidRDefault="008F1546">
      <w:pPr>
        <w:spacing w:line="240" w:lineRule="auto"/>
      </w:pPr>
      <w:r>
        <w:separator/>
      </w:r>
    </w:p>
  </w:endnote>
  <w:endnote w:type="continuationSeparator" w:id="0">
    <w:p w14:paraId="6099CCBF" w14:textId="77777777" w:rsidR="008F1546" w:rsidRDefault="008F15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C217A" w14:textId="77777777" w:rsidR="00B21747" w:rsidRDefault="00B217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3D2AD9" w14:textId="77777777" w:rsidR="00B21747" w:rsidRDefault="00B217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21747" w14:paraId="5194B26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CA24AC" w14:textId="77777777" w:rsidR="00B21747" w:rsidRDefault="00B2174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ED9ED1" w14:textId="77777777" w:rsidR="00B21747" w:rsidRDefault="00B21747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F2AAF1" w14:textId="77777777" w:rsidR="00B21747" w:rsidRDefault="00B2174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1754F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</w:p>
      </w:tc>
    </w:tr>
  </w:tbl>
  <w:p w14:paraId="508DAF07" w14:textId="77777777" w:rsidR="00B21747" w:rsidRDefault="00B2174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2B849" w14:textId="77777777" w:rsidR="00B21747" w:rsidRDefault="00B217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9CBA9" w14:textId="77777777" w:rsidR="008F1546" w:rsidRDefault="008F1546">
      <w:pPr>
        <w:spacing w:line="240" w:lineRule="auto"/>
      </w:pPr>
      <w:r>
        <w:separator/>
      </w:r>
    </w:p>
  </w:footnote>
  <w:footnote w:type="continuationSeparator" w:id="0">
    <w:p w14:paraId="65BE6F88" w14:textId="77777777" w:rsidR="008F1546" w:rsidRDefault="008F15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DEFFF" w14:textId="77777777" w:rsidR="00B21747" w:rsidRDefault="00B21747">
    <w:pPr>
      <w:rPr>
        <w:sz w:val="24"/>
      </w:rPr>
    </w:pPr>
  </w:p>
  <w:p w14:paraId="4F9CF276" w14:textId="77777777" w:rsidR="00B21747" w:rsidRDefault="00B21747">
    <w:pPr>
      <w:pBdr>
        <w:top w:val="single" w:sz="6" w:space="1" w:color="auto"/>
      </w:pBdr>
      <w:rPr>
        <w:sz w:val="24"/>
      </w:rPr>
    </w:pPr>
  </w:p>
  <w:p w14:paraId="530E7733" w14:textId="3EF146A6" w:rsidR="00B21747" w:rsidRDefault="00B217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CSCI 222, Group 12</w:t>
    </w:r>
  </w:p>
  <w:p w14:paraId="6CFFD3AA" w14:textId="77777777" w:rsidR="00B21747" w:rsidRDefault="00B21747">
    <w:pPr>
      <w:pBdr>
        <w:bottom w:val="single" w:sz="6" w:space="1" w:color="auto"/>
      </w:pBdr>
      <w:jc w:val="right"/>
      <w:rPr>
        <w:sz w:val="24"/>
      </w:rPr>
    </w:pPr>
  </w:p>
  <w:p w14:paraId="2D680F6E" w14:textId="77777777" w:rsidR="00B21747" w:rsidRDefault="00B217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21747" w14:paraId="78B3CBEF" w14:textId="77777777">
      <w:tc>
        <w:tcPr>
          <w:tcW w:w="6379" w:type="dxa"/>
        </w:tcPr>
        <w:p w14:paraId="1555AFE2" w14:textId="0CCCD1E2" w:rsidR="00B21747" w:rsidRDefault="00B21747">
          <w:r>
            <w:t>Bug Tracker</w:t>
          </w:r>
        </w:p>
      </w:tc>
      <w:tc>
        <w:tcPr>
          <w:tcW w:w="3179" w:type="dxa"/>
        </w:tcPr>
        <w:p w14:paraId="134928ED" w14:textId="15D93D84" w:rsidR="00B21747" w:rsidRDefault="00B21747" w:rsidP="00B73F9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B21747" w14:paraId="09B662CD" w14:textId="77777777">
      <w:tc>
        <w:tcPr>
          <w:tcW w:w="6379" w:type="dxa"/>
        </w:tcPr>
        <w:p w14:paraId="24A386BD" w14:textId="34751878" w:rsidR="00B21747" w:rsidRDefault="00B21747">
          <w:r>
            <w:t>Test Cases</w:t>
          </w:r>
        </w:p>
      </w:tc>
      <w:tc>
        <w:tcPr>
          <w:tcW w:w="3179" w:type="dxa"/>
        </w:tcPr>
        <w:p w14:paraId="3074BE54" w14:textId="6C57197E" w:rsidR="00B21747" w:rsidRDefault="00B21747" w:rsidP="00B73F96">
          <w:r>
            <w:t xml:space="preserve">  Date:  21/10/2016</w:t>
          </w:r>
        </w:p>
      </w:tc>
    </w:tr>
    <w:tr w:rsidR="00B21747" w14:paraId="5293B3DC" w14:textId="77777777">
      <w:tc>
        <w:tcPr>
          <w:tcW w:w="9558" w:type="dxa"/>
          <w:gridSpan w:val="2"/>
        </w:tcPr>
        <w:p w14:paraId="34F9147C" w14:textId="77777777" w:rsidR="00B21747" w:rsidRDefault="00B21747">
          <w:r>
            <w:t>&lt;document identifier&gt;</w:t>
          </w:r>
        </w:p>
      </w:tc>
    </w:tr>
  </w:tbl>
  <w:p w14:paraId="0767DE76" w14:textId="77777777" w:rsidR="00B21747" w:rsidRDefault="00B2174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D7B2" w14:textId="77777777" w:rsidR="00B21747" w:rsidRDefault="00B217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C2816EE"/>
    <w:multiLevelType w:val="hybridMultilevel"/>
    <w:tmpl w:val="DC6EF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171390"/>
    <w:multiLevelType w:val="hybridMultilevel"/>
    <w:tmpl w:val="A148C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6D295D"/>
    <w:multiLevelType w:val="hybridMultilevel"/>
    <w:tmpl w:val="3E6C3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6CB7F98"/>
    <w:multiLevelType w:val="hybridMultilevel"/>
    <w:tmpl w:val="EF2AE6FA"/>
    <w:lvl w:ilvl="0" w:tplc="0C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70A519B"/>
    <w:multiLevelType w:val="hybridMultilevel"/>
    <w:tmpl w:val="BE5E9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B263C2A"/>
    <w:multiLevelType w:val="hybridMultilevel"/>
    <w:tmpl w:val="24BEE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155B0"/>
    <w:multiLevelType w:val="hybridMultilevel"/>
    <w:tmpl w:val="44B2F2CE"/>
    <w:lvl w:ilvl="0" w:tplc="14B6D6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4D9F206C"/>
    <w:multiLevelType w:val="hybridMultilevel"/>
    <w:tmpl w:val="EEBC3C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96E263F"/>
    <w:multiLevelType w:val="hybridMultilevel"/>
    <w:tmpl w:val="0F826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7C1B6E"/>
    <w:multiLevelType w:val="hybridMultilevel"/>
    <w:tmpl w:val="1902D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7"/>
  </w:num>
  <w:num w:numId="8">
    <w:abstractNumId w:val="5"/>
  </w:num>
  <w:num w:numId="9">
    <w:abstractNumId w:val="19"/>
  </w:num>
  <w:num w:numId="10">
    <w:abstractNumId w:val="17"/>
  </w:num>
  <w:num w:numId="11">
    <w:abstractNumId w:val="4"/>
  </w:num>
  <w:num w:numId="12">
    <w:abstractNumId w:val="10"/>
  </w:num>
  <w:num w:numId="13">
    <w:abstractNumId w:val="18"/>
  </w:num>
  <w:num w:numId="14">
    <w:abstractNumId w:val="2"/>
  </w:num>
  <w:num w:numId="15">
    <w:abstractNumId w:val="20"/>
  </w:num>
  <w:num w:numId="16">
    <w:abstractNumId w:val="11"/>
  </w:num>
  <w:num w:numId="17">
    <w:abstractNumId w:val="15"/>
  </w:num>
  <w:num w:numId="18">
    <w:abstractNumId w:val="1"/>
  </w:num>
  <w:num w:numId="19">
    <w:abstractNumId w:val="13"/>
  </w:num>
  <w:num w:numId="20">
    <w:abstractNumId w:val="3"/>
  </w:num>
  <w:num w:numId="21">
    <w:abstractNumId w:val="8"/>
  </w:num>
  <w:num w:numId="22">
    <w:abstractNumId w:val="16"/>
  </w:num>
  <w:num w:numId="23">
    <w:abstractNumId w:val="12"/>
  </w:num>
  <w:num w:numId="24">
    <w:abstractNumId w:val="9"/>
  </w:num>
  <w:num w:numId="25">
    <w:abstractNumId w:val="6"/>
  </w:num>
  <w:num w:numId="2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EB"/>
    <w:rsid w:val="00004784"/>
    <w:rsid w:val="00033362"/>
    <w:rsid w:val="00034A97"/>
    <w:rsid w:val="00041DCD"/>
    <w:rsid w:val="0007080B"/>
    <w:rsid w:val="00076AE8"/>
    <w:rsid w:val="00086075"/>
    <w:rsid w:val="00093D36"/>
    <w:rsid w:val="000A457D"/>
    <w:rsid w:val="000B555A"/>
    <w:rsid w:val="000C17A9"/>
    <w:rsid w:val="000C1E08"/>
    <w:rsid w:val="000C61EE"/>
    <w:rsid w:val="000D5CA0"/>
    <w:rsid w:val="000D720A"/>
    <w:rsid w:val="000E793F"/>
    <w:rsid w:val="000F2909"/>
    <w:rsid w:val="000F5EE9"/>
    <w:rsid w:val="00107195"/>
    <w:rsid w:val="00111348"/>
    <w:rsid w:val="00124D5F"/>
    <w:rsid w:val="00125EA1"/>
    <w:rsid w:val="001269F4"/>
    <w:rsid w:val="00135619"/>
    <w:rsid w:val="00145AFB"/>
    <w:rsid w:val="001538C5"/>
    <w:rsid w:val="00156362"/>
    <w:rsid w:val="00165405"/>
    <w:rsid w:val="00167146"/>
    <w:rsid w:val="001726BD"/>
    <w:rsid w:val="00175C87"/>
    <w:rsid w:val="00180823"/>
    <w:rsid w:val="001852C3"/>
    <w:rsid w:val="00196319"/>
    <w:rsid w:val="001D51B5"/>
    <w:rsid w:val="001D78B1"/>
    <w:rsid w:val="001E13F7"/>
    <w:rsid w:val="001F0BC8"/>
    <w:rsid w:val="001F2973"/>
    <w:rsid w:val="001F4515"/>
    <w:rsid w:val="002068B8"/>
    <w:rsid w:val="00224A7C"/>
    <w:rsid w:val="0022555B"/>
    <w:rsid w:val="00235551"/>
    <w:rsid w:val="00235884"/>
    <w:rsid w:val="00247B31"/>
    <w:rsid w:val="002609CD"/>
    <w:rsid w:val="00281D39"/>
    <w:rsid w:val="0028712D"/>
    <w:rsid w:val="00287233"/>
    <w:rsid w:val="00287624"/>
    <w:rsid w:val="002905A3"/>
    <w:rsid w:val="00295E89"/>
    <w:rsid w:val="002A3C2E"/>
    <w:rsid w:val="002A5ADF"/>
    <w:rsid w:val="002A6656"/>
    <w:rsid w:val="002C0927"/>
    <w:rsid w:val="002C3CBE"/>
    <w:rsid w:val="002D76B7"/>
    <w:rsid w:val="002F04EE"/>
    <w:rsid w:val="002F68FD"/>
    <w:rsid w:val="00303B08"/>
    <w:rsid w:val="00322BE7"/>
    <w:rsid w:val="003263D7"/>
    <w:rsid w:val="00342FF1"/>
    <w:rsid w:val="00345A92"/>
    <w:rsid w:val="00346D8E"/>
    <w:rsid w:val="003602C4"/>
    <w:rsid w:val="003741EB"/>
    <w:rsid w:val="00376E7F"/>
    <w:rsid w:val="003773C0"/>
    <w:rsid w:val="00382214"/>
    <w:rsid w:val="00383358"/>
    <w:rsid w:val="00384598"/>
    <w:rsid w:val="00393F86"/>
    <w:rsid w:val="00395922"/>
    <w:rsid w:val="00397738"/>
    <w:rsid w:val="003B0A94"/>
    <w:rsid w:val="003C042B"/>
    <w:rsid w:val="003C4020"/>
    <w:rsid w:val="003C42F8"/>
    <w:rsid w:val="003D0FBB"/>
    <w:rsid w:val="003D5F51"/>
    <w:rsid w:val="003E0CA9"/>
    <w:rsid w:val="003E0F8D"/>
    <w:rsid w:val="003E7E91"/>
    <w:rsid w:val="004019CC"/>
    <w:rsid w:val="00415601"/>
    <w:rsid w:val="00420D08"/>
    <w:rsid w:val="00422DA6"/>
    <w:rsid w:val="00440052"/>
    <w:rsid w:val="00443D68"/>
    <w:rsid w:val="004441DC"/>
    <w:rsid w:val="004505B9"/>
    <w:rsid w:val="004663AA"/>
    <w:rsid w:val="004750D3"/>
    <w:rsid w:val="00480784"/>
    <w:rsid w:val="00487573"/>
    <w:rsid w:val="0049547E"/>
    <w:rsid w:val="004A112F"/>
    <w:rsid w:val="004A174C"/>
    <w:rsid w:val="004A6B7D"/>
    <w:rsid w:val="004B062A"/>
    <w:rsid w:val="004B15A4"/>
    <w:rsid w:val="004C0B89"/>
    <w:rsid w:val="004C1A59"/>
    <w:rsid w:val="004C1F4E"/>
    <w:rsid w:val="004C23BB"/>
    <w:rsid w:val="004D1E02"/>
    <w:rsid w:val="004E6F92"/>
    <w:rsid w:val="004F201B"/>
    <w:rsid w:val="00502D6A"/>
    <w:rsid w:val="00503477"/>
    <w:rsid w:val="005363E9"/>
    <w:rsid w:val="00557C8F"/>
    <w:rsid w:val="005705AB"/>
    <w:rsid w:val="00571948"/>
    <w:rsid w:val="00577578"/>
    <w:rsid w:val="0058001A"/>
    <w:rsid w:val="00585BA1"/>
    <w:rsid w:val="00593D60"/>
    <w:rsid w:val="00593D6A"/>
    <w:rsid w:val="005A0C67"/>
    <w:rsid w:val="005A21FF"/>
    <w:rsid w:val="005A34FF"/>
    <w:rsid w:val="005C0196"/>
    <w:rsid w:val="005C50CD"/>
    <w:rsid w:val="005F349D"/>
    <w:rsid w:val="006009DB"/>
    <w:rsid w:val="006061B1"/>
    <w:rsid w:val="00622A0E"/>
    <w:rsid w:val="00637206"/>
    <w:rsid w:val="0064432A"/>
    <w:rsid w:val="006459DA"/>
    <w:rsid w:val="00645ADC"/>
    <w:rsid w:val="006507E4"/>
    <w:rsid w:val="0065724E"/>
    <w:rsid w:val="0066631D"/>
    <w:rsid w:val="00675DD7"/>
    <w:rsid w:val="00682BA9"/>
    <w:rsid w:val="006871BC"/>
    <w:rsid w:val="006A5268"/>
    <w:rsid w:val="006C0B1A"/>
    <w:rsid w:val="006C1636"/>
    <w:rsid w:val="006C6770"/>
    <w:rsid w:val="006E41CD"/>
    <w:rsid w:val="006F5559"/>
    <w:rsid w:val="00704DCA"/>
    <w:rsid w:val="00714230"/>
    <w:rsid w:val="00734B5D"/>
    <w:rsid w:val="00754933"/>
    <w:rsid w:val="007577FE"/>
    <w:rsid w:val="00774DED"/>
    <w:rsid w:val="00777E98"/>
    <w:rsid w:val="0079079F"/>
    <w:rsid w:val="007A2FD1"/>
    <w:rsid w:val="007A314A"/>
    <w:rsid w:val="007A44A2"/>
    <w:rsid w:val="007C31E5"/>
    <w:rsid w:val="007C41F8"/>
    <w:rsid w:val="007C5E4E"/>
    <w:rsid w:val="007E6110"/>
    <w:rsid w:val="0080042D"/>
    <w:rsid w:val="008008B7"/>
    <w:rsid w:val="0080665F"/>
    <w:rsid w:val="00810DDC"/>
    <w:rsid w:val="0081754F"/>
    <w:rsid w:val="00817E88"/>
    <w:rsid w:val="008276B1"/>
    <w:rsid w:val="00830A04"/>
    <w:rsid w:val="008354D9"/>
    <w:rsid w:val="0084452F"/>
    <w:rsid w:val="008636D1"/>
    <w:rsid w:val="0086488C"/>
    <w:rsid w:val="008720CE"/>
    <w:rsid w:val="0087407C"/>
    <w:rsid w:val="008824B2"/>
    <w:rsid w:val="00890490"/>
    <w:rsid w:val="00892EB6"/>
    <w:rsid w:val="00895EF8"/>
    <w:rsid w:val="008A759A"/>
    <w:rsid w:val="008B3A5F"/>
    <w:rsid w:val="008B428C"/>
    <w:rsid w:val="008C2FD1"/>
    <w:rsid w:val="008D5294"/>
    <w:rsid w:val="008E52D0"/>
    <w:rsid w:val="008E7DFD"/>
    <w:rsid w:val="008F1546"/>
    <w:rsid w:val="008F22DF"/>
    <w:rsid w:val="008F428F"/>
    <w:rsid w:val="008F7D78"/>
    <w:rsid w:val="00902217"/>
    <w:rsid w:val="009050A1"/>
    <w:rsid w:val="00911E33"/>
    <w:rsid w:val="009179BB"/>
    <w:rsid w:val="0092002F"/>
    <w:rsid w:val="00923D4F"/>
    <w:rsid w:val="00940DDF"/>
    <w:rsid w:val="009464EC"/>
    <w:rsid w:val="00961C2F"/>
    <w:rsid w:val="00962E5C"/>
    <w:rsid w:val="00972DE6"/>
    <w:rsid w:val="00984F1F"/>
    <w:rsid w:val="0098668C"/>
    <w:rsid w:val="00986838"/>
    <w:rsid w:val="009908BC"/>
    <w:rsid w:val="00996E13"/>
    <w:rsid w:val="009A36F2"/>
    <w:rsid w:val="009B6203"/>
    <w:rsid w:val="009C6A45"/>
    <w:rsid w:val="009E5945"/>
    <w:rsid w:val="009E7BB6"/>
    <w:rsid w:val="009F6511"/>
    <w:rsid w:val="00A024B4"/>
    <w:rsid w:val="00A11392"/>
    <w:rsid w:val="00A139AC"/>
    <w:rsid w:val="00A4234F"/>
    <w:rsid w:val="00A55B92"/>
    <w:rsid w:val="00A670A5"/>
    <w:rsid w:val="00A7655F"/>
    <w:rsid w:val="00A8004F"/>
    <w:rsid w:val="00AA029C"/>
    <w:rsid w:val="00AA73FC"/>
    <w:rsid w:val="00AB7D27"/>
    <w:rsid w:val="00AC1465"/>
    <w:rsid w:val="00AC3EC9"/>
    <w:rsid w:val="00AE5814"/>
    <w:rsid w:val="00AF48DB"/>
    <w:rsid w:val="00B045FA"/>
    <w:rsid w:val="00B17A99"/>
    <w:rsid w:val="00B21747"/>
    <w:rsid w:val="00B22CC2"/>
    <w:rsid w:val="00B2476F"/>
    <w:rsid w:val="00B33FFB"/>
    <w:rsid w:val="00B42A8C"/>
    <w:rsid w:val="00B42FB2"/>
    <w:rsid w:val="00B60707"/>
    <w:rsid w:val="00B73F96"/>
    <w:rsid w:val="00B75970"/>
    <w:rsid w:val="00B806DC"/>
    <w:rsid w:val="00B808D2"/>
    <w:rsid w:val="00B86EE8"/>
    <w:rsid w:val="00B875C4"/>
    <w:rsid w:val="00BC0414"/>
    <w:rsid w:val="00BC2D9F"/>
    <w:rsid w:val="00BD10DD"/>
    <w:rsid w:val="00BD31EB"/>
    <w:rsid w:val="00BE7B62"/>
    <w:rsid w:val="00C36C84"/>
    <w:rsid w:val="00C415CE"/>
    <w:rsid w:val="00C42567"/>
    <w:rsid w:val="00C53363"/>
    <w:rsid w:val="00C55257"/>
    <w:rsid w:val="00C56014"/>
    <w:rsid w:val="00C939A7"/>
    <w:rsid w:val="00CA7BB9"/>
    <w:rsid w:val="00CE34FE"/>
    <w:rsid w:val="00D118F3"/>
    <w:rsid w:val="00D13156"/>
    <w:rsid w:val="00D208CF"/>
    <w:rsid w:val="00D20A41"/>
    <w:rsid w:val="00D21184"/>
    <w:rsid w:val="00D3383B"/>
    <w:rsid w:val="00D34002"/>
    <w:rsid w:val="00D3765D"/>
    <w:rsid w:val="00D47856"/>
    <w:rsid w:val="00D52FC7"/>
    <w:rsid w:val="00D6572D"/>
    <w:rsid w:val="00D855CA"/>
    <w:rsid w:val="00D9522B"/>
    <w:rsid w:val="00D960F6"/>
    <w:rsid w:val="00DB2EF4"/>
    <w:rsid w:val="00DC1C7F"/>
    <w:rsid w:val="00DD213E"/>
    <w:rsid w:val="00DD38C4"/>
    <w:rsid w:val="00DE17A8"/>
    <w:rsid w:val="00DE76C5"/>
    <w:rsid w:val="00E05F83"/>
    <w:rsid w:val="00E13DD0"/>
    <w:rsid w:val="00E20B35"/>
    <w:rsid w:val="00E269DA"/>
    <w:rsid w:val="00E34E84"/>
    <w:rsid w:val="00E36944"/>
    <w:rsid w:val="00E4042D"/>
    <w:rsid w:val="00E45648"/>
    <w:rsid w:val="00E467CC"/>
    <w:rsid w:val="00E7524D"/>
    <w:rsid w:val="00E95F22"/>
    <w:rsid w:val="00EA3CD5"/>
    <w:rsid w:val="00EB1E6B"/>
    <w:rsid w:val="00EB5077"/>
    <w:rsid w:val="00ED7B54"/>
    <w:rsid w:val="00EF748C"/>
    <w:rsid w:val="00EF7B2A"/>
    <w:rsid w:val="00EF7B61"/>
    <w:rsid w:val="00F026E1"/>
    <w:rsid w:val="00F04416"/>
    <w:rsid w:val="00F22D3A"/>
    <w:rsid w:val="00F27DD8"/>
    <w:rsid w:val="00F3384C"/>
    <w:rsid w:val="00F5506E"/>
    <w:rsid w:val="00F5573A"/>
    <w:rsid w:val="00F61E5F"/>
    <w:rsid w:val="00F9369A"/>
    <w:rsid w:val="00F93D79"/>
    <w:rsid w:val="00F96025"/>
    <w:rsid w:val="00FA428C"/>
    <w:rsid w:val="00FB1500"/>
    <w:rsid w:val="00FB19C0"/>
    <w:rsid w:val="00FC75E3"/>
    <w:rsid w:val="00FD1B80"/>
    <w:rsid w:val="00FF4CB8"/>
    <w:rsid w:val="00FF4E30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2F2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43D68"/>
    <w:pPr>
      <w:tabs>
        <w:tab w:val="left" w:pos="381"/>
      </w:tabs>
      <w:spacing w:after="120"/>
      <w:ind w:left="450"/>
    </w:pPr>
    <w:rPr>
      <w:color w:val="000000" w:themeColor="text1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39"/>
    <w:rsid w:val="005A0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essamarelic/Downloads/rup_wd_tmpl-3/test/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30</TotalTime>
  <Pages>22</Pages>
  <Words>4292</Words>
  <Characters>24465</Characters>
  <Application>Microsoft Macintosh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&lt;Company Name&gt;</Company>
  <LinksUpToDate>false</LinksUpToDate>
  <CharactersWithSpaces>28700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tessa marelic</dc:creator>
  <cp:keywords/>
  <dc:description/>
  <cp:lastModifiedBy>Xinwei Jiang</cp:lastModifiedBy>
  <cp:revision>6</cp:revision>
  <cp:lastPrinted>1999-10-18T07:22:00Z</cp:lastPrinted>
  <dcterms:created xsi:type="dcterms:W3CDTF">2016-10-23T06:01:00Z</dcterms:created>
  <dcterms:modified xsi:type="dcterms:W3CDTF">2016-10-26T13:57:00Z</dcterms:modified>
</cp:coreProperties>
</file>