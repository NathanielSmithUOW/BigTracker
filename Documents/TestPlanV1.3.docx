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bookmarkStart w:id="0" w:name="_GoBack"/>
      <w:bookmarkEnd w:id="0"/>
      <w:proofErr w:type="spellStart"/>
      <w:r>
        <w:t>BugTracker</w:t>
      </w:r>
      <w:proofErr w:type="spellEnd"/>
    </w:p>
    <w:p w14:paraId="40CF7A5E" w14:textId="77777777" w:rsidR="00422DA6" w:rsidRDefault="00621C63">
      <w:pPr>
        <w:pStyle w:val="Title"/>
        <w:jc w:val="right"/>
      </w:pPr>
      <w:fldSimple w:instr=" TITLE  \* MERGEFORMAT ">
        <w:r w:rsidR="003741EB">
          <w:t>Test Plan</w:t>
        </w:r>
      </w:fldSimple>
    </w:p>
    <w:p w14:paraId="72964A3A" w14:textId="77777777" w:rsidR="00422DA6" w:rsidRDefault="00422DA6"/>
    <w:p w14:paraId="0AAA8A5C" w14:textId="2F0E0B4B" w:rsidR="00422DA6" w:rsidRDefault="00B75970">
      <w:pPr>
        <w:pStyle w:val="Title"/>
        <w:jc w:val="right"/>
        <w:rPr>
          <w:sz w:val="28"/>
        </w:rPr>
      </w:pPr>
      <w:r>
        <w:rPr>
          <w:sz w:val="28"/>
        </w:rPr>
        <w:t>Version 1.</w:t>
      </w:r>
      <w:r w:rsidR="00684A77">
        <w:rPr>
          <w:sz w:val="28"/>
        </w:rPr>
        <w:t>3</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98787A">
      <w:pPr>
        <w:pStyle w:val="InfoBlue"/>
      </w:pPr>
      <w:r>
        <w:t>[Note: The following template is provided for use with the Rational Unified Process.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w:t>
      </w:r>
      <w:proofErr w:type="gramStart"/>
      <w:r>
        <w:t>to</w:t>
      </w:r>
      <w:proofErr w:type="gramEnd"/>
      <w:r>
        <w:t xml:space="preserve"> normal (style=Body Text).]</w:t>
      </w:r>
    </w:p>
    <w:p w14:paraId="7DD397EF" w14:textId="77777777" w:rsidR="00422DA6" w:rsidRDefault="002A6656" w:rsidP="0098787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98787A">
      <w:pPr>
        <w:pStyle w:val="InfoBlue"/>
        <w:sectPr w:rsidR="00422DA6">
          <w:headerReference w:type="default" r:id="rId8"/>
          <w:footerReference w:type="even" r:id="rId9"/>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05610B6D" w:rsidR="00422DA6" w:rsidRDefault="0098787A">
            <w:pPr>
              <w:pStyle w:val="Tabletext"/>
            </w:pPr>
            <w:r>
              <w:t>25/10/2016</w:t>
            </w:r>
          </w:p>
        </w:tc>
        <w:tc>
          <w:tcPr>
            <w:tcW w:w="1152" w:type="dxa"/>
          </w:tcPr>
          <w:p w14:paraId="6AF9B097" w14:textId="76FFFD21" w:rsidR="00422DA6" w:rsidRDefault="0098787A">
            <w:pPr>
              <w:pStyle w:val="Tabletext"/>
            </w:pPr>
            <w:r>
              <w:t>1.1</w:t>
            </w:r>
          </w:p>
        </w:tc>
        <w:tc>
          <w:tcPr>
            <w:tcW w:w="3744" w:type="dxa"/>
          </w:tcPr>
          <w:p w14:paraId="07F8866C" w14:textId="56BFB756" w:rsidR="00422DA6" w:rsidRDefault="0098787A">
            <w:pPr>
              <w:pStyle w:val="Tabletext"/>
            </w:pPr>
            <w:r>
              <w:t>Edit function testing</w:t>
            </w:r>
          </w:p>
        </w:tc>
        <w:tc>
          <w:tcPr>
            <w:tcW w:w="2304" w:type="dxa"/>
          </w:tcPr>
          <w:p w14:paraId="6449908F" w14:textId="13E93A42" w:rsidR="00422DA6" w:rsidRDefault="0098787A">
            <w:pPr>
              <w:pStyle w:val="Tabletext"/>
            </w:pPr>
            <w:proofErr w:type="spellStart"/>
            <w:r>
              <w:t>Xinwei</w:t>
            </w:r>
            <w:proofErr w:type="spellEnd"/>
            <w:r>
              <w:t xml:space="preserve"> Jiang</w:t>
            </w:r>
          </w:p>
        </w:tc>
      </w:tr>
      <w:tr w:rsidR="00422DA6" w14:paraId="0046D9EB" w14:textId="77777777">
        <w:tc>
          <w:tcPr>
            <w:tcW w:w="2304" w:type="dxa"/>
          </w:tcPr>
          <w:p w14:paraId="0CAAB5FF" w14:textId="6C0B8A0F" w:rsidR="00422DA6" w:rsidRDefault="00EC2533">
            <w:pPr>
              <w:pStyle w:val="Tabletext"/>
            </w:pPr>
            <w:r>
              <w:t>26/10/2016</w:t>
            </w:r>
          </w:p>
        </w:tc>
        <w:tc>
          <w:tcPr>
            <w:tcW w:w="1152" w:type="dxa"/>
          </w:tcPr>
          <w:p w14:paraId="0C149ED4" w14:textId="11BC4016" w:rsidR="00422DA6" w:rsidRDefault="00EC2533">
            <w:pPr>
              <w:pStyle w:val="Tabletext"/>
            </w:pPr>
            <w:r>
              <w:t>1.2</w:t>
            </w:r>
          </w:p>
        </w:tc>
        <w:tc>
          <w:tcPr>
            <w:tcW w:w="3744" w:type="dxa"/>
          </w:tcPr>
          <w:p w14:paraId="0E1DDE6B" w14:textId="7DF34F59" w:rsidR="00422DA6" w:rsidRDefault="00EC2533">
            <w:pPr>
              <w:pStyle w:val="Tabletext"/>
            </w:pPr>
            <w:r>
              <w:t>Added functional test cases</w:t>
            </w:r>
          </w:p>
        </w:tc>
        <w:tc>
          <w:tcPr>
            <w:tcW w:w="2304" w:type="dxa"/>
          </w:tcPr>
          <w:p w14:paraId="2AEA7994" w14:textId="7A3814D8" w:rsidR="00422DA6" w:rsidRDefault="00EC2533">
            <w:pPr>
              <w:pStyle w:val="Tabletext"/>
            </w:pPr>
            <w:r>
              <w:t>Tessa</w:t>
            </w:r>
          </w:p>
        </w:tc>
      </w:tr>
      <w:tr w:rsidR="00422DA6" w14:paraId="10CC0DD4" w14:textId="77777777">
        <w:tc>
          <w:tcPr>
            <w:tcW w:w="2304" w:type="dxa"/>
          </w:tcPr>
          <w:p w14:paraId="3922B3DC" w14:textId="38F56B64" w:rsidR="00422DA6" w:rsidRDefault="002E269E">
            <w:pPr>
              <w:pStyle w:val="Tabletext"/>
            </w:pPr>
            <w:r>
              <w:t>26/10/2016</w:t>
            </w:r>
          </w:p>
        </w:tc>
        <w:tc>
          <w:tcPr>
            <w:tcW w:w="1152" w:type="dxa"/>
          </w:tcPr>
          <w:p w14:paraId="035ACE34" w14:textId="3A25B23F" w:rsidR="00422DA6" w:rsidRDefault="002E269E">
            <w:pPr>
              <w:pStyle w:val="Tabletext"/>
            </w:pPr>
            <w:r>
              <w:t>1.3</w:t>
            </w:r>
          </w:p>
        </w:tc>
        <w:tc>
          <w:tcPr>
            <w:tcW w:w="3744" w:type="dxa"/>
          </w:tcPr>
          <w:p w14:paraId="4DA54322" w14:textId="5333E956" w:rsidR="00422DA6" w:rsidRDefault="002E269E">
            <w:pPr>
              <w:pStyle w:val="Tabletext"/>
            </w:pPr>
            <w:r>
              <w:t>Added Performance, Security, User Interface test cases</w:t>
            </w:r>
          </w:p>
        </w:tc>
        <w:tc>
          <w:tcPr>
            <w:tcW w:w="2304" w:type="dxa"/>
          </w:tcPr>
          <w:p w14:paraId="580D4990" w14:textId="098B68E7" w:rsidR="00422DA6" w:rsidRDefault="002E269E">
            <w:pPr>
              <w:pStyle w:val="Tabletext"/>
            </w:pPr>
            <w:r>
              <w:t>Tessa</w:t>
            </w: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7F5C0972" w14:textId="77777777" w:rsidR="00B466DD" w:rsidRDefault="002A6656">
      <w:pPr>
        <w:pStyle w:val="TOC1"/>
        <w:tabs>
          <w:tab w:val="left" w:pos="432"/>
        </w:tabs>
        <w:rPr>
          <w:rFonts w:asciiTheme="minorHAnsi" w:hAnsiTheme="minorHAnsi" w:cstheme="minorBidi"/>
          <w:noProof/>
          <w:sz w:val="24"/>
          <w:szCs w:val="24"/>
        </w:rPr>
      </w:pPr>
      <w:r>
        <w:fldChar w:fldCharType="begin"/>
      </w:r>
      <w:r>
        <w:instrText xml:space="preserve"> TOC \o "1-3" </w:instrText>
      </w:r>
      <w:r>
        <w:fldChar w:fldCharType="separate"/>
      </w:r>
      <w:r w:rsidR="00B466DD">
        <w:rPr>
          <w:noProof/>
        </w:rPr>
        <w:t>1.</w:t>
      </w:r>
      <w:r w:rsidR="00B466DD">
        <w:rPr>
          <w:rFonts w:asciiTheme="minorHAnsi" w:hAnsiTheme="minorHAnsi" w:cstheme="minorBidi"/>
          <w:noProof/>
          <w:sz w:val="24"/>
          <w:szCs w:val="24"/>
        </w:rPr>
        <w:tab/>
      </w:r>
      <w:r w:rsidR="00B466DD">
        <w:rPr>
          <w:noProof/>
        </w:rPr>
        <w:t>Introduction</w:t>
      </w:r>
      <w:r w:rsidR="00B466DD">
        <w:rPr>
          <w:noProof/>
        </w:rPr>
        <w:tab/>
      </w:r>
      <w:r w:rsidR="00B466DD">
        <w:rPr>
          <w:noProof/>
        </w:rPr>
        <w:fldChar w:fldCharType="begin"/>
      </w:r>
      <w:r w:rsidR="00B466DD">
        <w:rPr>
          <w:noProof/>
        </w:rPr>
        <w:instrText xml:space="preserve"> PAGEREF _Toc465287298 \h </w:instrText>
      </w:r>
      <w:r w:rsidR="00B466DD">
        <w:rPr>
          <w:noProof/>
        </w:rPr>
      </w:r>
      <w:r w:rsidR="00B466DD">
        <w:rPr>
          <w:noProof/>
        </w:rPr>
        <w:fldChar w:fldCharType="separate"/>
      </w:r>
      <w:r w:rsidR="00B466DD">
        <w:rPr>
          <w:noProof/>
        </w:rPr>
        <w:t>4</w:t>
      </w:r>
      <w:r w:rsidR="00B466DD">
        <w:rPr>
          <w:noProof/>
        </w:rPr>
        <w:fldChar w:fldCharType="end"/>
      </w:r>
    </w:p>
    <w:p w14:paraId="08E35992" w14:textId="77777777" w:rsidR="00B466DD" w:rsidRDefault="00B466DD">
      <w:pPr>
        <w:pStyle w:val="TOC2"/>
        <w:tabs>
          <w:tab w:val="left" w:pos="1000"/>
        </w:tabs>
        <w:rPr>
          <w:rFonts w:asciiTheme="minorHAnsi" w:hAnsiTheme="minorHAnsi" w:cstheme="minorBidi"/>
          <w:noProof/>
          <w:sz w:val="24"/>
          <w:szCs w:val="24"/>
        </w:rPr>
      </w:pPr>
      <w:r>
        <w:rPr>
          <w:noProof/>
        </w:rPr>
        <w:t>1.1</w:t>
      </w:r>
      <w:r>
        <w:rPr>
          <w:rFonts w:asciiTheme="minorHAnsi" w:hAnsiTheme="minorHAnsi" w:cstheme="minorBidi"/>
          <w:noProof/>
          <w:sz w:val="24"/>
          <w:szCs w:val="24"/>
        </w:rPr>
        <w:tab/>
      </w:r>
      <w:r>
        <w:rPr>
          <w:noProof/>
        </w:rPr>
        <w:t>Purpose</w:t>
      </w:r>
      <w:r>
        <w:rPr>
          <w:noProof/>
        </w:rPr>
        <w:tab/>
      </w:r>
      <w:r>
        <w:rPr>
          <w:noProof/>
        </w:rPr>
        <w:fldChar w:fldCharType="begin"/>
      </w:r>
      <w:r>
        <w:rPr>
          <w:noProof/>
        </w:rPr>
        <w:instrText xml:space="preserve"> PAGEREF _Toc465287299 \h </w:instrText>
      </w:r>
      <w:r>
        <w:rPr>
          <w:noProof/>
        </w:rPr>
      </w:r>
      <w:r>
        <w:rPr>
          <w:noProof/>
        </w:rPr>
        <w:fldChar w:fldCharType="separate"/>
      </w:r>
      <w:r>
        <w:rPr>
          <w:noProof/>
        </w:rPr>
        <w:t>4</w:t>
      </w:r>
      <w:r>
        <w:rPr>
          <w:noProof/>
        </w:rPr>
        <w:fldChar w:fldCharType="end"/>
      </w:r>
    </w:p>
    <w:p w14:paraId="14EFF2F5" w14:textId="77777777" w:rsidR="00B466DD" w:rsidRDefault="00B466DD">
      <w:pPr>
        <w:pStyle w:val="TOC2"/>
        <w:tabs>
          <w:tab w:val="left" w:pos="1000"/>
        </w:tabs>
        <w:rPr>
          <w:rFonts w:asciiTheme="minorHAnsi" w:hAnsiTheme="minorHAnsi" w:cstheme="minorBidi"/>
          <w:noProof/>
          <w:sz w:val="24"/>
          <w:szCs w:val="24"/>
        </w:rPr>
      </w:pPr>
      <w:r>
        <w:rPr>
          <w:noProof/>
        </w:rPr>
        <w:t>1.2</w:t>
      </w:r>
      <w:r>
        <w:rPr>
          <w:rFonts w:asciiTheme="minorHAnsi" w:hAnsiTheme="minorHAnsi" w:cstheme="minorBidi"/>
          <w:noProof/>
          <w:sz w:val="24"/>
          <w:szCs w:val="24"/>
        </w:rPr>
        <w:tab/>
      </w:r>
      <w:r>
        <w:rPr>
          <w:noProof/>
        </w:rPr>
        <w:t>Background</w:t>
      </w:r>
      <w:r>
        <w:rPr>
          <w:noProof/>
        </w:rPr>
        <w:tab/>
      </w:r>
      <w:r>
        <w:rPr>
          <w:noProof/>
        </w:rPr>
        <w:fldChar w:fldCharType="begin"/>
      </w:r>
      <w:r>
        <w:rPr>
          <w:noProof/>
        </w:rPr>
        <w:instrText xml:space="preserve"> PAGEREF _Toc465287300 \h </w:instrText>
      </w:r>
      <w:r>
        <w:rPr>
          <w:noProof/>
        </w:rPr>
      </w:r>
      <w:r>
        <w:rPr>
          <w:noProof/>
        </w:rPr>
        <w:fldChar w:fldCharType="separate"/>
      </w:r>
      <w:r>
        <w:rPr>
          <w:noProof/>
        </w:rPr>
        <w:t>4</w:t>
      </w:r>
      <w:r>
        <w:rPr>
          <w:noProof/>
        </w:rPr>
        <w:fldChar w:fldCharType="end"/>
      </w:r>
    </w:p>
    <w:p w14:paraId="54486E54" w14:textId="77777777" w:rsidR="00B466DD" w:rsidRDefault="00B466DD">
      <w:pPr>
        <w:pStyle w:val="TOC2"/>
        <w:tabs>
          <w:tab w:val="left" w:pos="1000"/>
        </w:tabs>
        <w:rPr>
          <w:rFonts w:asciiTheme="minorHAnsi" w:hAnsiTheme="minorHAnsi" w:cstheme="minorBidi"/>
          <w:noProof/>
          <w:sz w:val="24"/>
          <w:szCs w:val="24"/>
        </w:rPr>
      </w:pPr>
      <w:r>
        <w:rPr>
          <w:noProof/>
        </w:rPr>
        <w:t>1.3</w:t>
      </w:r>
      <w:r>
        <w:rPr>
          <w:rFonts w:asciiTheme="minorHAnsi" w:hAnsiTheme="minorHAnsi" w:cstheme="minorBidi"/>
          <w:noProof/>
          <w:sz w:val="24"/>
          <w:szCs w:val="24"/>
        </w:rPr>
        <w:tab/>
      </w:r>
      <w:r>
        <w:rPr>
          <w:noProof/>
        </w:rPr>
        <w:t>Scope</w:t>
      </w:r>
      <w:r>
        <w:rPr>
          <w:noProof/>
        </w:rPr>
        <w:tab/>
      </w:r>
      <w:r>
        <w:rPr>
          <w:noProof/>
        </w:rPr>
        <w:fldChar w:fldCharType="begin"/>
      </w:r>
      <w:r>
        <w:rPr>
          <w:noProof/>
        </w:rPr>
        <w:instrText xml:space="preserve"> PAGEREF _Toc465287301 \h </w:instrText>
      </w:r>
      <w:r>
        <w:rPr>
          <w:noProof/>
        </w:rPr>
      </w:r>
      <w:r>
        <w:rPr>
          <w:noProof/>
        </w:rPr>
        <w:fldChar w:fldCharType="separate"/>
      </w:r>
      <w:r>
        <w:rPr>
          <w:noProof/>
        </w:rPr>
        <w:t>5</w:t>
      </w:r>
      <w:r>
        <w:rPr>
          <w:noProof/>
        </w:rPr>
        <w:fldChar w:fldCharType="end"/>
      </w:r>
    </w:p>
    <w:p w14:paraId="79BD77BC" w14:textId="77777777" w:rsidR="00B466DD" w:rsidRDefault="00B466DD">
      <w:pPr>
        <w:pStyle w:val="TOC2"/>
        <w:tabs>
          <w:tab w:val="left" w:pos="1000"/>
        </w:tabs>
        <w:rPr>
          <w:rFonts w:asciiTheme="minorHAnsi" w:hAnsiTheme="minorHAnsi" w:cstheme="minorBidi"/>
          <w:noProof/>
          <w:sz w:val="24"/>
          <w:szCs w:val="24"/>
        </w:rPr>
      </w:pPr>
      <w:r>
        <w:rPr>
          <w:noProof/>
        </w:rPr>
        <w:t>1.4</w:t>
      </w:r>
      <w:r>
        <w:rPr>
          <w:rFonts w:asciiTheme="minorHAnsi" w:hAnsiTheme="minorHAnsi" w:cstheme="minorBidi"/>
          <w:noProof/>
          <w:sz w:val="24"/>
          <w:szCs w:val="24"/>
        </w:rPr>
        <w:tab/>
      </w:r>
      <w:r>
        <w:rPr>
          <w:noProof/>
        </w:rPr>
        <w:t>Project Identification</w:t>
      </w:r>
      <w:r>
        <w:rPr>
          <w:noProof/>
        </w:rPr>
        <w:tab/>
      </w:r>
      <w:r>
        <w:rPr>
          <w:noProof/>
        </w:rPr>
        <w:fldChar w:fldCharType="begin"/>
      </w:r>
      <w:r>
        <w:rPr>
          <w:noProof/>
        </w:rPr>
        <w:instrText xml:space="preserve"> PAGEREF _Toc465287302 \h </w:instrText>
      </w:r>
      <w:r>
        <w:rPr>
          <w:noProof/>
        </w:rPr>
      </w:r>
      <w:r>
        <w:rPr>
          <w:noProof/>
        </w:rPr>
        <w:fldChar w:fldCharType="separate"/>
      </w:r>
      <w:r>
        <w:rPr>
          <w:noProof/>
        </w:rPr>
        <w:t>6</w:t>
      </w:r>
      <w:r>
        <w:rPr>
          <w:noProof/>
        </w:rPr>
        <w:fldChar w:fldCharType="end"/>
      </w:r>
    </w:p>
    <w:p w14:paraId="74A764B9" w14:textId="77777777" w:rsidR="00B466DD" w:rsidRDefault="00B466DD">
      <w:pPr>
        <w:pStyle w:val="TOC1"/>
        <w:tabs>
          <w:tab w:val="left" w:pos="432"/>
        </w:tabs>
        <w:rPr>
          <w:rFonts w:asciiTheme="minorHAnsi" w:hAnsiTheme="minorHAnsi" w:cstheme="minorBidi"/>
          <w:noProof/>
          <w:sz w:val="24"/>
          <w:szCs w:val="24"/>
        </w:rPr>
      </w:pPr>
      <w:r>
        <w:rPr>
          <w:noProof/>
        </w:rPr>
        <w:t>2.</w:t>
      </w:r>
      <w:r>
        <w:rPr>
          <w:rFonts w:asciiTheme="minorHAnsi" w:hAnsiTheme="minorHAnsi" w:cstheme="minorBidi"/>
          <w:noProof/>
          <w:sz w:val="24"/>
          <w:szCs w:val="24"/>
        </w:rPr>
        <w:tab/>
      </w:r>
      <w:r>
        <w:rPr>
          <w:noProof/>
        </w:rPr>
        <w:t>Requirements for Test</w:t>
      </w:r>
      <w:r>
        <w:rPr>
          <w:noProof/>
        </w:rPr>
        <w:tab/>
      </w:r>
      <w:r>
        <w:rPr>
          <w:noProof/>
        </w:rPr>
        <w:fldChar w:fldCharType="begin"/>
      </w:r>
      <w:r>
        <w:rPr>
          <w:noProof/>
        </w:rPr>
        <w:instrText xml:space="preserve"> PAGEREF _Toc465287303 \h </w:instrText>
      </w:r>
      <w:r>
        <w:rPr>
          <w:noProof/>
        </w:rPr>
      </w:r>
      <w:r>
        <w:rPr>
          <w:noProof/>
        </w:rPr>
        <w:fldChar w:fldCharType="separate"/>
      </w:r>
      <w:r>
        <w:rPr>
          <w:noProof/>
        </w:rPr>
        <w:t>7</w:t>
      </w:r>
      <w:r>
        <w:rPr>
          <w:noProof/>
        </w:rPr>
        <w:fldChar w:fldCharType="end"/>
      </w:r>
    </w:p>
    <w:p w14:paraId="54D0101B" w14:textId="77777777" w:rsidR="00B466DD" w:rsidRDefault="00B466DD">
      <w:pPr>
        <w:pStyle w:val="TOC1"/>
        <w:tabs>
          <w:tab w:val="left" w:pos="432"/>
        </w:tabs>
        <w:rPr>
          <w:rFonts w:asciiTheme="minorHAnsi" w:hAnsiTheme="minorHAnsi" w:cstheme="minorBidi"/>
          <w:noProof/>
          <w:sz w:val="24"/>
          <w:szCs w:val="24"/>
        </w:rPr>
      </w:pPr>
      <w:r>
        <w:rPr>
          <w:noProof/>
        </w:rPr>
        <w:t>3.</w:t>
      </w:r>
      <w:r>
        <w:rPr>
          <w:rFonts w:asciiTheme="minorHAnsi" w:hAnsiTheme="minorHAnsi" w:cstheme="minorBidi"/>
          <w:noProof/>
          <w:sz w:val="24"/>
          <w:szCs w:val="24"/>
        </w:rPr>
        <w:tab/>
      </w:r>
      <w:r>
        <w:rPr>
          <w:noProof/>
        </w:rPr>
        <w:t>Test Strategy</w:t>
      </w:r>
      <w:r>
        <w:rPr>
          <w:noProof/>
        </w:rPr>
        <w:tab/>
      </w:r>
      <w:r>
        <w:rPr>
          <w:noProof/>
        </w:rPr>
        <w:fldChar w:fldCharType="begin"/>
      </w:r>
      <w:r>
        <w:rPr>
          <w:noProof/>
        </w:rPr>
        <w:instrText xml:space="preserve"> PAGEREF _Toc465287304 \h </w:instrText>
      </w:r>
      <w:r>
        <w:rPr>
          <w:noProof/>
        </w:rPr>
      </w:r>
      <w:r>
        <w:rPr>
          <w:noProof/>
        </w:rPr>
        <w:fldChar w:fldCharType="separate"/>
      </w:r>
      <w:r>
        <w:rPr>
          <w:noProof/>
        </w:rPr>
        <w:t>9</w:t>
      </w:r>
      <w:r>
        <w:rPr>
          <w:noProof/>
        </w:rPr>
        <w:fldChar w:fldCharType="end"/>
      </w:r>
    </w:p>
    <w:p w14:paraId="4D06C23C" w14:textId="77777777" w:rsidR="00B466DD" w:rsidRDefault="00B466DD">
      <w:pPr>
        <w:pStyle w:val="TOC3"/>
        <w:rPr>
          <w:rFonts w:asciiTheme="minorHAnsi" w:hAnsiTheme="minorHAnsi" w:cstheme="minorBidi"/>
          <w:noProof/>
          <w:sz w:val="24"/>
          <w:szCs w:val="24"/>
        </w:rPr>
      </w:pPr>
      <w:r>
        <w:rPr>
          <w:noProof/>
        </w:rPr>
        <w:t>3.1.1</w:t>
      </w:r>
      <w:r>
        <w:rPr>
          <w:rFonts w:asciiTheme="minorHAnsi" w:hAnsiTheme="minorHAnsi" w:cstheme="minorBidi"/>
          <w:noProof/>
          <w:sz w:val="24"/>
          <w:szCs w:val="24"/>
        </w:rPr>
        <w:tab/>
      </w:r>
      <w:r>
        <w:rPr>
          <w:noProof/>
        </w:rPr>
        <w:t>Data and Database Integrity Testing</w:t>
      </w:r>
      <w:r>
        <w:rPr>
          <w:noProof/>
        </w:rPr>
        <w:tab/>
      </w:r>
      <w:r>
        <w:rPr>
          <w:noProof/>
        </w:rPr>
        <w:fldChar w:fldCharType="begin"/>
      </w:r>
      <w:r>
        <w:rPr>
          <w:noProof/>
        </w:rPr>
        <w:instrText xml:space="preserve"> PAGEREF _Toc465287305 \h </w:instrText>
      </w:r>
      <w:r>
        <w:rPr>
          <w:noProof/>
        </w:rPr>
      </w:r>
      <w:r>
        <w:rPr>
          <w:noProof/>
        </w:rPr>
        <w:fldChar w:fldCharType="separate"/>
      </w:r>
      <w:r>
        <w:rPr>
          <w:noProof/>
        </w:rPr>
        <w:t>9</w:t>
      </w:r>
      <w:r>
        <w:rPr>
          <w:noProof/>
        </w:rPr>
        <w:fldChar w:fldCharType="end"/>
      </w:r>
    </w:p>
    <w:p w14:paraId="17565D41" w14:textId="77777777" w:rsidR="00B466DD" w:rsidRDefault="00B466DD">
      <w:pPr>
        <w:pStyle w:val="TOC3"/>
        <w:rPr>
          <w:rFonts w:asciiTheme="minorHAnsi" w:hAnsiTheme="minorHAnsi" w:cstheme="minorBidi"/>
          <w:noProof/>
          <w:sz w:val="24"/>
          <w:szCs w:val="24"/>
        </w:rPr>
      </w:pPr>
      <w:r>
        <w:rPr>
          <w:noProof/>
        </w:rPr>
        <w:t>3.1.2</w:t>
      </w:r>
      <w:r>
        <w:rPr>
          <w:rFonts w:asciiTheme="minorHAnsi" w:hAnsiTheme="minorHAnsi" w:cstheme="minorBidi"/>
          <w:noProof/>
          <w:sz w:val="24"/>
          <w:szCs w:val="24"/>
        </w:rPr>
        <w:tab/>
      </w:r>
      <w:r>
        <w:rPr>
          <w:noProof/>
        </w:rPr>
        <w:t>Functional Testing</w:t>
      </w:r>
      <w:r>
        <w:rPr>
          <w:noProof/>
        </w:rPr>
        <w:tab/>
      </w:r>
      <w:r>
        <w:rPr>
          <w:noProof/>
        </w:rPr>
        <w:fldChar w:fldCharType="begin"/>
      </w:r>
      <w:r>
        <w:rPr>
          <w:noProof/>
        </w:rPr>
        <w:instrText xml:space="preserve"> PAGEREF _Toc465287306 \h </w:instrText>
      </w:r>
      <w:r>
        <w:rPr>
          <w:noProof/>
        </w:rPr>
      </w:r>
      <w:r>
        <w:rPr>
          <w:noProof/>
        </w:rPr>
        <w:fldChar w:fldCharType="separate"/>
      </w:r>
      <w:r>
        <w:rPr>
          <w:noProof/>
        </w:rPr>
        <w:t>9</w:t>
      </w:r>
      <w:r>
        <w:rPr>
          <w:noProof/>
        </w:rPr>
        <w:fldChar w:fldCharType="end"/>
      </w:r>
    </w:p>
    <w:p w14:paraId="674437D7" w14:textId="77777777" w:rsidR="00B466DD" w:rsidRDefault="00B466DD">
      <w:pPr>
        <w:pStyle w:val="TOC3"/>
        <w:rPr>
          <w:rFonts w:asciiTheme="minorHAnsi" w:hAnsiTheme="minorHAnsi" w:cstheme="minorBidi"/>
          <w:noProof/>
          <w:sz w:val="24"/>
          <w:szCs w:val="24"/>
        </w:rPr>
      </w:pPr>
      <w:r>
        <w:rPr>
          <w:noProof/>
        </w:rPr>
        <w:t>3.1.3</w:t>
      </w:r>
      <w:r>
        <w:rPr>
          <w:rFonts w:asciiTheme="minorHAnsi" w:hAnsiTheme="minorHAnsi" w:cstheme="minorBidi"/>
          <w:noProof/>
          <w:sz w:val="24"/>
          <w:szCs w:val="24"/>
        </w:rPr>
        <w:tab/>
      </w:r>
      <w:r>
        <w:rPr>
          <w:noProof/>
        </w:rPr>
        <w:t>User Interface Testing</w:t>
      </w:r>
      <w:r>
        <w:rPr>
          <w:noProof/>
        </w:rPr>
        <w:tab/>
      </w:r>
      <w:r>
        <w:rPr>
          <w:noProof/>
        </w:rPr>
        <w:fldChar w:fldCharType="begin"/>
      </w:r>
      <w:r>
        <w:rPr>
          <w:noProof/>
        </w:rPr>
        <w:instrText xml:space="preserve"> PAGEREF _Toc465287307 \h </w:instrText>
      </w:r>
      <w:r>
        <w:rPr>
          <w:noProof/>
        </w:rPr>
      </w:r>
      <w:r>
        <w:rPr>
          <w:noProof/>
        </w:rPr>
        <w:fldChar w:fldCharType="separate"/>
      </w:r>
      <w:r>
        <w:rPr>
          <w:noProof/>
        </w:rPr>
        <w:t>17</w:t>
      </w:r>
      <w:r>
        <w:rPr>
          <w:noProof/>
        </w:rPr>
        <w:fldChar w:fldCharType="end"/>
      </w:r>
    </w:p>
    <w:p w14:paraId="3F1F19E8" w14:textId="77777777" w:rsidR="00B466DD" w:rsidRDefault="00B466DD">
      <w:pPr>
        <w:pStyle w:val="TOC3"/>
        <w:rPr>
          <w:rFonts w:asciiTheme="minorHAnsi" w:hAnsiTheme="minorHAnsi" w:cstheme="minorBidi"/>
          <w:noProof/>
          <w:sz w:val="24"/>
          <w:szCs w:val="24"/>
        </w:rPr>
      </w:pPr>
      <w:r>
        <w:rPr>
          <w:noProof/>
        </w:rPr>
        <w:t>3.1.4</w:t>
      </w:r>
      <w:r>
        <w:rPr>
          <w:rFonts w:asciiTheme="minorHAnsi" w:hAnsiTheme="minorHAnsi" w:cstheme="minorBidi"/>
          <w:noProof/>
          <w:sz w:val="24"/>
          <w:szCs w:val="24"/>
        </w:rPr>
        <w:tab/>
      </w:r>
      <w:r>
        <w:rPr>
          <w:noProof/>
        </w:rPr>
        <w:t>Performance Testing</w:t>
      </w:r>
      <w:r>
        <w:rPr>
          <w:noProof/>
        </w:rPr>
        <w:tab/>
      </w:r>
      <w:r>
        <w:rPr>
          <w:noProof/>
        </w:rPr>
        <w:fldChar w:fldCharType="begin"/>
      </w:r>
      <w:r>
        <w:rPr>
          <w:noProof/>
        </w:rPr>
        <w:instrText xml:space="preserve"> PAGEREF _Toc465287308 \h </w:instrText>
      </w:r>
      <w:r>
        <w:rPr>
          <w:noProof/>
        </w:rPr>
      </w:r>
      <w:r>
        <w:rPr>
          <w:noProof/>
        </w:rPr>
        <w:fldChar w:fldCharType="separate"/>
      </w:r>
      <w:r>
        <w:rPr>
          <w:noProof/>
        </w:rPr>
        <w:t>18</w:t>
      </w:r>
      <w:r>
        <w:rPr>
          <w:noProof/>
        </w:rPr>
        <w:fldChar w:fldCharType="end"/>
      </w:r>
    </w:p>
    <w:p w14:paraId="2731BB37" w14:textId="77777777" w:rsidR="00B466DD" w:rsidRDefault="00B466DD">
      <w:pPr>
        <w:pStyle w:val="TOC3"/>
        <w:rPr>
          <w:rFonts w:asciiTheme="minorHAnsi" w:hAnsiTheme="minorHAnsi" w:cstheme="minorBidi"/>
          <w:noProof/>
          <w:sz w:val="24"/>
          <w:szCs w:val="24"/>
        </w:rPr>
      </w:pPr>
      <w:r>
        <w:rPr>
          <w:noProof/>
        </w:rPr>
        <w:t>3.1.5</w:t>
      </w:r>
      <w:r>
        <w:rPr>
          <w:rFonts w:asciiTheme="minorHAnsi" w:hAnsiTheme="minorHAnsi" w:cstheme="minorBidi"/>
          <w:noProof/>
          <w:sz w:val="24"/>
          <w:szCs w:val="24"/>
        </w:rPr>
        <w:tab/>
      </w:r>
      <w:r>
        <w:rPr>
          <w:noProof/>
        </w:rPr>
        <w:t>Security and Access Control Testing</w:t>
      </w:r>
      <w:r>
        <w:rPr>
          <w:noProof/>
        </w:rPr>
        <w:tab/>
      </w:r>
      <w:r>
        <w:rPr>
          <w:noProof/>
        </w:rPr>
        <w:fldChar w:fldCharType="begin"/>
      </w:r>
      <w:r>
        <w:rPr>
          <w:noProof/>
        </w:rPr>
        <w:instrText xml:space="preserve"> PAGEREF _Toc465287309 \h </w:instrText>
      </w:r>
      <w:r>
        <w:rPr>
          <w:noProof/>
        </w:rPr>
      </w:r>
      <w:r>
        <w:rPr>
          <w:noProof/>
        </w:rPr>
        <w:fldChar w:fldCharType="separate"/>
      </w:r>
      <w:r>
        <w:rPr>
          <w:noProof/>
        </w:rPr>
        <w:t>19</w:t>
      </w:r>
      <w:r>
        <w:rPr>
          <w:noProof/>
        </w:rPr>
        <w:fldChar w:fldCharType="end"/>
      </w:r>
    </w:p>
    <w:p w14:paraId="39E7EFF8" w14:textId="77777777" w:rsidR="00B466DD" w:rsidRDefault="00B466DD">
      <w:pPr>
        <w:pStyle w:val="TOC2"/>
        <w:tabs>
          <w:tab w:val="left" w:pos="1000"/>
        </w:tabs>
        <w:rPr>
          <w:rFonts w:asciiTheme="minorHAnsi" w:hAnsiTheme="minorHAnsi" w:cstheme="minorBidi"/>
          <w:noProof/>
          <w:sz w:val="24"/>
          <w:szCs w:val="24"/>
        </w:rPr>
      </w:pPr>
      <w:r>
        <w:rPr>
          <w:noProof/>
        </w:rPr>
        <w:t>3.2</w:t>
      </w:r>
      <w:r>
        <w:rPr>
          <w:rFonts w:asciiTheme="minorHAnsi" w:hAnsiTheme="minorHAnsi" w:cstheme="minorBidi"/>
          <w:noProof/>
          <w:sz w:val="24"/>
          <w:szCs w:val="24"/>
        </w:rPr>
        <w:tab/>
      </w:r>
      <w:r>
        <w:rPr>
          <w:noProof/>
        </w:rPr>
        <w:t>Tools</w:t>
      </w:r>
      <w:r>
        <w:rPr>
          <w:noProof/>
        </w:rPr>
        <w:tab/>
      </w:r>
      <w:r>
        <w:rPr>
          <w:noProof/>
        </w:rPr>
        <w:fldChar w:fldCharType="begin"/>
      </w:r>
      <w:r>
        <w:rPr>
          <w:noProof/>
        </w:rPr>
        <w:instrText xml:space="preserve"> PAGEREF _Toc465287310 \h </w:instrText>
      </w:r>
      <w:r>
        <w:rPr>
          <w:noProof/>
        </w:rPr>
      </w:r>
      <w:r>
        <w:rPr>
          <w:noProof/>
        </w:rPr>
        <w:fldChar w:fldCharType="separate"/>
      </w:r>
      <w:r>
        <w:rPr>
          <w:noProof/>
        </w:rPr>
        <w:t>20</w:t>
      </w:r>
      <w:r>
        <w:rPr>
          <w:noProof/>
        </w:rPr>
        <w:fldChar w:fldCharType="end"/>
      </w:r>
    </w:p>
    <w:p w14:paraId="11EDBF69" w14:textId="77777777" w:rsidR="00B466DD" w:rsidRDefault="00B466DD">
      <w:pPr>
        <w:pStyle w:val="TOC1"/>
        <w:tabs>
          <w:tab w:val="left" w:pos="432"/>
        </w:tabs>
        <w:rPr>
          <w:rFonts w:asciiTheme="minorHAnsi" w:hAnsiTheme="minorHAnsi" w:cstheme="minorBidi"/>
          <w:noProof/>
          <w:sz w:val="24"/>
          <w:szCs w:val="24"/>
        </w:rPr>
      </w:pPr>
      <w:r>
        <w:rPr>
          <w:noProof/>
        </w:rPr>
        <w:t>4.</w:t>
      </w:r>
      <w:r>
        <w:rPr>
          <w:rFonts w:asciiTheme="minorHAnsi" w:hAnsiTheme="minorHAnsi" w:cstheme="minorBidi"/>
          <w:noProof/>
          <w:sz w:val="24"/>
          <w:szCs w:val="24"/>
        </w:rPr>
        <w:tab/>
      </w:r>
      <w:r>
        <w:rPr>
          <w:noProof/>
        </w:rPr>
        <w:t>Resources</w:t>
      </w:r>
      <w:r>
        <w:rPr>
          <w:noProof/>
        </w:rPr>
        <w:tab/>
      </w:r>
      <w:r>
        <w:rPr>
          <w:noProof/>
        </w:rPr>
        <w:fldChar w:fldCharType="begin"/>
      </w:r>
      <w:r>
        <w:rPr>
          <w:noProof/>
        </w:rPr>
        <w:instrText xml:space="preserve"> PAGEREF _Toc465287311 \h </w:instrText>
      </w:r>
      <w:r>
        <w:rPr>
          <w:noProof/>
        </w:rPr>
      </w:r>
      <w:r>
        <w:rPr>
          <w:noProof/>
        </w:rPr>
        <w:fldChar w:fldCharType="separate"/>
      </w:r>
      <w:r>
        <w:rPr>
          <w:noProof/>
        </w:rPr>
        <w:t>21</w:t>
      </w:r>
      <w:r>
        <w:rPr>
          <w:noProof/>
        </w:rPr>
        <w:fldChar w:fldCharType="end"/>
      </w:r>
    </w:p>
    <w:p w14:paraId="68D4C91A" w14:textId="77777777" w:rsidR="00B466DD" w:rsidRDefault="00B466DD">
      <w:pPr>
        <w:pStyle w:val="TOC2"/>
        <w:tabs>
          <w:tab w:val="left" w:pos="1000"/>
        </w:tabs>
        <w:rPr>
          <w:rFonts w:asciiTheme="minorHAnsi" w:hAnsiTheme="minorHAnsi" w:cstheme="minorBidi"/>
          <w:noProof/>
          <w:sz w:val="24"/>
          <w:szCs w:val="24"/>
        </w:rPr>
      </w:pPr>
      <w:r>
        <w:rPr>
          <w:noProof/>
        </w:rPr>
        <w:t>4.1</w:t>
      </w:r>
      <w:r>
        <w:rPr>
          <w:rFonts w:asciiTheme="minorHAnsi" w:hAnsiTheme="minorHAnsi" w:cstheme="minorBidi"/>
          <w:noProof/>
          <w:sz w:val="24"/>
          <w:szCs w:val="24"/>
        </w:rPr>
        <w:tab/>
      </w:r>
      <w:r>
        <w:rPr>
          <w:noProof/>
        </w:rPr>
        <w:t>Workers</w:t>
      </w:r>
      <w:r>
        <w:rPr>
          <w:noProof/>
        </w:rPr>
        <w:tab/>
      </w:r>
      <w:r>
        <w:rPr>
          <w:noProof/>
        </w:rPr>
        <w:fldChar w:fldCharType="begin"/>
      </w:r>
      <w:r>
        <w:rPr>
          <w:noProof/>
        </w:rPr>
        <w:instrText xml:space="preserve"> PAGEREF _Toc465287312 \h </w:instrText>
      </w:r>
      <w:r>
        <w:rPr>
          <w:noProof/>
        </w:rPr>
      </w:r>
      <w:r>
        <w:rPr>
          <w:noProof/>
        </w:rPr>
        <w:fldChar w:fldCharType="separate"/>
      </w:r>
      <w:r>
        <w:rPr>
          <w:noProof/>
        </w:rPr>
        <w:t>21</w:t>
      </w:r>
      <w:r>
        <w:rPr>
          <w:noProof/>
        </w:rPr>
        <w:fldChar w:fldCharType="end"/>
      </w:r>
    </w:p>
    <w:p w14:paraId="4633DFDC" w14:textId="77777777" w:rsidR="00B466DD" w:rsidRDefault="00B466DD">
      <w:pPr>
        <w:pStyle w:val="TOC2"/>
        <w:tabs>
          <w:tab w:val="left" w:pos="1000"/>
        </w:tabs>
        <w:rPr>
          <w:rFonts w:asciiTheme="minorHAnsi" w:hAnsiTheme="minorHAnsi" w:cstheme="minorBidi"/>
          <w:noProof/>
          <w:sz w:val="24"/>
          <w:szCs w:val="24"/>
        </w:rPr>
      </w:pPr>
      <w:r>
        <w:rPr>
          <w:noProof/>
        </w:rPr>
        <w:t>4.2</w:t>
      </w:r>
      <w:r>
        <w:rPr>
          <w:rFonts w:asciiTheme="minorHAnsi" w:hAnsiTheme="minorHAnsi" w:cstheme="minorBidi"/>
          <w:noProof/>
          <w:sz w:val="24"/>
          <w:szCs w:val="24"/>
        </w:rPr>
        <w:tab/>
      </w:r>
      <w:r>
        <w:rPr>
          <w:noProof/>
        </w:rPr>
        <w:t>Project Milestones</w:t>
      </w:r>
      <w:r>
        <w:rPr>
          <w:noProof/>
        </w:rPr>
        <w:tab/>
      </w:r>
      <w:r>
        <w:rPr>
          <w:noProof/>
        </w:rPr>
        <w:fldChar w:fldCharType="begin"/>
      </w:r>
      <w:r>
        <w:rPr>
          <w:noProof/>
        </w:rPr>
        <w:instrText xml:space="preserve"> PAGEREF _Toc465287313 \h </w:instrText>
      </w:r>
      <w:r>
        <w:rPr>
          <w:noProof/>
        </w:rPr>
      </w:r>
      <w:r>
        <w:rPr>
          <w:noProof/>
        </w:rPr>
        <w:fldChar w:fldCharType="separate"/>
      </w:r>
      <w:r>
        <w:rPr>
          <w:noProof/>
        </w:rPr>
        <w:t>23</w:t>
      </w:r>
      <w:r>
        <w:rPr>
          <w:noProof/>
        </w:rPr>
        <w:fldChar w:fldCharType="end"/>
      </w:r>
    </w:p>
    <w:p w14:paraId="4F1FC699" w14:textId="77777777" w:rsidR="00B466DD" w:rsidRDefault="00B466DD">
      <w:pPr>
        <w:pStyle w:val="TOC1"/>
        <w:tabs>
          <w:tab w:val="left" w:pos="432"/>
        </w:tabs>
        <w:rPr>
          <w:rFonts w:asciiTheme="minorHAnsi" w:hAnsiTheme="minorHAnsi" w:cstheme="minorBidi"/>
          <w:noProof/>
          <w:sz w:val="24"/>
          <w:szCs w:val="24"/>
        </w:rPr>
      </w:pPr>
      <w:r>
        <w:rPr>
          <w:noProof/>
        </w:rPr>
        <w:t>5.</w:t>
      </w:r>
      <w:r>
        <w:rPr>
          <w:rFonts w:asciiTheme="minorHAnsi" w:hAnsiTheme="minorHAnsi" w:cstheme="minorBidi"/>
          <w:noProof/>
          <w:sz w:val="24"/>
          <w:szCs w:val="24"/>
        </w:rPr>
        <w:tab/>
      </w:r>
      <w:r>
        <w:rPr>
          <w:noProof/>
        </w:rPr>
        <w:t>Deliverables</w:t>
      </w:r>
      <w:r>
        <w:rPr>
          <w:noProof/>
        </w:rPr>
        <w:tab/>
      </w:r>
      <w:r>
        <w:rPr>
          <w:noProof/>
        </w:rPr>
        <w:fldChar w:fldCharType="begin"/>
      </w:r>
      <w:r>
        <w:rPr>
          <w:noProof/>
        </w:rPr>
        <w:instrText xml:space="preserve"> PAGEREF _Toc465287314 \h </w:instrText>
      </w:r>
      <w:r>
        <w:rPr>
          <w:noProof/>
        </w:rPr>
      </w:r>
      <w:r>
        <w:rPr>
          <w:noProof/>
        </w:rPr>
        <w:fldChar w:fldCharType="separate"/>
      </w:r>
      <w:r>
        <w:rPr>
          <w:noProof/>
        </w:rPr>
        <w:t>24</w:t>
      </w:r>
      <w:r>
        <w:rPr>
          <w:noProof/>
        </w:rPr>
        <w:fldChar w:fldCharType="end"/>
      </w:r>
    </w:p>
    <w:p w14:paraId="1112C6F5" w14:textId="77777777" w:rsidR="00B466DD" w:rsidRDefault="00B466DD">
      <w:pPr>
        <w:pStyle w:val="TOC2"/>
        <w:tabs>
          <w:tab w:val="left" w:pos="1000"/>
        </w:tabs>
        <w:rPr>
          <w:rFonts w:asciiTheme="minorHAnsi" w:hAnsiTheme="minorHAnsi" w:cstheme="minorBidi"/>
          <w:noProof/>
          <w:sz w:val="24"/>
          <w:szCs w:val="24"/>
        </w:rPr>
      </w:pPr>
      <w:r>
        <w:rPr>
          <w:noProof/>
        </w:rPr>
        <w:t>5.1</w:t>
      </w:r>
      <w:r>
        <w:rPr>
          <w:rFonts w:asciiTheme="minorHAnsi" w:hAnsiTheme="minorHAnsi" w:cstheme="minorBidi"/>
          <w:noProof/>
          <w:sz w:val="24"/>
          <w:szCs w:val="24"/>
        </w:rPr>
        <w:tab/>
      </w:r>
      <w:r>
        <w:rPr>
          <w:noProof/>
        </w:rPr>
        <w:t>Test Logs</w:t>
      </w:r>
      <w:r>
        <w:rPr>
          <w:noProof/>
        </w:rPr>
        <w:tab/>
      </w:r>
      <w:r>
        <w:rPr>
          <w:noProof/>
        </w:rPr>
        <w:fldChar w:fldCharType="begin"/>
      </w:r>
      <w:r>
        <w:rPr>
          <w:noProof/>
        </w:rPr>
        <w:instrText xml:space="preserve"> PAGEREF _Toc465287315 \h </w:instrText>
      </w:r>
      <w:r>
        <w:rPr>
          <w:noProof/>
        </w:rPr>
      </w:r>
      <w:r>
        <w:rPr>
          <w:noProof/>
        </w:rPr>
        <w:fldChar w:fldCharType="separate"/>
      </w:r>
      <w:r>
        <w:rPr>
          <w:noProof/>
        </w:rPr>
        <w:t>24</w:t>
      </w:r>
      <w:r>
        <w:rPr>
          <w:noProof/>
        </w:rPr>
        <w:fldChar w:fldCharType="end"/>
      </w:r>
    </w:p>
    <w:p w14:paraId="186763A6" w14:textId="77777777" w:rsidR="00B466DD" w:rsidRDefault="00B466DD">
      <w:pPr>
        <w:pStyle w:val="TOC2"/>
        <w:tabs>
          <w:tab w:val="left" w:pos="1000"/>
        </w:tabs>
        <w:rPr>
          <w:rFonts w:asciiTheme="minorHAnsi" w:hAnsiTheme="minorHAnsi" w:cstheme="minorBidi"/>
          <w:noProof/>
          <w:sz w:val="24"/>
          <w:szCs w:val="24"/>
        </w:rPr>
      </w:pPr>
      <w:r>
        <w:rPr>
          <w:noProof/>
        </w:rPr>
        <w:t>5.2</w:t>
      </w:r>
      <w:r>
        <w:rPr>
          <w:rFonts w:asciiTheme="minorHAnsi" w:hAnsiTheme="minorHAnsi" w:cstheme="minorBidi"/>
          <w:noProof/>
          <w:sz w:val="24"/>
          <w:szCs w:val="24"/>
        </w:rPr>
        <w:tab/>
      </w:r>
      <w:r>
        <w:rPr>
          <w:noProof/>
        </w:rPr>
        <w:t>Defect Reports</w:t>
      </w:r>
      <w:r>
        <w:rPr>
          <w:noProof/>
        </w:rPr>
        <w:tab/>
      </w:r>
      <w:r>
        <w:rPr>
          <w:noProof/>
        </w:rPr>
        <w:fldChar w:fldCharType="begin"/>
      </w:r>
      <w:r>
        <w:rPr>
          <w:noProof/>
        </w:rPr>
        <w:instrText xml:space="preserve"> PAGEREF _Toc465287316 \h </w:instrText>
      </w:r>
      <w:r>
        <w:rPr>
          <w:noProof/>
        </w:rPr>
      </w:r>
      <w:r>
        <w:rPr>
          <w:noProof/>
        </w:rPr>
        <w:fldChar w:fldCharType="separate"/>
      </w:r>
      <w:r>
        <w:rPr>
          <w:noProof/>
        </w:rPr>
        <w:t>24</w:t>
      </w:r>
      <w:r>
        <w:rPr>
          <w:noProof/>
        </w:rPr>
        <w:fldChar w:fldCharType="end"/>
      </w:r>
    </w:p>
    <w:p w14:paraId="6A1E53EE" w14:textId="77777777" w:rsidR="00422DA6" w:rsidRDefault="002A6656">
      <w:pPr>
        <w:pStyle w:val="MainTitle"/>
        <w:ind w:left="450" w:firstLine="450"/>
      </w:pPr>
      <w:r>
        <w:fldChar w:fldCharType="end"/>
      </w:r>
      <w:r>
        <w:br w:type="page"/>
      </w:r>
      <w:r w:rsidR="00951B84">
        <w:lastRenderedPageBreak/>
        <w:fldChar w:fldCharType="begin"/>
      </w:r>
      <w:r w:rsidR="00951B84">
        <w:instrText xml:space="preserve"> TITLE  \* MERGEFORMAT </w:instrText>
      </w:r>
      <w:r w:rsidR="00951B84">
        <w:fldChar w:fldCharType="separate"/>
      </w:r>
      <w:r w:rsidR="003741EB">
        <w:t>Test Plan</w:t>
      </w:r>
      <w:r w:rsidR="00951B84">
        <w:fldChar w:fldCharType="end"/>
      </w:r>
    </w:p>
    <w:p w14:paraId="2886B0EC" w14:textId="77777777" w:rsidR="00422DA6" w:rsidRDefault="002A6656">
      <w:pPr>
        <w:pStyle w:val="Heading1"/>
      </w:pPr>
      <w:bookmarkStart w:id="1" w:name="_Toc433104436"/>
      <w:bookmarkStart w:id="2" w:name="_Toc465287298"/>
      <w:r>
        <w:t>Introduction</w:t>
      </w:r>
      <w:bookmarkEnd w:id="1"/>
      <w:bookmarkEnd w:id="2"/>
    </w:p>
    <w:p w14:paraId="523E10F2" w14:textId="77777777" w:rsidR="00422DA6" w:rsidRDefault="002A6656">
      <w:pPr>
        <w:pStyle w:val="Heading2"/>
      </w:pPr>
      <w:bookmarkStart w:id="3" w:name="_Toc314978528"/>
      <w:bookmarkStart w:id="4" w:name="_Toc324843634"/>
      <w:bookmarkStart w:id="5" w:name="_Toc324851941"/>
      <w:bookmarkStart w:id="6" w:name="_Toc324915524"/>
      <w:bookmarkStart w:id="7" w:name="_Toc433104437"/>
      <w:bookmarkStart w:id="8" w:name="_Toc465287299"/>
      <w:r>
        <w:t>Purpose</w:t>
      </w:r>
      <w:bookmarkEnd w:id="3"/>
      <w:bookmarkEnd w:id="4"/>
      <w:bookmarkEnd w:id="5"/>
      <w:bookmarkEnd w:id="6"/>
      <w:bookmarkEnd w:id="7"/>
      <w:bookmarkEnd w:id="8"/>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25371839"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C2533">
        <w:t>Tests</w:t>
      </w:r>
      <w:r w:rsidR="003E0F8D">
        <w:t xml:space="preserve"> will </w:t>
      </w:r>
      <w:r w:rsidR="00EC2533">
        <w:t xml:space="preserve">be run to </w:t>
      </w:r>
      <w:r w:rsidR="003E0F8D">
        <w:t xml:space="preserve">intentionally produce errors </w:t>
      </w:r>
      <w:r w:rsidR="00EC2533">
        <w:t>along with tests to produce expected results</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98787A">
      <w:pPr>
        <w:pStyle w:val="InfoBlue"/>
      </w:pPr>
      <w:r w:rsidRPr="00585BA1">
        <w:t>•</w:t>
      </w:r>
      <w:r w:rsidRPr="00585BA1">
        <w:tab/>
        <w:t>[Identify existing project information and the software components that should be tested.</w:t>
      </w:r>
    </w:p>
    <w:p w14:paraId="1E713C3D" w14:textId="77777777" w:rsidR="00422DA6" w:rsidRPr="00585BA1" w:rsidRDefault="002A6656" w:rsidP="0098787A">
      <w:pPr>
        <w:pStyle w:val="InfoBlue"/>
      </w:pPr>
      <w:r w:rsidRPr="00585BA1">
        <w:t>•</w:t>
      </w:r>
      <w:r w:rsidRPr="00585BA1">
        <w:tab/>
        <w:t>List the recommended Requirements for Test (high level).</w:t>
      </w:r>
    </w:p>
    <w:p w14:paraId="7920B145" w14:textId="77777777" w:rsidR="00422DA6" w:rsidRPr="00585BA1" w:rsidRDefault="002A6656" w:rsidP="0098787A">
      <w:pPr>
        <w:pStyle w:val="InfoBlue"/>
      </w:pPr>
      <w:r w:rsidRPr="00585BA1">
        <w:t>•</w:t>
      </w:r>
      <w:r w:rsidRPr="00585BA1">
        <w:tab/>
        <w:t>Recommend and describe the testing strategies to be employed.</w:t>
      </w:r>
    </w:p>
    <w:p w14:paraId="763D9E59" w14:textId="77777777" w:rsidR="00422DA6" w:rsidRPr="00585BA1" w:rsidRDefault="002A6656" w:rsidP="0098787A">
      <w:pPr>
        <w:pStyle w:val="InfoBlue"/>
      </w:pPr>
      <w:r w:rsidRPr="00585BA1">
        <w:t>•</w:t>
      </w:r>
      <w:r w:rsidRPr="00585BA1">
        <w:tab/>
        <w:t>Identify the required resources and provide an estimate of the test efforts.</w:t>
      </w:r>
    </w:p>
    <w:p w14:paraId="34F0A6F5" w14:textId="77777777" w:rsidR="00422DA6" w:rsidRDefault="002A6656" w:rsidP="0098787A">
      <w:pPr>
        <w:pStyle w:val="InfoBlue"/>
      </w:pPr>
      <w:r w:rsidRPr="00585BA1">
        <w:t>•</w:t>
      </w:r>
      <w:r w:rsidRPr="00585BA1">
        <w:tab/>
        <w:t>List the deliverable elements of the test project]</w:t>
      </w:r>
    </w:p>
    <w:p w14:paraId="0F41CAC4" w14:textId="60290626" w:rsidR="00422DA6" w:rsidRDefault="002A6656">
      <w:pPr>
        <w:pStyle w:val="Heading2"/>
      </w:pPr>
      <w:bookmarkStart w:id="9" w:name="_Toc314978529"/>
      <w:bookmarkStart w:id="10" w:name="_Toc324843635"/>
      <w:bookmarkStart w:id="11" w:name="_Toc324851942"/>
      <w:bookmarkStart w:id="12" w:name="_Toc324915525"/>
      <w:bookmarkStart w:id="13" w:name="_Toc433104438"/>
      <w:bookmarkStart w:id="14" w:name="_Toc465287300"/>
      <w:r>
        <w:t>Background</w:t>
      </w:r>
      <w:bookmarkEnd w:id="9"/>
      <w:bookmarkEnd w:id="10"/>
      <w:bookmarkEnd w:id="11"/>
      <w:bookmarkEnd w:id="12"/>
      <w:bookmarkEnd w:id="13"/>
      <w:bookmarkEnd w:id="14"/>
    </w:p>
    <w:p w14:paraId="2C4F06FF" w14:textId="77777777" w:rsidR="008276B1" w:rsidRDefault="00443D68" w:rsidP="0098787A">
      <w:pPr>
        <w:pStyle w:val="InfoBlue"/>
      </w:pPr>
      <w:bookmarkStart w:id="15"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98787A">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 xml:space="preserve">September </w:t>
      </w:r>
      <w:proofErr w:type="gramStart"/>
      <w:r w:rsidR="00EB1E6B">
        <w:t>2016</w:t>
      </w:r>
      <w:r w:rsidR="00322BE7">
        <w:t>,</w:t>
      </w:r>
      <w:proofErr w:type="gramEnd"/>
      <w:r w:rsidR="00322BE7">
        <w:t xml:space="preserve">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98787A">
      <w:pPr>
        <w:pStyle w:val="InfoBlue"/>
      </w:pPr>
      <w:r w:rsidRPr="00585BA1">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6" w:name="_Toc324843636"/>
      <w:bookmarkStart w:id="17" w:name="_Toc324851943"/>
      <w:bookmarkStart w:id="18" w:name="_Toc324915526"/>
      <w:bookmarkStart w:id="19" w:name="_Toc433104439"/>
      <w:bookmarkStart w:id="20" w:name="_Toc465287301"/>
      <w:r>
        <w:lastRenderedPageBreak/>
        <w:t>Scope</w:t>
      </w:r>
      <w:bookmarkEnd w:id="15"/>
      <w:bookmarkEnd w:id="16"/>
      <w:bookmarkEnd w:id="17"/>
      <w:bookmarkEnd w:id="18"/>
      <w:bookmarkEnd w:id="19"/>
      <w:bookmarkEnd w:id="20"/>
    </w:p>
    <w:p w14:paraId="638E3CB5" w14:textId="3FADDDF5" w:rsidR="00235551" w:rsidRDefault="00235551" w:rsidP="0098787A">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w:t>
      </w:r>
      <w:proofErr w:type="gramStart"/>
      <w:r w:rsidR="00EB1E6B">
        <w:t>used,</w:t>
      </w:r>
      <w:proofErr w:type="gramEnd"/>
      <w:r w:rsidR="00EB1E6B">
        <w:t xml:space="preserve">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98787A">
      <w:pPr>
        <w:pStyle w:val="InfoBlue"/>
      </w:pPr>
      <w:r w:rsidRPr="004019CC">
        <w:t>[Describe the stages of testing</w:t>
      </w:r>
      <w:r w:rsidRPr="004019CC">
        <w:softHyphen/>
      </w:r>
      <w:r w:rsidRPr="004019CC">
        <w:sym w:font="Symbol" w:char="F0BE"/>
      </w:r>
      <w:r w:rsidRPr="004019CC">
        <w:t>for example, Unit, Integration, or System</w:t>
      </w:r>
      <w:r w:rsidRPr="004019CC">
        <w:sym w:font="Symbol" w:char="F0BE"/>
      </w:r>
      <w:r w:rsidRPr="004019CC">
        <w:t>and the types of testing that will be addressed by this plan, such as Function or Performance.</w:t>
      </w:r>
    </w:p>
    <w:p w14:paraId="2C62AE27" w14:textId="77777777" w:rsidR="00422DA6" w:rsidRPr="004019CC" w:rsidRDefault="002A6656" w:rsidP="0098787A">
      <w:pPr>
        <w:pStyle w:val="InfoBlue"/>
      </w:pPr>
      <w:r w:rsidRPr="004019CC">
        <w:t>Provide a brief list of the target-of-test’s features and functions that will or will not be tested.</w:t>
      </w:r>
    </w:p>
    <w:p w14:paraId="60BFD81F" w14:textId="77777777" w:rsidR="00422DA6" w:rsidRPr="004019CC" w:rsidRDefault="002A6656" w:rsidP="0098787A">
      <w:pPr>
        <w:pStyle w:val="InfoBlue"/>
      </w:pPr>
      <w:r w:rsidRPr="004019CC">
        <w:t>List any assumptions made during the development of this document that may impact the design, development or implementation of testing.</w:t>
      </w:r>
    </w:p>
    <w:p w14:paraId="3AD301D1" w14:textId="73D3558C" w:rsidR="00422DA6" w:rsidRPr="004019CC" w:rsidRDefault="002A6656" w:rsidP="0098787A">
      <w:pPr>
        <w:pStyle w:val="InfoBlue"/>
      </w:pPr>
      <w:bookmarkStart w:id="21" w:name="_Toc310151047"/>
      <w:bookmarkStart w:id="22" w:name="_Toc311023319"/>
      <w:bookmarkStart w:id="23" w:name="_Toc312136438"/>
      <w:bookmarkStart w:id="24" w:name="_Toc312220589"/>
      <w:bookmarkStart w:id="25" w:name="_Toc312220705"/>
      <w:bookmarkStart w:id="26" w:name="_Toc312224719"/>
      <w:bookmarkStart w:id="27" w:name="_Toc312225256"/>
      <w:bookmarkStart w:id="28" w:name="_Toc312228779"/>
      <w:bookmarkStart w:id="29" w:name="_Toc313334711"/>
      <w:bookmarkStart w:id="30" w:name="_Toc313334859"/>
      <w:bookmarkStart w:id="31" w:name="_Toc313335212"/>
      <w:bookmarkStart w:id="32" w:name="_Toc313776701"/>
      <w:bookmarkStart w:id="33" w:name="_Toc313777210"/>
      <w:bookmarkStart w:id="34" w:name="_Toc313781051"/>
      <w:bookmarkStart w:id="35" w:name="_Toc313781235"/>
      <w:bookmarkStart w:id="36" w:name="_Toc313784418"/>
      <w:bookmarkStart w:id="37" w:name="_Toc313852395"/>
      <w:bookmarkStart w:id="38" w:name="_Toc313864405"/>
      <w:bookmarkStart w:id="39" w:name="_Toc313864830"/>
      <w:bookmarkStart w:id="40" w:name="_Toc313864934"/>
      <w:bookmarkStart w:id="41" w:name="_Toc313875029"/>
      <w:bookmarkStart w:id="42" w:name="_Toc313875137"/>
      <w:bookmarkStart w:id="43" w:name="_Toc314992124"/>
      <w:bookmarkStart w:id="44" w:name="_Toc314992272"/>
      <w:bookmarkStart w:id="45" w:name="_Toc314992363"/>
      <w:bookmarkStart w:id="46" w:name="_Toc317585074"/>
      <w:r w:rsidRPr="004019CC">
        <w:t>List any risks or contingencies that may affect the design, development or implementation of testing</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4019CC">
        <w:t>.</w:t>
      </w:r>
    </w:p>
    <w:p w14:paraId="4BF97FA0" w14:textId="77777777" w:rsidR="00422DA6" w:rsidRPr="004019CC" w:rsidRDefault="002A6656" w:rsidP="0098787A">
      <w:pPr>
        <w:pStyle w:val="InfoBlue"/>
      </w:pPr>
      <w:r w:rsidRPr="004019CC">
        <w:t>List any constraints that ma</w:t>
      </w:r>
      <w:bookmarkStart w:id="47" w:name="_Toc314978531"/>
      <w:r w:rsidRPr="004019CC">
        <w:t>y affect the design, development or implementation of testing]</w:t>
      </w:r>
      <w:bookmarkStart w:id="48" w:name="_Toc324843637"/>
      <w:bookmarkStart w:id="49" w:name="_Toc324851944"/>
      <w:bookmarkStart w:id="50" w:name="_Toc324915527"/>
      <w:bookmarkStart w:id="51" w:name="_Toc433104440"/>
    </w:p>
    <w:p w14:paraId="3DA1E8A7" w14:textId="2B525108" w:rsidR="00422DA6" w:rsidRDefault="002A6656">
      <w:pPr>
        <w:pStyle w:val="Heading2"/>
        <w:numPr>
          <w:ilvl w:val="1"/>
          <w:numId w:val="1"/>
        </w:numPr>
        <w:ind w:left="720" w:hanging="720"/>
      </w:pPr>
      <w:r>
        <w:br w:type="page"/>
      </w:r>
      <w:bookmarkStart w:id="52" w:name="_Toc465287302"/>
      <w:r>
        <w:lastRenderedPageBreak/>
        <w:t>Project Identification</w:t>
      </w:r>
      <w:bookmarkEnd w:id="47"/>
      <w:bookmarkEnd w:id="48"/>
      <w:bookmarkEnd w:id="49"/>
      <w:bookmarkEnd w:id="50"/>
      <w:bookmarkEnd w:id="51"/>
      <w:bookmarkEnd w:id="52"/>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98787A">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3" w:name="_Toc314978532"/>
      <w:bookmarkStart w:id="54" w:name="_Toc324843638"/>
      <w:bookmarkStart w:id="55" w:name="_Toc324851945"/>
      <w:bookmarkStart w:id="56" w:name="_Toc324915528"/>
      <w:bookmarkStart w:id="57" w:name="_Toc433104441"/>
      <w:r>
        <w:br w:type="page"/>
      </w:r>
      <w:bookmarkStart w:id="58" w:name="_Toc465287303"/>
      <w:r>
        <w:lastRenderedPageBreak/>
        <w:t>Requirements</w:t>
      </w:r>
      <w:bookmarkEnd w:id="53"/>
      <w:bookmarkEnd w:id="54"/>
      <w:bookmarkEnd w:id="55"/>
      <w:bookmarkEnd w:id="56"/>
      <w:bookmarkEnd w:id="57"/>
      <w:r>
        <w:t xml:space="preserve"> for Test</w:t>
      </w:r>
      <w:bookmarkEnd w:id="58"/>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 xml:space="preserve">The system will provide a user of any type with a </w:t>
      </w:r>
      <w:proofErr w:type="spellStart"/>
      <w:r>
        <w:t>gui</w:t>
      </w:r>
      <w:proofErr w:type="spellEnd"/>
      <w:r>
        <w:t xml:space="preserve">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3089DBBD" w:rsidR="00D21184" w:rsidRDefault="00F61E5F" w:rsidP="00F61E5F">
      <w:pPr>
        <w:pStyle w:val="BodyText"/>
        <w:ind w:left="2160" w:hanging="1440"/>
      </w:pPr>
      <w:r>
        <w:t>Use Case 3:</w:t>
      </w:r>
      <w:r w:rsidR="00D21184">
        <w:tab/>
      </w:r>
      <w:r w:rsidR="0098787A" w:rsidRPr="0098787A">
        <w:t>The system should provide any user with a GUI to modify their own profile details, name, E-mail, profile picture and subscriptions.</w:t>
      </w:r>
    </w:p>
    <w:p w14:paraId="33BF9EE1" w14:textId="62B80314" w:rsidR="0098787A" w:rsidRDefault="0098787A" w:rsidP="00F61E5F">
      <w:pPr>
        <w:pStyle w:val="BodyText"/>
        <w:ind w:left="2160" w:hanging="1440"/>
        <w:rPr>
          <w:rFonts w:eastAsia="Calibri"/>
          <w:szCs w:val="24"/>
          <w:lang w:val="en-AU"/>
        </w:rPr>
      </w:pPr>
      <w:r>
        <w:t xml:space="preserve">Use Case </w:t>
      </w:r>
      <w:r w:rsidR="00D312E2">
        <w:t>3:</w:t>
      </w:r>
      <w:r w:rsidR="00D312E2">
        <w:tab/>
      </w:r>
      <w:r w:rsidR="00D312E2" w:rsidRPr="00D312E2">
        <w:t>The system should provide any user with a GUI to modify their own password</w:t>
      </w:r>
      <w:r w:rsidR="00D312E2">
        <w:t>.</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 xml:space="preserve">Reporter, Developer, </w:t>
      </w:r>
      <w:proofErr w:type="spellStart"/>
      <w:r w:rsidR="00AE5814" w:rsidRPr="000B08B2">
        <w:rPr>
          <w:rFonts w:eastAsia="Calibri"/>
          <w:szCs w:val="24"/>
          <w:lang w:val="en-AU"/>
        </w:rPr>
        <w:t>Triager</w:t>
      </w:r>
      <w:proofErr w:type="spellEnd"/>
      <w:r w:rsidR="00AE5814" w:rsidRPr="000B08B2">
        <w:rPr>
          <w:rFonts w:eastAsia="Calibri"/>
          <w:szCs w:val="24"/>
          <w:lang w:val="en-AU"/>
        </w:rPr>
        <w:t>,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61F8940"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w:t>
      </w:r>
      <w:proofErr w:type="spellStart"/>
      <w:r w:rsidR="00940DDF" w:rsidRPr="009377D1">
        <w:rPr>
          <w:rFonts w:eastAsia="Calibri"/>
          <w:szCs w:val="24"/>
          <w:lang w:val="en-AU"/>
        </w:rPr>
        <w:t>Triager</w:t>
      </w:r>
      <w:proofErr w:type="spellEnd"/>
      <w:r w:rsidR="00940DDF" w:rsidRPr="009377D1">
        <w:rPr>
          <w:rFonts w:eastAsia="Calibri"/>
          <w:szCs w:val="24"/>
          <w:lang w:val="en-AU"/>
        </w:rPr>
        <w:t xml:space="preserve">,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w:t>
      </w:r>
      <w:proofErr w:type="spellStart"/>
      <w:r>
        <w:rPr>
          <w:rFonts w:eastAsia="Calibri"/>
          <w:szCs w:val="24"/>
          <w:lang w:val="en-AU"/>
        </w:rPr>
        <w:t>gui</w:t>
      </w:r>
      <w:proofErr w:type="spellEnd"/>
      <w:r>
        <w:rPr>
          <w:rFonts w:eastAsia="Calibri"/>
          <w:szCs w:val="24"/>
          <w:lang w:val="en-AU"/>
        </w:rPr>
        <w:t xml:space="preserve">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22E111FA"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 xml:space="preserve">The system should provide a </w:t>
      </w:r>
      <w:proofErr w:type="spellStart"/>
      <w:r w:rsidRPr="00143477">
        <w:rPr>
          <w:rFonts w:eastAsia="Calibri"/>
          <w:szCs w:val="24"/>
          <w:lang w:val="en-AU"/>
        </w:rPr>
        <w:t>Triager</w:t>
      </w:r>
      <w:proofErr w:type="spellEnd"/>
      <w:r w:rsidRPr="00143477">
        <w:rPr>
          <w:rFonts w:eastAsia="Calibri"/>
          <w:szCs w:val="24"/>
          <w:lang w:val="en-AU"/>
        </w:rPr>
        <w:t xml:space="preserve"> with a GUI to Assign bugs to developers. </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t>Use Case 19:</w:t>
      </w:r>
      <w:r>
        <w:rPr>
          <w:rFonts w:eastAsia="Calibri"/>
          <w:szCs w:val="24"/>
          <w:lang w:val="en-AU"/>
        </w:rPr>
        <w:tab/>
      </w:r>
      <w:r w:rsidRPr="009D6FA3">
        <w:rPr>
          <w:rFonts w:eastAsia="Calibri"/>
          <w:szCs w:val="24"/>
          <w:lang w:val="en-AU"/>
        </w:rPr>
        <w:t xml:space="preserve">The system should provide a </w:t>
      </w:r>
      <w:proofErr w:type="spellStart"/>
      <w:r w:rsidRPr="009D6FA3">
        <w:rPr>
          <w:rFonts w:eastAsia="Calibri"/>
          <w:szCs w:val="24"/>
          <w:lang w:val="en-AU"/>
        </w:rPr>
        <w:t>Triager</w:t>
      </w:r>
      <w:proofErr w:type="spellEnd"/>
      <w:r w:rsidRPr="009D6FA3">
        <w:rPr>
          <w:rFonts w:eastAsia="Calibri"/>
          <w:szCs w:val="24"/>
          <w:lang w:val="en-AU"/>
        </w:rPr>
        <w:t xml:space="preserve">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485295">
        <w:rPr>
          <w:rFonts w:eastAsia="Calibri"/>
          <w:szCs w:val="24"/>
          <w:lang w:val="en-AU"/>
        </w:rPr>
        <w:t xml:space="preserve">The system should provide a </w:t>
      </w:r>
      <w:proofErr w:type="spellStart"/>
      <w:r w:rsidRPr="00485295">
        <w:rPr>
          <w:rFonts w:eastAsia="Calibri"/>
          <w:szCs w:val="24"/>
          <w:lang w:val="en-AU"/>
        </w:rPr>
        <w:t>Triager</w:t>
      </w:r>
      <w:proofErr w:type="spellEnd"/>
      <w:r w:rsidRPr="00485295">
        <w:rPr>
          <w:rFonts w:eastAsia="Calibri"/>
          <w:szCs w:val="24"/>
          <w:lang w:val="en-AU"/>
        </w:rPr>
        <w:t xml:space="preserve"> with a GUI to view current bugs assigned to each developer.</w:t>
      </w:r>
    </w:p>
    <w:p w14:paraId="3568DEBC" w14:textId="6A1B4050" w:rsidR="00C939A7" w:rsidRPr="00FC4826" w:rsidRDefault="00A670A5" w:rsidP="00FC4826">
      <w:pPr>
        <w:pStyle w:val="BodyText"/>
        <w:ind w:left="2160" w:hanging="1440"/>
        <w:rPr>
          <w:rFonts w:eastAsia="Calibri" w:cs="Arial"/>
          <w:szCs w:val="24"/>
        </w:rPr>
      </w:pPr>
      <w:r>
        <w:rPr>
          <w:rFonts w:eastAsia="Calibri"/>
          <w:szCs w:val="24"/>
          <w:lang w:val="en-AU"/>
        </w:rPr>
        <w:lastRenderedPageBreak/>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55ABF364" w:rsidR="00B045FA" w:rsidRPr="00B045FA" w:rsidRDefault="00125EA1" w:rsidP="00B045FA">
      <w:pPr>
        <w:pStyle w:val="BodyText"/>
        <w:numPr>
          <w:ilvl w:val="0"/>
          <w:numId w:val="22"/>
        </w:numPr>
        <w:rPr>
          <w:rFonts w:eastAsia="Calibri"/>
          <w:szCs w:val="24"/>
          <w:lang w:val="en-AU"/>
        </w:rPr>
      </w:pPr>
      <w:r w:rsidRPr="00512A08">
        <w:rPr>
          <w:rFonts w:eastAsia="Calibri"/>
          <w:szCs w:val="24"/>
        </w:rPr>
        <w:t xml:space="preserve">The system should generate a report within no more than </w:t>
      </w:r>
      <w:r w:rsidR="00FC4826">
        <w:rPr>
          <w:rFonts w:eastAsia="Calibri"/>
          <w:szCs w:val="24"/>
        </w:rPr>
        <w:t>3 seconds</w:t>
      </w:r>
      <w:r w:rsidRPr="00512A08">
        <w:rPr>
          <w:rFonts w:eastAsia="Calibri"/>
          <w:szCs w:val="24"/>
        </w:rPr>
        <w:t>.</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0E0228D6" w14:textId="0A1F8BCF" w:rsidR="00422DA6" w:rsidRDefault="002A6656" w:rsidP="00B73F96">
      <w:pPr>
        <w:pStyle w:val="Heading1"/>
        <w:numPr>
          <w:ilvl w:val="0"/>
          <w:numId w:val="2"/>
        </w:numPr>
      </w:pPr>
      <w:bookmarkStart w:id="59" w:name="_Toc314978533"/>
      <w:bookmarkStart w:id="60" w:name="_Toc324843639"/>
      <w:bookmarkStart w:id="61" w:name="_Toc324851946"/>
      <w:bookmarkStart w:id="62" w:name="_Toc324915529"/>
      <w:bookmarkStart w:id="63" w:name="_Toc433104442"/>
      <w:r>
        <w:br w:type="page"/>
      </w:r>
      <w:bookmarkStart w:id="64" w:name="_Toc465287304"/>
      <w:r>
        <w:lastRenderedPageBreak/>
        <w:t>Test Strategy</w:t>
      </w:r>
      <w:bookmarkEnd w:id="59"/>
      <w:bookmarkEnd w:id="60"/>
      <w:bookmarkEnd w:id="61"/>
      <w:bookmarkEnd w:id="62"/>
      <w:bookmarkEnd w:id="63"/>
      <w:bookmarkEnd w:id="64"/>
    </w:p>
    <w:p w14:paraId="208B5EF2" w14:textId="44769BEB" w:rsidR="0066631D" w:rsidRDefault="00EA3CD5" w:rsidP="0098787A">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98787A">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693FF9C7" w14:textId="4CC895E4" w:rsidR="00422DA6" w:rsidRDefault="00C415CE" w:rsidP="009F4639">
      <w:pPr>
        <w:pStyle w:val="InfoBlue"/>
      </w:pPr>
      <w:r w:rsidRPr="002C0927">
        <w:t xml:space="preserve"> </w:t>
      </w:r>
      <w:bookmarkStart w:id="65" w:name="_Toc314978535"/>
    </w:p>
    <w:p w14:paraId="565E410D" w14:textId="77777777" w:rsidR="00422DA6" w:rsidRDefault="002A6656">
      <w:pPr>
        <w:pStyle w:val="Heading3"/>
      </w:pPr>
      <w:bookmarkStart w:id="66" w:name="_Toc324843641"/>
      <w:bookmarkStart w:id="67" w:name="_Toc324851948"/>
      <w:bookmarkStart w:id="68" w:name="_Toc324915531"/>
      <w:bookmarkStart w:id="69" w:name="_Toc433104444"/>
      <w:bookmarkStart w:id="70" w:name="_Toc465287305"/>
      <w:r>
        <w:t>Data and Database Integrity Testing</w:t>
      </w:r>
      <w:bookmarkEnd w:id="66"/>
      <w:bookmarkEnd w:id="67"/>
      <w:bookmarkEnd w:id="68"/>
      <w:bookmarkEnd w:id="69"/>
      <w:bookmarkEnd w:id="70"/>
    </w:p>
    <w:p w14:paraId="082BBFBE" w14:textId="11679C04" w:rsidR="00C42567" w:rsidRDefault="00C42567" w:rsidP="0098787A">
      <w:pPr>
        <w:pStyle w:val="InfoBlue"/>
      </w:pPr>
      <w:r>
        <w:t xml:space="preserve">The database class will use </w:t>
      </w:r>
    </w:p>
    <w:p w14:paraId="78F26FED" w14:textId="77777777" w:rsidR="00422DA6" w:rsidRDefault="002A6656" w:rsidP="0098787A">
      <w:pPr>
        <w:pStyle w:val="InfoBlue"/>
      </w:pPr>
      <w:r>
        <w:t xml:space="preserve">[The databases and the database processes should be tested as a subsystem within the </w:t>
      </w:r>
      <w:r w:rsidR="00951B84">
        <w:fldChar w:fldCharType="begin"/>
      </w:r>
      <w:r w:rsidR="00951B84">
        <w:instrText xml:space="preserve"> SUBJECT  \* MERGEFORMAT </w:instrText>
      </w:r>
      <w:r w:rsidR="00951B84">
        <w:fldChar w:fldCharType="separate"/>
      </w:r>
      <w:r w:rsidR="003741EB">
        <w:t>&lt;</w:t>
      </w:r>
      <w:r w:rsidR="003741EB" w:rsidRPr="003741EB">
        <w:rPr>
          <w:b/>
          <w:bCs/>
        </w:rPr>
        <w:t>Project Name&gt;</w:t>
      </w:r>
      <w:r w:rsidR="00951B84">
        <w:rPr>
          <w:b/>
          <w:bCs/>
        </w:rPr>
        <w:fldChar w:fldCharType="end"/>
      </w:r>
      <w:r>
        <w:t xml:space="preserve">. These subsystems should be tested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F6B4C84" w14:textId="77777777">
        <w:trPr>
          <w:cantSplit/>
        </w:trPr>
        <w:tc>
          <w:tcPr>
            <w:tcW w:w="2211" w:type="dxa"/>
          </w:tcPr>
          <w:p w14:paraId="07BCDFFF" w14:textId="77777777" w:rsidR="00422DA6" w:rsidRDefault="002A6656">
            <w:pPr>
              <w:pStyle w:val="BodyText1"/>
            </w:pPr>
            <w:r>
              <w:t>Test Objective:</w:t>
            </w:r>
          </w:p>
        </w:tc>
        <w:tc>
          <w:tcPr>
            <w:tcW w:w="6627" w:type="dxa"/>
          </w:tcPr>
          <w:p w14:paraId="73E9E7B7" w14:textId="77777777" w:rsidR="00422DA6" w:rsidRDefault="002A6656" w:rsidP="0098787A">
            <w:pPr>
              <w:pStyle w:val="InfoBlue"/>
            </w:pPr>
            <w:r>
              <w:t>[Ensure database access methods and processes function properly and without data corruption.]</w:t>
            </w:r>
          </w:p>
        </w:tc>
      </w:tr>
      <w:tr w:rsidR="00422DA6" w14:paraId="15E014E4" w14:textId="77777777">
        <w:trPr>
          <w:cantSplit/>
        </w:trPr>
        <w:tc>
          <w:tcPr>
            <w:tcW w:w="2211" w:type="dxa"/>
          </w:tcPr>
          <w:p w14:paraId="026359AB" w14:textId="77777777" w:rsidR="00422DA6" w:rsidRDefault="002A6656">
            <w:pPr>
              <w:pStyle w:val="BodyText1"/>
            </w:pPr>
            <w:r>
              <w:t>Technique:</w:t>
            </w:r>
          </w:p>
        </w:tc>
        <w:tc>
          <w:tcPr>
            <w:tcW w:w="6627" w:type="dxa"/>
          </w:tcPr>
          <w:p w14:paraId="3873B662" w14:textId="77777777" w:rsidR="00422DA6" w:rsidRDefault="002A6656" w:rsidP="0098787A">
            <w:pPr>
              <w:pStyle w:val="InfoBlue"/>
            </w:pPr>
            <w:r>
              <w:sym w:font="Symbol" w:char="F0B7"/>
            </w:r>
            <w:r>
              <w:t xml:space="preserve">     [Invoke each database access method and process, seeding each with </w:t>
            </w:r>
            <w:r>
              <w:tab/>
              <w:t>valid and invalid data or requests for data.</w:t>
            </w:r>
          </w:p>
          <w:p w14:paraId="4A28AF76" w14:textId="77777777" w:rsidR="00422DA6" w:rsidRDefault="002A6656" w:rsidP="0098787A">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422DA6" w14:paraId="7F41ABAE" w14:textId="77777777">
        <w:trPr>
          <w:cantSplit/>
        </w:trPr>
        <w:tc>
          <w:tcPr>
            <w:tcW w:w="2211" w:type="dxa"/>
          </w:tcPr>
          <w:p w14:paraId="508E2C32" w14:textId="77777777" w:rsidR="00422DA6" w:rsidRDefault="002A6656">
            <w:pPr>
              <w:pStyle w:val="BodyText1"/>
            </w:pPr>
            <w:r>
              <w:t>Completion Criteria:</w:t>
            </w:r>
          </w:p>
        </w:tc>
        <w:tc>
          <w:tcPr>
            <w:tcW w:w="6627" w:type="dxa"/>
          </w:tcPr>
          <w:p w14:paraId="79424AEF" w14:textId="77777777" w:rsidR="00422DA6" w:rsidRDefault="002A6656" w:rsidP="0098787A">
            <w:pPr>
              <w:pStyle w:val="InfoBlue"/>
            </w:pPr>
            <w:r>
              <w:t>[All database access methods and processes function as designed and without any data corruption.]</w:t>
            </w:r>
          </w:p>
        </w:tc>
      </w:tr>
      <w:tr w:rsidR="00422DA6" w14:paraId="3531613A" w14:textId="77777777">
        <w:trPr>
          <w:cantSplit/>
        </w:trPr>
        <w:tc>
          <w:tcPr>
            <w:tcW w:w="2211" w:type="dxa"/>
          </w:tcPr>
          <w:p w14:paraId="156431F7" w14:textId="77777777" w:rsidR="00422DA6" w:rsidRDefault="002A6656">
            <w:pPr>
              <w:pStyle w:val="BodyText1"/>
            </w:pPr>
            <w:r>
              <w:t>Special Considerations:</w:t>
            </w:r>
          </w:p>
        </w:tc>
        <w:tc>
          <w:tcPr>
            <w:tcW w:w="6627" w:type="dxa"/>
          </w:tcPr>
          <w:p w14:paraId="3FDD9F08" w14:textId="77777777" w:rsidR="00422DA6" w:rsidRDefault="002A6656" w:rsidP="0098787A">
            <w:pPr>
              <w:pStyle w:val="InfoBlue"/>
            </w:pPr>
            <w:r>
              <w:sym w:font="Symbol" w:char="F0B7"/>
            </w:r>
            <w:r>
              <w:t xml:space="preserve">   </w:t>
            </w:r>
            <w:r>
              <w:tab/>
              <w:t xml:space="preserve"> [Testing may require a DBMS development environment or drivers to </w:t>
            </w:r>
            <w:r>
              <w:tab/>
              <w:t>enter or modify data directly in the databases.</w:t>
            </w:r>
          </w:p>
          <w:p w14:paraId="342AC8A1" w14:textId="77777777" w:rsidR="00422DA6" w:rsidRDefault="002A6656" w:rsidP="0098787A">
            <w:pPr>
              <w:pStyle w:val="InfoBlue"/>
            </w:pPr>
            <w:r>
              <w:sym w:font="Symbol" w:char="F0B7"/>
            </w:r>
            <w:r>
              <w:t xml:space="preserve">    Processes should be invoked manually.</w:t>
            </w:r>
          </w:p>
          <w:p w14:paraId="685F9058" w14:textId="77777777" w:rsidR="00422DA6" w:rsidRDefault="002A6656" w:rsidP="0098787A">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426BBF11" w14:textId="77777777" w:rsidR="00422DA6" w:rsidRDefault="00422DA6" w:rsidP="0098787A">
      <w:pPr>
        <w:pStyle w:val="InfoBlue"/>
      </w:pPr>
    </w:p>
    <w:p w14:paraId="3A8DD694" w14:textId="4EDDAEEB" w:rsidR="00422DA6" w:rsidRDefault="002A6656" w:rsidP="00B73F96">
      <w:pPr>
        <w:pStyle w:val="Heading3"/>
        <w:numPr>
          <w:ilvl w:val="2"/>
          <w:numId w:val="3"/>
        </w:numPr>
      </w:pPr>
      <w:bookmarkStart w:id="71" w:name="_Toc465287306"/>
      <w:bookmarkEnd w:id="65"/>
      <w:r>
        <w:t>Function</w:t>
      </w:r>
      <w:r w:rsidR="006B7C67">
        <w:t>al</w:t>
      </w:r>
      <w:r>
        <w:t xml:space="preserve"> Testing</w:t>
      </w:r>
      <w:bookmarkEnd w:id="71"/>
    </w:p>
    <w:p w14:paraId="0254333B" w14:textId="77777777" w:rsidR="00422DA6" w:rsidRDefault="00422DA6">
      <w:pPr>
        <w:pStyle w:val="BodyText1"/>
      </w:pPr>
      <w:bookmarkStart w:id="72" w:name="_Toc314978536"/>
      <w:bookmarkStart w:id="73" w:name="_Toc324843643"/>
      <w:bookmarkStart w:id="74" w:name="_Toc324851950"/>
      <w:bookmarkStart w:id="75" w:name="_Toc324915533"/>
    </w:p>
    <w:bookmarkEnd w:id="72"/>
    <w:bookmarkEnd w:id="73"/>
    <w:bookmarkEnd w:id="74"/>
    <w:bookmarkEnd w:id="75"/>
    <w:p w14:paraId="47E0B8C7" w14:textId="756C2157" w:rsidR="00422DA6" w:rsidRDefault="00637206" w:rsidP="00637206">
      <w:pPr>
        <w:pStyle w:val="Heading3"/>
        <w:numPr>
          <w:ilvl w:val="0"/>
          <w:numId w:val="0"/>
        </w:numPr>
        <w:rPr>
          <w:i w:val="0"/>
        </w:rPr>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875C4" w14:paraId="5189E562" w14:textId="77777777" w:rsidTr="00B875C4">
        <w:trPr>
          <w:cantSplit/>
        </w:trPr>
        <w:tc>
          <w:tcPr>
            <w:tcW w:w="2211" w:type="dxa"/>
          </w:tcPr>
          <w:p w14:paraId="77F5AFC1" w14:textId="77777777" w:rsidR="00B875C4" w:rsidRDefault="00B875C4" w:rsidP="00B875C4">
            <w:pPr>
              <w:pStyle w:val="BodyText1"/>
            </w:pPr>
            <w:r>
              <w:t>Test Objective:</w:t>
            </w:r>
          </w:p>
        </w:tc>
        <w:tc>
          <w:tcPr>
            <w:tcW w:w="6627" w:type="dxa"/>
          </w:tcPr>
          <w:p w14:paraId="2764652B" w14:textId="42E52574" w:rsidR="00B875C4" w:rsidRDefault="00B875C4" w:rsidP="0098787A">
            <w:pPr>
              <w:pStyle w:val="InfoBlue"/>
            </w:pPr>
            <w:r>
              <w:t xml:space="preserve">The system will provide a user of any type with a </w:t>
            </w:r>
            <w:proofErr w:type="spellStart"/>
            <w:r>
              <w:t>gui</w:t>
            </w:r>
            <w:proofErr w:type="spellEnd"/>
            <w:r>
              <w:t xml:space="preserve"> to log in.</w:t>
            </w:r>
          </w:p>
        </w:tc>
      </w:tr>
      <w:tr w:rsidR="00B875C4" w14:paraId="5BC36032" w14:textId="77777777" w:rsidTr="00B875C4">
        <w:trPr>
          <w:cantSplit/>
        </w:trPr>
        <w:tc>
          <w:tcPr>
            <w:tcW w:w="2211" w:type="dxa"/>
          </w:tcPr>
          <w:p w14:paraId="3231B45F" w14:textId="77777777" w:rsidR="00B875C4" w:rsidRDefault="00B875C4" w:rsidP="00B875C4">
            <w:pPr>
              <w:pStyle w:val="BodyText1"/>
            </w:pPr>
            <w:r>
              <w:lastRenderedPageBreak/>
              <w:t>Technique:</w:t>
            </w:r>
          </w:p>
        </w:tc>
        <w:tc>
          <w:tcPr>
            <w:tcW w:w="6627" w:type="dxa"/>
          </w:tcPr>
          <w:p w14:paraId="38C58D19" w14:textId="77777777" w:rsidR="00B875C4" w:rsidRDefault="00DB76B6" w:rsidP="0098787A">
            <w:pPr>
              <w:pStyle w:val="InfoBlue"/>
            </w:pPr>
            <w:r>
              <w:t>Black box testing</w:t>
            </w:r>
          </w:p>
          <w:p w14:paraId="4D55C42F" w14:textId="77777777" w:rsidR="00DB76B6" w:rsidRDefault="00DB76B6" w:rsidP="00DB76B6">
            <w:pPr>
              <w:pStyle w:val="BodyText"/>
              <w:numPr>
                <w:ilvl w:val="0"/>
                <w:numId w:val="25"/>
              </w:numPr>
            </w:pPr>
            <w:r>
              <w:t>Run test case 1</w:t>
            </w:r>
          </w:p>
          <w:p w14:paraId="6E540E0C" w14:textId="77777777" w:rsidR="00DB76B6" w:rsidRDefault="00DB76B6" w:rsidP="00DB76B6">
            <w:pPr>
              <w:pStyle w:val="BodyText"/>
              <w:numPr>
                <w:ilvl w:val="0"/>
                <w:numId w:val="25"/>
              </w:numPr>
            </w:pPr>
            <w:r>
              <w:t>Run test case 2</w:t>
            </w:r>
          </w:p>
          <w:p w14:paraId="1DEF4869" w14:textId="77777777" w:rsidR="00DB76B6" w:rsidRDefault="00DB76B6" w:rsidP="00DB76B6">
            <w:pPr>
              <w:pStyle w:val="BodyText"/>
              <w:numPr>
                <w:ilvl w:val="0"/>
                <w:numId w:val="25"/>
              </w:numPr>
            </w:pPr>
            <w:r>
              <w:t>Run test case 3</w:t>
            </w:r>
          </w:p>
          <w:p w14:paraId="65FF1CDE" w14:textId="77777777" w:rsidR="00DB76B6" w:rsidRDefault="00DB76B6" w:rsidP="00DB76B6">
            <w:pPr>
              <w:pStyle w:val="BodyText"/>
              <w:numPr>
                <w:ilvl w:val="0"/>
                <w:numId w:val="25"/>
              </w:numPr>
            </w:pPr>
            <w:r>
              <w:t>Run test case 4</w:t>
            </w:r>
          </w:p>
          <w:p w14:paraId="47CC15FA" w14:textId="77777777" w:rsidR="00DB76B6" w:rsidRDefault="00DB76B6" w:rsidP="00DB76B6">
            <w:pPr>
              <w:pStyle w:val="BodyText"/>
              <w:numPr>
                <w:ilvl w:val="0"/>
                <w:numId w:val="25"/>
              </w:numPr>
            </w:pPr>
            <w:r>
              <w:t>Run test case 5</w:t>
            </w:r>
          </w:p>
          <w:p w14:paraId="22ACD711" w14:textId="26DADBDC" w:rsidR="00DB76B6" w:rsidRPr="00DB76B6" w:rsidRDefault="00DB76B6" w:rsidP="00DB76B6">
            <w:pPr>
              <w:pStyle w:val="BodyText"/>
              <w:ind w:left="1440"/>
            </w:pPr>
            <w:r>
              <w:t>Compare the result with the expected output</w:t>
            </w:r>
          </w:p>
        </w:tc>
      </w:tr>
      <w:tr w:rsidR="00B875C4" w14:paraId="5F2BA336" w14:textId="77777777" w:rsidTr="00B875C4">
        <w:trPr>
          <w:cantSplit/>
        </w:trPr>
        <w:tc>
          <w:tcPr>
            <w:tcW w:w="2211" w:type="dxa"/>
          </w:tcPr>
          <w:p w14:paraId="714E40C4" w14:textId="7B73FE8B" w:rsidR="00B875C4" w:rsidRDefault="00B875C4" w:rsidP="00B875C4">
            <w:pPr>
              <w:pStyle w:val="BodyText1"/>
            </w:pPr>
            <w:r>
              <w:t>Completion Criteria:</w:t>
            </w:r>
          </w:p>
        </w:tc>
        <w:tc>
          <w:tcPr>
            <w:tcW w:w="6627" w:type="dxa"/>
          </w:tcPr>
          <w:p w14:paraId="6CF29435" w14:textId="77777777" w:rsidR="00B875C4" w:rsidRDefault="00DB76B6" w:rsidP="0098787A">
            <w:pPr>
              <w:pStyle w:val="InfoBlue"/>
              <w:numPr>
                <w:ilvl w:val="0"/>
                <w:numId w:val="26"/>
              </w:numPr>
            </w:pPr>
            <w:r>
              <w:t>Finishing run all the test cases</w:t>
            </w:r>
          </w:p>
          <w:p w14:paraId="0BAB9061" w14:textId="77777777" w:rsidR="00DB76B6" w:rsidRDefault="00DB76B6" w:rsidP="00DB76B6">
            <w:pPr>
              <w:pStyle w:val="BodyText"/>
              <w:numPr>
                <w:ilvl w:val="0"/>
                <w:numId w:val="26"/>
              </w:numPr>
            </w:pPr>
            <w:r>
              <w:t>Covering all the possible cases</w:t>
            </w:r>
          </w:p>
          <w:p w14:paraId="3F84A7F1" w14:textId="747A3552" w:rsidR="00DB76B6" w:rsidRPr="00DB76B6" w:rsidRDefault="00DB76B6" w:rsidP="00DB76B6">
            <w:pPr>
              <w:pStyle w:val="BodyText"/>
              <w:numPr>
                <w:ilvl w:val="0"/>
                <w:numId w:val="26"/>
              </w:numPr>
            </w:pPr>
            <w:r>
              <w:t>The pass rate is 100%</w:t>
            </w:r>
          </w:p>
        </w:tc>
      </w:tr>
      <w:tr w:rsidR="00B875C4" w14:paraId="7598F9C8" w14:textId="77777777" w:rsidTr="00B875C4">
        <w:trPr>
          <w:cantSplit/>
        </w:trPr>
        <w:tc>
          <w:tcPr>
            <w:tcW w:w="2211" w:type="dxa"/>
          </w:tcPr>
          <w:p w14:paraId="28214694" w14:textId="466D5949" w:rsidR="00B875C4" w:rsidRDefault="00B875C4" w:rsidP="00B875C4">
            <w:pPr>
              <w:pStyle w:val="BodyText1"/>
            </w:pPr>
            <w:r>
              <w:t>Special Considerations:</w:t>
            </w:r>
          </w:p>
        </w:tc>
        <w:tc>
          <w:tcPr>
            <w:tcW w:w="6627" w:type="dxa"/>
          </w:tcPr>
          <w:p w14:paraId="1F9D6E30" w14:textId="34FB43D8" w:rsidR="00B875C4" w:rsidRDefault="008A29D3" w:rsidP="0098787A">
            <w:pPr>
              <w:pStyle w:val="InfoBlue"/>
            </w:pPr>
            <w:r>
              <w:t>none</w:t>
            </w:r>
          </w:p>
        </w:tc>
      </w:tr>
    </w:tbl>
    <w:p w14:paraId="28B9B8DD" w14:textId="77777777" w:rsidR="00B875C4" w:rsidRPr="00B875C4" w:rsidRDefault="00B875C4" w:rsidP="00B875C4"/>
    <w:p w14:paraId="31474E67" w14:textId="77777777" w:rsidR="00422DA6" w:rsidRDefault="00422DA6">
      <w:pPr>
        <w:pStyle w:val="BodyText1"/>
        <w:rPr>
          <w:rFonts w:eastAsia="Times New Roman"/>
          <w:lang w:eastAsia="zh-CN"/>
        </w:rPr>
      </w:pPr>
    </w:p>
    <w:p w14:paraId="7A17F57D" w14:textId="77777777" w:rsidR="0098787A" w:rsidRDefault="0098787A">
      <w:pPr>
        <w:pStyle w:val="BodyText1"/>
        <w:rPr>
          <w:rFonts w:eastAsia="Times New Roman"/>
          <w:lang w:eastAsia="zh-CN"/>
        </w:rPr>
      </w:pPr>
    </w:p>
    <w:p w14:paraId="29400414" w14:textId="77777777" w:rsidR="00D312E2" w:rsidRDefault="00D312E2">
      <w:pPr>
        <w:pStyle w:val="BodyText1"/>
        <w:rPr>
          <w:rFonts w:eastAsia="Times New Roman"/>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23D4F" w14:paraId="2557049E" w14:textId="77777777" w:rsidTr="00DB76B6">
        <w:trPr>
          <w:cantSplit/>
        </w:trPr>
        <w:tc>
          <w:tcPr>
            <w:tcW w:w="2211" w:type="dxa"/>
          </w:tcPr>
          <w:p w14:paraId="5A2F5CD9" w14:textId="77777777" w:rsidR="00923D4F" w:rsidRDefault="00923D4F" w:rsidP="00DB76B6">
            <w:pPr>
              <w:pStyle w:val="BodyText1"/>
            </w:pPr>
            <w:r>
              <w:t>Test Objective:</w:t>
            </w:r>
          </w:p>
        </w:tc>
        <w:tc>
          <w:tcPr>
            <w:tcW w:w="6627" w:type="dxa"/>
          </w:tcPr>
          <w:p w14:paraId="6609E9B0" w14:textId="1E92FAA3" w:rsidR="00923D4F" w:rsidRDefault="00923D4F" w:rsidP="0098787A">
            <w:pPr>
              <w:pStyle w:val="InfoBlue"/>
            </w:pPr>
            <w:r>
              <w:t>The system should provide a guest to register an account in the system.</w:t>
            </w:r>
          </w:p>
        </w:tc>
      </w:tr>
      <w:tr w:rsidR="00923D4F" w14:paraId="078B1996" w14:textId="77777777" w:rsidTr="00DB76B6">
        <w:trPr>
          <w:cantSplit/>
        </w:trPr>
        <w:tc>
          <w:tcPr>
            <w:tcW w:w="2211" w:type="dxa"/>
          </w:tcPr>
          <w:p w14:paraId="0B0FD39E" w14:textId="77777777" w:rsidR="00923D4F" w:rsidRDefault="00923D4F" w:rsidP="00DB76B6">
            <w:pPr>
              <w:pStyle w:val="BodyText1"/>
            </w:pPr>
          </w:p>
          <w:p w14:paraId="79361CA1" w14:textId="77777777" w:rsidR="0098787A" w:rsidRDefault="0098787A" w:rsidP="00DB76B6">
            <w:pPr>
              <w:pStyle w:val="BodyText1"/>
            </w:pPr>
          </w:p>
          <w:p w14:paraId="2BF54138" w14:textId="77777777" w:rsidR="0098787A" w:rsidRDefault="0098787A" w:rsidP="00DB76B6">
            <w:pPr>
              <w:pStyle w:val="BodyText1"/>
            </w:pPr>
          </w:p>
          <w:p w14:paraId="7AD3CBE5" w14:textId="77777777" w:rsidR="0098787A" w:rsidRDefault="0098787A" w:rsidP="00DB76B6">
            <w:pPr>
              <w:pStyle w:val="BodyText1"/>
            </w:pPr>
          </w:p>
          <w:p w14:paraId="1658E8A8" w14:textId="02BC40D5" w:rsidR="0098787A" w:rsidRDefault="0098787A" w:rsidP="00DB76B6">
            <w:pPr>
              <w:pStyle w:val="BodyText1"/>
            </w:pPr>
          </w:p>
        </w:tc>
        <w:tc>
          <w:tcPr>
            <w:tcW w:w="6627" w:type="dxa"/>
          </w:tcPr>
          <w:p w14:paraId="223DAFEC" w14:textId="77777777" w:rsidR="00923D4F" w:rsidRDefault="004D2DF7" w:rsidP="0098787A">
            <w:pPr>
              <w:pStyle w:val="InfoBlue"/>
            </w:pPr>
            <w:r>
              <w:t>Black box testing</w:t>
            </w:r>
          </w:p>
          <w:p w14:paraId="682DFEDB" w14:textId="77777777" w:rsidR="004D2DF7" w:rsidRDefault="004D2DF7" w:rsidP="004D2DF7">
            <w:pPr>
              <w:pStyle w:val="BodyText"/>
              <w:numPr>
                <w:ilvl w:val="0"/>
                <w:numId w:val="27"/>
              </w:numPr>
            </w:pPr>
            <w:r>
              <w:t>Run test case 6</w:t>
            </w:r>
          </w:p>
          <w:p w14:paraId="34E286B5" w14:textId="77777777" w:rsidR="004D2DF7" w:rsidRDefault="004D2DF7" w:rsidP="004D2DF7">
            <w:pPr>
              <w:pStyle w:val="BodyText"/>
              <w:numPr>
                <w:ilvl w:val="0"/>
                <w:numId w:val="27"/>
              </w:numPr>
            </w:pPr>
            <w:r>
              <w:t>Run test case 7</w:t>
            </w:r>
          </w:p>
          <w:p w14:paraId="0431C5C2" w14:textId="77777777" w:rsidR="004D2DF7" w:rsidRDefault="004D2DF7" w:rsidP="004D2DF7">
            <w:pPr>
              <w:pStyle w:val="BodyText"/>
              <w:numPr>
                <w:ilvl w:val="0"/>
                <w:numId w:val="27"/>
              </w:numPr>
            </w:pPr>
            <w:r>
              <w:t>Run test case 8</w:t>
            </w:r>
          </w:p>
          <w:p w14:paraId="30BCDE35" w14:textId="03823AB5" w:rsidR="005C3FC9" w:rsidRDefault="005C3FC9" w:rsidP="004D2DF7">
            <w:pPr>
              <w:pStyle w:val="BodyText"/>
              <w:numPr>
                <w:ilvl w:val="0"/>
                <w:numId w:val="27"/>
              </w:numPr>
            </w:pPr>
            <w:r>
              <w:t>Run test case 9</w:t>
            </w:r>
          </w:p>
          <w:p w14:paraId="3612E335" w14:textId="77777777" w:rsidR="005C3FC9" w:rsidRDefault="005C3FC9" w:rsidP="004D2DF7">
            <w:pPr>
              <w:pStyle w:val="BodyText"/>
              <w:numPr>
                <w:ilvl w:val="0"/>
                <w:numId w:val="27"/>
              </w:numPr>
            </w:pPr>
            <w:r>
              <w:t>Run test case 10</w:t>
            </w:r>
          </w:p>
          <w:p w14:paraId="4A7EEC26" w14:textId="77777777" w:rsidR="005C3FC9" w:rsidRDefault="005C3FC9" w:rsidP="004D2DF7">
            <w:pPr>
              <w:pStyle w:val="BodyText"/>
              <w:numPr>
                <w:ilvl w:val="0"/>
                <w:numId w:val="27"/>
              </w:numPr>
            </w:pPr>
            <w:r>
              <w:t>Run test case 11</w:t>
            </w:r>
          </w:p>
          <w:p w14:paraId="73827227" w14:textId="040CEE40" w:rsidR="005C3FC9" w:rsidRDefault="005C3FC9" w:rsidP="004D2DF7">
            <w:pPr>
              <w:pStyle w:val="BodyText"/>
              <w:numPr>
                <w:ilvl w:val="0"/>
                <w:numId w:val="27"/>
              </w:numPr>
            </w:pPr>
            <w:r>
              <w:t>Run test case 12</w:t>
            </w:r>
          </w:p>
          <w:p w14:paraId="627A43E2" w14:textId="3F46420F" w:rsidR="0098787A" w:rsidRPr="004D2DF7" w:rsidRDefault="0098787A" w:rsidP="0098787A">
            <w:pPr>
              <w:pStyle w:val="BodyText"/>
              <w:ind w:left="1440"/>
            </w:pPr>
            <w:r>
              <w:t>Compare the result with the expected output.</w:t>
            </w:r>
          </w:p>
        </w:tc>
      </w:tr>
      <w:tr w:rsidR="00923D4F" w14:paraId="57B8CECB" w14:textId="77777777" w:rsidTr="00DB76B6">
        <w:trPr>
          <w:cantSplit/>
        </w:trPr>
        <w:tc>
          <w:tcPr>
            <w:tcW w:w="2211" w:type="dxa"/>
          </w:tcPr>
          <w:p w14:paraId="7E6132DB" w14:textId="6E622DD6" w:rsidR="00923D4F" w:rsidRDefault="00923D4F" w:rsidP="00DB76B6">
            <w:pPr>
              <w:pStyle w:val="BodyText1"/>
            </w:pPr>
            <w:r>
              <w:t>Completion Criteria:</w:t>
            </w:r>
          </w:p>
        </w:tc>
        <w:tc>
          <w:tcPr>
            <w:tcW w:w="6627" w:type="dxa"/>
          </w:tcPr>
          <w:p w14:paraId="61995843" w14:textId="77777777" w:rsidR="0098787A" w:rsidRDefault="0098787A" w:rsidP="0098787A">
            <w:pPr>
              <w:pStyle w:val="InfoBlue"/>
              <w:numPr>
                <w:ilvl w:val="0"/>
                <w:numId w:val="26"/>
              </w:numPr>
            </w:pPr>
            <w:r>
              <w:t>Finishing run all the test cases</w:t>
            </w:r>
          </w:p>
          <w:p w14:paraId="52DBF4FB" w14:textId="77777777" w:rsidR="0098787A" w:rsidRDefault="0098787A" w:rsidP="0098787A">
            <w:pPr>
              <w:pStyle w:val="BodyText"/>
              <w:numPr>
                <w:ilvl w:val="0"/>
                <w:numId w:val="26"/>
              </w:numPr>
            </w:pPr>
            <w:r>
              <w:t>Covering all the possible cases</w:t>
            </w:r>
          </w:p>
          <w:p w14:paraId="10884B2E" w14:textId="5B521793" w:rsidR="00923D4F" w:rsidRDefault="0098787A" w:rsidP="0098787A">
            <w:pPr>
              <w:pStyle w:val="InfoBlue"/>
              <w:numPr>
                <w:ilvl w:val="0"/>
                <w:numId w:val="26"/>
              </w:numPr>
            </w:pPr>
            <w:r>
              <w:t>The pass rate is 100%</w:t>
            </w:r>
          </w:p>
        </w:tc>
      </w:tr>
      <w:tr w:rsidR="00923D4F" w14:paraId="2013D8D4" w14:textId="77777777" w:rsidTr="0098787A">
        <w:trPr>
          <w:cantSplit/>
          <w:trHeight w:val="375"/>
        </w:trPr>
        <w:tc>
          <w:tcPr>
            <w:tcW w:w="2211" w:type="dxa"/>
          </w:tcPr>
          <w:p w14:paraId="67E22C97" w14:textId="77777777" w:rsidR="00923D4F" w:rsidRDefault="00923D4F" w:rsidP="00DB76B6">
            <w:pPr>
              <w:pStyle w:val="BodyText1"/>
            </w:pPr>
            <w:r>
              <w:t>Special Considerations:</w:t>
            </w:r>
          </w:p>
        </w:tc>
        <w:tc>
          <w:tcPr>
            <w:tcW w:w="6627" w:type="dxa"/>
          </w:tcPr>
          <w:p w14:paraId="6AD59DCE" w14:textId="266684AB" w:rsidR="00923D4F" w:rsidRDefault="008A29D3" w:rsidP="0098787A">
            <w:pPr>
              <w:pStyle w:val="InfoBlue"/>
            </w:pPr>
            <w:r>
              <w:t>none</w:t>
            </w:r>
          </w:p>
        </w:tc>
      </w:tr>
    </w:tbl>
    <w:p w14:paraId="58915323" w14:textId="77777777" w:rsidR="00923D4F" w:rsidRDefault="00923D4F">
      <w:pPr>
        <w:pStyle w:val="BodyText1"/>
        <w:rPr>
          <w:lang w:eastAsia="zh-CN"/>
        </w:rPr>
      </w:pPr>
    </w:p>
    <w:p w14:paraId="41F1F63B" w14:textId="77777777" w:rsidR="0098787A" w:rsidRDefault="0098787A">
      <w:pPr>
        <w:pStyle w:val="BodyText1"/>
        <w:rPr>
          <w:lang w:eastAsia="zh-CN"/>
        </w:rPr>
      </w:pPr>
    </w:p>
    <w:p w14:paraId="529F345C" w14:textId="77777777" w:rsidR="00D312E2" w:rsidRDefault="00D312E2">
      <w:pPr>
        <w:pStyle w:val="BodyText1"/>
        <w:rPr>
          <w:lang w:eastAsia="zh-CN"/>
        </w:rPr>
      </w:pPr>
    </w:p>
    <w:p w14:paraId="40A88BC2"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8787A" w14:paraId="18C00EF0" w14:textId="77777777" w:rsidTr="00C857B7">
        <w:trPr>
          <w:cantSplit/>
        </w:trPr>
        <w:tc>
          <w:tcPr>
            <w:tcW w:w="2211" w:type="dxa"/>
          </w:tcPr>
          <w:p w14:paraId="1E3B5D94" w14:textId="77777777" w:rsidR="0098787A" w:rsidRDefault="0098787A" w:rsidP="00C857B7">
            <w:pPr>
              <w:pStyle w:val="BodyText1"/>
            </w:pPr>
            <w:r>
              <w:lastRenderedPageBreak/>
              <w:t>Test Objective:</w:t>
            </w:r>
          </w:p>
        </w:tc>
        <w:tc>
          <w:tcPr>
            <w:tcW w:w="6627" w:type="dxa"/>
          </w:tcPr>
          <w:p w14:paraId="6681B315" w14:textId="4801D516" w:rsidR="0098787A" w:rsidRPr="0098787A" w:rsidRDefault="0098787A" w:rsidP="0098787A">
            <w:pPr>
              <w:pStyle w:val="InfoBlue"/>
            </w:pPr>
            <w:r w:rsidRPr="0098787A">
              <w:t>The system should provide any user with a GUI to modify their own profile details, name, E-mail, profile picture and subscriptions.</w:t>
            </w:r>
          </w:p>
        </w:tc>
      </w:tr>
      <w:tr w:rsidR="0098787A" w:rsidRPr="004D2DF7" w14:paraId="399B1190" w14:textId="77777777" w:rsidTr="00C857B7">
        <w:trPr>
          <w:cantSplit/>
        </w:trPr>
        <w:tc>
          <w:tcPr>
            <w:tcW w:w="2211" w:type="dxa"/>
          </w:tcPr>
          <w:p w14:paraId="1B09CCA8" w14:textId="77777777" w:rsidR="0098787A" w:rsidRDefault="0098787A" w:rsidP="00C857B7">
            <w:pPr>
              <w:pStyle w:val="BodyText1"/>
            </w:pPr>
            <w:r>
              <w:t>Technique:</w:t>
            </w:r>
          </w:p>
        </w:tc>
        <w:tc>
          <w:tcPr>
            <w:tcW w:w="6627" w:type="dxa"/>
          </w:tcPr>
          <w:p w14:paraId="61FCF6BC" w14:textId="77777777" w:rsidR="0098787A" w:rsidRDefault="0098787A" w:rsidP="0098787A">
            <w:pPr>
              <w:pStyle w:val="InfoBlue"/>
            </w:pPr>
            <w:r>
              <w:t>Black box testing</w:t>
            </w:r>
          </w:p>
          <w:p w14:paraId="409282DB" w14:textId="2B2733CE" w:rsidR="0098787A" w:rsidRDefault="0098787A" w:rsidP="00C857B7">
            <w:pPr>
              <w:pStyle w:val="BodyText"/>
              <w:numPr>
                <w:ilvl w:val="0"/>
                <w:numId w:val="27"/>
              </w:numPr>
            </w:pPr>
            <w:r>
              <w:t xml:space="preserve">Run </w:t>
            </w:r>
            <w:r w:rsidR="000374E6">
              <w:t>test case 13</w:t>
            </w:r>
          </w:p>
          <w:p w14:paraId="4FB2EF5D" w14:textId="5373C7CD" w:rsidR="0098787A" w:rsidRDefault="0098787A" w:rsidP="00C857B7">
            <w:pPr>
              <w:pStyle w:val="BodyText"/>
              <w:numPr>
                <w:ilvl w:val="0"/>
                <w:numId w:val="27"/>
              </w:numPr>
            </w:pPr>
            <w:r>
              <w:t xml:space="preserve">Run </w:t>
            </w:r>
            <w:r w:rsidR="000374E6">
              <w:t>test case 14</w:t>
            </w:r>
          </w:p>
          <w:p w14:paraId="1E959A87" w14:textId="692EE5F5" w:rsidR="0098787A" w:rsidRDefault="0098787A" w:rsidP="00C857B7">
            <w:pPr>
              <w:pStyle w:val="BodyText"/>
              <w:numPr>
                <w:ilvl w:val="0"/>
                <w:numId w:val="27"/>
              </w:numPr>
            </w:pPr>
            <w:r>
              <w:t xml:space="preserve">Run </w:t>
            </w:r>
            <w:r w:rsidR="000374E6">
              <w:t>test case 15</w:t>
            </w:r>
          </w:p>
          <w:p w14:paraId="7D640535" w14:textId="6C1197DB" w:rsidR="00D312E2" w:rsidRDefault="000374E6" w:rsidP="00C857B7">
            <w:pPr>
              <w:pStyle w:val="BodyText"/>
              <w:numPr>
                <w:ilvl w:val="0"/>
                <w:numId w:val="27"/>
              </w:numPr>
            </w:pPr>
            <w:r>
              <w:t>Run test case 16</w:t>
            </w:r>
          </w:p>
          <w:p w14:paraId="10B0B72C" w14:textId="4592D86F" w:rsidR="00D312E2" w:rsidRDefault="000374E6" w:rsidP="00C857B7">
            <w:pPr>
              <w:pStyle w:val="BodyText"/>
              <w:numPr>
                <w:ilvl w:val="0"/>
                <w:numId w:val="27"/>
              </w:numPr>
            </w:pPr>
            <w:r>
              <w:t>Run test case 17</w:t>
            </w:r>
          </w:p>
          <w:p w14:paraId="6A1D4E87" w14:textId="06EF0131" w:rsidR="00D312E2" w:rsidRDefault="000374E6" w:rsidP="00C857B7">
            <w:pPr>
              <w:pStyle w:val="BodyText"/>
              <w:numPr>
                <w:ilvl w:val="0"/>
                <w:numId w:val="27"/>
              </w:numPr>
            </w:pPr>
            <w:r>
              <w:t>Run test case 18</w:t>
            </w:r>
          </w:p>
          <w:p w14:paraId="096C1C1B" w14:textId="10913005" w:rsidR="00D312E2" w:rsidRDefault="000374E6" w:rsidP="00C857B7">
            <w:pPr>
              <w:pStyle w:val="BodyText"/>
              <w:numPr>
                <w:ilvl w:val="0"/>
                <w:numId w:val="27"/>
              </w:numPr>
            </w:pPr>
            <w:r>
              <w:t>Run test case 19</w:t>
            </w:r>
          </w:p>
          <w:p w14:paraId="096DF1AB" w14:textId="6F6D5212" w:rsidR="00D312E2" w:rsidRDefault="000374E6" w:rsidP="00C857B7">
            <w:pPr>
              <w:pStyle w:val="BodyText"/>
              <w:numPr>
                <w:ilvl w:val="0"/>
                <w:numId w:val="27"/>
              </w:numPr>
            </w:pPr>
            <w:r>
              <w:t>Run test case 20</w:t>
            </w:r>
          </w:p>
          <w:p w14:paraId="6C55FB6A" w14:textId="77777777" w:rsidR="0098787A" w:rsidRPr="004D2DF7" w:rsidRDefault="0098787A" w:rsidP="00C857B7">
            <w:pPr>
              <w:pStyle w:val="BodyText"/>
              <w:ind w:left="1440"/>
            </w:pPr>
            <w:r>
              <w:t>Compare the result with the expected output.</w:t>
            </w:r>
          </w:p>
        </w:tc>
      </w:tr>
      <w:tr w:rsidR="0098787A" w14:paraId="487833EC" w14:textId="77777777" w:rsidTr="00C857B7">
        <w:trPr>
          <w:cantSplit/>
        </w:trPr>
        <w:tc>
          <w:tcPr>
            <w:tcW w:w="2211" w:type="dxa"/>
          </w:tcPr>
          <w:p w14:paraId="0CFD8520" w14:textId="59DCDD7C" w:rsidR="0098787A" w:rsidRDefault="0098787A" w:rsidP="00C857B7">
            <w:pPr>
              <w:pStyle w:val="BodyText1"/>
            </w:pPr>
            <w:r>
              <w:t>Completion Criteria:</w:t>
            </w:r>
          </w:p>
        </w:tc>
        <w:tc>
          <w:tcPr>
            <w:tcW w:w="6627" w:type="dxa"/>
          </w:tcPr>
          <w:p w14:paraId="74E8DEDC" w14:textId="77777777" w:rsidR="0098787A" w:rsidRDefault="0098787A" w:rsidP="0098787A">
            <w:pPr>
              <w:pStyle w:val="InfoBlue"/>
              <w:numPr>
                <w:ilvl w:val="0"/>
                <w:numId w:val="26"/>
              </w:numPr>
            </w:pPr>
            <w:r>
              <w:t>Finishing run all the test cases</w:t>
            </w:r>
          </w:p>
          <w:p w14:paraId="24BA8DA4" w14:textId="77777777" w:rsidR="0098787A" w:rsidRDefault="0098787A" w:rsidP="00C857B7">
            <w:pPr>
              <w:pStyle w:val="BodyText"/>
              <w:numPr>
                <w:ilvl w:val="0"/>
                <w:numId w:val="26"/>
              </w:numPr>
            </w:pPr>
            <w:r>
              <w:t>Covering all the possible cases</w:t>
            </w:r>
          </w:p>
          <w:p w14:paraId="23D89FD3" w14:textId="77777777" w:rsidR="0098787A" w:rsidRDefault="0098787A" w:rsidP="0098787A">
            <w:pPr>
              <w:pStyle w:val="InfoBlue"/>
              <w:numPr>
                <w:ilvl w:val="0"/>
                <w:numId w:val="26"/>
              </w:numPr>
            </w:pPr>
            <w:r>
              <w:t>The pass rate is 100%</w:t>
            </w:r>
          </w:p>
        </w:tc>
      </w:tr>
      <w:tr w:rsidR="0098787A" w14:paraId="52BF3095" w14:textId="77777777" w:rsidTr="00C857B7">
        <w:trPr>
          <w:cantSplit/>
        </w:trPr>
        <w:tc>
          <w:tcPr>
            <w:tcW w:w="2211" w:type="dxa"/>
          </w:tcPr>
          <w:p w14:paraId="466CCF82" w14:textId="77777777" w:rsidR="0098787A" w:rsidRDefault="0098787A" w:rsidP="00C857B7">
            <w:pPr>
              <w:pStyle w:val="BodyText1"/>
            </w:pPr>
            <w:r>
              <w:t>Special Considerations:</w:t>
            </w:r>
          </w:p>
        </w:tc>
        <w:tc>
          <w:tcPr>
            <w:tcW w:w="6627" w:type="dxa"/>
          </w:tcPr>
          <w:p w14:paraId="576181D8" w14:textId="77777777" w:rsidR="0098787A" w:rsidRDefault="0098787A" w:rsidP="0098787A">
            <w:pPr>
              <w:pStyle w:val="InfoBlue"/>
            </w:pPr>
          </w:p>
        </w:tc>
      </w:tr>
    </w:tbl>
    <w:p w14:paraId="7A8011E4" w14:textId="77777777" w:rsidR="0098787A" w:rsidRDefault="0098787A">
      <w:pPr>
        <w:pStyle w:val="BodyText1"/>
        <w:rPr>
          <w:lang w:eastAsia="zh-CN"/>
        </w:rPr>
      </w:pPr>
    </w:p>
    <w:p w14:paraId="6BCA800C" w14:textId="77777777" w:rsidR="00D312E2" w:rsidRDefault="00D312E2">
      <w:pPr>
        <w:pStyle w:val="BodyText1"/>
        <w:rPr>
          <w:lang w:eastAsia="zh-CN"/>
        </w:rPr>
      </w:pPr>
    </w:p>
    <w:p w14:paraId="6C1983E9" w14:textId="77777777" w:rsidR="000374E6" w:rsidRDefault="000374E6">
      <w:pPr>
        <w:pStyle w:val="BodyText1"/>
        <w:rPr>
          <w:lang w:eastAsia="zh-CN"/>
        </w:rPr>
      </w:pPr>
    </w:p>
    <w:p w14:paraId="29E673B0" w14:textId="77777777" w:rsidR="000374E6" w:rsidRDefault="000374E6">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F009256" w14:textId="77777777" w:rsidTr="00C857B7">
        <w:trPr>
          <w:cantSplit/>
        </w:trPr>
        <w:tc>
          <w:tcPr>
            <w:tcW w:w="2211" w:type="dxa"/>
          </w:tcPr>
          <w:p w14:paraId="59C56483" w14:textId="77777777" w:rsidR="00D312E2" w:rsidRDefault="00D312E2" w:rsidP="00C857B7">
            <w:pPr>
              <w:pStyle w:val="BodyText1"/>
            </w:pPr>
            <w:r>
              <w:t>Test Objective:</w:t>
            </w:r>
          </w:p>
        </w:tc>
        <w:tc>
          <w:tcPr>
            <w:tcW w:w="6627" w:type="dxa"/>
          </w:tcPr>
          <w:p w14:paraId="04ADEA42" w14:textId="175CC956" w:rsidR="00D312E2" w:rsidRPr="0098787A" w:rsidRDefault="00D312E2" w:rsidP="00D312E2">
            <w:pPr>
              <w:pStyle w:val="InfoBlue"/>
            </w:pPr>
            <w:r w:rsidRPr="0098787A">
              <w:t xml:space="preserve">The system should provide any user with a GUI to modify their own </w:t>
            </w:r>
            <w:r>
              <w:t>password.</w:t>
            </w:r>
          </w:p>
        </w:tc>
      </w:tr>
      <w:tr w:rsidR="00D312E2" w:rsidRPr="004D2DF7" w14:paraId="1AB74908" w14:textId="77777777" w:rsidTr="00C857B7">
        <w:trPr>
          <w:cantSplit/>
        </w:trPr>
        <w:tc>
          <w:tcPr>
            <w:tcW w:w="2211" w:type="dxa"/>
          </w:tcPr>
          <w:p w14:paraId="73FAB518" w14:textId="77777777" w:rsidR="00D312E2" w:rsidRDefault="00D312E2" w:rsidP="00C857B7">
            <w:pPr>
              <w:pStyle w:val="BodyText1"/>
            </w:pPr>
            <w:r>
              <w:t>Technique:</w:t>
            </w:r>
          </w:p>
        </w:tc>
        <w:tc>
          <w:tcPr>
            <w:tcW w:w="6627" w:type="dxa"/>
          </w:tcPr>
          <w:p w14:paraId="74026156" w14:textId="77777777" w:rsidR="00D312E2" w:rsidRDefault="00D312E2" w:rsidP="00C857B7">
            <w:pPr>
              <w:pStyle w:val="InfoBlue"/>
            </w:pPr>
            <w:r>
              <w:t>Black box testing</w:t>
            </w:r>
          </w:p>
          <w:p w14:paraId="1A5D17C1" w14:textId="2526D115" w:rsidR="00D312E2" w:rsidRDefault="00D312E2" w:rsidP="00C857B7">
            <w:pPr>
              <w:pStyle w:val="BodyText"/>
              <w:numPr>
                <w:ilvl w:val="0"/>
                <w:numId w:val="27"/>
              </w:numPr>
            </w:pPr>
            <w:r>
              <w:t>Run tes</w:t>
            </w:r>
            <w:r w:rsidR="000374E6">
              <w:t>t case 21</w:t>
            </w:r>
          </w:p>
          <w:p w14:paraId="0065162B" w14:textId="0F5C4E20" w:rsidR="00D312E2" w:rsidRDefault="00D312E2" w:rsidP="00C857B7">
            <w:pPr>
              <w:pStyle w:val="BodyText"/>
              <w:numPr>
                <w:ilvl w:val="0"/>
                <w:numId w:val="27"/>
              </w:numPr>
            </w:pPr>
            <w:r>
              <w:t xml:space="preserve">Run </w:t>
            </w:r>
            <w:r w:rsidR="000374E6">
              <w:t>test case 22</w:t>
            </w:r>
          </w:p>
          <w:p w14:paraId="411014F0" w14:textId="2688E081" w:rsidR="00D312E2" w:rsidRDefault="00D312E2" w:rsidP="00C857B7">
            <w:pPr>
              <w:pStyle w:val="BodyText"/>
              <w:numPr>
                <w:ilvl w:val="0"/>
                <w:numId w:val="27"/>
              </w:numPr>
            </w:pPr>
            <w:r>
              <w:t xml:space="preserve">Run </w:t>
            </w:r>
            <w:r w:rsidR="000374E6">
              <w:t>test case 23</w:t>
            </w:r>
          </w:p>
          <w:p w14:paraId="65376F57" w14:textId="77777777" w:rsidR="00D312E2" w:rsidRPr="004D2DF7" w:rsidRDefault="00D312E2" w:rsidP="00C857B7">
            <w:pPr>
              <w:pStyle w:val="BodyText"/>
              <w:ind w:left="1440"/>
            </w:pPr>
            <w:r>
              <w:t>Compare the result with the expected output.</w:t>
            </w:r>
          </w:p>
        </w:tc>
      </w:tr>
      <w:tr w:rsidR="00D312E2" w14:paraId="3B81E557" w14:textId="77777777" w:rsidTr="00C857B7">
        <w:trPr>
          <w:cantSplit/>
        </w:trPr>
        <w:tc>
          <w:tcPr>
            <w:tcW w:w="2211" w:type="dxa"/>
          </w:tcPr>
          <w:p w14:paraId="04796504" w14:textId="77777777" w:rsidR="00D312E2" w:rsidRDefault="00D312E2" w:rsidP="00C857B7">
            <w:pPr>
              <w:pStyle w:val="BodyText1"/>
            </w:pPr>
            <w:r>
              <w:t>Completion Criteria:</w:t>
            </w:r>
          </w:p>
        </w:tc>
        <w:tc>
          <w:tcPr>
            <w:tcW w:w="6627" w:type="dxa"/>
          </w:tcPr>
          <w:p w14:paraId="40250B44" w14:textId="77777777" w:rsidR="00D312E2" w:rsidRDefault="00D312E2" w:rsidP="00C857B7">
            <w:pPr>
              <w:pStyle w:val="InfoBlue"/>
              <w:numPr>
                <w:ilvl w:val="0"/>
                <w:numId w:val="26"/>
              </w:numPr>
            </w:pPr>
            <w:r>
              <w:t>Finishing run all the test cases</w:t>
            </w:r>
          </w:p>
          <w:p w14:paraId="682E0E1C" w14:textId="77777777" w:rsidR="00D312E2" w:rsidRDefault="00D312E2" w:rsidP="00C857B7">
            <w:pPr>
              <w:pStyle w:val="BodyText"/>
              <w:numPr>
                <w:ilvl w:val="0"/>
                <w:numId w:val="26"/>
              </w:numPr>
            </w:pPr>
            <w:r>
              <w:t>Covering all the possible cases</w:t>
            </w:r>
          </w:p>
          <w:p w14:paraId="49E04347" w14:textId="77777777" w:rsidR="00D312E2" w:rsidRDefault="00D312E2" w:rsidP="00C857B7">
            <w:pPr>
              <w:pStyle w:val="InfoBlue"/>
              <w:numPr>
                <w:ilvl w:val="0"/>
                <w:numId w:val="26"/>
              </w:numPr>
            </w:pPr>
            <w:r>
              <w:t>The pass rate is 100%</w:t>
            </w:r>
          </w:p>
        </w:tc>
      </w:tr>
      <w:tr w:rsidR="00D312E2" w14:paraId="26D4CFFC" w14:textId="77777777" w:rsidTr="00C857B7">
        <w:trPr>
          <w:cantSplit/>
        </w:trPr>
        <w:tc>
          <w:tcPr>
            <w:tcW w:w="2211" w:type="dxa"/>
          </w:tcPr>
          <w:p w14:paraId="01481FB0" w14:textId="77777777" w:rsidR="00D312E2" w:rsidRDefault="00D312E2" w:rsidP="00C857B7">
            <w:pPr>
              <w:pStyle w:val="BodyText1"/>
            </w:pPr>
            <w:r>
              <w:t>Special Considerations:</w:t>
            </w:r>
          </w:p>
        </w:tc>
        <w:tc>
          <w:tcPr>
            <w:tcW w:w="6627" w:type="dxa"/>
          </w:tcPr>
          <w:p w14:paraId="46F457B0" w14:textId="77777777" w:rsidR="00D312E2" w:rsidRDefault="00D312E2" w:rsidP="00C857B7">
            <w:pPr>
              <w:pStyle w:val="InfoBlue"/>
            </w:pPr>
          </w:p>
        </w:tc>
      </w:tr>
    </w:tbl>
    <w:p w14:paraId="7DD7C59F" w14:textId="77777777" w:rsidR="00D312E2" w:rsidRDefault="00D312E2">
      <w:pPr>
        <w:pStyle w:val="BodyText1"/>
        <w:rPr>
          <w:lang w:eastAsia="zh-CN"/>
        </w:rPr>
      </w:pPr>
    </w:p>
    <w:p w14:paraId="48050758" w14:textId="77777777" w:rsidR="00D312E2" w:rsidRDefault="00D312E2">
      <w:pPr>
        <w:pStyle w:val="BodyText1"/>
        <w:rPr>
          <w:lang w:eastAsia="zh-CN"/>
        </w:rPr>
      </w:pPr>
    </w:p>
    <w:p w14:paraId="306347E9"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450AA749" w14:textId="77777777" w:rsidTr="00C857B7">
        <w:trPr>
          <w:cantSplit/>
        </w:trPr>
        <w:tc>
          <w:tcPr>
            <w:tcW w:w="2211" w:type="dxa"/>
          </w:tcPr>
          <w:p w14:paraId="1F7912AE" w14:textId="77777777" w:rsidR="00D312E2" w:rsidRDefault="00D312E2" w:rsidP="00C857B7">
            <w:pPr>
              <w:pStyle w:val="BodyText1"/>
            </w:pPr>
            <w:r>
              <w:lastRenderedPageBreak/>
              <w:t>Test Objective:</w:t>
            </w:r>
          </w:p>
        </w:tc>
        <w:tc>
          <w:tcPr>
            <w:tcW w:w="6627" w:type="dxa"/>
          </w:tcPr>
          <w:p w14:paraId="02CE727C" w14:textId="5B1CAC17" w:rsidR="00D312E2" w:rsidRPr="0098787A" w:rsidRDefault="00D312E2" w:rsidP="00D312E2">
            <w:pPr>
              <w:pStyle w:val="InfoBlue"/>
            </w:pPr>
            <w:r w:rsidRPr="0098787A">
              <w:t xml:space="preserve">The system should provide </w:t>
            </w:r>
            <w:r>
              <w:t>a System Admin</w:t>
            </w:r>
            <w:r w:rsidRPr="0098787A">
              <w:t xml:space="preserve"> with a GUI to </w:t>
            </w:r>
            <w:r>
              <w:t>edit an existing non-administrator user’s profile in the Bug Tracker System.</w:t>
            </w:r>
          </w:p>
        </w:tc>
      </w:tr>
      <w:tr w:rsidR="00D312E2" w:rsidRPr="004D2DF7" w14:paraId="3C740C58" w14:textId="77777777" w:rsidTr="00C857B7">
        <w:trPr>
          <w:cantSplit/>
        </w:trPr>
        <w:tc>
          <w:tcPr>
            <w:tcW w:w="2211" w:type="dxa"/>
          </w:tcPr>
          <w:p w14:paraId="44C063C1" w14:textId="77777777" w:rsidR="00D312E2" w:rsidRDefault="00D312E2" w:rsidP="00C857B7">
            <w:pPr>
              <w:pStyle w:val="BodyText1"/>
            </w:pPr>
            <w:r>
              <w:t>Technique:</w:t>
            </w:r>
          </w:p>
        </w:tc>
        <w:tc>
          <w:tcPr>
            <w:tcW w:w="6627" w:type="dxa"/>
          </w:tcPr>
          <w:p w14:paraId="23BFB17E" w14:textId="77777777" w:rsidR="00D312E2" w:rsidRDefault="00D312E2" w:rsidP="00C857B7">
            <w:pPr>
              <w:pStyle w:val="InfoBlue"/>
            </w:pPr>
            <w:r>
              <w:t>Black box testing</w:t>
            </w:r>
          </w:p>
          <w:p w14:paraId="0C08E21A" w14:textId="1D9E47A9" w:rsidR="00D312E2" w:rsidRDefault="00D312E2" w:rsidP="00C857B7">
            <w:pPr>
              <w:pStyle w:val="BodyText"/>
              <w:numPr>
                <w:ilvl w:val="0"/>
                <w:numId w:val="27"/>
              </w:numPr>
            </w:pPr>
            <w:r>
              <w:t xml:space="preserve">Run </w:t>
            </w:r>
            <w:r w:rsidR="000374E6">
              <w:t>test case 24</w:t>
            </w:r>
          </w:p>
          <w:p w14:paraId="4BD6C32E" w14:textId="353C3F86" w:rsidR="00D312E2" w:rsidRDefault="00D312E2" w:rsidP="00C857B7">
            <w:pPr>
              <w:pStyle w:val="BodyText"/>
              <w:numPr>
                <w:ilvl w:val="0"/>
                <w:numId w:val="27"/>
              </w:numPr>
            </w:pPr>
            <w:r>
              <w:t xml:space="preserve">Run </w:t>
            </w:r>
            <w:r w:rsidR="000374E6">
              <w:t>test case 25</w:t>
            </w:r>
          </w:p>
          <w:p w14:paraId="090A9D59" w14:textId="210DAF0F" w:rsidR="00D312E2" w:rsidRDefault="00D312E2" w:rsidP="00C857B7">
            <w:pPr>
              <w:pStyle w:val="BodyText"/>
              <w:numPr>
                <w:ilvl w:val="0"/>
                <w:numId w:val="27"/>
              </w:numPr>
            </w:pPr>
            <w:r>
              <w:t xml:space="preserve">Run </w:t>
            </w:r>
            <w:r w:rsidR="000374E6">
              <w:t>test case 26</w:t>
            </w:r>
          </w:p>
          <w:p w14:paraId="77430671" w14:textId="4A8C37F4" w:rsidR="00D312E2" w:rsidRDefault="000374E6" w:rsidP="00C857B7">
            <w:pPr>
              <w:pStyle w:val="BodyText"/>
              <w:numPr>
                <w:ilvl w:val="0"/>
                <w:numId w:val="27"/>
              </w:numPr>
            </w:pPr>
            <w:r>
              <w:t>Run test case 27</w:t>
            </w:r>
          </w:p>
          <w:p w14:paraId="615B1635" w14:textId="68166AA1" w:rsidR="00D312E2" w:rsidRDefault="000374E6" w:rsidP="00C857B7">
            <w:pPr>
              <w:pStyle w:val="BodyText"/>
              <w:numPr>
                <w:ilvl w:val="0"/>
                <w:numId w:val="27"/>
              </w:numPr>
            </w:pPr>
            <w:r>
              <w:t>Run test case 28</w:t>
            </w:r>
          </w:p>
          <w:p w14:paraId="7E6FE483" w14:textId="52CFA7EF" w:rsidR="00D312E2" w:rsidRDefault="000374E6" w:rsidP="00C857B7">
            <w:pPr>
              <w:pStyle w:val="BodyText"/>
              <w:numPr>
                <w:ilvl w:val="0"/>
                <w:numId w:val="27"/>
              </w:numPr>
            </w:pPr>
            <w:r>
              <w:t>Run test case 29</w:t>
            </w:r>
          </w:p>
          <w:p w14:paraId="259E800F" w14:textId="1FDE3E05" w:rsidR="00D312E2" w:rsidRDefault="000374E6" w:rsidP="00C857B7">
            <w:pPr>
              <w:pStyle w:val="BodyText"/>
              <w:numPr>
                <w:ilvl w:val="0"/>
                <w:numId w:val="27"/>
              </w:numPr>
            </w:pPr>
            <w:r>
              <w:t>Run test case 30</w:t>
            </w:r>
          </w:p>
          <w:p w14:paraId="39599348" w14:textId="77777777" w:rsidR="00D312E2" w:rsidRPr="004D2DF7" w:rsidRDefault="00D312E2" w:rsidP="00C857B7">
            <w:pPr>
              <w:pStyle w:val="BodyText"/>
              <w:ind w:left="1440"/>
            </w:pPr>
            <w:r>
              <w:t>Compare the result with the expected output.</w:t>
            </w:r>
          </w:p>
        </w:tc>
      </w:tr>
      <w:tr w:rsidR="00D312E2" w14:paraId="5C601B78" w14:textId="77777777" w:rsidTr="00C857B7">
        <w:trPr>
          <w:cantSplit/>
        </w:trPr>
        <w:tc>
          <w:tcPr>
            <w:tcW w:w="2211" w:type="dxa"/>
          </w:tcPr>
          <w:p w14:paraId="4B0A67FB" w14:textId="77777777" w:rsidR="00D312E2" w:rsidRDefault="00D312E2" w:rsidP="00C857B7">
            <w:pPr>
              <w:pStyle w:val="BodyText1"/>
            </w:pPr>
            <w:r>
              <w:t>Completion Criteria:</w:t>
            </w:r>
          </w:p>
        </w:tc>
        <w:tc>
          <w:tcPr>
            <w:tcW w:w="6627" w:type="dxa"/>
          </w:tcPr>
          <w:p w14:paraId="6943E41E" w14:textId="77777777" w:rsidR="00D312E2" w:rsidRDefault="00D312E2" w:rsidP="00C857B7">
            <w:pPr>
              <w:pStyle w:val="InfoBlue"/>
              <w:numPr>
                <w:ilvl w:val="0"/>
                <w:numId w:val="26"/>
              </w:numPr>
            </w:pPr>
            <w:r>
              <w:t>Finishing run all the test cases</w:t>
            </w:r>
          </w:p>
          <w:p w14:paraId="6C934E3A" w14:textId="77777777" w:rsidR="00D312E2" w:rsidRDefault="00D312E2" w:rsidP="00C857B7">
            <w:pPr>
              <w:pStyle w:val="BodyText"/>
              <w:numPr>
                <w:ilvl w:val="0"/>
                <w:numId w:val="26"/>
              </w:numPr>
            </w:pPr>
            <w:r>
              <w:t>Covering all the possible cases</w:t>
            </w:r>
          </w:p>
          <w:p w14:paraId="6A2D0685" w14:textId="77777777" w:rsidR="00D312E2" w:rsidRDefault="00D312E2" w:rsidP="00C857B7">
            <w:pPr>
              <w:pStyle w:val="InfoBlue"/>
              <w:numPr>
                <w:ilvl w:val="0"/>
                <w:numId w:val="26"/>
              </w:numPr>
            </w:pPr>
            <w:r>
              <w:t>The pass rate is 100%</w:t>
            </w:r>
          </w:p>
        </w:tc>
      </w:tr>
      <w:tr w:rsidR="00D312E2" w14:paraId="49C84F6F" w14:textId="77777777" w:rsidTr="00C857B7">
        <w:trPr>
          <w:cantSplit/>
        </w:trPr>
        <w:tc>
          <w:tcPr>
            <w:tcW w:w="2211" w:type="dxa"/>
          </w:tcPr>
          <w:p w14:paraId="6E0AADCC" w14:textId="77777777" w:rsidR="00D312E2" w:rsidRDefault="00D312E2" w:rsidP="00C857B7">
            <w:pPr>
              <w:pStyle w:val="BodyText1"/>
            </w:pPr>
            <w:r>
              <w:t>Special Considerations:</w:t>
            </w:r>
          </w:p>
        </w:tc>
        <w:tc>
          <w:tcPr>
            <w:tcW w:w="6627" w:type="dxa"/>
          </w:tcPr>
          <w:p w14:paraId="2ABA57D5" w14:textId="77777777" w:rsidR="00D312E2" w:rsidRDefault="00D312E2" w:rsidP="00C857B7">
            <w:pPr>
              <w:pStyle w:val="InfoBlue"/>
            </w:pPr>
          </w:p>
        </w:tc>
      </w:tr>
    </w:tbl>
    <w:p w14:paraId="4D3BBBB5"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DAD7A4A" w14:textId="77777777" w:rsidTr="00C857B7">
        <w:trPr>
          <w:cantSplit/>
        </w:trPr>
        <w:tc>
          <w:tcPr>
            <w:tcW w:w="2211" w:type="dxa"/>
          </w:tcPr>
          <w:p w14:paraId="6738106B" w14:textId="77777777" w:rsidR="00D312E2" w:rsidRDefault="00D312E2" w:rsidP="00C857B7">
            <w:pPr>
              <w:pStyle w:val="BodyText1"/>
            </w:pPr>
            <w:r>
              <w:t>Test Objective:</w:t>
            </w:r>
          </w:p>
        </w:tc>
        <w:tc>
          <w:tcPr>
            <w:tcW w:w="6627" w:type="dxa"/>
          </w:tcPr>
          <w:p w14:paraId="6CDAB70E" w14:textId="7FD4EFE1" w:rsidR="00D312E2" w:rsidRPr="0098787A" w:rsidRDefault="00D312E2" w:rsidP="00D312E2">
            <w:pPr>
              <w:pStyle w:val="InfoBlue"/>
            </w:pPr>
            <w:r w:rsidRPr="0098787A">
              <w:t xml:space="preserve">The system should provide any user with a GUI to </w:t>
            </w:r>
            <w:r>
              <w:t>view any non-administrator user profile.</w:t>
            </w:r>
          </w:p>
        </w:tc>
      </w:tr>
      <w:tr w:rsidR="00D312E2" w:rsidRPr="004D2DF7" w14:paraId="61D93FBF" w14:textId="77777777" w:rsidTr="00C857B7">
        <w:trPr>
          <w:cantSplit/>
        </w:trPr>
        <w:tc>
          <w:tcPr>
            <w:tcW w:w="2211" w:type="dxa"/>
          </w:tcPr>
          <w:p w14:paraId="2339396F" w14:textId="77777777" w:rsidR="00D312E2" w:rsidRDefault="00D312E2" w:rsidP="00C857B7">
            <w:pPr>
              <w:pStyle w:val="BodyText1"/>
            </w:pPr>
            <w:r>
              <w:t>Technique:</w:t>
            </w:r>
          </w:p>
        </w:tc>
        <w:tc>
          <w:tcPr>
            <w:tcW w:w="6627" w:type="dxa"/>
          </w:tcPr>
          <w:p w14:paraId="655D14EA" w14:textId="77777777" w:rsidR="00D312E2" w:rsidRDefault="00D312E2" w:rsidP="00C857B7">
            <w:pPr>
              <w:pStyle w:val="InfoBlue"/>
            </w:pPr>
            <w:r>
              <w:t>Black box testing</w:t>
            </w:r>
          </w:p>
          <w:p w14:paraId="3EF83AB0" w14:textId="4CC11C58" w:rsidR="00D312E2" w:rsidRDefault="00D312E2" w:rsidP="00C857B7">
            <w:pPr>
              <w:pStyle w:val="BodyText"/>
              <w:numPr>
                <w:ilvl w:val="0"/>
                <w:numId w:val="27"/>
              </w:numPr>
            </w:pPr>
            <w:r>
              <w:t xml:space="preserve">Run </w:t>
            </w:r>
            <w:r w:rsidR="000374E6">
              <w:t>test case 31</w:t>
            </w:r>
          </w:p>
          <w:p w14:paraId="53F03812" w14:textId="0AEE901D" w:rsidR="00D312E2" w:rsidRDefault="00D312E2" w:rsidP="00C857B7">
            <w:pPr>
              <w:pStyle w:val="BodyText"/>
              <w:numPr>
                <w:ilvl w:val="0"/>
                <w:numId w:val="27"/>
              </w:numPr>
            </w:pPr>
            <w:r>
              <w:t xml:space="preserve">Run </w:t>
            </w:r>
            <w:r w:rsidR="000374E6">
              <w:t>test case 32</w:t>
            </w:r>
          </w:p>
          <w:p w14:paraId="096E26F5" w14:textId="77777777" w:rsidR="00D312E2" w:rsidRPr="004D2DF7" w:rsidRDefault="00D312E2" w:rsidP="00C857B7">
            <w:pPr>
              <w:pStyle w:val="BodyText"/>
              <w:ind w:left="1440"/>
            </w:pPr>
            <w:r>
              <w:t>Compare the result with the expected output.</w:t>
            </w:r>
          </w:p>
        </w:tc>
      </w:tr>
      <w:tr w:rsidR="00D312E2" w14:paraId="0648ECCE" w14:textId="77777777" w:rsidTr="00C857B7">
        <w:trPr>
          <w:cantSplit/>
        </w:trPr>
        <w:tc>
          <w:tcPr>
            <w:tcW w:w="2211" w:type="dxa"/>
          </w:tcPr>
          <w:p w14:paraId="666F6BCF" w14:textId="77777777" w:rsidR="00D312E2" w:rsidRDefault="00D312E2" w:rsidP="00C857B7">
            <w:pPr>
              <w:pStyle w:val="BodyText1"/>
            </w:pPr>
            <w:r>
              <w:t>Completion Criteria:</w:t>
            </w:r>
          </w:p>
        </w:tc>
        <w:tc>
          <w:tcPr>
            <w:tcW w:w="6627" w:type="dxa"/>
          </w:tcPr>
          <w:p w14:paraId="5B87D3D7" w14:textId="77777777" w:rsidR="00D312E2" w:rsidRDefault="00D312E2" w:rsidP="00C857B7">
            <w:pPr>
              <w:pStyle w:val="InfoBlue"/>
              <w:numPr>
                <w:ilvl w:val="0"/>
                <w:numId w:val="26"/>
              </w:numPr>
            </w:pPr>
            <w:r>
              <w:t>Finishing run all the test cases</w:t>
            </w:r>
          </w:p>
          <w:p w14:paraId="04D6D1AD" w14:textId="77777777" w:rsidR="00D312E2" w:rsidRDefault="00D312E2" w:rsidP="00C857B7">
            <w:pPr>
              <w:pStyle w:val="BodyText"/>
              <w:numPr>
                <w:ilvl w:val="0"/>
                <w:numId w:val="26"/>
              </w:numPr>
            </w:pPr>
            <w:r>
              <w:t>Covering all the possible cases</w:t>
            </w:r>
          </w:p>
          <w:p w14:paraId="403682E9" w14:textId="77777777" w:rsidR="00D312E2" w:rsidRDefault="00D312E2" w:rsidP="00C857B7">
            <w:pPr>
              <w:pStyle w:val="InfoBlue"/>
              <w:numPr>
                <w:ilvl w:val="0"/>
                <w:numId w:val="26"/>
              </w:numPr>
            </w:pPr>
            <w:r>
              <w:t>The pass rate is 100%</w:t>
            </w:r>
          </w:p>
        </w:tc>
      </w:tr>
      <w:tr w:rsidR="00D312E2" w14:paraId="0245242C" w14:textId="77777777" w:rsidTr="00C857B7">
        <w:trPr>
          <w:cantSplit/>
        </w:trPr>
        <w:tc>
          <w:tcPr>
            <w:tcW w:w="2211" w:type="dxa"/>
          </w:tcPr>
          <w:p w14:paraId="36B14B3E" w14:textId="77777777" w:rsidR="00D312E2" w:rsidRDefault="00D312E2" w:rsidP="00C857B7">
            <w:pPr>
              <w:pStyle w:val="BodyText1"/>
            </w:pPr>
            <w:r>
              <w:t>Special Considerations:</w:t>
            </w:r>
          </w:p>
        </w:tc>
        <w:tc>
          <w:tcPr>
            <w:tcW w:w="6627" w:type="dxa"/>
          </w:tcPr>
          <w:p w14:paraId="4AA04A09" w14:textId="416C8CED" w:rsidR="00D312E2" w:rsidRDefault="006F669E" w:rsidP="00C857B7">
            <w:pPr>
              <w:pStyle w:val="InfoBlue"/>
            </w:pPr>
            <w:r>
              <w:t>none</w:t>
            </w:r>
          </w:p>
        </w:tc>
      </w:tr>
    </w:tbl>
    <w:p w14:paraId="17E92B8A" w14:textId="77777777" w:rsidR="00D312E2" w:rsidRDefault="00D312E2">
      <w:pPr>
        <w:pStyle w:val="BodyText1"/>
        <w:rPr>
          <w:lang w:eastAsia="zh-CN"/>
        </w:rPr>
      </w:pPr>
    </w:p>
    <w:p w14:paraId="70236E41"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145402E" w14:textId="77777777" w:rsidTr="00C857B7">
        <w:trPr>
          <w:cantSplit/>
        </w:trPr>
        <w:tc>
          <w:tcPr>
            <w:tcW w:w="2211" w:type="dxa"/>
          </w:tcPr>
          <w:p w14:paraId="174518F5" w14:textId="77777777" w:rsidR="006F669E" w:rsidRDefault="006F669E" w:rsidP="00C857B7">
            <w:pPr>
              <w:pStyle w:val="BodyText1"/>
            </w:pPr>
            <w:r>
              <w:t>Test Objective:</w:t>
            </w:r>
          </w:p>
        </w:tc>
        <w:tc>
          <w:tcPr>
            <w:tcW w:w="6627" w:type="dxa"/>
          </w:tcPr>
          <w:p w14:paraId="50DB1F1B" w14:textId="4D75657A" w:rsidR="006F669E" w:rsidRPr="0098787A" w:rsidRDefault="006F669E" w:rsidP="006F669E">
            <w:pPr>
              <w:pStyle w:val="InfoBlue"/>
            </w:pPr>
            <w:r w:rsidRPr="0098787A">
              <w:t>The system should</w:t>
            </w:r>
            <w:r>
              <w:t xml:space="preserve"> provide any user with a GUI form to enter new bugs</w:t>
            </w:r>
          </w:p>
        </w:tc>
      </w:tr>
      <w:tr w:rsidR="006F669E" w:rsidRPr="004D2DF7" w14:paraId="52E87FFA" w14:textId="77777777" w:rsidTr="00C857B7">
        <w:trPr>
          <w:cantSplit/>
        </w:trPr>
        <w:tc>
          <w:tcPr>
            <w:tcW w:w="2211" w:type="dxa"/>
          </w:tcPr>
          <w:p w14:paraId="58BBD15E" w14:textId="77777777" w:rsidR="006F669E" w:rsidRDefault="006F669E" w:rsidP="00C857B7">
            <w:pPr>
              <w:pStyle w:val="BodyText1"/>
            </w:pPr>
            <w:r>
              <w:lastRenderedPageBreak/>
              <w:t>Technique:</w:t>
            </w:r>
          </w:p>
        </w:tc>
        <w:tc>
          <w:tcPr>
            <w:tcW w:w="6627" w:type="dxa"/>
          </w:tcPr>
          <w:p w14:paraId="385BE6E1" w14:textId="77777777" w:rsidR="006F669E" w:rsidRDefault="006F669E" w:rsidP="00C857B7">
            <w:pPr>
              <w:pStyle w:val="InfoBlue"/>
            </w:pPr>
            <w:r>
              <w:t>Black box testing</w:t>
            </w:r>
          </w:p>
          <w:p w14:paraId="38B521FA" w14:textId="6AC44DBB" w:rsidR="006F669E" w:rsidRDefault="006F669E" w:rsidP="00C857B7">
            <w:pPr>
              <w:pStyle w:val="BodyText"/>
              <w:numPr>
                <w:ilvl w:val="0"/>
                <w:numId w:val="27"/>
              </w:numPr>
            </w:pPr>
            <w:r>
              <w:t>Run test case 33</w:t>
            </w:r>
          </w:p>
          <w:p w14:paraId="17E53E4D" w14:textId="407B3A0E" w:rsidR="006F669E" w:rsidRDefault="006F669E" w:rsidP="00C857B7">
            <w:pPr>
              <w:pStyle w:val="BodyText"/>
              <w:numPr>
                <w:ilvl w:val="0"/>
                <w:numId w:val="27"/>
              </w:numPr>
            </w:pPr>
            <w:r>
              <w:t>Run test case 34</w:t>
            </w:r>
          </w:p>
          <w:p w14:paraId="049623F2" w14:textId="50A0F47B" w:rsidR="006F669E" w:rsidRDefault="006F669E" w:rsidP="006F669E">
            <w:pPr>
              <w:pStyle w:val="BodyText"/>
              <w:numPr>
                <w:ilvl w:val="0"/>
                <w:numId w:val="27"/>
              </w:numPr>
            </w:pPr>
            <w:r>
              <w:t>Run test case 35</w:t>
            </w:r>
          </w:p>
          <w:p w14:paraId="526F090C" w14:textId="49CFF045" w:rsidR="006F669E" w:rsidRDefault="006F669E" w:rsidP="00C857B7">
            <w:pPr>
              <w:pStyle w:val="BodyText"/>
              <w:numPr>
                <w:ilvl w:val="0"/>
                <w:numId w:val="27"/>
              </w:numPr>
            </w:pPr>
            <w:r>
              <w:t>Run test case 36</w:t>
            </w:r>
          </w:p>
          <w:p w14:paraId="49415BE3" w14:textId="6B6EDE9E" w:rsidR="006F669E" w:rsidRDefault="006F669E" w:rsidP="00C857B7">
            <w:pPr>
              <w:pStyle w:val="BodyText"/>
              <w:numPr>
                <w:ilvl w:val="0"/>
                <w:numId w:val="27"/>
              </w:numPr>
            </w:pPr>
            <w:r>
              <w:t>Run test case 37</w:t>
            </w:r>
          </w:p>
          <w:p w14:paraId="5093D894" w14:textId="77777777" w:rsidR="006F669E" w:rsidRPr="004D2DF7" w:rsidRDefault="006F669E" w:rsidP="00C857B7">
            <w:pPr>
              <w:pStyle w:val="BodyText"/>
              <w:ind w:left="1440"/>
            </w:pPr>
            <w:r>
              <w:t>Compare the result with the expected output.</w:t>
            </w:r>
          </w:p>
        </w:tc>
      </w:tr>
      <w:tr w:rsidR="006F669E" w14:paraId="5CAC19E7" w14:textId="77777777" w:rsidTr="00C857B7">
        <w:trPr>
          <w:cantSplit/>
        </w:trPr>
        <w:tc>
          <w:tcPr>
            <w:tcW w:w="2211" w:type="dxa"/>
          </w:tcPr>
          <w:p w14:paraId="3C828E56" w14:textId="77777777" w:rsidR="006F669E" w:rsidRDefault="006F669E" w:rsidP="00C857B7">
            <w:pPr>
              <w:pStyle w:val="BodyText1"/>
            </w:pPr>
            <w:r>
              <w:t>Completion Criteria:</w:t>
            </w:r>
          </w:p>
        </w:tc>
        <w:tc>
          <w:tcPr>
            <w:tcW w:w="6627" w:type="dxa"/>
          </w:tcPr>
          <w:p w14:paraId="779B3E06" w14:textId="77777777" w:rsidR="006F669E" w:rsidRDefault="006F669E" w:rsidP="00C857B7">
            <w:pPr>
              <w:pStyle w:val="InfoBlue"/>
              <w:numPr>
                <w:ilvl w:val="0"/>
                <w:numId w:val="26"/>
              </w:numPr>
            </w:pPr>
            <w:r>
              <w:t>Finishing run all the test cases</w:t>
            </w:r>
          </w:p>
          <w:p w14:paraId="19A762A5" w14:textId="77777777" w:rsidR="006F669E" w:rsidRDefault="006F669E" w:rsidP="00C857B7">
            <w:pPr>
              <w:pStyle w:val="BodyText"/>
              <w:numPr>
                <w:ilvl w:val="0"/>
                <w:numId w:val="26"/>
              </w:numPr>
            </w:pPr>
            <w:r>
              <w:t>Covering all the possible cases</w:t>
            </w:r>
          </w:p>
          <w:p w14:paraId="45800E29" w14:textId="77777777" w:rsidR="006F669E" w:rsidRDefault="006F669E" w:rsidP="00C857B7">
            <w:pPr>
              <w:pStyle w:val="InfoBlue"/>
              <w:numPr>
                <w:ilvl w:val="0"/>
                <w:numId w:val="26"/>
              </w:numPr>
            </w:pPr>
            <w:r>
              <w:t>The pass rate is 100%</w:t>
            </w:r>
          </w:p>
        </w:tc>
      </w:tr>
      <w:tr w:rsidR="006F669E" w14:paraId="60422143" w14:textId="77777777" w:rsidTr="00C857B7">
        <w:trPr>
          <w:cantSplit/>
        </w:trPr>
        <w:tc>
          <w:tcPr>
            <w:tcW w:w="2211" w:type="dxa"/>
          </w:tcPr>
          <w:p w14:paraId="516A990B" w14:textId="77777777" w:rsidR="006F669E" w:rsidRDefault="006F669E" w:rsidP="00C857B7">
            <w:pPr>
              <w:pStyle w:val="BodyText1"/>
            </w:pPr>
            <w:r>
              <w:t>Special Considerations:</w:t>
            </w:r>
          </w:p>
        </w:tc>
        <w:tc>
          <w:tcPr>
            <w:tcW w:w="6627" w:type="dxa"/>
          </w:tcPr>
          <w:p w14:paraId="017E2AF1" w14:textId="1D5ADA11" w:rsidR="006F669E" w:rsidRDefault="006F669E" w:rsidP="00C857B7">
            <w:pPr>
              <w:pStyle w:val="InfoBlue"/>
            </w:pPr>
            <w:r>
              <w:t>none</w:t>
            </w:r>
          </w:p>
        </w:tc>
      </w:tr>
    </w:tbl>
    <w:p w14:paraId="1A49AB80"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43A6B70" w14:textId="77777777" w:rsidTr="00C857B7">
        <w:trPr>
          <w:cantSplit/>
        </w:trPr>
        <w:tc>
          <w:tcPr>
            <w:tcW w:w="2211" w:type="dxa"/>
          </w:tcPr>
          <w:p w14:paraId="279EE9C5" w14:textId="77777777" w:rsidR="006F669E" w:rsidRDefault="006F669E" w:rsidP="00C857B7">
            <w:pPr>
              <w:pStyle w:val="BodyText1"/>
            </w:pPr>
            <w:bookmarkStart w:id="76" w:name="_Toc327254065"/>
            <w:bookmarkStart w:id="77" w:name="_Toc327255030"/>
            <w:bookmarkStart w:id="78" w:name="_Toc327255099"/>
            <w:bookmarkStart w:id="79" w:name="_Toc327255338"/>
            <w:bookmarkStart w:id="80" w:name="_Toc433104447"/>
            <w:r>
              <w:t>Test Objective:</w:t>
            </w:r>
          </w:p>
        </w:tc>
        <w:tc>
          <w:tcPr>
            <w:tcW w:w="6627" w:type="dxa"/>
          </w:tcPr>
          <w:p w14:paraId="167AE89C" w14:textId="233E6A13" w:rsidR="006F669E" w:rsidRPr="0098787A" w:rsidRDefault="006F669E" w:rsidP="006F669E">
            <w:pPr>
              <w:pStyle w:val="InfoBlue"/>
            </w:pPr>
            <w:r w:rsidRPr="0098787A">
              <w:t>The system should</w:t>
            </w:r>
            <w:r>
              <w:t xml:space="preserve"> provide any user with a GUI form to view a bug</w:t>
            </w:r>
          </w:p>
        </w:tc>
      </w:tr>
      <w:tr w:rsidR="006F669E" w:rsidRPr="004D2DF7" w14:paraId="073574A0" w14:textId="77777777" w:rsidTr="00C857B7">
        <w:trPr>
          <w:cantSplit/>
        </w:trPr>
        <w:tc>
          <w:tcPr>
            <w:tcW w:w="2211" w:type="dxa"/>
          </w:tcPr>
          <w:p w14:paraId="50385518" w14:textId="77777777" w:rsidR="006F669E" w:rsidRDefault="006F669E" w:rsidP="00C857B7">
            <w:pPr>
              <w:pStyle w:val="BodyText1"/>
            </w:pPr>
            <w:r>
              <w:t>Technique:</w:t>
            </w:r>
          </w:p>
        </w:tc>
        <w:tc>
          <w:tcPr>
            <w:tcW w:w="6627" w:type="dxa"/>
          </w:tcPr>
          <w:p w14:paraId="1C255668" w14:textId="77777777" w:rsidR="006F669E" w:rsidRDefault="006F669E" w:rsidP="00C857B7">
            <w:pPr>
              <w:pStyle w:val="InfoBlue"/>
            </w:pPr>
            <w:r>
              <w:t>Black box testing</w:t>
            </w:r>
          </w:p>
          <w:p w14:paraId="5F70A1B5" w14:textId="762A82A6" w:rsidR="006F669E" w:rsidRDefault="006F669E" w:rsidP="00C857B7">
            <w:pPr>
              <w:pStyle w:val="BodyText"/>
              <w:numPr>
                <w:ilvl w:val="0"/>
                <w:numId w:val="27"/>
              </w:numPr>
            </w:pPr>
            <w:r>
              <w:t>Run all test cases between 38 … 42</w:t>
            </w:r>
          </w:p>
          <w:p w14:paraId="3E48BADD" w14:textId="77777777" w:rsidR="006F669E" w:rsidRPr="004D2DF7" w:rsidRDefault="006F669E" w:rsidP="00C857B7">
            <w:pPr>
              <w:pStyle w:val="BodyText"/>
              <w:ind w:left="1440"/>
            </w:pPr>
            <w:r>
              <w:t>Compare the result with the expected output.</w:t>
            </w:r>
          </w:p>
        </w:tc>
      </w:tr>
      <w:tr w:rsidR="006F669E" w14:paraId="3277527B" w14:textId="77777777" w:rsidTr="00C857B7">
        <w:trPr>
          <w:cantSplit/>
        </w:trPr>
        <w:tc>
          <w:tcPr>
            <w:tcW w:w="2211" w:type="dxa"/>
          </w:tcPr>
          <w:p w14:paraId="28C7C46A" w14:textId="77777777" w:rsidR="006F669E" w:rsidRDefault="006F669E" w:rsidP="00C857B7">
            <w:pPr>
              <w:pStyle w:val="BodyText1"/>
            </w:pPr>
            <w:r>
              <w:t>Completion Criteria:</w:t>
            </w:r>
          </w:p>
        </w:tc>
        <w:tc>
          <w:tcPr>
            <w:tcW w:w="6627" w:type="dxa"/>
          </w:tcPr>
          <w:p w14:paraId="12C6E962" w14:textId="77777777" w:rsidR="006F669E" w:rsidRDefault="006F669E" w:rsidP="00C857B7">
            <w:pPr>
              <w:pStyle w:val="InfoBlue"/>
              <w:numPr>
                <w:ilvl w:val="0"/>
                <w:numId w:val="26"/>
              </w:numPr>
            </w:pPr>
            <w:r>
              <w:t>Finishing run all the test cases</w:t>
            </w:r>
          </w:p>
          <w:p w14:paraId="73F40407" w14:textId="77777777" w:rsidR="006F669E" w:rsidRDefault="006F669E" w:rsidP="00C857B7">
            <w:pPr>
              <w:pStyle w:val="BodyText"/>
              <w:numPr>
                <w:ilvl w:val="0"/>
                <w:numId w:val="26"/>
              </w:numPr>
            </w:pPr>
            <w:r>
              <w:t>Covering all the possible cases</w:t>
            </w:r>
          </w:p>
          <w:p w14:paraId="734B7FEB" w14:textId="77777777" w:rsidR="006F669E" w:rsidRDefault="006F669E" w:rsidP="00C857B7">
            <w:pPr>
              <w:pStyle w:val="InfoBlue"/>
              <w:numPr>
                <w:ilvl w:val="0"/>
                <w:numId w:val="26"/>
              </w:numPr>
            </w:pPr>
            <w:r>
              <w:t>The pass rate is 100%</w:t>
            </w:r>
          </w:p>
        </w:tc>
      </w:tr>
      <w:tr w:rsidR="006F669E" w14:paraId="26826C77" w14:textId="77777777" w:rsidTr="00C857B7">
        <w:trPr>
          <w:cantSplit/>
        </w:trPr>
        <w:tc>
          <w:tcPr>
            <w:tcW w:w="2211" w:type="dxa"/>
          </w:tcPr>
          <w:p w14:paraId="26A4191E" w14:textId="77777777" w:rsidR="006F669E" w:rsidRDefault="006F669E" w:rsidP="00C857B7">
            <w:pPr>
              <w:pStyle w:val="BodyText1"/>
            </w:pPr>
            <w:r>
              <w:t>Special Considerations:</w:t>
            </w:r>
          </w:p>
        </w:tc>
        <w:tc>
          <w:tcPr>
            <w:tcW w:w="6627" w:type="dxa"/>
          </w:tcPr>
          <w:p w14:paraId="006464FA" w14:textId="306E951A" w:rsidR="006F669E" w:rsidRDefault="006F669E" w:rsidP="00C857B7">
            <w:pPr>
              <w:pStyle w:val="InfoBlue"/>
            </w:pPr>
            <w:r>
              <w:t>none</w:t>
            </w:r>
          </w:p>
        </w:tc>
      </w:tr>
    </w:tbl>
    <w:p w14:paraId="45F0D4C8" w14:textId="77777777" w:rsidR="006F669E" w:rsidRDefault="006F669E" w:rsidP="006F669E">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1502BD1B" w14:textId="77777777" w:rsidTr="00C857B7">
        <w:trPr>
          <w:cantSplit/>
        </w:trPr>
        <w:tc>
          <w:tcPr>
            <w:tcW w:w="2211" w:type="dxa"/>
          </w:tcPr>
          <w:p w14:paraId="431FCFFA" w14:textId="77777777" w:rsidR="006F669E" w:rsidRDefault="006F669E" w:rsidP="00C857B7">
            <w:pPr>
              <w:pStyle w:val="BodyText1"/>
            </w:pPr>
            <w:r>
              <w:t>Test Objective:</w:t>
            </w:r>
          </w:p>
        </w:tc>
        <w:tc>
          <w:tcPr>
            <w:tcW w:w="6627" w:type="dxa"/>
          </w:tcPr>
          <w:p w14:paraId="367A8310" w14:textId="2C006803" w:rsidR="006F669E" w:rsidRPr="0098787A" w:rsidRDefault="006F669E" w:rsidP="006F669E">
            <w:pPr>
              <w:pStyle w:val="InfoBlue"/>
            </w:pPr>
            <w:r w:rsidRPr="0098787A">
              <w:t>The system should</w:t>
            </w:r>
            <w:r>
              <w:t xml:space="preserve"> provide any user with a GUI form to search </w:t>
            </w:r>
            <w:r w:rsidR="002E0D92">
              <w:t xml:space="preserve">and filter search criteria for </w:t>
            </w:r>
            <w:r>
              <w:t>users of any type</w:t>
            </w:r>
          </w:p>
        </w:tc>
      </w:tr>
      <w:tr w:rsidR="006F669E" w:rsidRPr="004D2DF7" w14:paraId="42ED1262" w14:textId="77777777" w:rsidTr="00C857B7">
        <w:trPr>
          <w:cantSplit/>
        </w:trPr>
        <w:tc>
          <w:tcPr>
            <w:tcW w:w="2211" w:type="dxa"/>
          </w:tcPr>
          <w:p w14:paraId="251D6271" w14:textId="77777777" w:rsidR="006F669E" w:rsidRDefault="006F669E" w:rsidP="00C857B7">
            <w:pPr>
              <w:pStyle w:val="BodyText1"/>
            </w:pPr>
            <w:r>
              <w:t>Technique:</w:t>
            </w:r>
          </w:p>
        </w:tc>
        <w:tc>
          <w:tcPr>
            <w:tcW w:w="6627" w:type="dxa"/>
          </w:tcPr>
          <w:p w14:paraId="73565447" w14:textId="77777777" w:rsidR="006F669E" w:rsidRDefault="006F669E" w:rsidP="00C857B7">
            <w:pPr>
              <w:pStyle w:val="InfoBlue"/>
            </w:pPr>
            <w:r>
              <w:t>Black box testing</w:t>
            </w:r>
          </w:p>
          <w:p w14:paraId="51EC0FB8" w14:textId="505259FB" w:rsidR="006F669E" w:rsidRDefault="006F669E" w:rsidP="006F669E">
            <w:pPr>
              <w:pStyle w:val="BodyText"/>
              <w:numPr>
                <w:ilvl w:val="0"/>
                <w:numId w:val="27"/>
              </w:numPr>
            </w:pPr>
            <w:r>
              <w:t>Run all test cases between 43 … 49</w:t>
            </w:r>
          </w:p>
          <w:p w14:paraId="6823DD48" w14:textId="77777777" w:rsidR="006F669E" w:rsidRPr="004D2DF7" w:rsidRDefault="006F669E" w:rsidP="00C857B7">
            <w:pPr>
              <w:pStyle w:val="BodyText"/>
              <w:ind w:left="1440"/>
            </w:pPr>
            <w:r>
              <w:t>Compare the result with the expected output.</w:t>
            </w:r>
          </w:p>
        </w:tc>
      </w:tr>
      <w:tr w:rsidR="006F669E" w14:paraId="44650B8B" w14:textId="77777777" w:rsidTr="00C857B7">
        <w:trPr>
          <w:cantSplit/>
        </w:trPr>
        <w:tc>
          <w:tcPr>
            <w:tcW w:w="2211" w:type="dxa"/>
          </w:tcPr>
          <w:p w14:paraId="1BE723C7" w14:textId="77777777" w:rsidR="006F669E" w:rsidRDefault="006F669E" w:rsidP="00C857B7">
            <w:pPr>
              <w:pStyle w:val="BodyText1"/>
            </w:pPr>
            <w:r>
              <w:t>Completion Criteria:</w:t>
            </w:r>
          </w:p>
        </w:tc>
        <w:tc>
          <w:tcPr>
            <w:tcW w:w="6627" w:type="dxa"/>
          </w:tcPr>
          <w:p w14:paraId="0D544B88" w14:textId="77777777" w:rsidR="006F669E" w:rsidRDefault="006F669E" w:rsidP="006F669E">
            <w:pPr>
              <w:pStyle w:val="InfoBlue"/>
              <w:numPr>
                <w:ilvl w:val="0"/>
                <w:numId w:val="26"/>
              </w:numPr>
            </w:pPr>
            <w:r>
              <w:t>Finishing run all the test cases</w:t>
            </w:r>
          </w:p>
          <w:p w14:paraId="75E269C2" w14:textId="77777777" w:rsidR="006F669E" w:rsidRDefault="006F669E" w:rsidP="006F669E">
            <w:pPr>
              <w:pStyle w:val="BodyText"/>
              <w:numPr>
                <w:ilvl w:val="0"/>
                <w:numId w:val="26"/>
              </w:numPr>
            </w:pPr>
            <w:r>
              <w:t>Covering all the possible cases</w:t>
            </w:r>
          </w:p>
          <w:p w14:paraId="0A003104" w14:textId="77777777" w:rsidR="006F669E" w:rsidRDefault="006F669E" w:rsidP="006F669E">
            <w:pPr>
              <w:pStyle w:val="InfoBlue"/>
              <w:numPr>
                <w:ilvl w:val="0"/>
                <w:numId w:val="26"/>
              </w:numPr>
            </w:pPr>
            <w:r>
              <w:t>The pass rate is 100%</w:t>
            </w:r>
          </w:p>
        </w:tc>
      </w:tr>
      <w:tr w:rsidR="006F669E" w14:paraId="36568665" w14:textId="77777777" w:rsidTr="00C857B7">
        <w:trPr>
          <w:cantSplit/>
        </w:trPr>
        <w:tc>
          <w:tcPr>
            <w:tcW w:w="2211" w:type="dxa"/>
          </w:tcPr>
          <w:p w14:paraId="7378A9F6" w14:textId="77777777" w:rsidR="006F669E" w:rsidRDefault="006F669E" w:rsidP="00C857B7">
            <w:pPr>
              <w:pStyle w:val="BodyText1"/>
            </w:pPr>
            <w:r>
              <w:t>Special Considerations:</w:t>
            </w:r>
          </w:p>
        </w:tc>
        <w:tc>
          <w:tcPr>
            <w:tcW w:w="6627" w:type="dxa"/>
          </w:tcPr>
          <w:p w14:paraId="771D33BB" w14:textId="0252C07D" w:rsidR="006F669E" w:rsidRDefault="006F669E" w:rsidP="00C857B7">
            <w:pPr>
              <w:pStyle w:val="InfoBlue"/>
            </w:pPr>
            <w:r>
              <w:t>none</w:t>
            </w:r>
          </w:p>
        </w:tc>
      </w:tr>
    </w:tbl>
    <w:p w14:paraId="6E6F01BB" w14:textId="123CEA2F" w:rsidR="006F669E" w:rsidRDefault="006F669E" w:rsidP="006F669E">
      <w:pPr>
        <w:pStyle w:val="Heading3"/>
        <w:numPr>
          <w:ilvl w:val="0"/>
          <w:numId w:val="0"/>
        </w:numPr>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857B7" w:rsidRPr="0098787A" w14:paraId="24B43269" w14:textId="77777777" w:rsidTr="0077375F">
        <w:trPr>
          <w:cantSplit/>
        </w:trPr>
        <w:tc>
          <w:tcPr>
            <w:tcW w:w="2211" w:type="dxa"/>
          </w:tcPr>
          <w:p w14:paraId="74585AB5" w14:textId="77777777" w:rsidR="00C857B7" w:rsidRDefault="00C857B7" w:rsidP="00D618F2">
            <w:pPr>
              <w:pStyle w:val="BodyText1"/>
            </w:pPr>
            <w:r>
              <w:t>Test Objective:</w:t>
            </w:r>
          </w:p>
        </w:tc>
        <w:tc>
          <w:tcPr>
            <w:tcW w:w="6627" w:type="dxa"/>
          </w:tcPr>
          <w:p w14:paraId="7C9CC165" w14:textId="722C3A8B" w:rsidR="00C857B7" w:rsidRPr="0098787A" w:rsidRDefault="003305F4" w:rsidP="00D618F2">
            <w:pPr>
              <w:pStyle w:val="InfoBlue"/>
            </w:pPr>
            <w:r w:rsidRPr="003305F4">
              <w:t>The system should allow a Reporter, Developer, Reviewer to clock up reputation points to be displayed in their user profile and whenever their name is used in commenting or bug reporting or bug solving.</w:t>
            </w:r>
          </w:p>
        </w:tc>
      </w:tr>
      <w:tr w:rsidR="00C857B7" w:rsidRPr="004D2DF7" w14:paraId="68871437" w14:textId="77777777" w:rsidTr="0077375F">
        <w:trPr>
          <w:cantSplit/>
        </w:trPr>
        <w:tc>
          <w:tcPr>
            <w:tcW w:w="2211" w:type="dxa"/>
          </w:tcPr>
          <w:p w14:paraId="2FFE9D38" w14:textId="77777777" w:rsidR="00C857B7" w:rsidRDefault="00C857B7" w:rsidP="00D618F2">
            <w:pPr>
              <w:pStyle w:val="BodyText1"/>
            </w:pPr>
            <w:r>
              <w:t>Technique:</w:t>
            </w:r>
          </w:p>
        </w:tc>
        <w:tc>
          <w:tcPr>
            <w:tcW w:w="6627" w:type="dxa"/>
          </w:tcPr>
          <w:p w14:paraId="55E2343A" w14:textId="77777777" w:rsidR="00C857B7" w:rsidRDefault="00C857B7" w:rsidP="00D618F2">
            <w:pPr>
              <w:pStyle w:val="InfoBlue"/>
            </w:pPr>
            <w:r>
              <w:t>Black box testing</w:t>
            </w:r>
          </w:p>
          <w:p w14:paraId="61FA6877" w14:textId="703C837B" w:rsidR="00C857B7" w:rsidRDefault="00C857B7" w:rsidP="00D618F2">
            <w:pPr>
              <w:pStyle w:val="BodyText"/>
              <w:numPr>
                <w:ilvl w:val="0"/>
                <w:numId w:val="27"/>
              </w:numPr>
            </w:pPr>
            <w:r>
              <w:t xml:space="preserve">Run all test cases between </w:t>
            </w:r>
            <w:r w:rsidR="003305F4">
              <w:t>50</w:t>
            </w:r>
            <w:r>
              <w:t xml:space="preserve"> … </w:t>
            </w:r>
            <w:r w:rsidR="003305F4">
              <w:t>51</w:t>
            </w:r>
          </w:p>
          <w:p w14:paraId="5E867D70" w14:textId="77777777" w:rsidR="00C857B7" w:rsidRPr="004D2DF7" w:rsidRDefault="00C857B7" w:rsidP="00D618F2">
            <w:pPr>
              <w:pStyle w:val="BodyText"/>
              <w:ind w:left="1440"/>
            </w:pPr>
            <w:r>
              <w:t>Compare the result with the expected output.</w:t>
            </w:r>
          </w:p>
        </w:tc>
      </w:tr>
      <w:tr w:rsidR="00C857B7" w14:paraId="39F11622" w14:textId="77777777" w:rsidTr="0077375F">
        <w:trPr>
          <w:cantSplit/>
        </w:trPr>
        <w:tc>
          <w:tcPr>
            <w:tcW w:w="2211" w:type="dxa"/>
          </w:tcPr>
          <w:p w14:paraId="211F7CB7" w14:textId="77777777" w:rsidR="00C857B7" w:rsidRDefault="00C857B7" w:rsidP="00D618F2">
            <w:pPr>
              <w:pStyle w:val="BodyText1"/>
            </w:pPr>
            <w:r>
              <w:t>Completion Criteria:</w:t>
            </w:r>
          </w:p>
        </w:tc>
        <w:tc>
          <w:tcPr>
            <w:tcW w:w="6627" w:type="dxa"/>
          </w:tcPr>
          <w:p w14:paraId="50004030" w14:textId="77777777" w:rsidR="00C857B7" w:rsidRDefault="00C857B7" w:rsidP="00D618F2">
            <w:pPr>
              <w:pStyle w:val="InfoBlue"/>
              <w:numPr>
                <w:ilvl w:val="0"/>
                <w:numId w:val="26"/>
              </w:numPr>
            </w:pPr>
            <w:r>
              <w:t>Finishing run all the test cases</w:t>
            </w:r>
          </w:p>
          <w:p w14:paraId="34AB44C2" w14:textId="77777777" w:rsidR="00C857B7" w:rsidRDefault="00C857B7" w:rsidP="00D618F2">
            <w:pPr>
              <w:pStyle w:val="BodyText"/>
              <w:numPr>
                <w:ilvl w:val="0"/>
                <w:numId w:val="26"/>
              </w:numPr>
            </w:pPr>
            <w:r>
              <w:t>Covering all the possible cases</w:t>
            </w:r>
          </w:p>
          <w:p w14:paraId="29799FB8" w14:textId="77777777" w:rsidR="00C857B7" w:rsidRDefault="00C857B7" w:rsidP="00D618F2">
            <w:pPr>
              <w:pStyle w:val="InfoBlue"/>
              <w:numPr>
                <w:ilvl w:val="0"/>
                <w:numId w:val="26"/>
              </w:numPr>
            </w:pPr>
            <w:r>
              <w:t>The pass rate is 100%</w:t>
            </w:r>
          </w:p>
        </w:tc>
      </w:tr>
      <w:tr w:rsidR="00C857B7" w14:paraId="01BA0CE1" w14:textId="77777777" w:rsidTr="0077375F">
        <w:trPr>
          <w:cantSplit/>
        </w:trPr>
        <w:tc>
          <w:tcPr>
            <w:tcW w:w="2211" w:type="dxa"/>
          </w:tcPr>
          <w:p w14:paraId="70EAEA58" w14:textId="77777777" w:rsidR="00C857B7" w:rsidRDefault="00C857B7" w:rsidP="00D618F2">
            <w:pPr>
              <w:pStyle w:val="BodyText1"/>
            </w:pPr>
            <w:r>
              <w:t>Special Considerations:</w:t>
            </w:r>
          </w:p>
        </w:tc>
        <w:tc>
          <w:tcPr>
            <w:tcW w:w="6627" w:type="dxa"/>
          </w:tcPr>
          <w:p w14:paraId="7F2D238E" w14:textId="77777777" w:rsidR="00C857B7" w:rsidRDefault="00C857B7" w:rsidP="00D618F2">
            <w:pPr>
              <w:pStyle w:val="InfoBlue"/>
            </w:pPr>
            <w:r>
              <w:t>none</w:t>
            </w:r>
          </w:p>
        </w:tc>
      </w:tr>
    </w:tbl>
    <w:p w14:paraId="09AD82BF" w14:textId="7B5C0294" w:rsidR="0077375F" w:rsidRDefault="0077375F" w:rsidP="0077375F">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375F" w:rsidRPr="0098787A" w14:paraId="1959977F" w14:textId="77777777" w:rsidTr="00D618F2">
        <w:trPr>
          <w:cantSplit/>
        </w:trPr>
        <w:tc>
          <w:tcPr>
            <w:tcW w:w="2211" w:type="dxa"/>
          </w:tcPr>
          <w:p w14:paraId="607D9A7F" w14:textId="77777777" w:rsidR="0077375F" w:rsidRDefault="0077375F" w:rsidP="00D618F2">
            <w:pPr>
              <w:pStyle w:val="BodyText1"/>
            </w:pPr>
            <w:r>
              <w:t>Test Objective:</w:t>
            </w:r>
          </w:p>
        </w:tc>
        <w:tc>
          <w:tcPr>
            <w:tcW w:w="6627" w:type="dxa"/>
          </w:tcPr>
          <w:p w14:paraId="4D9CF46B" w14:textId="4A157D67" w:rsidR="0077375F" w:rsidRPr="0098787A" w:rsidRDefault="006B002A" w:rsidP="00D618F2">
            <w:pPr>
              <w:pStyle w:val="InfoBlue"/>
            </w:pPr>
            <w:r w:rsidRPr="006B002A">
              <w:rPr>
                <w:color w:val="auto"/>
              </w:rPr>
              <w:t>The system should allow a Reporter, Developer, Reviewer to clock up reputation points to be displayed in their user profile and whenever their name is used in commenting or bug reporting or bug solving.</w:t>
            </w:r>
          </w:p>
        </w:tc>
      </w:tr>
      <w:tr w:rsidR="0077375F" w:rsidRPr="004D2DF7" w14:paraId="3359DE8A" w14:textId="77777777" w:rsidTr="00D618F2">
        <w:trPr>
          <w:cantSplit/>
        </w:trPr>
        <w:tc>
          <w:tcPr>
            <w:tcW w:w="2211" w:type="dxa"/>
          </w:tcPr>
          <w:p w14:paraId="1D15A8D3" w14:textId="77777777" w:rsidR="0077375F" w:rsidRDefault="0077375F" w:rsidP="00D618F2">
            <w:pPr>
              <w:pStyle w:val="BodyText1"/>
            </w:pPr>
            <w:r>
              <w:t>Technique:</w:t>
            </w:r>
          </w:p>
        </w:tc>
        <w:tc>
          <w:tcPr>
            <w:tcW w:w="6627" w:type="dxa"/>
          </w:tcPr>
          <w:p w14:paraId="62FA5747" w14:textId="77777777" w:rsidR="0077375F" w:rsidRDefault="0077375F" w:rsidP="00D618F2">
            <w:pPr>
              <w:pStyle w:val="InfoBlue"/>
            </w:pPr>
            <w:r>
              <w:t>Black box testing</w:t>
            </w:r>
          </w:p>
          <w:p w14:paraId="38F33A93" w14:textId="63945170" w:rsidR="0077375F" w:rsidRDefault="0077375F" w:rsidP="00D618F2">
            <w:pPr>
              <w:pStyle w:val="BodyText"/>
              <w:numPr>
                <w:ilvl w:val="0"/>
                <w:numId w:val="27"/>
              </w:numPr>
            </w:pPr>
            <w:r>
              <w:t xml:space="preserve">Run all test cases between </w:t>
            </w:r>
            <w:r w:rsidR="006B002A">
              <w:t>50-51</w:t>
            </w:r>
          </w:p>
          <w:p w14:paraId="661AF5F0" w14:textId="77777777" w:rsidR="0077375F" w:rsidRPr="004D2DF7" w:rsidRDefault="0077375F" w:rsidP="00D618F2">
            <w:pPr>
              <w:pStyle w:val="BodyText"/>
              <w:ind w:left="1440"/>
            </w:pPr>
            <w:r>
              <w:t>Compare the result with the expected output.</w:t>
            </w:r>
          </w:p>
        </w:tc>
      </w:tr>
      <w:tr w:rsidR="0077375F" w14:paraId="20382EDD" w14:textId="77777777" w:rsidTr="00D618F2">
        <w:trPr>
          <w:cantSplit/>
        </w:trPr>
        <w:tc>
          <w:tcPr>
            <w:tcW w:w="2211" w:type="dxa"/>
          </w:tcPr>
          <w:p w14:paraId="19BB329F" w14:textId="77777777" w:rsidR="0077375F" w:rsidRDefault="0077375F" w:rsidP="00D618F2">
            <w:pPr>
              <w:pStyle w:val="BodyText1"/>
            </w:pPr>
            <w:r>
              <w:t>Completion Criteria:</w:t>
            </w:r>
          </w:p>
        </w:tc>
        <w:tc>
          <w:tcPr>
            <w:tcW w:w="6627" w:type="dxa"/>
          </w:tcPr>
          <w:p w14:paraId="3D91B31C" w14:textId="77777777" w:rsidR="0077375F" w:rsidRDefault="0077375F" w:rsidP="00D618F2">
            <w:pPr>
              <w:pStyle w:val="InfoBlue"/>
              <w:numPr>
                <w:ilvl w:val="0"/>
                <w:numId w:val="26"/>
              </w:numPr>
            </w:pPr>
            <w:r>
              <w:t>Finishing run all the test cases</w:t>
            </w:r>
          </w:p>
          <w:p w14:paraId="19911F9A" w14:textId="77777777" w:rsidR="0077375F" w:rsidRDefault="0077375F" w:rsidP="00D618F2">
            <w:pPr>
              <w:pStyle w:val="BodyText"/>
              <w:numPr>
                <w:ilvl w:val="0"/>
                <w:numId w:val="26"/>
              </w:numPr>
            </w:pPr>
            <w:r>
              <w:t>Covering all the possible cases</w:t>
            </w:r>
          </w:p>
          <w:p w14:paraId="6F761608" w14:textId="77777777" w:rsidR="0077375F" w:rsidRDefault="0077375F" w:rsidP="00D618F2">
            <w:pPr>
              <w:pStyle w:val="InfoBlue"/>
              <w:numPr>
                <w:ilvl w:val="0"/>
                <w:numId w:val="26"/>
              </w:numPr>
            </w:pPr>
            <w:r>
              <w:t>The pass rate is 100%</w:t>
            </w:r>
          </w:p>
        </w:tc>
      </w:tr>
      <w:tr w:rsidR="0077375F" w14:paraId="330D14F5" w14:textId="77777777" w:rsidTr="00D618F2">
        <w:trPr>
          <w:cantSplit/>
        </w:trPr>
        <w:tc>
          <w:tcPr>
            <w:tcW w:w="2211" w:type="dxa"/>
          </w:tcPr>
          <w:p w14:paraId="266A94CD" w14:textId="77777777" w:rsidR="0077375F" w:rsidRDefault="0077375F" w:rsidP="00D618F2">
            <w:pPr>
              <w:pStyle w:val="BodyText1"/>
            </w:pPr>
            <w:r>
              <w:t>Special Considerations:</w:t>
            </w:r>
          </w:p>
        </w:tc>
        <w:tc>
          <w:tcPr>
            <w:tcW w:w="6627" w:type="dxa"/>
          </w:tcPr>
          <w:p w14:paraId="61DB3F02" w14:textId="77777777" w:rsidR="0077375F" w:rsidRDefault="0077375F" w:rsidP="00D618F2">
            <w:pPr>
              <w:pStyle w:val="InfoBlue"/>
            </w:pPr>
            <w:r>
              <w:t>none</w:t>
            </w:r>
          </w:p>
        </w:tc>
      </w:tr>
    </w:tbl>
    <w:p w14:paraId="374D332A" w14:textId="77777777" w:rsidR="006B002A" w:rsidRDefault="006B002A" w:rsidP="006B002A">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02A" w:rsidRPr="0098787A" w14:paraId="329BBD6A" w14:textId="77777777" w:rsidTr="00D618F2">
        <w:trPr>
          <w:cantSplit/>
        </w:trPr>
        <w:tc>
          <w:tcPr>
            <w:tcW w:w="2211" w:type="dxa"/>
          </w:tcPr>
          <w:p w14:paraId="27B0B1A5" w14:textId="77777777" w:rsidR="006B002A" w:rsidRDefault="006B002A" w:rsidP="00D618F2">
            <w:pPr>
              <w:pStyle w:val="BodyText1"/>
            </w:pPr>
            <w:r>
              <w:t>Test Objective:</w:t>
            </w:r>
          </w:p>
        </w:tc>
        <w:tc>
          <w:tcPr>
            <w:tcW w:w="6627" w:type="dxa"/>
          </w:tcPr>
          <w:p w14:paraId="409BC32F" w14:textId="1E16D6BA" w:rsidR="006B002A" w:rsidRPr="0098787A" w:rsidRDefault="006B002A" w:rsidP="00A46057">
            <w:pPr>
              <w:pStyle w:val="InfoBlue"/>
            </w:pPr>
            <w:r w:rsidRPr="006B002A">
              <w:rPr>
                <w:color w:val="auto"/>
              </w:rPr>
              <w:t xml:space="preserve">The system should provide a </w:t>
            </w:r>
            <w:proofErr w:type="spellStart"/>
            <w:r w:rsidRPr="006B002A">
              <w:rPr>
                <w:color w:val="auto"/>
              </w:rPr>
              <w:t>Triager</w:t>
            </w:r>
            <w:proofErr w:type="spellEnd"/>
            <w:r w:rsidRPr="006B002A">
              <w:rPr>
                <w:color w:val="auto"/>
              </w:rPr>
              <w:t xml:space="preserve"> with a GUI to Assign bugs to developers. </w:t>
            </w:r>
          </w:p>
        </w:tc>
      </w:tr>
      <w:tr w:rsidR="006B002A" w:rsidRPr="004D2DF7" w14:paraId="6091FEC4" w14:textId="77777777" w:rsidTr="00D618F2">
        <w:trPr>
          <w:cantSplit/>
        </w:trPr>
        <w:tc>
          <w:tcPr>
            <w:tcW w:w="2211" w:type="dxa"/>
          </w:tcPr>
          <w:p w14:paraId="1BBE4F18" w14:textId="77777777" w:rsidR="006B002A" w:rsidRDefault="006B002A" w:rsidP="00D618F2">
            <w:pPr>
              <w:pStyle w:val="BodyText1"/>
            </w:pPr>
            <w:r>
              <w:t>Technique:</w:t>
            </w:r>
          </w:p>
        </w:tc>
        <w:tc>
          <w:tcPr>
            <w:tcW w:w="6627" w:type="dxa"/>
          </w:tcPr>
          <w:p w14:paraId="6EED1F69" w14:textId="77777777" w:rsidR="006B002A" w:rsidRDefault="006B002A" w:rsidP="00D618F2">
            <w:pPr>
              <w:pStyle w:val="InfoBlue"/>
            </w:pPr>
            <w:r>
              <w:t>Black box testing</w:t>
            </w:r>
          </w:p>
          <w:p w14:paraId="19DAFB3A" w14:textId="44D64EE9" w:rsidR="006B002A" w:rsidRDefault="006B002A" w:rsidP="00D618F2">
            <w:pPr>
              <w:pStyle w:val="BodyText"/>
              <w:numPr>
                <w:ilvl w:val="0"/>
                <w:numId w:val="27"/>
              </w:numPr>
            </w:pPr>
            <w:r>
              <w:t>Run all test cases between 52 … 53</w:t>
            </w:r>
          </w:p>
          <w:p w14:paraId="00E4B21F" w14:textId="77777777" w:rsidR="006B002A" w:rsidRPr="004D2DF7" w:rsidRDefault="006B002A" w:rsidP="00D618F2">
            <w:pPr>
              <w:pStyle w:val="BodyText"/>
              <w:ind w:left="1440"/>
            </w:pPr>
            <w:r>
              <w:t>Compare the result with the expected output.</w:t>
            </w:r>
          </w:p>
        </w:tc>
      </w:tr>
      <w:tr w:rsidR="006B002A" w14:paraId="53715EF5" w14:textId="77777777" w:rsidTr="00D618F2">
        <w:trPr>
          <w:cantSplit/>
        </w:trPr>
        <w:tc>
          <w:tcPr>
            <w:tcW w:w="2211" w:type="dxa"/>
          </w:tcPr>
          <w:p w14:paraId="5BE78530" w14:textId="77777777" w:rsidR="006B002A" w:rsidRDefault="006B002A" w:rsidP="00D618F2">
            <w:pPr>
              <w:pStyle w:val="BodyText1"/>
            </w:pPr>
            <w:r>
              <w:t>Completion Criteria:</w:t>
            </w:r>
          </w:p>
        </w:tc>
        <w:tc>
          <w:tcPr>
            <w:tcW w:w="6627" w:type="dxa"/>
          </w:tcPr>
          <w:p w14:paraId="5BED5B87" w14:textId="77777777" w:rsidR="006B002A" w:rsidRDefault="006B002A" w:rsidP="00D618F2">
            <w:pPr>
              <w:pStyle w:val="InfoBlue"/>
              <w:numPr>
                <w:ilvl w:val="0"/>
                <w:numId w:val="26"/>
              </w:numPr>
            </w:pPr>
            <w:r>
              <w:t>Finishing run all the test cases</w:t>
            </w:r>
          </w:p>
          <w:p w14:paraId="3BDD22C2" w14:textId="77777777" w:rsidR="006B002A" w:rsidRDefault="006B002A" w:rsidP="00D618F2">
            <w:pPr>
              <w:pStyle w:val="BodyText"/>
              <w:numPr>
                <w:ilvl w:val="0"/>
                <w:numId w:val="26"/>
              </w:numPr>
            </w:pPr>
            <w:r>
              <w:t>Covering all the possible cases</w:t>
            </w:r>
          </w:p>
          <w:p w14:paraId="2D8B48B7" w14:textId="77777777" w:rsidR="006B002A" w:rsidRDefault="006B002A" w:rsidP="00D618F2">
            <w:pPr>
              <w:pStyle w:val="InfoBlue"/>
              <w:numPr>
                <w:ilvl w:val="0"/>
                <w:numId w:val="26"/>
              </w:numPr>
            </w:pPr>
            <w:r>
              <w:t>The pass rate is 100%</w:t>
            </w:r>
          </w:p>
        </w:tc>
      </w:tr>
      <w:tr w:rsidR="006B002A" w14:paraId="370E39A3" w14:textId="77777777" w:rsidTr="00D618F2">
        <w:trPr>
          <w:cantSplit/>
        </w:trPr>
        <w:tc>
          <w:tcPr>
            <w:tcW w:w="2211" w:type="dxa"/>
          </w:tcPr>
          <w:p w14:paraId="3F54CBF9" w14:textId="77777777" w:rsidR="006B002A" w:rsidRDefault="006B002A" w:rsidP="00D618F2">
            <w:pPr>
              <w:pStyle w:val="BodyText1"/>
            </w:pPr>
            <w:r>
              <w:t>Special Considerations:</w:t>
            </w:r>
          </w:p>
        </w:tc>
        <w:tc>
          <w:tcPr>
            <w:tcW w:w="6627" w:type="dxa"/>
          </w:tcPr>
          <w:p w14:paraId="3321E9AC" w14:textId="77777777" w:rsidR="006B002A" w:rsidRDefault="006B002A" w:rsidP="00D618F2">
            <w:pPr>
              <w:pStyle w:val="InfoBlue"/>
            </w:pPr>
            <w:r>
              <w:t>none</w:t>
            </w:r>
          </w:p>
        </w:tc>
      </w:tr>
    </w:tbl>
    <w:p w14:paraId="7630F7DA" w14:textId="77777777" w:rsidR="004B7B96" w:rsidRDefault="004B7B96" w:rsidP="004B7B96">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B7B96" w:rsidRPr="0098787A" w14:paraId="5687AAD9" w14:textId="77777777" w:rsidTr="00D618F2">
        <w:trPr>
          <w:cantSplit/>
        </w:trPr>
        <w:tc>
          <w:tcPr>
            <w:tcW w:w="2211" w:type="dxa"/>
          </w:tcPr>
          <w:p w14:paraId="4FA16679" w14:textId="77777777" w:rsidR="004B7B96" w:rsidRDefault="004B7B96" w:rsidP="00D618F2">
            <w:pPr>
              <w:pStyle w:val="BodyText1"/>
            </w:pPr>
            <w:r>
              <w:t>Test Objective:</w:t>
            </w:r>
          </w:p>
        </w:tc>
        <w:tc>
          <w:tcPr>
            <w:tcW w:w="6627" w:type="dxa"/>
          </w:tcPr>
          <w:p w14:paraId="7DE50898" w14:textId="1EB5D25E" w:rsidR="004B7B96" w:rsidRPr="0098787A" w:rsidRDefault="0077059E" w:rsidP="00D618F2">
            <w:pPr>
              <w:pStyle w:val="InfoBlue"/>
            </w:pPr>
            <w:r w:rsidRPr="0077059E">
              <w:t xml:space="preserve">The system should provide a </w:t>
            </w:r>
            <w:proofErr w:type="spellStart"/>
            <w:r w:rsidRPr="0077059E">
              <w:t>Triager</w:t>
            </w:r>
            <w:proofErr w:type="spellEnd"/>
            <w:r w:rsidRPr="0077059E">
              <w:t xml:space="preserve"> with a GUI to view current bugs assigned to each developer</w:t>
            </w:r>
            <w:r>
              <w:rPr>
                <w:rFonts w:asciiTheme="minorHAnsi" w:hAnsiTheme="minorHAnsi"/>
                <w:sz w:val="24"/>
                <w:szCs w:val="24"/>
              </w:rPr>
              <w:t>.</w:t>
            </w:r>
          </w:p>
        </w:tc>
      </w:tr>
      <w:tr w:rsidR="004B7B96" w:rsidRPr="004D2DF7" w14:paraId="12186970" w14:textId="77777777" w:rsidTr="00D618F2">
        <w:trPr>
          <w:cantSplit/>
        </w:trPr>
        <w:tc>
          <w:tcPr>
            <w:tcW w:w="2211" w:type="dxa"/>
          </w:tcPr>
          <w:p w14:paraId="2DB23BF2" w14:textId="77777777" w:rsidR="004B7B96" w:rsidRDefault="004B7B96" w:rsidP="00D618F2">
            <w:pPr>
              <w:pStyle w:val="BodyText1"/>
            </w:pPr>
            <w:r>
              <w:t>Technique:</w:t>
            </w:r>
          </w:p>
        </w:tc>
        <w:tc>
          <w:tcPr>
            <w:tcW w:w="6627" w:type="dxa"/>
          </w:tcPr>
          <w:p w14:paraId="29B28915" w14:textId="77777777" w:rsidR="004B7B96" w:rsidRDefault="004B7B96" w:rsidP="00D618F2">
            <w:pPr>
              <w:pStyle w:val="InfoBlue"/>
            </w:pPr>
            <w:r>
              <w:t>Black box testing</w:t>
            </w:r>
          </w:p>
          <w:p w14:paraId="4141C01F" w14:textId="6F374F9D" w:rsidR="004B7B96" w:rsidRDefault="004B7B96" w:rsidP="00D618F2">
            <w:pPr>
              <w:pStyle w:val="BodyText"/>
              <w:numPr>
                <w:ilvl w:val="0"/>
                <w:numId w:val="27"/>
              </w:numPr>
            </w:pPr>
            <w:r>
              <w:t>Run all test cases between 5</w:t>
            </w:r>
            <w:r w:rsidR="00A74B15">
              <w:t>4</w:t>
            </w:r>
          </w:p>
          <w:p w14:paraId="127448C5" w14:textId="77777777" w:rsidR="004B7B96" w:rsidRPr="004D2DF7" w:rsidRDefault="004B7B96" w:rsidP="00D618F2">
            <w:pPr>
              <w:pStyle w:val="BodyText"/>
              <w:ind w:left="1440"/>
            </w:pPr>
            <w:r>
              <w:t>Compare the result with the expected output.</w:t>
            </w:r>
          </w:p>
        </w:tc>
      </w:tr>
      <w:tr w:rsidR="004B7B96" w14:paraId="726925B5" w14:textId="77777777" w:rsidTr="00D618F2">
        <w:trPr>
          <w:cantSplit/>
        </w:trPr>
        <w:tc>
          <w:tcPr>
            <w:tcW w:w="2211" w:type="dxa"/>
          </w:tcPr>
          <w:p w14:paraId="4D91A62F" w14:textId="77777777" w:rsidR="004B7B96" w:rsidRDefault="004B7B96" w:rsidP="00D618F2">
            <w:pPr>
              <w:pStyle w:val="BodyText1"/>
            </w:pPr>
            <w:r>
              <w:t>Completion Criteria:</w:t>
            </w:r>
          </w:p>
        </w:tc>
        <w:tc>
          <w:tcPr>
            <w:tcW w:w="6627" w:type="dxa"/>
          </w:tcPr>
          <w:p w14:paraId="67A13143" w14:textId="77777777" w:rsidR="004B7B96" w:rsidRDefault="004B7B96" w:rsidP="00D618F2">
            <w:pPr>
              <w:pStyle w:val="InfoBlue"/>
              <w:numPr>
                <w:ilvl w:val="0"/>
                <w:numId w:val="26"/>
              </w:numPr>
            </w:pPr>
            <w:r>
              <w:t>Finishing run all the test cases</w:t>
            </w:r>
          </w:p>
          <w:p w14:paraId="2DEBCF87" w14:textId="77777777" w:rsidR="004B7B96" w:rsidRDefault="004B7B96" w:rsidP="00D618F2">
            <w:pPr>
              <w:pStyle w:val="BodyText"/>
              <w:numPr>
                <w:ilvl w:val="0"/>
                <w:numId w:val="26"/>
              </w:numPr>
            </w:pPr>
            <w:r>
              <w:t>Covering all the possible cases</w:t>
            </w:r>
          </w:p>
          <w:p w14:paraId="4A852F01" w14:textId="77777777" w:rsidR="004B7B96" w:rsidRDefault="004B7B96" w:rsidP="00D618F2">
            <w:pPr>
              <w:pStyle w:val="InfoBlue"/>
              <w:numPr>
                <w:ilvl w:val="0"/>
                <w:numId w:val="26"/>
              </w:numPr>
            </w:pPr>
            <w:r>
              <w:t>The pass rate is 100%</w:t>
            </w:r>
          </w:p>
        </w:tc>
      </w:tr>
      <w:tr w:rsidR="004B7B96" w14:paraId="1BBB7D93" w14:textId="77777777" w:rsidTr="00D618F2">
        <w:trPr>
          <w:cantSplit/>
        </w:trPr>
        <w:tc>
          <w:tcPr>
            <w:tcW w:w="2211" w:type="dxa"/>
          </w:tcPr>
          <w:p w14:paraId="46D8839E" w14:textId="77777777" w:rsidR="004B7B96" w:rsidRDefault="004B7B96" w:rsidP="00D618F2">
            <w:pPr>
              <w:pStyle w:val="BodyText1"/>
            </w:pPr>
            <w:r>
              <w:t>Special Considerations:</w:t>
            </w:r>
          </w:p>
        </w:tc>
        <w:tc>
          <w:tcPr>
            <w:tcW w:w="6627" w:type="dxa"/>
          </w:tcPr>
          <w:p w14:paraId="7B3E2FC4" w14:textId="77777777" w:rsidR="004B7B96" w:rsidRDefault="004B7B96" w:rsidP="00D618F2">
            <w:pPr>
              <w:pStyle w:val="InfoBlue"/>
            </w:pPr>
            <w:r>
              <w:t>none</w:t>
            </w:r>
          </w:p>
        </w:tc>
      </w:tr>
    </w:tbl>
    <w:p w14:paraId="4C01FE96" w14:textId="77777777" w:rsidR="004B7B96" w:rsidRDefault="004B7B96" w:rsidP="004B7B96">
      <w:pPr>
        <w:pStyle w:val="Heading3"/>
        <w:numPr>
          <w:ilvl w:val="0"/>
          <w:numId w:val="0"/>
        </w:numPr>
      </w:pPr>
    </w:p>
    <w:p w14:paraId="19E8D96E" w14:textId="77777777" w:rsidR="00BB79CE" w:rsidRDefault="00BB79CE"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B79CE" w:rsidRPr="0098787A" w14:paraId="5F08A75B" w14:textId="77777777" w:rsidTr="000343F3">
        <w:trPr>
          <w:cantSplit/>
        </w:trPr>
        <w:tc>
          <w:tcPr>
            <w:tcW w:w="2211" w:type="dxa"/>
          </w:tcPr>
          <w:p w14:paraId="14EA0411" w14:textId="77777777" w:rsidR="00BB79CE" w:rsidRDefault="00BB79CE" w:rsidP="000343F3">
            <w:pPr>
              <w:pStyle w:val="BodyText1"/>
            </w:pPr>
            <w:r>
              <w:t>Test Objective:</w:t>
            </w:r>
          </w:p>
        </w:tc>
        <w:tc>
          <w:tcPr>
            <w:tcW w:w="6627" w:type="dxa"/>
          </w:tcPr>
          <w:p w14:paraId="70AAAF01" w14:textId="77777777" w:rsidR="00BB79CE" w:rsidRPr="0098787A" w:rsidRDefault="00BB79CE" w:rsidP="000343F3">
            <w:pPr>
              <w:pStyle w:val="InfoBlue"/>
            </w:pPr>
            <w:r w:rsidRPr="0077059E">
              <w:t xml:space="preserve">The system should provide a </w:t>
            </w:r>
            <w:proofErr w:type="spellStart"/>
            <w:r w:rsidRPr="0077059E">
              <w:t>Triager</w:t>
            </w:r>
            <w:proofErr w:type="spellEnd"/>
            <w:r w:rsidRPr="0077059E">
              <w:t xml:space="preserve"> with a GUI to view current bugs assigned to each developer</w:t>
            </w:r>
            <w:r>
              <w:rPr>
                <w:rFonts w:asciiTheme="minorHAnsi" w:hAnsiTheme="minorHAnsi"/>
                <w:sz w:val="24"/>
                <w:szCs w:val="24"/>
              </w:rPr>
              <w:t>.</w:t>
            </w:r>
          </w:p>
        </w:tc>
      </w:tr>
      <w:tr w:rsidR="00BB79CE" w:rsidRPr="004D2DF7" w14:paraId="7932C79D" w14:textId="77777777" w:rsidTr="000343F3">
        <w:trPr>
          <w:cantSplit/>
        </w:trPr>
        <w:tc>
          <w:tcPr>
            <w:tcW w:w="2211" w:type="dxa"/>
          </w:tcPr>
          <w:p w14:paraId="6A0940C6" w14:textId="77777777" w:rsidR="00BB79CE" w:rsidRDefault="00BB79CE" w:rsidP="000343F3">
            <w:pPr>
              <w:pStyle w:val="BodyText1"/>
            </w:pPr>
            <w:r>
              <w:t>Technique:</w:t>
            </w:r>
          </w:p>
        </w:tc>
        <w:tc>
          <w:tcPr>
            <w:tcW w:w="6627" w:type="dxa"/>
          </w:tcPr>
          <w:p w14:paraId="0006C94B" w14:textId="77777777" w:rsidR="00BB79CE" w:rsidRDefault="00BB79CE" w:rsidP="000343F3">
            <w:pPr>
              <w:pStyle w:val="InfoBlue"/>
            </w:pPr>
            <w:r>
              <w:t>Black box testing</w:t>
            </w:r>
          </w:p>
          <w:p w14:paraId="1F65022A" w14:textId="77777777" w:rsidR="00BB79CE" w:rsidRDefault="00BB79CE" w:rsidP="000343F3">
            <w:pPr>
              <w:pStyle w:val="BodyText"/>
              <w:numPr>
                <w:ilvl w:val="0"/>
                <w:numId w:val="27"/>
              </w:numPr>
            </w:pPr>
            <w:r>
              <w:t>Run all test cases between 54</w:t>
            </w:r>
          </w:p>
          <w:p w14:paraId="0110B66B" w14:textId="77777777" w:rsidR="00BB79CE" w:rsidRPr="004D2DF7" w:rsidRDefault="00BB79CE" w:rsidP="000343F3">
            <w:pPr>
              <w:pStyle w:val="BodyText"/>
              <w:ind w:left="1440"/>
            </w:pPr>
            <w:r>
              <w:t>Compare the result with the expected output.</w:t>
            </w:r>
          </w:p>
        </w:tc>
      </w:tr>
      <w:tr w:rsidR="00BB79CE" w14:paraId="33525E04" w14:textId="77777777" w:rsidTr="000343F3">
        <w:trPr>
          <w:cantSplit/>
        </w:trPr>
        <w:tc>
          <w:tcPr>
            <w:tcW w:w="2211" w:type="dxa"/>
          </w:tcPr>
          <w:p w14:paraId="2C20BA57" w14:textId="77777777" w:rsidR="00BB79CE" w:rsidRDefault="00BB79CE" w:rsidP="000343F3">
            <w:pPr>
              <w:pStyle w:val="BodyText1"/>
            </w:pPr>
            <w:r>
              <w:t>Completion Criteria:</w:t>
            </w:r>
          </w:p>
        </w:tc>
        <w:tc>
          <w:tcPr>
            <w:tcW w:w="6627" w:type="dxa"/>
          </w:tcPr>
          <w:p w14:paraId="7E99549F" w14:textId="77777777" w:rsidR="00BB79CE" w:rsidRDefault="00BB79CE" w:rsidP="000343F3">
            <w:pPr>
              <w:pStyle w:val="InfoBlue"/>
              <w:numPr>
                <w:ilvl w:val="0"/>
                <w:numId w:val="26"/>
              </w:numPr>
            </w:pPr>
            <w:r>
              <w:t>Finishing run all the test cases</w:t>
            </w:r>
          </w:p>
          <w:p w14:paraId="5B5060BB" w14:textId="77777777" w:rsidR="00BB79CE" w:rsidRDefault="00BB79CE" w:rsidP="000343F3">
            <w:pPr>
              <w:pStyle w:val="BodyText"/>
              <w:numPr>
                <w:ilvl w:val="0"/>
                <w:numId w:val="26"/>
              </w:numPr>
            </w:pPr>
            <w:r>
              <w:t>Covering all the possible cases</w:t>
            </w:r>
          </w:p>
          <w:p w14:paraId="359BC146" w14:textId="77777777" w:rsidR="00BB79CE" w:rsidRDefault="00BB79CE" w:rsidP="000343F3">
            <w:pPr>
              <w:pStyle w:val="InfoBlue"/>
              <w:numPr>
                <w:ilvl w:val="0"/>
                <w:numId w:val="26"/>
              </w:numPr>
            </w:pPr>
            <w:r>
              <w:t>The pass rate is 100%</w:t>
            </w:r>
          </w:p>
        </w:tc>
      </w:tr>
      <w:tr w:rsidR="00BB79CE" w14:paraId="7EF55CB9" w14:textId="77777777" w:rsidTr="000343F3">
        <w:trPr>
          <w:cantSplit/>
        </w:trPr>
        <w:tc>
          <w:tcPr>
            <w:tcW w:w="2211" w:type="dxa"/>
          </w:tcPr>
          <w:p w14:paraId="79ED9325" w14:textId="77777777" w:rsidR="00BB79CE" w:rsidRDefault="00BB79CE" w:rsidP="000343F3">
            <w:pPr>
              <w:pStyle w:val="BodyText1"/>
            </w:pPr>
            <w:r>
              <w:t>Special Considerations:</w:t>
            </w:r>
          </w:p>
        </w:tc>
        <w:tc>
          <w:tcPr>
            <w:tcW w:w="6627" w:type="dxa"/>
          </w:tcPr>
          <w:p w14:paraId="2A32EE86" w14:textId="77777777" w:rsidR="00BB79CE" w:rsidRDefault="00BB79CE" w:rsidP="000343F3">
            <w:pPr>
              <w:pStyle w:val="InfoBlue"/>
            </w:pPr>
            <w:r>
              <w:t>none</w:t>
            </w:r>
          </w:p>
        </w:tc>
      </w:tr>
    </w:tbl>
    <w:p w14:paraId="531A546A"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31150" w:rsidRPr="0098787A" w14:paraId="73D5B046" w14:textId="77777777" w:rsidTr="000343F3">
        <w:trPr>
          <w:cantSplit/>
        </w:trPr>
        <w:tc>
          <w:tcPr>
            <w:tcW w:w="2211" w:type="dxa"/>
          </w:tcPr>
          <w:p w14:paraId="25EA75B1" w14:textId="77777777" w:rsidR="00631150" w:rsidRDefault="00631150" w:rsidP="000343F3">
            <w:pPr>
              <w:pStyle w:val="BodyText1"/>
            </w:pPr>
            <w:r>
              <w:t>Test Objective:</w:t>
            </w:r>
          </w:p>
        </w:tc>
        <w:tc>
          <w:tcPr>
            <w:tcW w:w="6627" w:type="dxa"/>
          </w:tcPr>
          <w:p w14:paraId="2EB1BE13" w14:textId="6FD52B57" w:rsidR="00631150" w:rsidRPr="0098787A" w:rsidRDefault="00631150" w:rsidP="000343F3">
            <w:pPr>
              <w:pStyle w:val="InfoBlue"/>
            </w:pPr>
            <w:r w:rsidRPr="00631150">
              <w:t>The system should provide a facility for the developer to change the status of the bug. A developer can only change a bug assigned to them</w:t>
            </w:r>
          </w:p>
        </w:tc>
      </w:tr>
      <w:tr w:rsidR="00631150" w:rsidRPr="004D2DF7" w14:paraId="6B304CAD" w14:textId="77777777" w:rsidTr="000343F3">
        <w:trPr>
          <w:cantSplit/>
        </w:trPr>
        <w:tc>
          <w:tcPr>
            <w:tcW w:w="2211" w:type="dxa"/>
          </w:tcPr>
          <w:p w14:paraId="67D8514F" w14:textId="77777777" w:rsidR="00631150" w:rsidRDefault="00631150" w:rsidP="000343F3">
            <w:pPr>
              <w:pStyle w:val="BodyText1"/>
            </w:pPr>
            <w:r>
              <w:t>Technique:</w:t>
            </w:r>
          </w:p>
        </w:tc>
        <w:tc>
          <w:tcPr>
            <w:tcW w:w="6627" w:type="dxa"/>
          </w:tcPr>
          <w:p w14:paraId="70B4227B" w14:textId="77777777" w:rsidR="00631150" w:rsidRDefault="00631150" w:rsidP="000343F3">
            <w:pPr>
              <w:pStyle w:val="InfoBlue"/>
            </w:pPr>
            <w:r>
              <w:t>Black box testing</w:t>
            </w:r>
          </w:p>
          <w:p w14:paraId="499BC045" w14:textId="05037DC0" w:rsidR="00631150" w:rsidRDefault="00631150" w:rsidP="000343F3">
            <w:pPr>
              <w:pStyle w:val="BodyText"/>
              <w:numPr>
                <w:ilvl w:val="0"/>
                <w:numId w:val="27"/>
              </w:numPr>
            </w:pPr>
            <w:r>
              <w:t xml:space="preserve">Run all test cases between </w:t>
            </w:r>
            <w:proofErr w:type="gramStart"/>
            <w:r>
              <w:t>5</w:t>
            </w:r>
            <w:r w:rsidR="00D53E9D">
              <w:t>5..</w:t>
            </w:r>
            <w:proofErr w:type="gramEnd"/>
            <w:r w:rsidR="00D53E9D">
              <w:t>56</w:t>
            </w:r>
          </w:p>
          <w:p w14:paraId="772BED02" w14:textId="77777777" w:rsidR="00631150" w:rsidRPr="004D2DF7" w:rsidRDefault="00631150" w:rsidP="000343F3">
            <w:pPr>
              <w:pStyle w:val="BodyText"/>
              <w:ind w:left="1440"/>
            </w:pPr>
            <w:r>
              <w:t>Compare the result with the expected output.</w:t>
            </w:r>
          </w:p>
        </w:tc>
      </w:tr>
      <w:tr w:rsidR="00631150" w14:paraId="1BB905E3" w14:textId="77777777" w:rsidTr="000343F3">
        <w:trPr>
          <w:cantSplit/>
        </w:trPr>
        <w:tc>
          <w:tcPr>
            <w:tcW w:w="2211" w:type="dxa"/>
          </w:tcPr>
          <w:p w14:paraId="36FA78DE" w14:textId="77777777" w:rsidR="00631150" w:rsidRDefault="00631150" w:rsidP="000343F3">
            <w:pPr>
              <w:pStyle w:val="BodyText1"/>
            </w:pPr>
            <w:r>
              <w:t>Completion Criteria:</w:t>
            </w:r>
          </w:p>
        </w:tc>
        <w:tc>
          <w:tcPr>
            <w:tcW w:w="6627" w:type="dxa"/>
          </w:tcPr>
          <w:p w14:paraId="41FBA567" w14:textId="77777777" w:rsidR="00631150" w:rsidRDefault="00631150" w:rsidP="000343F3">
            <w:pPr>
              <w:pStyle w:val="InfoBlue"/>
              <w:numPr>
                <w:ilvl w:val="0"/>
                <w:numId w:val="26"/>
              </w:numPr>
            </w:pPr>
            <w:r>
              <w:t>Finishing run all the test cases</w:t>
            </w:r>
          </w:p>
          <w:p w14:paraId="6E054891" w14:textId="77777777" w:rsidR="00631150" w:rsidRDefault="00631150" w:rsidP="000343F3">
            <w:pPr>
              <w:pStyle w:val="BodyText"/>
              <w:numPr>
                <w:ilvl w:val="0"/>
                <w:numId w:val="26"/>
              </w:numPr>
            </w:pPr>
            <w:r>
              <w:t>Covering all the possible cases</w:t>
            </w:r>
          </w:p>
          <w:p w14:paraId="5BBDCEF2" w14:textId="77777777" w:rsidR="00631150" w:rsidRDefault="00631150" w:rsidP="000343F3">
            <w:pPr>
              <w:pStyle w:val="InfoBlue"/>
              <w:numPr>
                <w:ilvl w:val="0"/>
                <w:numId w:val="26"/>
              </w:numPr>
            </w:pPr>
            <w:r>
              <w:t>The pass rate is 100%</w:t>
            </w:r>
          </w:p>
        </w:tc>
      </w:tr>
      <w:tr w:rsidR="00631150" w14:paraId="716F9770" w14:textId="77777777" w:rsidTr="000343F3">
        <w:trPr>
          <w:cantSplit/>
        </w:trPr>
        <w:tc>
          <w:tcPr>
            <w:tcW w:w="2211" w:type="dxa"/>
          </w:tcPr>
          <w:p w14:paraId="2423A57E" w14:textId="77777777" w:rsidR="00631150" w:rsidRDefault="00631150" w:rsidP="000343F3">
            <w:pPr>
              <w:pStyle w:val="BodyText1"/>
            </w:pPr>
            <w:r>
              <w:t>Special Considerations:</w:t>
            </w:r>
          </w:p>
        </w:tc>
        <w:tc>
          <w:tcPr>
            <w:tcW w:w="6627" w:type="dxa"/>
          </w:tcPr>
          <w:p w14:paraId="069085F4" w14:textId="77777777" w:rsidR="00631150" w:rsidRDefault="00631150" w:rsidP="000343F3">
            <w:pPr>
              <w:pStyle w:val="InfoBlue"/>
            </w:pPr>
            <w:r>
              <w:t>none</w:t>
            </w:r>
          </w:p>
        </w:tc>
      </w:tr>
    </w:tbl>
    <w:p w14:paraId="6B408991" w14:textId="77777777" w:rsidR="00631150" w:rsidRPr="00631150" w:rsidRDefault="00631150" w:rsidP="00631150"/>
    <w:p w14:paraId="34254777" w14:textId="77777777" w:rsidR="00C70C28" w:rsidRDefault="00C70C28" w:rsidP="004B7B96">
      <w:pPr>
        <w:pStyle w:val="Heading3"/>
        <w:numPr>
          <w:ilvl w:val="0"/>
          <w:numId w:val="0"/>
        </w:numPr>
      </w:pPr>
    </w:p>
    <w:p w14:paraId="15337BB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71FD3" w:rsidRPr="0098787A" w14:paraId="617273A6" w14:textId="77777777" w:rsidTr="000343F3">
        <w:trPr>
          <w:cantSplit/>
        </w:trPr>
        <w:tc>
          <w:tcPr>
            <w:tcW w:w="2211" w:type="dxa"/>
          </w:tcPr>
          <w:p w14:paraId="3BDE9C24" w14:textId="77777777" w:rsidR="00171FD3" w:rsidRDefault="00171FD3" w:rsidP="000343F3">
            <w:pPr>
              <w:pStyle w:val="BodyText1"/>
            </w:pPr>
            <w:r>
              <w:t>Test Objective:</w:t>
            </w:r>
          </w:p>
        </w:tc>
        <w:tc>
          <w:tcPr>
            <w:tcW w:w="6627" w:type="dxa"/>
          </w:tcPr>
          <w:p w14:paraId="6618D363" w14:textId="7AA7E074" w:rsidR="00171FD3" w:rsidRPr="0098787A" w:rsidRDefault="00171FD3" w:rsidP="000343F3">
            <w:pPr>
              <w:pStyle w:val="InfoBlue"/>
            </w:pPr>
            <w:r w:rsidRPr="00171FD3">
              <w:rPr>
                <w:color w:val="auto"/>
              </w:rPr>
              <w:t xml:space="preserve">The system should provide a </w:t>
            </w:r>
            <w:proofErr w:type="spellStart"/>
            <w:r w:rsidRPr="00171FD3">
              <w:rPr>
                <w:color w:val="auto"/>
              </w:rPr>
              <w:t>Gui</w:t>
            </w:r>
            <w:proofErr w:type="spellEnd"/>
            <w:r w:rsidRPr="00171FD3">
              <w:rPr>
                <w:color w:val="auto"/>
              </w:rPr>
              <w:t xml:space="preserve"> form to search for bugs of any type.</w:t>
            </w:r>
          </w:p>
        </w:tc>
      </w:tr>
      <w:tr w:rsidR="00171FD3" w:rsidRPr="004D2DF7" w14:paraId="18510C7B" w14:textId="77777777" w:rsidTr="000343F3">
        <w:trPr>
          <w:cantSplit/>
        </w:trPr>
        <w:tc>
          <w:tcPr>
            <w:tcW w:w="2211" w:type="dxa"/>
          </w:tcPr>
          <w:p w14:paraId="7ECB9CB7" w14:textId="77777777" w:rsidR="00171FD3" w:rsidRDefault="00171FD3" w:rsidP="000343F3">
            <w:pPr>
              <w:pStyle w:val="BodyText1"/>
            </w:pPr>
            <w:r>
              <w:t>Technique:</w:t>
            </w:r>
          </w:p>
        </w:tc>
        <w:tc>
          <w:tcPr>
            <w:tcW w:w="6627" w:type="dxa"/>
          </w:tcPr>
          <w:p w14:paraId="64480A85" w14:textId="77777777" w:rsidR="00171FD3" w:rsidRDefault="00171FD3" w:rsidP="000343F3">
            <w:pPr>
              <w:pStyle w:val="InfoBlue"/>
            </w:pPr>
            <w:r>
              <w:t>Black box testing</w:t>
            </w:r>
          </w:p>
          <w:p w14:paraId="3AC87BD7" w14:textId="7310A133" w:rsidR="00171FD3" w:rsidRDefault="00171FD3" w:rsidP="000343F3">
            <w:pPr>
              <w:pStyle w:val="BodyText"/>
              <w:numPr>
                <w:ilvl w:val="0"/>
                <w:numId w:val="27"/>
              </w:numPr>
            </w:pPr>
            <w:r>
              <w:t xml:space="preserve">Run all test cases between </w:t>
            </w:r>
            <w:proofErr w:type="gramStart"/>
            <w:r>
              <w:t>57..</w:t>
            </w:r>
            <w:proofErr w:type="gramEnd"/>
            <w:r>
              <w:t>65</w:t>
            </w:r>
          </w:p>
          <w:p w14:paraId="3843B3AF" w14:textId="77777777" w:rsidR="00171FD3" w:rsidRPr="004D2DF7" w:rsidRDefault="00171FD3" w:rsidP="000343F3">
            <w:pPr>
              <w:pStyle w:val="BodyText"/>
              <w:ind w:left="1440"/>
            </w:pPr>
            <w:r>
              <w:t>Compare the result with the expected output.</w:t>
            </w:r>
          </w:p>
        </w:tc>
      </w:tr>
      <w:tr w:rsidR="00171FD3" w14:paraId="21DFEE4E" w14:textId="77777777" w:rsidTr="000343F3">
        <w:trPr>
          <w:cantSplit/>
        </w:trPr>
        <w:tc>
          <w:tcPr>
            <w:tcW w:w="2211" w:type="dxa"/>
          </w:tcPr>
          <w:p w14:paraId="78587E3B" w14:textId="77777777" w:rsidR="00171FD3" w:rsidRDefault="00171FD3" w:rsidP="000343F3">
            <w:pPr>
              <w:pStyle w:val="BodyText1"/>
            </w:pPr>
            <w:r>
              <w:t>Completion Criteria:</w:t>
            </w:r>
          </w:p>
        </w:tc>
        <w:tc>
          <w:tcPr>
            <w:tcW w:w="6627" w:type="dxa"/>
          </w:tcPr>
          <w:p w14:paraId="75EF9C6F" w14:textId="77777777" w:rsidR="00171FD3" w:rsidRDefault="00171FD3" w:rsidP="000343F3">
            <w:pPr>
              <w:pStyle w:val="InfoBlue"/>
              <w:numPr>
                <w:ilvl w:val="0"/>
                <w:numId w:val="26"/>
              </w:numPr>
            </w:pPr>
            <w:r>
              <w:t>Finishing run all the test cases</w:t>
            </w:r>
          </w:p>
          <w:p w14:paraId="04514A09" w14:textId="77777777" w:rsidR="00171FD3" w:rsidRDefault="00171FD3" w:rsidP="000343F3">
            <w:pPr>
              <w:pStyle w:val="BodyText"/>
              <w:numPr>
                <w:ilvl w:val="0"/>
                <w:numId w:val="26"/>
              </w:numPr>
            </w:pPr>
            <w:r>
              <w:t>Covering all the possible cases</w:t>
            </w:r>
          </w:p>
          <w:p w14:paraId="3D91EA8D" w14:textId="77777777" w:rsidR="00171FD3" w:rsidRDefault="00171FD3" w:rsidP="000343F3">
            <w:pPr>
              <w:pStyle w:val="InfoBlue"/>
              <w:numPr>
                <w:ilvl w:val="0"/>
                <w:numId w:val="26"/>
              </w:numPr>
            </w:pPr>
            <w:r>
              <w:t>The pass rate is 100%</w:t>
            </w:r>
          </w:p>
        </w:tc>
      </w:tr>
      <w:tr w:rsidR="00171FD3" w14:paraId="47B7F4F8" w14:textId="77777777" w:rsidTr="000343F3">
        <w:trPr>
          <w:cantSplit/>
        </w:trPr>
        <w:tc>
          <w:tcPr>
            <w:tcW w:w="2211" w:type="dxa"/>
          </w:tcPr>
          <w:p w14:paraId="26C5D9F7" w14:textId="77777777" w:rsidR="00171FD3" w:rsidRDefault="00171FD3" w:rsidP="000343F3">
            <w:pPr>
              <w:pStyle w:val="BodyText1"/>
            </w:pPr>
            <w:r>
              <w:t>Special Considerations:</w:t>
            </w:r>
          </w:p>
        </w:tc>
        <w:tc>
          <w:tcPr>
            <w:tcW w:w="6627" w:type="dxa"/>
          </w:tcPr>
          <w:p w14:paraId="0F4791FB" w14:textId="77777777" w:rsidR="00171FD3" w:rsidRDefault="00171FD3" w:rsidP="000343F3">
            <w:pPr>
              <w:pStyle w:val="InfoBlue"/>
            </w:pPr>
            <w:r>
              <w:t>none</w:t>
            </w:r>
          </w:p>
        </w:tc>
      </w:tr>
    </w:tbl>
    <w:p w14:paraId="731E135D"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71F44" w:rsidRPr="0098787A" w14:paraId="47B6E395" w14:textId="77777777" w:rsidTr="000343F3">
        <w:trPr>
          <w:cantSplit/>
        </w:trPr>
        <w:tc>
          <w:tcPr>
            <w:tcW w:w="2211" w:type="dxa"/>
          </w:tcPr>
          <w:p w14:paraId="12CAA39B" w14:textId="77777777" w:rsidR="00071F44" w:rsidRDefault="00071F44" w:rsidP="000343F3">
            <w:pPr>
              <w:pStyle w:val="BodyText1"/>
            </w:pPr>
            <w:r>
              <w:t>Test Objective:</w:t>
            </w:r>
          </w:p>
        </w:tc>
        <w:tc>
          <w:tcPr>
            <w:tcW w:w="6627" w:type="dxa"/>
          </w:tcPr>
          <w:p w14:paraId="02F337F8" w14:textId="3458DC29" w:rsidR="00071F44" w:rsidRPr="0098787A" w:rsidRDefault="00071F44" w:rsidP="000343F3">
            <w:pPr>
              <w:pStyle w:val="InfoBlue"/>
            </w:pPr>
            <w:r w:rsidRPr="00071F44">
              <w:rPr>
                <w:color w:val="auto"/>
              </w:rPr>
              <w:t>The system should allow a user to filter bugs of any type by Application, Date, Developer and Status</w:t>
            </w:r>
          </w:p>
        </w:tc>
      </w:tr>
      <w:tr w:rsidR="00071F44" w:rsidRPr="004D2DF7" w14:paraId="552645AA" w14:textId="77777777" w:rsidTr="000343F3">
        <w:trPr>
          <w:cantSplit/>
        </w:trPr>
        <w:tc>
          <w:tcPr>
            <w:tcW w:w="2211" w:type="dxa"/>
          </w:tcPr>
          <w:p w14:paraId="4E45B7B4" w14:textId="77777777" w:rsidR="00071F44" w:rsidRDefault="00071F44" w:rsidP="000343F3">
            <w:pPr>
              <w:pStyle w:val="BodyText1"/>
            </w:pPr>
            <w:r>
              <w:t>Technique:</w:t>
            </w:r>
          </w:p>
        </w:tc>
        <w:tc>
          <w:tcPr>
            <w:tcW w:w="6627" w:type="dxa"/>
          </w:tcPr>
          <w:p w14:paraId="63A5466F" w14:textId="77777777" w:rsidR="00071F44" w:rsidRDefault="00071F44" w:rsidP="000343F3">
            <w:pPr>
              <w:pStyle w:val="InfoBlue"/>
            </w:pPr>
            <w:r>
              <w:t>Black box testing</w:t>
            </w:r>
          </w:p>
          <w:p w14:paraId="568C0C8E" w14:textId="02BECA03" w:rsidR="00071F44" w:rsidRDefault="00071F44" w:rsidP="000343F3">
            <w:pPr>
              <w:pStyle w:val="BodyText"/>
              <w:numPr>
                <w:ilvl w:val="0"/>
                <w:numId w:val="27"/>
              </w:numPr>
            </w:pPr>
            <w:r>
              <w:t xml:space="preserve">Run all test cases between </w:t>
            </w:r>
            <w:proofErr w:type="gramStart"/>
            <w:r>
              <w:t>66..</w:t>
            </w:r>
            <w:proofErr w:type="gramEnd"/>
            <w:r>
              <w:t>69</w:t>
            </w:r>
          </w:p>
          <w:p w14:paraId="55CA8391" w14:textId="77777777" w:rsidR="00071F44" w:rsidRPr="004D2DF7" w:rsidRDefault="00071F44" w:rsidP="000343F3">
            <w:pPr>
              <w:pStyle w:val="BodyText"/>
              <w:ind w:left="1440"/>
            </w:pPr>
            <w:r>
              <w:t>Compare the result with the expected output.</w:t>
            </w:r>
          </w:p>
        </w:tc>
      </w:tr>
      <w:tr w:rsidR="00071F44" w14:paraId="04C8648F" w14:textId="77777777" w:rsidTr="000343F3">
        <w:trPr>
          <w:cantSplit/>
        </w:trPr>
        <w:tc>
          <w:tcPr>
            <w:tcW w:w="2211" w:type="dxa"/>
          </w:tcPr>
          <w:p w14:paraId="384B6B7E" w14:textId="77777777" w:rsidR="00071F44" w:rsidRDefault="00071F44" w:rsidP="000343F3">
            <w:pPr>
              <w:pStyle w:val="BodyText1"/>
            </w:pPr>
            <w:r>
              <w:t>Completion Criteria:</w:t>
            </w:r>
          </w:p>
        </w:tc>
        <w:tc>
          <w:tcPr>
            <w:tcW w:w="6627" w:type="dxa"/>
          </w:tcPr>
          <w:p w14:paraId="4067875B" w14:textId="77777777" w:rsidR="00071F44" w:rsidRDefault="00071F44" w:rsidP="000343F3">
            <w:pPr>
              <w:pStyle w:val="InfoBlue"/>
              <w:numPr>
                <w:ilvl w:val="0"/>
                <w:numId w:val="26"/>
              </w:numPr>
            </w:pPr>
            <w:r>
              <w:t>Finishing run all the test cases</w:t>
            </w:r>
          </w:p>
          <w:p w14:paraId="5EC08BF1" w14:textId="77777777" w:rsidR="00071F44" w:rsidRDefault="00071F44" w:rsidP="000343F3">
            <w:pPr>
              <w:pStyle w:val="BodyText"/>
              <w:numPr>
                <w:ilvl w:val="0"/>
                <w:numId w:val="26"/>
              </w:numPr>
            </w:pPr>
            <w:r>
              <w:t>Covering all the possible cases</w:t>
            </w:r>
          </w:p>
          <w:p w14:paraId="1BC58D3F" w14:textId="77777777" w:rsidR="00071F44" w:rsidRDefault="00071F44" w:rsidP="000343F3">
            <w:pPr>
              <w:pStyle w:val="InfoBlue"/>
              <w:numPr>
                <w:ilvl w:val="0"/>
                <w:numId w:val="26"/>
              </w:numPr>
            </w:pPr>
            <w:r>
              <w:t>The pass rate is 100%</w:t>
            </w:r>
          </w:p>
        </w:tc>
      </w:tr>
      <w:tr w:rsidR="00071F44" w14:paraId="034CC9E3" w14:textId="77777777" w:rsidTr="000343F3">
        <w:trPr>
          <w:cantSplit/>
        </w:trPr>
        <w:tc>
          <w:tcPr>
            <w:tcW w:w="2211" w:type="dxa"/>
          </w:tcPr>
          <w:p w14:paraId="16C67E0B" w14:textId="77777777" w:rsidR="00071F44" w:rsidRDefault="00071F44" w:rsidP="000343F3">
            <w:pPr>
              <w:pStyle w:val="BodyText1"/>
            </w:pPr>
            <w:r>
              <w:t>Special Considerations:</w:t>
            </w:r>
          </w:p>
        </w:tc>
        <w:tc>
          <w:tcPr>
            <w:tcW w:w="6627" w:type="dxa"/>
          </w:tcPr>
          <w:p w14:paraId="57DE3965" w14:textId="77777777" w:rsidR="00071F44" w:rsidRDefault="00071F44" w:rsidP="000343F3">
            <w:pPr>
              <w:pStyle w:val="InfoBlue"/>
            </w:pPr>
            <w:r>
              <w:t>none</w:t>
            </w:r>
          </w:p>
        </w:tc>
      </w:tr>
    </w:tbl>
    <w:p w14:paraId="63D9C89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44A96" w:rsidRPr="0098787A" w14:paraId="3F224266" w14:textId="77777777" w:rsidTr="000343F3">
        <w:trPr>
          <w:cantSplit/>
        </w:trPr>
        <w:tc>
          <w:tcPr>
            <w:tcW w:w="2211" w:type="dxa"/>
          </w:tcPr>
          <w:p w14:paraId="38AEA674" w14:textId="77777777" w:rsidR="00F44A96" w:rsidRDefault="00F44A96" w:rsidP="000343F3">
            <w:pPr>
              <w:pStyle w:val="BodyText1"/>
            </w:pPr>
            <w:r>
              <w:t>Test Objective:</w:t>
            </w:r>
          </w:p>
        </w:tc>
        <w:tc>
          <w:tcPr>
            <w:tcW w:w="6627" w:type="dxa"/>
          </w:tcPr>
          <w:p w14:paraId="1F349419" w14:textId="230A58F3" w:rsidR="00F44A96" w:rsidRPr="0098787A" w:rsidRDefault="00F44A96" w:rsidP="000343F3">
            <w:pPr>
              <w:pStyle w:val="InfoBlue"/>
            </w:pPr>
            <w:r w:rsidRPr="00F44A96">
              <w:t>The system should</w:t>
            </w:r>
            <w:r>
              <w:rPr>
                <w:rFonts w:asciiTheme="minorHAnsi" w:hAnsiTheme="minorHAnsi"/>
                <w:sz w:val="24"/>
                <w:szCs w:val="24"/>
              </w:rPr>
              <w:t xml:space="preserve"> </w:t>
            </w:r>
            <w:r w:rsidRPr="00F44A96">
              <w:t xml:space="preserve">provide a </w:t>
            </w:r>
            <w:proofErr w:type="spellStart"/>
            <w:r w:rsidRPr="00F44A96">
              <w:t>triager</w:t>
            </w:r>
            <w:proofErr w:type="spellEnd"/>
            <w:r w:rsidRPr="00F44A96">
              <w:t xml:space="preserve"> with a </w:t>
            </w:r>
            <w:proofErr w:type="spellStart"/>
            <w:r w:rsidRPr="00F44A96">
              <w:t>gui</w:t>
            </w:r>
            <w:proofErr w:type="spellEnd"/>
            <w:r w:rsidRPr="00F44A96">
              <w:t xml:space="preserve"> to edit an existing bug.</w:t>
            </w:r>
          </w:p>
        </w:tc>
      </w:tr>
      <w:tr w:rsidR="00F44A96" w:rsidRPr="004D2DF7" w14:paraId="0368C69D" w14:textId="77777777" w:rsidTr="000343F3">
        <w:trPr>
          <w:cantSplit/>
        </w:trPr>
        <w:tc>
          <w:tcPr>
            <w:tcW w:w="2211" w:type="dxa"/>
          </w:tcPr>
          <w:p w14:paraId="205A0931" w14:textId="77777777" w:rsidR="00F44A96" w:rsidRDefault="00F44A96" w:rsidP="000343F3">
            <w:pPr>
              <w:pStyle w:val="BodyText1"/>
            </w:pPr>
            <w:r>
              <w:t>Technique:</w:t>
            </w:r>
          </w:p>
        </w:tc>
        <w:tc>
          <w:tcPr>
            <w:tcW w:w="6627" w:type="dxa"/>
          </w:tcPr>
          <w:p w14:paraId="391F50E0" w14:textId="77777777" w:rsidR="00F44A96" w:rsidRDefault="00F44A96" w:rsidP="000343F3">
            <w:pPr>
              <w:pStyle w:val="InfoBlue"/>
            </w:pPr>
            <w:r>
              <w:t>Black box testing</w:t>
            </w:r>
          </w:p>
          <w:p w14:paraId="016E846F" w14:textId="0C3DE22B" w:rsidR="00F44A96" w:rsidRDefault="00F44A96" w:rsidP="000343F3">
            <w:pPr>
              <w:pStyle w:val="BodyText"/>
              <w:numPr>
                <w:ilvl w:val="0"/>
                <w:numId w:val="27"/>
              </w:numPr>
            </w:pPr>
            <w:r>
              <w:t xml:space="preserve">Run all test cases between </w:t>
            </w:r>
            <w:proofErr w:type="gramStart"/>
            <w:r>
              <w:t>70..</w:t>
            </w:r>
            <w:proofErr w:type="gramEnd"/>
            <w:r>
              <w:t>74</w:t>
            </w:r>
          </w:p>
          <w:p w14:paraId="07DB4EC0" w14:textId="77777777" w:rsidR="00F44A96" w:rsidRPr="004D2DF7" w:rsidRDefault="00F44A96" w:rsidP="000343F3">
            <w:pPr>
              <w:pStyle w:val="BodyText"/>
              <w:ind w:left="1440"/>
            </w:pPr>
            <w:r>
              <w:t>Compare the result with the expected output.</w:t>
            </w:r>
          </w:p>
        </w:tc>
      </w:tr>
      <w:tr w:rsidR="00F44A96" w14:paraId="4D5C45BB" w14:textId="77777777" w:rsidTr="000343F3">
        <w:trPr>
          <w:cantSplit/>
        </w:trPr>
        <w:tc>
          <w:tcPr>
            <w:tcW w:w="2211" w:type="dxa"/>
          </w:tcPr>
          <w:p w14:paraId="6598301D" w14:textId="77777777" w:rsidR="00F44A96" w:rsidRDefault="00F44A96" w:rsidP="000343F3">
            <w:pPr>
              <w:pStyle w:val="BodyText1"/>
            </w:pPr>
            <w:r>
              <w:t>Completion Criteria:</w:t>
            </w:r>
          </w:p>
        </w:tc>
        <w:tc>
          <w:tcPr>
            <w:tcW w:w="6627" w:type="dxa"/>
          </w:tcPr>
          <w:p w14:paraId="1A7ABE23" w14:textId="77777777" w:rsidR="00F44A96" w:rsidRDefault="00F44A96" w:rsidP="000343F3">
            <w:pPr>
              <w:pStyle w:val="InfoBlue"/>
              <w:numPr>
                <w:ilvl w:val="0"/>
                <w:numId w:val="26"/>
              </w:numPr>
            </w:pPr>
            <w:r>
              <w:t>Finishing run all the test cases</w:t>
            </w:r>
          </w:p>
          <w:p w14:paraId="71DD0E97" w14:textId="77777777" w:rsidR="00F44A96" w:rsidRDefault="00F44A96" w:rsidP="000343F3">
            <w:pPr>
              <w:pStyle w:val="BodyText"/>
              <w:numPr>
                <w:ilvl w:val="0"/>
                <w:numId w:val="26"/>
              </w:numPr>
            </w:pPr>
            <w:r>
              <w:t>Covering all the possible cases</w:t>
            </w:r>
          </w:p>
          <w:p w14:paraId="4885BACE" w14:textId="77777777" w:rsidR="00F44A96" w:rsidRDefault="00F44A96" w:rsidP="000343F3">
            <w:pPr>
              <w:pStyle w:val="InfoBlue"/>
              <w:numPr>
                <w:ilvl w:val="0"/>
                <w:numId w:val="26"/>
              </w:numPr>
            </w:pPr>
            <w:r>
              <w:t>The pass rate is 100%</w:t>
            </w:r>
          </w:p>
        </w:tc>
      </w:tr>
      <w:tr w:rsidR="00F44A96" w14:paraId="423C2B99" w14:textId="77777777" w:rsidTr="000343F3">
        <w:trPr>
          <w:cantSplit/>
        </w:trPr>
        <w:tc>
          <w:tcPr>
            <w:tcW w:w="2211" w:type="dxa"/>
          </w:tcPr>
          <w:p w14:paraId="67EBE90E" w14:textId="77777777" w:rsidR="00F44A96" w:rsidRDefault="00F44A96" w:rsidP="000343F3">
            <w:pPr>
              <w:pStyle w:val="BodyText1"/>
            </w:pPr>
            <w:r>
              <w:t>Special Considerations:</w:t>
            </w:r>
          </w:p>
        </w:tc>
        <w:tc>
          <w:tcPr>
            <w:tcW w:w="6627" w:type="dxa"/>
          </w:tcPr>
          <w:p w14:paraId="60589AEC" w14:textId="77777777" w:rsidR="00F44A96" w:rsidRDefault="00F44A96" w:rsidP="000343F3">
            <w:pPr>
              <w:pStyle w:val="InfoBlue"/>
            </w:pPr>
            <w:r>
              <w:t>none</w:t>
            </w:r>
          </w:p>
        </w:tc>
      </w:tr>
    </w:tbl>
    <w:p w14:paraId="0A4EBE4A" w14:textId="77777777" w:rsidR="00211E10" w:rsidRPr="00211E10" w:rsidRDefault="00211E10" w:rsidP="00211E10"/>
    <w:bookmarkEnd w:id="76"/>
    <w:bookmarkEnd w:id="77"/>
    <w:bookmarkEnd w:id="78"/>
    <w:bookmarkEnd w:id="79"/>
    <w:bookmarkEnd w:id="80"/>
    <w:p w14:paraId="2367434C" w14:textId="77777777" w:rsidR="00505A36" w:rsidRDefault="00505A36" w:rsidP="004B7B96">
      <w:pPr>
        <w:pStyle w:val="Heading3"/>
        <w:numPr>
          <w:ilvl w:val="0"/>
          <w:numId w:val="0"/>
        </w:numPr>
      </w:pPr>
    </w:p>
    <w:p w14:paraId="179782DD" w14:textId="53992DB7" w:rsidR="00422DA6" w:rsidRDefault="00C70C28" w:rsidP="00D44169">
      <w:pPr>
        <w:pStyle w:val="Heading3"/>
      </w:pPr>
      <w:bookmarkStart w:id="81" w:name="_Toc465287307"/>
      <w:r>
        <w:t>User Interface Testing</w:t>
      </w:r>
      <w:bookmarkEnd w:id="81"/>
    </w:p>
    <w:p w14:paraId="0BF94BB8" w14:textId="77777777" w:rsidR="007773B1" w:rsidRDefault="007773B1" w:rsidP="007773B1">
      <w:pPr>
        <w:pStyle w:val="Heading3"/>
        <w:numPr>
          <w:ilvl w:val="0"/>
          <w:numId w:val="0"/>
        </w:numPr>
      </w:pPr>
      <w:bookmarkStart w:id="82" w:name="_Toc327254066"/>
      <w:bookmarkStart w:id="83" w:name="_Toc327255031"/>
      <w:bookmarkStart w:id="84" w:name="_Toc327255100"/>
      <w:bookmarkStart w:id="85" w:name="_Toc327255339"/>
      <w:bookmarkStart w:id="86" w:name="_Toc43310444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73B1" w:rsidRPr="0098787A" w14:paraId="4A79363C" w14:textId="77777777" w:rsidTr="0005019D">
        <w:trPr>
          <w:cantSplit/>
        </w:trPr>
        <w:tc>
          <w:tcPr>
            <w:tcW w:w="2211" w:type="dxa"/>
          </w:tcPr>
          <w:p w14:paraId="75DA9726" w14:textId="77777777" w:rsidR="007773B1" w:rsidRDefault="007773B1" w:rsidP="0005019D">
            <w:pPr>
              <w:pStyle w:val="BodyText1"/>
            </w:pPr>
            <w:r>
              <w:t>Test Objective:</w:t>
            </w:r>
          </w:p>
        </w:tc>
        <w:tc>
          <w:tcPr>
            <w:tcW w:w="6627" w:type="dxa"/>
          </w:tcPr>
          <w:p w14:paraId="5DE58DAE" w14:textId="6389C97C" w:rsidR="007773B1" w:rsidRPr="0098787A" w:rsidRDefault="007773B1" w:rsidP="0005019D">
            <w:pPr>
              <w:pStyle w:val="InfoBlue"/>
            </w:pPr>
            <w:r w:rsidRPr="009E1DCE">
              <w:t>Walk through of the main interfaces of the program to discover any faults in the interface design and make sure the program works as one.</w:t>
            </w:r>
          </w:p>
        </w:tc>
      </w:tr>
      <w:tr w:rsidR="007773B1" w:rsidRPr="004D2DF7" w14:paraId="07942ED6" w14:textId="77777777" w:rsidTr="0005019D">
        <w:trPr>
          <w:cantSplit/>
        </w:trPr>
        <w:tc>
          <w:tcPr>
            <w:tcW w:w="2211" w:type="dxa"/>
          </w:tcPr>
          <w:p w14:paraId="27227676" w14:textId="77777777" w:rsidR="007773B1" w:rsidRDefault="007773B1" w:rsidP="0005019D">
            <w:pPr>
              <w:pStyle w:val="BodyText1"/>
            </w:pPr>
            <w:r>
              <w:t>Technique:</w:t>
            </w:r>
          </w:p>
        </w:tc>
        <w:tc>
          <w:tcPr>
            <w:tcW w:w="6627" w:type="dxa"/>
          </w:tcPr>
          <w:p w14:paraId="70275E76" w14:textId="77777777" w:rsidR="007773B1" w:rsidRDefault="007773B1" w:rsidP="0005019D">
            <w:pPr>
              <w:pStyle w:val="InfoBlue"/>
            </w:pPr>
            <w:r>
              <w:t>Black box testing</w:t>
            </w:r>
          </w:p>
          <w:p w14:paraId="315FCDA7" w14:textId="5D959E24" w:rsidR="007773B1" w:rsidRDefault="007773B1" w:rsidP="0005019D">
            <w:pPr>
              <w:pStyle w:val="BodyText"/>
              <w:numPr>
                <w:ilvl w:val="0"/>
                <w:numId w:val="27"/>
              </w:numPr>
            </w:pPr>
            <w:r>
              <w:t xml:space="preserve">Run all test cases between </w:t>
            </w:r>
            <w:proofErr w:type="gramStart"/>
            <w:r w:rsidR="009E1DCE">
              <w:t>77..</w:t>
            </w:r>
            <w:proofErr w:type="gramEnd"/>
            <w:r w:rsidR="009E1DCE">
              <w:t>80</w:t>
            </w:r>
          </w:p>
          <w:p w14:paraId="43615204" w14:textId="77777777" w:rsidR="007773B1" w:rsidRPr="004D2DF7" w:rsidRDefault="007773B1" w:rsidP="0005019D">
            <w:pPr>
              <w:pStyle w:val="BodyText"/>
              <w:ind w:left="1440"/>
            </w:pPr>
            <w:r>
              <w:t>Compare the result with the expected output.</w:t>
            </w:r>
          </w:p>
        </w:tc>
      </w:tr>
      <w:tr w:rsidR="007773B1" w14:paraId="5D7D567E" w14:textId="77777777" w:rsidTr="0005019D">
        <w:trPr>
          <w:cantSplit/>
        </w:trPr>
        <w:tc>
          <w:tcPr>
            <w:tcW w:w="2211" w:type="dxa"/>
          </w:tcPr>
          <w:p w14:paraId="5AD570E0" w14:textId="77777777" w:rsidR="007773B1" w:rsidRDefault="007773B1" w:rsidP="0005019D">
            <w:pPr>
              <w:pStyle w:val="BodyText1"/>
            </w:pPr>
            <w:r>
              <w:t>Completion Criteria:</w:t>
            </w:r>
          </w:p>
        </w:tc>
        <w:tc>
          <w:tcPr>
            <w:tcW w:w="6627" w:type="dxa"/>
          </w:tcPr>
          <w:p w14:paraId="495836DD" w14:textId="77777777" w:rsidR="007773B1" w:rsidRDefault="007773B1" w:rsidP="0005019D">
            <w:pPr>
              <w:pStyle w:val="InfoBlue"/>
              <w:numPr>
                <w:ilvl w:val="0"/>
                <w:numId w:val="26"/>
              </w:numPr>
            </w:pPr>
            <w:r>
              <w:t>Finishing run all the test cases</w:t>
            </w:r>
          </w:p>
          <w:p w14:paraId="583D8EEE" w14:textId="77777777" w:rsidR="007773B1" w:rsidRDefault="007773B1" w:rsidP="0005019D">
            <w:pPr>
              <w:pStyle w:val="BodyText"/>
              <w:numPr>
                <w:ilvl w:val="0"/>
                <w:numId w:val="26"/>
              </w:numPr>
            </w:pPr>
            <w:r>
              <w:t>Covering all the possible cases</w:t>
            </w:r>
          </w:p>
          <w:p w14:paraId="4CA127B6" w14:textId="77777777" w:rsidR="007773B1" w:rsidRDefault="007773B1" w:rsidP="0005019D">
            <w:pPr>
              <w:pStyle w:val="InfoBlue"/>
              <w:numPr>
                <w:ilvl w:val="0"/>
                <w:numId w:val="26"/>
              </w:numPr>
            </w:pPr>
            <w:r>
              <w:t>The pass rate is 100%</w:t>
            </w:r>
          </w:p>
        </w:tc>
      </w:tr>
      <w:tr w:rsidR="007773B1" w14:paraId="4C06599C" w14:textId="77777777" w:rsidTr="0005019D">
        <w:trPr>
          <w:cantSplit/>
        </w:trPr>
        <w:tc>
          <w:tcPr>
            <w:tcW w:w="2211" w:type="dxa"/>
          </w:tcPr>
          <w:p w14:paraId="2C6C16C3" w14:textId="77777777" w:rsidR="007773B1" w:rsidRDefault="007773B1" w:rsidP="0005019D">
            <w:pPr>
              <w:pStyle w:val="BodyText1"/>
            </w:pPr>
            <w:r>
              <w:t>Special Considerations:</w:t>
            </w:r>
          </w:p>
        </w:tc>
        <w:tc>
          <w:tcPr>
            <w:tcW w:w="6627" w:type="dxa"/>
          </w:tcPr>
          <w:p w14:paraId="49B1FB66" w14:textId="77777777" w:rsidR="007773B1" w:rsidRDefault="007773B1" w:rsidP="0005019D">
            <w:pPr>
              <w:pStyle w:val="InfoBlue"/>
            </w:pPr>
            <w:r>
              <w:t>none</w:t>
            </w:r>
          </w:p>
        </w:tc>
      </w:tr>
    </w:tbl>
    <w:p w14:paraId="3CB6F8D1" w14:textId="16449426" w:rsidR="00422DA6" w:rsidRDefault="002A6656">
      <w:pPr>
        <w:pStyle w:val="Heading3"/>
      </w:pPr>
      <w:r>
        <w:br w:type="page"/>
      </w:r>
      <w:bookmarkStart w:id="87" w:name="_Toc465287308"/>
      <w:r>
        <w:lastRenderedPageBreak/>
        <w:t xml:space="preserve">Performance </w:t>
      </w:r>
      <w:r w:rsidR="00B40437">
        <w:t>Testing</w:t>
      </w:r>
      <w:bookmarkEnd w:id="87"/>
      <w:r>
        <w:t xml:space="preserve"> </w:t>
      </w:r>
      <w:bookmarkEnd w:id="82"/>
      <w:bookmarkEnd w:id="83"/>
      <w:bookmarkEnd w:id="84"/>
      <w:bookmarkEnd w:id="85"/>
      <w:bookmarkEnd w:id="86"/>
    </w:p>
    <w:p w14:paraId="6DAF83B4" w14:textId="77777777" w:rsidR="00422DA6" w:rsidRDefault="00422DA6">
      <w:pPr>
        <w:pStyle w:val="BodyText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17E36" w:rsidRPr="0098787A" w14:paraId="4EC9CEB6" w14:textId="77777777" w:rsidTr="00017E36">
        <w:trPr>
          <w:cantSplit/>
        </w:trPr>
        <w:tc>
          <w:tcPr>
            <w:tcW w:w="2211" w:type="dxa"/>
          </w:tcPr>
          <w:p w14:paraId="149F4D21" w14:textId="77777777" w:rsidR="00017E36" w:rsidRDefault="00017E36" w:rsidP="000343F3">
            <w:pPr>
              <w:pStyle w:val="BodyText1"/>
            </w:pPr>
            <w:r>
              <w:t>Test Objective:</w:t>
            </w:r>
          </w:p>
        </w:tc>
        <w:tc>
          <w:tcPr>
            <w:tcW w:w="6627" w:type="dxa"/>
          </w:tcPr>
          <w:p w14:paraId="3E5E9D6A" w14:textId="6DB57D23" w:rsidR="00017E36" w:rsidRPr="0098787A" w:rsidRDefault="00017E36" w:rsidP="000343F3">
            <w:pPr>
              <w:pStyle w:val="InfoBlue"/>
            </w:pPr>
            <w:r w:rsidRPr="00017E36">
              <w:t>The system will take no longer than 12 seconds to load</w:t>
            </w:r>
          </w:p>
        </w:tc>
      </w:tr>
      <w:tr w:rsidR="00017E36" w:rsidRPr="004D2DF7" w14:paraId="10848FA7" w14:textId="77777777" w:rsidTr="00017E36">
        <w:trPr>
          <w:cantSplit/>
        </w:trPr>
        <w:tc>
          <w:tcPr>
            <w:tcW w:w="2211" w:type="dxa"/>
          </w:tcPr>
          <w:p w14:paraId="2F0C08D7" w14:textId="77777777" w:rsidR="00017E36" w:rsidRDefault="00017E36" w:rsidP="000343F3">
            <w:pPr>
              <w:pStyle w:val="BodyText1"/>
            </w:pPr>
            <w:r>
              <w:t>Technique:</w:t>
            </w:r>
          </w:p>
        </w:tc>
        <w:tc>
          <w:tcPr>
            <w:tcW w:w="6627" w:type="dxa"/>
          </w:tcPr>
          <w:p w14:paraId="7BBBE915" w14:textId="77777777" w:rsidR="00017E36" w:rsidRDefault="00017E36" w:rsidP="000343F3">
            <w:pPr>
              <w:pStyle w:val="InfoBlue"/>
            </w:pPr>
            <w:r>
              <w:t>Black box testing</w:t>
            </w:r>
          </w:p>
          <w:p w14:paraId="72E9C7AE" w14:textId="038B26D8" w:rsidR="00017E36" w:rsidRDefault="009173D0" w:rsidP="000343F3">
            <w:pPr>
              <w:pStyle w:val="BodyText"/>
              <w:numPr>
                <w:ilvl w:val="0"/>
                <w:numId w:val="27"/>
              </w:numPr>
            </w:pPr>
            <w:r>
              <w:t xml:space="preserve">Run test case </w:t>
            </w:r>
            <w:r w:rsidR="00017E36">
              <w:t>75</w:t>
            </w:r>
          </w:p>
          <w:p w14:paraId="0D9E6490" w14:textId="77777777" w:rsidR="00017E36" w:rsidRPr="004D2DF7" w:rsidRDefault="00017E36" w:rsidP="000343F3">
            <w:pPr>
              <w:pStyle w:val="BodyText"/>
              <w:ind w:left="1440"/>
            </w:pPr>
            <w:r>
              <w:t>Compare the result with the expected output.</w:t>
            </w:r>
          </w:p>
        </w:tc>
      </w:tr>
      <w:tr w:rsidR="00017E36" w14:paraId="671E302B" w14:textId="77777777" w:rsidTr="00017E36">
        <w:trPr>
          <w:cantSplit/>
        </w:trPr>
        <w:tc>
          <w:tcPr>
            <w:tcW w:w="2211" w:type="dxa"/>
          </w:tcPr>
          <w:p w14:paraId="4887BB01" w14:textId="77777777" w:rsidR="00017E36" w:rsidRDefault="00017E36" w:rsidP="000343F3">
            <w:pPr>
              <w:pStyle w:val="BodyText1"/>
            </w:pPr>
            <w:r>
              <w:t>Completion Criteria:</w:t>
            </w:r>
          </w:p>
        </w:tc>
        <w:tc>
          <w:tcPr>
            <w:tcW w:w="6627" w:type="dxa"/>
          </w:tcPr>
          <w:p w14:paraId="1A1DFE31" w14:textId="77777777" w:rsidR="00017E36" w:rsidRDefault="00017E36" w:rsidP="000343F3">
            <w:pPr>
              <w:pStyle w:val="InfoBlue"/>
              <w:numPr>
                <w:ilvl w:val="0"/>
                <w:numId w:val="26"/>
              </w:numPr>
            </w:pPr>
            <w:r>
              <w:t>Finishing run all the test cases</w:t>
            </w:r>
          </w:p>
          <w:p w14:paraId="0BAD55B3" w14:textId="77777777" w:rsidR="00017E36" w:rsidRDefault="00017E36" w:rsidP="000343F3">
            <w:pPr>
              <w:pStyle w:val="BodyText"/>
              <w:numPr>
                <w:ilvl w:val="0"/>
                <w:numId w:val="26"/>
              </w:numPr>
            </w:pPr>
            <w:r>
              <w:t>Covering all the possible cases</w:t>
            </w:r>
          </w:p>
          <w:p w14:paraId="13BD7AD6" w14:textId="77777777" w:rsidR="00017E36" w:rsidRDefault="00017E36" w:rsidP="000343F3">
            <w:pPr>
              <w:pStyle w:val="InfoBlue"/>
              <w:numPr>
                <w:ilvl w:val="0"/>
                <w:numId w:val="26"/>
              </w:numPr>
            </w:pPr>
            <w:r>
              <w:t>The pass rate is 100%</w:t>
            </w:r>
          </w:p>
        </w:tc>
      </w:tr>
      <w:tr w:rsidR="00017E36" w14:paraId="6953C337" w14:textId="77777777" w:rsidTr="00017E36">
        <w:trPr>
          <w:cantSplit/>
        </w:trPr>
        <w:tc>
          <w:tcPr>
            <w:tcW w:w="2211" w:type="dxa"/>
          </w:tcPr>
          <w:p w14:paraId="0C2AC5F4" w14:textId="77777777" w:rsidR="00017E36" w:rsidRDefault="00017E36" w:rsidP="000343F3">
            <w:pPr>
              <w:pStyle w:val="BodyText1"/>
            </w:pPr>
            <w:r>
              <w:t>Special Considerations:</w:t>
            </w:r>
          </w:p>
        </w:tc>
        <w:tc>
          <w:tcPr>
            <w:tcW w:w="6627" w:type="dxa"/>
          </w:tcPr>
          <w:p w14:paraId="5FF8DD6F" w14:textId="656D1F88" w:rsidR="00017E36" w:rsidRDefault="004D5DA4" w:rsidP="0099477C">
            <w:pPr>
              <w:pStyle w:val="InfoBlue"/>
            </w:pPr>
            <w:r>
              <w:t>A DSL internet connection</w:t>
            </w:r>
          </w:p>
        </w:tc>
      </w:tr>
    </w:tbl>
    <w:p w14:paraId="5FF43C03" w14:textId="77777777" w:rsidR="00B40437" w:rsidRDefault="00B40437">
      <w:pPr>
        <w:pStyle w:val="BodyText1"/>
      </w:pPr>
    </w:p>
    <w:p w14:paraId="31A2C824" w14:textId="214520D7" w:rsidR="00422DA6" w:rsidRDefault="00422DA6" w:rsidP="00B40437">
      <w:pPr>
        <w:pStyle w:val="Heading3"/>
        <w:numPr>
          <w:ilvl w:val="0"/>
          <w:numId w:val="0"/>
        </w:numPr>
      </w:pPr>
      <w:bookmarkStart w:id="88" w:name="_Toc314978540"/>
    </w:p>
    <w:p w14:paraId="03BB0B2B" w14:textId="77777777" w:rsidR="00D85CD6" w:rsidRDefault="00F66565" w:rsidP="00F66565">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85CD6" w:rsidRPr="0098787A" w14:paraId="54543315" w14:textId="77777777" w:rsidTr="000343F3">
        <w:trPr>
          <w:cantSplit/>
        </w:trPr>
        <w:tc>
          <w:tcPr>
            <w:tcW w:w="2211" w:type="dxa"/>
          </w:tcPr>
          <w:p w14:paraId="39A829DE" w14:textId="77777777" w:rsidR="00D85CD6" w:rsidRDefault="00D85CD6" w:rsidP="000343F3">
            <w:pPr>
              <w:pStyle w:val="BodyText1"/>
            </w:pPr>
            <w:r>
              <w:t>Test Objective:</w:t>
            </w:r>
          </w:p>
        </w:tc>
        <w:tc>
          <w:tcPr>
            <w:tcW w:w="6627" w:type="dxa"/>
          </w:tcPr>
          <w:p w14:paraId="035AFACD" w14:textId="53629F4E" w:rsidR="00D85CD6" w:rsidRPr="0098787A" w:rsidRDefault="003A1D76" w:rsidP="000343F3">
            <w:pPr>
              <w:pStyle w:val="InfoBlue"/>
            </w:pPr>
            <w:r w:rsidRPr="003A1D76">
              <w:rPr>
                <w:color w:val="auto"/>
              </w:rPr>
              <w:t>The system will take no longer than 3 seconds to generate a report</w:t>
            </w:r>
          </w:p>
        </w:tc>
      </w:tr>
      <w:tr w:rsidR="00D85CD6" w:rsidRPr="004D2DF7" w14:paraId="1915DD8A" w14:textId="77777777" w:rsidTr="000343F3">
        <w:trPr>
          <w:cantSplit/>
        </w:trPr>
        <w:tc>
          <w:tcPr>
            <w:tcW w:w="2211" w:type="dxa"/>
          </w:tcPr>
          <w:p w14:paraId="3D3897B4" w14:textId="77777777" w:rsidR="00D85CD6" w:rsidRDefault="00D85CD6" w:rsidP="000343F3">
            <w:pPr>
              <w:pStyle w:val="BodyText1"/>
            </w:pPr>
            <w:r>
              <w:t>Technique:</w:t>
            </w:r>
          </w:p>
        </w:tc>
        <w:tc>
          <w:tcPr>
            <w:tcW w:w="6627" w:type="dxa"/>
          </w:tcPr>
          <w:p w14:paraId="3F209D85" w14:textId="77777777" w:rsidR="00D85CD6" w:rsidRDefault="00D85CD6" w:rsidP="000343F3">
            <w:pPr>
              <w:pStyle w:val="InfoBlue"/>
            </w:pPr>
            <w:r>
              <w:t>Black box testing</w:t>
            </w:r>
          </w:p>
          <w:p w14:paraId="6147DBF2" w14:textId="06628FBD" w:rsidR="00D85CD6" w:rsidRDefault="009173D0" w:rsidP="000343F3">
            <w:pPr>
              <w:pStyle w:val="BodyText"/>
              <w:numPr>
                <w:ilvl w:val="0"/>
                <w:numId w:val="27"/>
              </w:numPr>
            </w:pPr>
            <w:r>
              <w:t>Run test case 76</w:t>
            </w:r>
          </w:p>
          <w:p w14:paraId="1CCDAA95" w14:textId="77777777" w:rsidR="00D85CD6" w:rsidRPr="004D2DF7" w:rsidRDefault="00D85CD6" w:rsidP="000343F3">
            <w:pPr>
              <w:pStyle w:val="BodyText"/>
              <w:ind w:left="1440"/>
            </w:pPr>
            <w:r>
              <w:t>Compare the result with the expected output.</w:t>
            </w:r>
          </w:p>
        </w:tc>
      </w:tr>
      <w:tr w:rsidR="00D85CD6" w14:paraId="21775C82" w14:textId="77777777" w:rsidTr="000343F3">
        <w:trPr>
          <w:cantSplit/>
        </w:trPr>
        <w:tc>
          <w:tcPr>
            <w:tcW w:w="2211" w:type="dxa"/>
          </w:tcPr>
          <w:p w14:paraId="76E0AE94" w14:textId="77777777" w:rsidR="00D85CD6" w:rsidRDefault="00D85CD6" w:rsidP="000343F3">
            <w:pPr>
              <w:pStyle w:val="BodyText1"/>
            </w:pPr>
            <w:r>
              <w:t>Completion Criteria:</w:t>
            </w:r>
          </w:p>
        </w:tc>
        <w:tc>
          <w:tcPr>
            <w:tcW w:w="6627" w:type="dxa"/>
          </w:tcPr>
          <w:p w14:paraId="24964D7E" w14:textId="77777777" w:rsidR="00D85CD6" w:rsidRDefault="00D85CD6" w:rsidP="000343F3">
            <w:pPr>
              <w:pStyle w:val="InfoBlue"/>
              <w:numPr>
                <w:ilvl w:val="0"/>
                <w:numId w:val="26"/>
              </w:numPr>
            </w:pPr>
            <w:r>
              <w:t>Finishing run all the test cases</w:t>
            </w:r>
          </w:p>
          <w:p w14:paraId="352799A4" w14:textId="77777777" w:rsidR="00D85CD6" w:rsidRDefault="00D85CD6" w:rsidP="000343F3">
            <w:pPr>
              <w:pStyle w:val="BodyText"/>
              <w:numPr>
                <w:ilvl w:val="0"/>
                <w:numId w:val="26"/>
              </w:numPr>
            </w:pPr>
            <w:r>
              <w:t>Covering all the possible cases</w:t>
            </w:r>
          </w:p>
          <w:p w14:paraId="4B3DEB44" w14:textId="77777777" w:rsidR="00D85CD6" w:rsidRDefault="00D85CD6" w:rsidP="000343F3">
            <w:pPr>
              <w:pStyle w:val="InfoBlue"/>
              <w:numPr>
                <w:ilvl w:val="0"/>
                <w:numId w:val="26"/>
              </w:numPr>
            </w:pPr>
            <w:r>
              <w:t>The pass rate is 100%</w:t>
            </w:r>
          </w:p>
        </w:tc>
      </w:tr>
      <w:tr w:rsidR="00D85CD6" w14:paraId="0BA9601D" w14:textId="77777777" w:rsidTr="000343F3">
        <w:trPr>
          <w:cantSplit/>
        </w:trPr>
        <w:tc>
          <w:tcPr>
            <w:tcW w:w="2211" w:type="dxa"/>
          </w:tcPr>
          <w:p w14:paraId="7B24A1AB" w14:textId="77777777" w:rsidR="00D85CD6" w:rsidRDefault="00D85CD6" w:rsidP="000343F3">
            <w:pPr>
              <w:pStyle w:val="BodyText1"/>
            </w:pPr>
            <w:r>
              <w:t>Special Considerations:</w:t>
            </w:r>
          </w:p>
        </w:tc>
        <w:tc>
          <w:tcPr>
            <w:tcW w:w="6627" w:type="dxa"/>
          </w:tcPr>
          <w:p w14:paraId="475B1109" w14:textId="0AA52AB6" w:rsidR="00D85CD6" w:rsidRDefault="0099477C" w:rsidP="0099477C">
            <w:pPr>
              <w:pStyle w:val="InfoBlue"/>
            </w:pPr>
            <w:r>
              <w:t xml:space="preserve">A computer with at least 3.6GHz CPU and 4GB ram </w:t>
            </w:r>
          </w:p>
        </w:tc>
      </w:tr>
    </w:tbl>
    <w:p w14:paraId="5B82ED09" w14:textId="5EB5E911" w:rsidR="00422DA6" w:rsidRDefault="00422DA6" w:rsidP="00F66565">
      <w:pPr>
        <w:pStyle w:val="Heading3"/>
        <w:numPr>
          <w:ilvl w:val="0"/>
          <w:numId w:val="0"/>
        </w:numPr>
      </w:pPr>
    </w:p>
    <w:p w14:paraId="1C4EA6DF" w14:textId="77777777" w:rsidR="00422DA6" w:rsidRDefault="00422DA6">
      <w:pPr>
        <w:pStyle w:val="BodyText"/>
      </w:pPr>
    </w:p>
    <w:p w14:paraId="10647D59" w14:textId="77777777" w:rsidR="00422DA6" w:rsidRDefault="002A6656">
      <w:pPr>
        <w:pStyle w:val="Heading3"/>
      </w:pPr>
      <w:bookmarkStart w:id="89" w:name="_Toc433104452"/>
      <w:bookmarkStart w:id="90" w:name="_Toc314978541"/>
      <w:bookmarkStart w:id="91" w:name="_Toc327254070"/>
      <w:bookmarkStart w:id="92" w:name="_Toc327255035"/>
      <w:bookmarkStart w:id="93" w:name="_Toc327255104"/>
      <w:bookmarkStart w:id="94" w:name="_Toc327255343"/>
      <w:bookmarkEnd w:id="88"/>
      <w:r>
        <w:br w:type="page"/>
      </w:r>
      <w:bookmarkStart w:id="95" w:name="_Toc465287309"/>
      <w:r>
        <w:lastRenderedPageBreak/>
        <w:t>Security and Access Control Testing</w:t>
      </w:r>
      <w:bookmarkEnd w:id="89"/>
      <w:bookmarkEnd w:id="95"/>
    </w:p>
    <w:p w14:paraId="0A8DB39D" w14:textId="77777777" w:rsidR="00422DA6" w:rsidRDefault="00422DA6">
      <w:pPr>
        <w:pStyle w:val="BodyText"/>
      </w:pPr>
    </w:p>
    <w:bookmarkEnd w:id="90"/>
    <w:p w14:paraId="608938CB" w14:textId="77777777" w:rsidR="00C45D4E" w:rsidRDefault="00962E5C" w:rsidP="00962E5C">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45D4E" w:rsidRPr="0098787A" w14:paraId="1A571389" w14:textId="77777777" w:rsidTr="000343F3">
        <w:trPr>
          <w:cantSplit/>
        </w:trPr>
        <w:tc>
          <w:tcPr>
            <w:tcW w:w="2211" w:type="dxa"/>
          </w:tcPr>
          <w:p w14:paraId="0B54B4F7" w14:textId="77777777" w:rsidR="00C45D4E" w:rsidRDefault="00C45D4E" w:rsidP="000343F3">
            <w:pPr>
              <w:pStyle w:val="BodyText1"/>
            </w:pPr>
            <w:r>
              <w:t>Test Objective:</w:t>
            </w:r>
          </w:p>
        </w:tc>
        <w:tc>
          <w:tcPr>
            <w:tcW w:w="6627" w:type="dxa"/>
          </w:tcPr>
          <w:p w14:paraId="4BAF2CD0" w14:textId="77777777" w:rsidR="00C45D4E" w:rsidRPr="0098787A" w:rsidRDefault="00C45D4E" w:rsidP="000343F3">
            <w:pPr>
              <w:pStyle w:val="InfoBlue"/>
            </w:pPr>
            <w:r w:rsidRPr="003A1D76">
              <w:rPr>
                <w:color w:val="auto"/>
              </w:rPr>
              <w:t>The system will take no longer than 3 seconds to generate a report</w:t>
            </w:r>
          </w:p>
        </w:tc>
      </w:tr>
      <w:tr w:rsidR="00C45D4E" w:rsidRPr="004D2DF7" w14:paraId="309D24CC" w14:textId="77777777" w:rsidTr="000343F3">
        <w:trPr>
          <w:cantSplit/>
        </w:trPr>
        <w:tc>
          <w:tcPr>
            <w:tcW w:w="2211" w:type="dxa"/>
          </w:tcPr>
          <w:p w14:paraId="19953ECC" w14:textId="77777777" w:rsidR="00C45D4E" w:rsidRDefault="00C45D4E" w:rsidP="000343F3">
            <w:pPr>
              <w:pStyle w:val="BodyText1"/>
            </w:pPr>
            <w:r>
              <w:t>Technique:</w:t>
            </w:r>
          </w:p>
        </w:tc>
        <w:tc>
          <w:tcPr>
            <w:tcW w:w="6627" w:type="dxa"/>
          </w:tcPr>
          <w:p w14:paraId="0D96CB4A" w14:textId="77777777" w:rsidR="00C45D4E" w:rsidRDefault="00C45D4E" w:rsidP="000343F3">
            <w:pPr>
              <w:pStyle w:val="InfoBlue"/>
            </w:pPr>
            <w:r>
              <w:t>Black box testing</w:t>
            </w:r>
          </w:p>
          <w:p w14:paraId="6D018BAE" w14:textId="358CC6DD" w:rsidR="00C45D4E" w:rsidRDefault="00C45D4E" w:rsidP="000343F3">
            <w:pPr>
              <w:pStyle w:val="BodyText"/>
              <w:numPr>
                <w:ilvl w:val="0"/>
                <w:numId w:val="27"/>
              </w:numPr>
            </w:pPr>
            <w:r>
              <w:t>Run test case 81...88</w:t>
            </w:r>
          </w:p>
          <w:p w14:paraId="6F587C15" w14:textId="77777777" w:rsidR="00C45D4E" w:rsidRPr="004D2DF7" w:rsidRDefault="00C45D4E" w:rsidP="000343F3">
            <w:pPr>
              <w:pStyle w:val="BodyText"/>
              <w:ind w:left="1440"/>
            </w:pPr>
            <w:r>
              <w:t>Compare the result with the expected output.</w:t>
            </w:r>
          </w:p>
        </w:tc>
      </w:tr>
      <w:tr w:rsidR="00C45D4E" w14:paraId="1463C0B8" w14:textId="77777777" w:rsidTr="000343F3">
        <w:trPr>
          <w:cantSplit/>
        </w:trPr>
        <w:tc>
          <w:tcPr>
            <w:tcW w:w="2211" w:type="dxa"/>
          </w:tcPr>
          <w:p w14:paraId="179960A2" w14:textId="77777777" w:rsidR="00C45D4E" w:rsidRDefault="00C45D4E" w:rsidP="000343F3">
            <w:pPr>
              <w:pStyle w:val="BodyText1"/>
            </w:pPr>
            <w:r>
              <w:t>Completion Criteria:</w:t>
            </w:r>
          </w:p>
        </w:tc>
        <w:tc>
          <w:tcPr>
            <w:tcW w:w="6627" w:type="dxa"/>
          </w:tcPr>
          <w:p w14:paraId="721CD501" w14:textId="77777777" w:rsidR="00C45D4E" w:rsidRDefault="00C45D4E" w:rsidP="000343F3">
            <w:pPr>
              <w:pStyle w:val="InfoBlue"/>
              <w:numPr>
                <w:ilvl w:val="0"/>
                <w:numId w:val="26"/>
              </w:numPr>
            </w:pPr>
            <w:r>
              <w:t>Finishing run all the test cases</w:t>
            </w:r>
          </w:p>
          <w:p w14:paraId="5724835E" w14:textId="77777777" w:rsidR="00C45D4E" w:rsidRDefault="00C45D4E" w:rsidP="000343F3">
            <w:pPr>
              <w:pStyle w:val="BodyText"/>
              <w:numPr>
                <w:ilvl w:val="0"/>
                <w:numId w:val="26"/>
              </w:numPr>
            </w:pPr>
            <w:r>
              <w:t>Covering all the possible cases</w:t>
            </w:r>
          </w:p>
          <w:p w14:paraId="2ED09EAB" w14:textId="77777777" w:rsidR="00C45D4E" w:rsidRDefault="00C45D4E" w:rsidP="000343F3">
            <w:pPr>
              <w:pStyle w:val="InfoBlue"/>
              <w:numPr>
                <w:ilvl w:val="0"/>
                <w:numId w:val="26"/>
              </w:numPr>
            </w:pPr>
            <w:r>
              <w:t>The pass rate is 100%</w:t>
            </w:r>
          </w:p>
        </w:tc>
      </w:tr>
      <w:tr w:rsidR="00C45D4E" w14:paraId="038C26DB" w14:textId="77777777" w:rsidTr="000343F3">
        <w:trPr>
          <w:cantSplit/>
        </w:trPr>
        <w:tc>
          <w:tcPr>
            <w:tcW w:w="2211" w:type="dxa"/>
          </w:tcPr>
          <w:p w14:paraId="51E507F8" w14:textId="77777777" w:rsidR="00C45D4E" w:rsidRDefault="00C45D4E" w:rsidP="000343F3">
            <w:pPr>
              <w:pStyle w:val="BodyText1"/>
            </w:pPr>
            <w:r>
              <w:t>Special Considerations:</w:t>
            </w:r>
          </w:p>
        </w:tc>
        <w:tc>
          <w:tcPr>
            <w:tcW w:w="6627" w:type="dxa"/>
          </w:tcPr>
          <w:p w14:paraId="5A6F869D" w14:textId="77777777" w:rsidR="00C45D4E" w:rsidRDefault="00C45D4E" w:rsidP="000343F3">
            <w:pPr>
              <w:pStyle w:val="InfoBlue"/>
            </w:pPr>
            <w:r>
              <w:t>none</w:t>
            </w:r>
          </w:p>
        </w:tc>
      </w:tr>
    </w:tbl>
    <w:p w14:paraId="66F2D8E8" w14:textId="426CBC86" w:rsidR="00422DA6" w:rsidRDefault="00422DA6" w:rsidP="00962E5C">
      <w:pPr>
        <w:pStyle w:val="Heading3"/>
        <w:numPr>
          <w:ilvl w:val="0"/>
          <w:numId w:val="0"/>
        </w:numPr>
      </w:pPr>
    </w:p>
    <w:bookmarkEnd w:id="91"/>
    <w:bookmarkEnd w:id="92"/>
    <w:bookmarkEnd w:id="93"/>
    <w:bookmarkEnd w:id="94"/>
    <w:p w14:paraId="5CD33E33" w14:textId="5313A3CE" w:rsidR="00422DA6" w:rsidRDefault="00B40437" w:rsidP="00B40437">
      <w:pPr>
        <w:pStyle w:val="Heading3"/>
        <w:numPr>
          <w:ilvl w:val="0"/>
          <w:numId w:val="0"/>
        </w:numPr>
      </w:pPr>
      <w:r>
        <w:t xml:space="preserve"> </w:t>
      </w:r>
    </w:p>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96" w:name="_Toc314978542"/>
      <w:bookmarkStart w:id="97" w:name="_Toc324843645"/>
      <w:bookmarkStart w:id="98" w:name="_Toc324851952"/>
      <w:r>
        <w:br w:type="page"/>
      </w:r>
      <w:bookmarkStart w:id="99" w:name="_Toc324915535"/>
      <w:bookmarkStart w:id="100" w:name="_Toc433104456"/>
      <w:bookmarkStart w:id="101" w:name="_Toc465287310"/>
      <w:r>
        <w:lastRenderedPageBreak/>
        <w:t>Tools</w:t>
      </w:r>
      <w:bookmarkEnd w:id="96"/>
      <w:bookmarkEnd w:id="97"/>
      <w:bookmarkEnd w:id="98"/>
      <w:bookmarkEnd w:id="99"/>
      <w:bookmarkEnd w:id="100"/>
      <w:bookmarkEnd w:id="101"/>
    </w:p>
    <w:p w14:paraId="3820FC14" w14:textId="77777777" w:rsidR="00422DA6" w:rsidRDefault="002A6656">
      <w:pPr>
        <w:pStyle w:val="BodyText"/>
        <w:ind w:left="0"/>
      </w:pPr>
      <w:bookmarkStart w:id="102" w:name="_Toc314978543"/>
      <w:bookmarkStart w:id="103" w:name="_Toc324843646"/>
      <w:bookmarkStart w:id="104" w:name="_Toc324851953"/>
      <w:bookmarkStart w:id="105" w:name="_Toc324915536"/>
      <w:r>
        <w:t>The following tools will be employed for this project:</w:t>
      </w:r>
    </w:p>
    <w:p w14:paraId="6CF9192D" w14:textId="7CCC25AB" w:rsidR="00710E91" w:rsidRPr="00710E91" w:rsidRDefault="00710E91" w:rsidP="00710E91">
      <w:pPr>
        <w:pStyle w:val="InfoBlue"/>
        <w:numPr>
          <w:ilvl w:val="0"/>
          <w:numId w:val="28"/>
        </w:numPr>
      </w:pPr>
      <w:r>
        <w:t>QT tests for unit testing</w:t>
      </w:r>
    </w:p>
    <w:p w14:paraId="7BDBDD38" w14:textId="77777777" w:rsidR="00710E91" w:rsidRPr="00710E91" w:rsidRDefault="00710E91" w:rsidP="00710E91">
      <w:pPr>
        <w:pStyle w:val="BodyText"/>
      </w:pPr>
    </w:p>
    <w:p w14:paraId="36995569" w14:textId="77777777" w:rsidR="00422DA6" w:rsidRDefault="00422DA6">
      <w:pPr>
        <w:pStyle w:val="BodyText"/>
      </w:pPr>
    </w:p>
    <w:p w14:paraId="6C83CC44" w14:textId="5531D284" w:rsidR="00422DA6" w:rsidRDefault="002A6656">
      <w:pPr>
        <w:pStyle w:val="Heading1"/>
      </w:pPr>
      <w:r>
        <w:br w:type="page"/>
      </w:r>
      <w:bookmarkStart w:id="106" w:name="_Toc433104457"/>
      <w:bookmarkStart w:id="107" w:name="_Toc465287311"/>
      <w:r>
        <w:lastRenderedPageBreak/>
        <w:t>Resources</w:t>
      </w:r>
      <w:bookmarkEnd w:id="102"/>
      <w:bookmarkEnd w:id="103"/>
      <w:bookmarkEnd w:id="104"/>
      <w:bookmarkEnd w:id="105"/>
      <w:bookmarkEnd w:id="106"/>
      <w:bookmarkEnd w:id="107"/>
    </w:p>
    <w:p w14:paraId="19182EED" w14:textId="77777777" w:rsidR="00422DA6" w:rsidRDefault="002A6656">
      <w:pPr>
        <w:pStyle w:val="Heading2"/>
      </w:pPr>
      <w:bookmarkStart w:id="108" w:name="_Toc417790805"/>
      <w:bookmarkStart w:id="109" w:name="_Toc433104458"/>
      <w:bookmarkStart w:id="110" w:name="_Toc465287312"/>
      <w:bookmarkStart w:id="111" w:name="_Toc314978545"/>
      <w:bookmarkStart w:id="112" w:name="_Toc324843648"/>
      <w:bookmarkStart w:id="113" w:name="_Toc324851955"/>
      <w:r>
        <w:t>Workers</w:t>
      </w:r>
      <w:bookmarkEnd w:id="108"/>
      <w:bookmarkEnd w:id="109"/>
      <w:bookmarkEnd w:id="110"/>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98787A">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t xml:space="preserve">Database </w:t>
            </w:r>
            <w:proofErr w:type="spellStart"/>
            <w:r>
              <w:t>Administratator</w:t>
            </w:r>
            <w:proofErr w:type="spellEnd"/>
            <w:r>
              <w:t>,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w:t>
            </w:r>
            <w:proofErr w:type="spellStart"/>
            <w:r>
              <w:t>es</w:t>
            </w:r>
            <w:proofErr w:type="spellEnd"/>
            <w:r>
              <w:t>)</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61C90599" w14:textId="1985AC93" w:rsidR="00422DA6" w:rsidRDefault="002A6656" w:rsidP="00584F51">
      <w:pPr>
        <w:pStyle w:val="Heading2"/>
      </w:pPr>
      <w:bookmarkStart w:id="114" w:name="_Toc314978546"/>
      <w:bookmarkEnd w:id="111"/>
      <w:bookmarkEnd w:id="112"/>
      <w:bookmarkEnd w:id="113"/>
      <w:r>
        <w:br w:type="page"/>
      </w:r>
      <w:bookmarkStart w:id="115" w:name="_Toc324843649"/>
      <w:bookmarkStart w:id="116" w:name="_Toc324851956"/>
      <w:bookmarkStart w:id="117" w:name="_Toc324915539"/>
      <w:bookmarkStart w:id="118" w:name="_Toc433104460"/>
      <w:bookmarkStart w:id="119" w:name="_Toc465287313"/>
      <w:bookmarkEnd w:id="114"/>
      <w:r>
        <w:lastRenderedPageBreak/>
        <w:t>Project Milestones</w:t>
      </w:r>
      <w:bookmarkEnd w:id="115"/>
      <w:bookmarkEnd w:id="116"/>
      <w:bookmarkEnd w:id="117"/>
      <w:bookmarkEnd w:id="118"/>
      <w:bookmarkEnd w:id="119"/>
    </w:p>
    <w:p w14:paraId="77E8A561" w14:textId="77777777" w:rsidR="00422DA6" w:rsidRDefault="002A6656" w:rsidP="0098787A">
      <w:pPr>
        <w:pStyle w:val="InfoBlue"/>
      </w:pPr>
      <w:r>
        <w:t xml:space="preserve">[Testing of </w:t>
      </w:r>
      <w:r w:rsidR="00951B84">
        <w:fldChar w:fldCharType="begin"/>
      </w:r>
      <w:r w:rsidR="00951B84">
        <w:instrText xml:space="preserve"> SUBJECT  \* MERGEFORMAT </w:instrText>
      </w:r>
      <w:r w:rsidR="00951B84">
        <w:fldChar w:fldCharType="separate"/>
      </w:r>
      <w:r w:rsidR="003741EB">
        <w:t>&lt;Project Name&gt;</w:t>
      </w:r>
      <w:r w:rsidR="00951B84">
        <w:fldChar w:fldCharType="end"/>
      </w:r>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39F9B03C" w:rsidR="00422DA6" w:rsidRDefault="00710E91">
            <w:pPr>
              <w:pStyle w:val="BodyText1"/>
            </w:pPr>
            <w:r>
              <w:t>Complete Test Plan Doc</w:t>
            </w:r>
          </w:p>
        </w:tc>
        <w:tc>
          <w:tcPr>
            <w:tcW w:w="1980" w:type="dxa"/>
          </w:tcPr>
          <w:p w14:paraId="456DBCA7" w14:textId="377DCACD" w:rsidR="00422DA6" w:rsidRDefault="00421124">
            <w:pPr>
              <w:pStyle w:val="BodyText1"/>
            </w:pPr>
            <w:r>
              <w:t>12/10/2016</w:t>
            </w:r>
          </w:p>
        </w:tc>
        <w:tc>
          <w:tcPr>
            <w:tcW w:w="1890" w:type="dxa"/>
          </w:tcPr>
          <w:p w14:paraId="1DEB3EDE" w14:textId="55A22FCD" w:rsidR="00422DA6" w:rsidRDefault="00421124">
            <w:pPr>
              <w:pStyle w:val="BodyText1"/>
            </w:pPr>
            <w:r>
              <w:t>23/10/2016</w:t>
            </w: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4A10AF94" w:rsidR="00422DA6" w:rsidRDefault="00421124">
            <w:pPr>
              <w:pStyle w:val="BodyText1"/>
            </w:pPr>
            <w:r>
              <w:t>Complete Test Cases</w:t>
            </w:r>
          </w:p>
        </w:tc>
        <w:tc>
          <w:tcPr>
            <w:tcW w:w="1980" w:type="dxa"/>
          </w:tcPr>
          <w:p w14:paraId="056A103D" w14:textId="7D2C8E03" w:rsidR="00422DA6" w:rsidRDefault="00421124">
            <w:pPr>
              <w:pStyle w:val="BodyText1"/>
            </w:pPr>
            <w:r>
              <w:t>14/10/2016</w:t>
            </w:r>
          </w:p>
        </w:tc>
        <w:tc>
          <w:tcPr>
            <w:tcW w:w="1890" w:type="dxa"/>
          </w:tcPr>
          <w:p w14:paraId="50FDA96F" w14:textId="2887764E" w:rsidR="00422DA6" w:rsidRDefault="00421124" w:rsidP="00421124">
            <w:pPr>
              <w:pStyle w:val="BodyText1"/>
            </w:pPr>
            <w:r>
              <w:t>25/10/2016</w:t>
            </w: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5151BBED" w:rsidR="00422DA6" w:rsidRDefault="00421124">
            <w:pPr>
              <w:pStyle w:val="BodyText1"/>
            </w:pPr>
            <w:r>
              <w:t>Complete Test Report</w:t>
            </w:r>
          </w:p>
        </w:tc>
        <w:tc>
          <w:tcPr>
            <w:tcW w:w="1980" w:type="dxa"/>
          </w:tcPr>
          <w:p w14:paraId="7AD0F0A0" w14:textId="53DC243A" w:rsidR="00422DA6" w:rsidRDefault="00421124" w:rsidP="00011379">
            <w:pPr>
              <w:pStyle w:val="BodyText1"/>
            </w:pPr>
            <w:r>
              <w:t>2</w:t>
            </w:r>
            <w:r w:rsidR="00011379">
              <w:t>5</w:t>
            </w:r>
            <w:r>
              <w:t>/10/2016</w:t>
            </w:r>
          </w:p>
        </w:tc>
        <w:tc>
          <w:tcPr>
            <w:tcW w:w="1890" w:type="dxa"/>
          </w:tcPr>
          <w:p w14:paraId="3CAC20A9" w14:textId="60CB2CB8" w:rsidR="00422DA6" w:rsidRDefault="00421124" w:rsidP="00011379">
            <w:pPr>
              <w:pStyle w:val="BodyText1"/>
            </w:pPr>
            <w:r>
              <w:t>2</w:t>
            </w:r>
            <w:r w:rsidR="00011379">
              <w:t>5</w:t>
            </w:r>
            <w:r>
              <w:t>/10/2016</w:t>
            </w: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47A35A0D" w:rsidR="00422DA6" w:rsidRDefault="00421124">
            <w:pPr>
              <w:pStyle w:val="BodyText1"/>
            </w:pPr>
            <w:r>
              <w:t>Record outcome in Test Report</w:t>
            </w:r>
          </w:p>
        </w:tc>
        <w:tc>
          <w:tcPr>
            <w:tcW w:w="1980" w:type="dxa"/>
          </w:tcPr>
          <w:p w14:paraId="71F6C314" w14:textId="6D7F6A8E" w:rsidR="00422DA6" w:rsidRDefault="00011379">
            <w:pPr>
              <w:pStyle w:val="BodyText1"/>
            </w:pPr>
            <w:r>
              <w:t>26/10/2016</w:t>
            </w:r>
          </w:p>
        </w:tc>
        <w:tc>
          <w:tcPr>
            <w:tcW w:w="1890" w:type="dxa"/>
          </w:tcPr>
          <w:p w14:paraId="22A6CC94" w14:textId="4C27B003" w:rsidR="00422DA6" w:rsidRDefault="00011379">
            <w:pPr>
              <w:pStyle w:val="BodyText1"/>
            </w:pPr>
            <w:r>
              <w:t>26/10/2016</w:t>
            </w: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2998489F" w:rsidR="00422DA6" w:rsidRDefault="00011379">
            <w:pPr>
              <w:pStyle w:val="BodyText1"/>
            </w:pPr>
            <w:r>
              <w:t>Record recommendations</w:t>
            </w:r>
          </w:p>
        </w:tc>
        <w:tc>
          <w:tcPr>
            <w:tcW w:w="1980" w:type="dxa"/>
          </w:tcPr>
          <w:p w14:paraId="6E36B1E7" w14:textId="5226B3F5" w:rsidR="00422DA6" w:rsidRDefault="00011379">
            <w:pPr>
              <w:pStyle w:val="BodyText1"/>
            </w:pPr>
            <w:r>
              <w:t>26/10/2016</w:t>
            </w:r>
          </w:p>
        </w:tc>
        <w:tc>
          <w:tcPr>
            <w:tcW w:w="1890" w:type="dxa"/>
          </w:tcPr>
          <w:p w14:paraId="4353CDC0" w14:textId="31D2A0B0" w:rsidR="00422DA6" w:rsidRDefault="00011379">
            <w:pPr>
              <w:pStyle w:val="BodyText1"/>
            </w:pPr>
            <w:r>
              <w:t>26/10/2016</w:t>
            </w:r>
          </w:p>
        </w:tc>
      </w:tr>
    </w:tbl>
    <w:p w14:paraId="529FC5F2" w14:textId="77777777" w:rsidR="00422DA6" w:rsidRDefault="00422DA6">
      <w:pPr>
        <w:pStyle w:val="BodyText"/>
      </w:pPr>
      <w:bookmarkStart w:id="120" w:name="_Toc314978547"/>
      <w:bookmarkStart w:id="121" w:name="_Toc324843650"/>
      <w:bookmarkStart w:id="122" w:name="_Toc324851957"/>
      <w:bookmarkStart w:id="123" w:name="_Toc324915540"/>
    </w:p>
    <w:p w14:paraId="5679A59D" w14:textId="77777777" w:rsidR="00422DA6" w:rsidRDefault="002A6656">
      <w:pPr>
        <w:pStyle w:val="Heading1"/>
      </w:pPr>
      <w:bookmarkStart w:id="124" w:name="_Toc417790808"/>
      <w:bookmarkStart w:id="125" w:name="_Toc433104461"/>
      <w:bookmarkEnd w:id="120"/>
      <w:bookmarkEnd w:id="121"/>
      <w:bookmarkEnd w:id="122"/>
      <w:bookmarkEnd w:id="123"/>
      <w:r>
        <w:br w:type="page"/>
      </w:r>
      <w:bookmarkStart w:id="126" w:name="_Toc465287314"/>
      <w:r>
        <w:lastRenderedPageBreak/>
        <w:t>Deliverables</w:t>
      </w:r>
      <w:bookmarkEnd w:id="124"/>
      <w:bookmarkEnd w:id="125"/>
      <w:bookmarkEnd w:id="126"/>
    </w:p>
    <w:tbl>
      <w:tblPr>
        <w:tblStyle w:val="TableGrid"/>
        <w:tblW w:w="0" w:type="auto"/>
        <w:tblInd w:w="450" w:type="dxa"/>
        <w:tblLook w:val="04A0" w:firstRow="1" w:lastRow="0" w:firstColumn="1" w:lastColumn="0" w:noHBand="0" w:noVBand="1"/>
      </w:tblPr>
      <w:tblGrid>
        <w:gridCol w:w="2970"/>
        <w:gridCol w:w="2960"/>
        <w:gridCol w:w="2970"/>
      </w:tblGrid>
      <w:tr w:rsidR="00EA452A" w14:paraId="6E99DDFD" w14:textId="77777777" w:rsidTr="00EA452A">
        <w:tc>
          <w:tcPr>
            <w:tcW w:w="3116" w:type="dxa"/>
          </w:tcPr>
          <w:p w14:paraId="6A3245F8" w14:textId="1FE62E2B" w:rsidR="00EA452A" w:rsidRDefault="00EA452A" w:rsidP="0098787A">
            <w:pPr>
              <w:pStyle w:val="InfoBlue"/>
              <w:ind w:left="0"/>
            </w:pPr>
            <w:r>
              <w:t>Documents</w:t>
            </w:r>
          </w:p>
        </w:tc>
        <w:tc>
          <w:tcPr>
            <w:tcW w:w="3117" w:type="dxa"/>
          </w:tcPr>
          <w:p w14:paraId="25B32D49" w14:textId="5C85F9D1" w:rsidR="00EA452A" w:rsidRDefault="00EA452A" w:rsidP="0098787A">
            <w:pPr>
              <w:pStyle w:val="InfoBlue"/>
              <w:ind w:left="0"/>
            </w:pPr>
            <w:r>
              <w:t>Group Member</w:t>
            </w:r>
          </w:p>
        </w:tc>
        <w:tc>
          <w:tcPr>
            <w:tcW w:w="3117" w:type="dxa"/>
          </w:tcPr>
          <w:p w14:paraId="65DD1C77" w14:textId="61160A1D" w:rsidR="00EA452A" w:rsidRDefault="00EA452A" w:rsidP="0098787A">
            <w:pPr>
              <w:pStyle w:val="InfoBlue"/>
              <w:ind w:left="0"/>
            </w:pPr>
            <w:r>
              <w:t>Date</w:t>
            </w:r>
            <w:r w:rsidR="00CD301F">
              <w:t xml:space="preserve"> </w:t>
            </w:r>
            <w:proofErr w:type="gramStart"/>
            <w:r w:rsidR="00CD301F">
              <w:t>By</w:t>
            </w:r>
            <w:proofErr w:type="gramEnd"/>
          </w:p>
        </w:tc>
      </w:tr>
      <w:tr w:rsidR="00EA452A" w14:paraId="468FB042" w14:textId="77777777" w:rsidTr="00EA452A">
        <w:tc>
          <w:tcPr>
            <w:tcW w:w="3116" w:type="dxa"/>
          </w:tcPr>
          <w:p w14:paraId="09F34ECB" w14:textId="78A1850A" w:rsidR="00EA452A" w:rsidRDefault="00EA452A" w:rsidP="0098787A">
            <w:pPr>
              <w:pStyle w:val="InfoBlue"/>
              <w:ind w:left="0"/>
            </w:pPr>
            <w:r>
              <w:t>Test Cases Functional</w:t>
            </w:r>
          </w:p>
        </w:tc>
        <w:tc>
          <w:tcPr>
            <w:tcW w:w="3117" w:type="dxa"/>
          </w:tcPr>
          <w:p w14:paraId="56227D03" w14:textId="6779DAE0" w:rsidR="00EA452A" w:rsidRDefault="00EA452A" w:rsidP="0098787A">
            <w:pPr>
              <w:pStyle w:val="InfoBlue"/>
              <w:ind w:left="0"/>
            </w:pPr>
            <w:r>
              <w:t>Selene &amp; Tessa</w:t>
            </w:r>
          </w:p>
        </w:tc>
        <w:tc>
          <w:tcPr>
            <w:tcW w:w="3117" w:type="dxa"/>
          </w:tcPr>
          <w:p w14:paraId="0422CFEF" w14:textId="7713CEE7" w:rsidR="00EA452A" w:rsidRDefault="00CD301F" w:rsidP="0098787A">
            <w:pPr>
              <w:pStyle w:val="InfoBlue"/>
              <w:ind w:left="0"/>
            </w:pPr>
            <w:r>
              <w:t>26</w:t>
            </w:r>
            <w:r w:rsidR="00EA452A">
              <w:t>/10/2016</w:t>
            </w:r>
          </w:p>
        </w:tc>
      </w:tr>
      <w:tr w:rsidR="00EA452A" w14:paraId="20CE3E01" w14:textId="77777777" w:rsidTr="00EA452A">
        <w:tc>
          <w:tcPr>
            <w:tcW w:w="3116" w:type="dxa"/>
          </w:tcPr>
          <w:p w14:paraId="59F1A0EB" w14:textId="232D7F9C" w:rsidR="00EA452A" w:rsidRDefault="00EA452A" w:rsidP="0098787A">
            <w:pPr>
              <w:pStyle w:val="InfoBlue"/>
              <w:ind w:left="0"/>
            </w:pPr>
            <w:r>
              <w:t>Test Cases Non-Functional</w:t>
            </w:r>
          </w:p>
        </w:tc>
        <w:tc>
          <w:tcPr>
            <w:tcW w:w="3117" w:type="dxa"/>
          </w:tcPr>
          <w:p w14:paraId="25B72A8B" w14:textId="238555F2" w:rsidR="00EA452A" w:rsidRDefault="00EA452A" w:rsidP="0098787A">
            <w:pPr>
              <w:pStyle w:val="InfoBlue"/>
              <w:ind w:left="0"/>
            </w:pPr>
            <w:r>
              <w:t>Selene &amp; Tessa</w:t>
            </w:r>
          </w:p>
        </w:tc>
        <w:tc>
          <w:tcPr>
            <w:tcW w:w="3117" w:type="dxa"/>
          </w:tcPr>
          <w:p w14:paraId="7EE7E1CC" w14:textId="58FF42D7" w:rsidR="00EA452A" w:rsidRDefault="00CD301F" w:rsidP="0098787A">
            <w:pPr>
              <w:pStyle w:val="InfoBlue"/>
              <w:ind w:left="0"/>
            </w:pPr>
            <w:r>
              <w:t>26</w:t>
            </w:r>
            <w:r w:rsidR="00EA452A">
              <w:t>/10/2016</w:t>
            </w:r>
          </w:p>
        </w:tc>
      </w:tr>
      <w:tr w:rsidR="00EA452A" w14:paraId="001ABE61" w14:textId="77777777" w:rsidTr="00EA452A">
        <w:tc>
          <w:tcPr>
            <w:tcW w:w="3116" w:type="dxa"/>
          </w:tcPr>
          <w:p w14:paraId="7231613B" w14:textId="1D0644BD" w:rsidR="00EA452A" w:rsidRDefault="00EA452A" w:rsidP="0098787A">
            <w:pPr>
              <w:pStyle w:val="InfoBlue"/>
              <w:ind w:left="0"/>
            </w:pPr>
            <w:r>
              <w:t>Test Report</w:t>
            </w:r>
          </w:p>
        </w:tc>
        <w:tc>
          <w:tcPr>
            <w:tcW w:w="3117" w:type="dxa"/>
          </w:tcPr>
          <w:p w14:paraId="6B6C069F" w14:textId="5F7B2D37" w:rsidR="00EA452A" w:rsidRDefault="00EA452A" w:rsidP="0098787A">
            <w:pPr>
              <w:pStyle w:val="InfoBlue"/>
              <w:ind w:left="0"/>
            </w:pPr>
            <w:r>
              <w:t>Everyone – Mainly Selene</w:t>
            </w:r>
          </w:p>
        </w:tc>
        <w:tc>
          <w:tcPr>
            <w:tcW w:w="3117" w:type="dxa"/>
          </w:tcPr>
          <w:p w14:paraId="2A46FB13" w14:textId="39F642FE" w:rsidR="00EA452A" w:rsidRDefault="00EA452A" w:rsidP="0098787A">
            <w:pPr>
              <w:pStyle w:val="InfoBlue"/>
              <w:ind w:left="0"/>
            </w:pPr>
            <w:r>
              <w:t>26/10/2016</w:t>
            </w:r>
          </w:p>
        </w:tc>
      </w:tr>
      <w:tr w:rsidR="00EA452A" w14:paraId="4BD6D21A" w14:textId="77777777" w:rsidTr="00EA452A">
        <w:tc>
          <w:tcPr>
            <w:tcW w:w="3116" w:type="dxa"/>
          </w:tcPr>
          <w:p w14:paraId="08890723" w14:textId="5E322DEF" w:rsidR="00EA452A" w:rsidRDefault="00CD301F" w:rsidP="0098787A">
            <w:pPr>
              <w:pStyle w:val="InfoBlue"/>
              <w:ind w:left="0"/>
            </w:pPr>
            <w:r>
              <w:t>Unit Tests</w:t>
            </w:r>
          </w:p>
        </w:tc>
        <w:tc>
          <w:tcPr>
            <w:tcW w:w="3117" w:type="dxa"/>
          </w:tcPr>
          <w:p w14:paraId="0BE38A62" w14:textId="46190324" w:rsidR="00EA452A" w:rsidRDefault="00CD301F" w:rsidP="0098787A">
            <w:pPr>
              <w:pStyle w:val="InfoBlue"/>
              <w:ind w:left="0"/>
            </w:pPr>
            <w:r>
              <w:t>Toby and Nathaniel</w:t>
            </w:r>
          </w:p>
        </w:tc>
        <w:tc>
          <w:tcPr>
            <w:tcW w:w="3117" w:type="dxa"/>
          </w:tcPr>
          <w:p w14:paraId="33407BB6" w14:textId="489A4356" w:rsidR="00EA452A" w:rsidRDefault="00CD301F" w:rsidP="0098787A">
            <w:pPr>
              <w:pStyle w:val="InfoBlue"/>
              <w:ind w:left="0"/>
            </w:pPr>
            <w:r>
              <w:t>26/10/2016</w:t>
            </w:r>
          </w:p>
        </w:tc>
      </w:tr>
    </w:tbl>
    <w:p w14:paraId="1D9EABEE" w14:textId="77777777" w:rsidR="00EA452A" w:rsidRDefault="00EA452A" w:rsidP="0098787A">
      <w:pPr>
        <w:pStyle w:val="InfoBlue"/>
      </w:pPr>
    </w:p>
    <w:p w14:paraId="6B369536" w14:textId="77777777" w:rsidR="00EA452A" w:rsidRDefault="00EA452A" w:rsidP="0098787A">
      <w:pPr>
        <w:pStyle w:val="InfoBlue"/>
      </w:pPr>
    </w:p>
    <w:p w14:paraId="4F90ED45" w14:textId="5B695F66" w:rsidR="00422DA6" w:rsidRDefault="002A6656" w:rsidP="00B73F96">
      <w:pPr>
        <w:pStyle w:val="Heading2"/>
        <w:numPr>
          <w:ilvl w:val="1"/>
          <w:numId w:val="5"/>
        </w:numPr>
      </w:pPr>
      <w:bookmarkStart w:id="127" w:name="_Toc314978550"/>
      <w:bookmarkStart w:id="128" w:name="_Toc324843653"/>
      <w:bookmarkStart w:id="129" w:name="_Toc324851960"/>
      <w:bookmarkStart w:id="130" w:name="_Toc324915543"/>
      <w:bookmarkStart w:id="131" w:name="_Toc417790810"/>
      <w:bookmarkStart w:id="132" w:name="_Toc433104463"/>
      <w:bookmarkStart w:id="133" w:name="_Toc465287315"/>
      <w:r>
        <w:t>Test Logs</w:t>
      </w:r>
      <w:bookmarkEnd w:id="127"/>
      <w:bookmarkEnd w:id="128"/>
      <w:bookmarkEnd w:id="129"/>
      <w:bookmarkEnd w:id="130"/>
      <w:bookmarkEnd w:id="131"/>
      <w:bookmarkEnd w:id="132"/>
      <w:bookmarkEnd w:id="133"/>
    </w:p>
    <w:p w14:paraId="05EB4E8F" w14:textId="549FCE67" w:rsidR="00422DA6" w:rsidRDefault="005A2BF4" w:rsidP="0098787A">
      <w:pPr>
        <w:pStyle w:val="InfoBlue"/>
      </w:pPr>
      <w:r>
        <w:t>QT Tests – outcome recorded in the Test Report and QT Test logs file</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34" w:name="_Toc314978551"/>
      <w:bookmarkStart w:id="135" w:name="_Toc324843654"/>
      <w:bookmarkStart w:id="136" w:name="_Toc324851961"/>
      <w:bookmarkStart w:id="137" w:name="_Toc324915544"/>
      <w:bookmarkStart w:id="138" w:name="_Toc417790811"/>
      <w:bookmarkStart w:id="139" w:name="_Toc433104464"/>
      <w:bookmarkStart w:id="140" w:name="_Toc465287316"/>
      <w:r>
        <w:t>Defect Reports</w:t>
      </w:r>
      <w:bookmarkEnd w:id="134"/>
      <w:bookmarkEnd w:id="135"/>
      <w:bookmarkEnd w:id="136"/>
      <w:bookmarkEnd w:id="137"/>
      <w:bookmarkEnd w:id="138"/>
      <w:bookmarkEnd w:id="139"/>
      <w:bookmarkEnd w:id="140"/>
    </w:p>
    <w:p w14:paraId="1AA75624" w14:textId="18709CDB" w:rsidR="00422DA6" w:rsidRDefault="00F34BFD" w:rsidP="0098787A">
      <w:pPr>
        <w:pStyle w:val="InfoBlue"/>
      </w:pPr>
      <w:r>
        <w:t>Test Report is used to record and track outcomes of test cases.</w:t>
      </w:r>
    </w:p>
    <w:p w14:paraId="2FA97CDB" w14:textId="23DA740F" w:rsidR="00422DA6" w:rsidRDefault="002A6656" w:rsidP="00884768">
      <w:pPr>
        <w:pStyle w:val="Heading1"/>
        <w:numPr>
          <w:ilvl w:val="0"/>
          <w:numId w:val="0"/>
        </w:numPr>
      </w:pPr>
      <w:r>
        <w:tab/>
      </w:r>
    </w:p>
    <w:p w14:paraId="1427BCF2" w14:textId="77777777" w:rsidR="003741EB" w:rsidRDefault="003741EB">
      <w:pPr>
        <w:pStyle w:val="BodyText"/>
      </w:pPr>
    </w:p>
    <w:sectPr w:rsidR="003741E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5B5B6" w14:textId="77777777" w:rsidR="00951B84" w:rsidRDefault="00951B84">
      <w:pPr>
        <w:spacing w:line="240" w:lineRule="auto"/>
      </w:pPr>
      <w:r>
        <w:separator/>
      </w:r>
    </w:p>
  </w:endnote>
  <w:endnote w:type="continuationSeparator" w:id="0">
    <w:p w14:paraId="4D09E3B1" w14:textId="77777777" w:rsidR="00951B84" w:rsidRDefault="00951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05019D" w:rsidRDefault="000501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05019D" w:rsidRDefault="0005019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5019D" w14:paraId="5194B26C" w14:textId="77777777">
      <w:tc>
        <w:tcPr>
          <w:tcW w:w="3162" w:type="dxa"/>
          <w:tcBorders>
            <w:top w:val="nil"/>
            <w:left w:val="nil"/>
            <w:bottom w:val="nil"/>
            <w:right w:val="nil"/>
          </w:tcBorders>
        </w:tcPr>
        <w:p w14:paraId="16CA24AC" w14:textId="77777777" w:rsidR="0005019D" w:rsidRDefault="0005019D">
          <w:pPr>
            <w:ind w:right="360"/>
          </w:pPr>
          <w:r>
            <w:t>Confidential</w:t>
          </w:r>
        </w:p>
      </w:tc>
      <w:tc>
        <w:tcPr>
          <w:tcW w:w="3162" w:type="dxa"/>
          <w:tcBorders>
            <w:top w:val="nil"/>
            <w:left w:val="nil"/>
            <w:bottom w:val="nil"/>
            <w:right w:val="nil"/>
          </w:tcBorders>
        </w:tcPr>
        <w:p w14:paraId="63ED9ED1" w14:textId="77777777" w:rsidR="0005019D" w:rsidRDefault="0005019D">
          <w:pPr>
            <w:jc w:val="center"/>
          </w:pPr>
          <w:r>
            <w:sym w:font="Symbol" w:char="F0D3"/>
          </w:r>
          <w:r w:rsidR="00951B84">
            <w:fldChar w:fldCharType="begin"/>
          </w:r>
          <w:r w:rsidR="00951B84">
            <w:instrText xml:space="preserve"> DOCPROPERTY "Company"  \* MERGEFORMAT </w:instrText>
          </w:r>
          <w:r w:rsidR="00951B84">
            <w:fldChar w:fldCharType="separate"/>
          </w:r>
          <w:r>
            <w:t>&lt;Company Name&gt;</w:t>
          </w:r>
          <w:r w:rsidR="00951B84">
            <w:fldChar w:fldCharType="end"/>
          </w:r>
          <w:r>
            <w:t>, 2000</w:t>
          </w:r>
        </w:p>
      </w:tc>
      <w:tc>
        <w:tcPr>
          <w:tcW w:w="3162" w:type="dxa"/>
          <w:tcBorders>
            <w:top w:val="nil"/>
            <w:left w:val="nil"/>
            <w:bottom w:val="nil"/>
            <w:right w:val="nil"/>
          </w:tcBorders>
        </w:tcPr>
        <w:p w14:paraId="2DF2AAF1" w14:textId="77777777" w:rsidR="0005019D" w:rsidRDefault="0005019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F4AC8">
            <w:rPr>
              <w:rStyle w:val="PageNumber"/>
              <w:noProof/>
            </w:rPr>
            <w:t>22</w:t>
          </w:r>
          <w:r>
            <w:rPr>
              <w:rStyle w:val="PageNumber"/>
            </w:rPr>
            <w:fldChar w:fldCharType="end"/>
          </w:r>
        </w:p>
      </w:tc>
    </w:tr>
  </w:tbl>
  <w:p w14:paraId="508DAF07" w14:textId="77777777" w:rsidR="0005019D" w:rsidRDefault="0005019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05019D" w:rsidRDefault="000501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6CB8E" w14:textId="77777777" w:rsidR="00951B84" w:rsidRDefault="00951B84">
      <w:pPr>
        <w:spacing w:line="240" w:lineRule="auto"/>
      </w:pPr>
      <w:r>
        <w:separator/>
      </w:r>
    </w:p>
  </w:footnote>
  <w:footnote w:type="continuationSeparator" w:id="0">
    <w:p w14:paraId="351D505F" w14:textId="77777777" w:rsidR="00951B84" w:rsidRDefault="00951B8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05019D" w:rsidRDefault="0005019D">
    <w:pPr>
      <w:rPr>
        <w:sz w:val="24"/>
      </w:rPr>
    </w:pPr>
  </w:p>
  <w:p w14:paraId="4F9CF276" w14:textId="77777777" w:rsidR="0005019D" w:rsidRDefault="0005019D">
    <w:pPr>
      <w:pBdr>
        <w:top w:val="single" w:sz="6" w:space="1" w:color="auto"/>
      </w:pBdr>
      <w:rPr>
        <w:sz w:val="24"/>
      </w:rPr>
    </w:pPr>
  </w:p>
  <w:p w14:paraId="530E7733" w14:textId="7218948A" w:rsidR="0005019D" w:rsidRDefault="0005019D">
    <w:pPr>
      <w:pBdr>
        <w:bottom w:val="single" w:sz="6" w:space="1" w:color="auto"/>
      </w:pBdr>
      <w:jc w:val="right"/>
      <w:rPr>
        <w:rFonts w:ascii="Arial" w:hAnsi="Arial"/>
        <w:b/>
        <w:sz w:val="36"/>
      </w:rPr>
    </w:pPr>
    <w:r>
      <w:rPr>
        <w:rFonts w:ascii="Arial" w:hAnsi="Arial"/>
        <w:b/>
        <w:sz w:val="36"/>
      </w:rPr>
      <w:t xml:space="preserve">CSCI 222, </w:t>
    </w:r>
    <w:r w:rsidR="00B042B8">
      <w:rPr>
        <w:rFonts w:ascii="Arial" w:hAnsi="Arial"/>
        <w:b/>
        <w:sz w:val="36"/>
      </w:rPr>
      <w:t xml:space="preserve">Assignment 2, </w:t>
    </w:r>
    <w:r>
      <w:rPr>
        <w:rFonts w:ascii="Arial" w:hAnsi="Arial"/>
        <w:b/>
        <w:sz w:val="36"/>
      </w:rPr>
      <w:t>Group 12</w:t>
    </w:r>
  </w:p>
  <w:p w14:paraId="6CFFD3AA" w14:textId="77777777" w:rsidR="0005019D" w:rsidRDefault="0005019D">
    <w:pPr>
      <w:pBdr>
        <w:bottom w:val="single" w:sz="6" w:space="1" w:color="auto"/>
      </w:pBdr>
      <w:jc w:val="right"/>
      <w:rPr>
        <w:sz w:val="24"/>
      </w:rPr>
    </w:pPr>
  </w:p>
  <w:p w14:paraId="2D680F6E" w14:textId="77777777" w:rsidR="0005019D" w:rsidRDefault="000501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5019D" w14:paraId="78B3CBEF" w14:textId="77777777">
      <w:tc>
        <w:tcPr>
          <w:tcW w:w="6379" w:type="dxa"/>
        </w:tcPr>
        <w:p w14:paraId="1555AFE2" w14:textId="0CCCD1E2" w:rsidR="0005019D" w:rsidRDefault="0005019D">
          <w:r>
            <w:t>Bug Tracker</w:t>
          </w:r>
        </w:p>
      </w:tc>
      <w:tc>
        <w:tcPr>
          <w:tcW w:w="3179" w:type="dxa"/>
        </w:tcPr>
        <w:p w14:paraId="134928ED" w14:textId="58CC5DD0" w:rsidR="0005019D" w:rsidRDefault="00D36DD9" w:rsidP="00B73F96">
          <w:pPr>
            <w:tabs>
              <w:tab w:val="left" w:pos="1135"/>
            </w:tabs>
            <w:spacing w:before="40"/>
            <w:ind w:right="68"/>
          </w:pPr>
          <w:r>
            <w:t xml:space="preserve">  Version:           1.3</w:t>
          </w:r>
        </w:p>
      </w:tc>
    </w:tr>
    <w:tr w:rsidR="0005019D" w14:paraId="09B662CD" w14:textId="77777777">
      <w:tc>
        <w:tcPr>
          <w:tcW w:w="6379" w:type="dxa"/>
        </w:tcPr>
        <w:p w14:paraId="24A386BD" w14:textId="77777777" w:rsidR="0005019D" w:rsidRDefault="00951B84">
          <w:r>
            <w:fldChar w:fldCharType="begin"/>
          </w:r>
          <w:r>
            <w:instrText xml:space="preserve"> TITLE  \* MERGEFORMAT </w:instrText>
          </w:r>
          <w:r>
            <w:fldChar w:fldCharType="separate"/>
          </w:r>
          <w:r w:rsidR="0005019D">
            <w:t>Test Plan</w:t>
          </w:r>
          <w:r>
            <w:fldChar w:fldCharType="end"/>
          </w:r>
        </w:p>
      </w:tc>
      <w:tc>
        <w:tcPr>
          <w:tcW w:w="3179" w:type="dxa"/>
        </w:tcPr>
        <w:p w14:paraId="3074BE54" w14:textId="57C6CF09" w:rsidR="0005019D" w:rsidRDefault="0005019D" w:rsidP="00B73F96">
          <w:r>
            <w:t xml:space="preserve">  Date:  13/10/2016</w:t>
          </w:r>
        </w:p>
      </w:tc>
    </w:tr>
    <w:tr w:rsidR="0005019D" w14:paraId="5293B3DC" w14:textId="77777777">
      <w:tc>
        <w:tcPr>
          <w:tcW w:w="9558" w:type="dxa"/>
          <w:gridSpan w:val="2"/>
        </w:tcPr>
        <w:p w14:paraId="34F9147C" w14:textId="77777777" w:rsidR="0005019D" w:rsidRDefault="0005019D">
          <w:r>
            <w:t>&lt;document identifier&gt;</w:t>
          </w:r>
        </w:p>
      </w:tc>
    </w:tr>
  </w:tbl>
  <w:p w14:paraId="0767DE76" w14:textId="77777777" w:rsidR="0005019D" w:rsidRDefault="0005019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05019D" w:rsidRDefault="0005019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635F41"/>
    <w:multiLevelType w:val="hybridMultilevel"/>
    <w:tmpl w:val="568EFA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6D295D"/>
    <w:multiLevelType w:val="hybridMultilevel"/>
    <w:tmpl w:val="3E6C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824C0"/>
    <w:multiLevelType w:val="hybridMultilevel"/>
    <w:tmpl w:val="314C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467623"/>
    <w:multiLevelType w:val="hybridMultilevel"/>
    <w:tmpl w:val="E59C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D9F206C"/>
    <w:multiLevelType w:val="hybridMultilevel"/>
    <w:tmpl w:val="EEBC3C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9"/>
  </w:num>
  <w:num w:numId="8">
    <w:abstractNumId w:val="6"/>
  </w:num>
  <w:num w:numId="9">
    <w:abstractNumId w:val="22"/>
  </w:num>
  <w:num w:numId="10">
    <w:abstractNumId w:val="20"/>
  </w:num>
  <w:num w:numId="11">
    <w:abstractNumId w:val="5"/>
  </w:num>
  <w:num w:numId="12">
    <w:abstractNumId w:val="12"/>
  </w:num>
  <w:num w:numId="13">
    <w:abstractNumId w:val="21"/>
  </w:num>
  <w:num w:numId="14">
    <w:abstractNumId w:val="2"/>
  </w:num>
  <w:num w:numId="15">
    <w:abstractNumId w:val="23"/>
  </w:num>
  <w:num w:numId="16">
    <w:abstractNumId w:val="14"/>
  </w:num>
  <w:num w:numId="17">
    <w:abstractNumId w:val="18"/>
  </w:num>
  <w:num w:numId="18">
    <w:abstractNumId w:val="1"/>
  </w:num>
  <w:num w:numId="19">
    <w:abstractNumId w:val="16"/>
  </w:num>
  <w:num w:numId="20">
    <w:abstractNumId w:val="4"/>
  </w:num>
  <w:num w:numId="21">
    <w:abstractNumId w:val="10"/>
  </w:num>
  <w:num w:numId="22">
    <w:abstractNumId w:val="19"/>
  </w:num>
  <w:num w:numId="23">
    <w:abstractNumId w:val="15"/>
  </w:num>
  <w:num w:numId="24">
    <w:abstractNumId w:val="11"/>
  </w:num>
  <w:num w:numId="25">
    <w:abstractNumId w:val="13"/>
  </w:num>
  <w:num w:numId="26">
    <w:abstractNumId w:val="17"/>
  </w:num>
  <w:num w:numId="27">
    <w:abstractNumId w:val="7"/>
  </w:num>
  <w:num w:numId="28">
    <w:abstractNumId w:val="3"/>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11379"/>
    <w:rsid w:val="00017E36"/>
    <w:rsid w:val="00033362"/>
    <w:rsid w:val="000374E6"/>
    <w:rsid w:val="00041DCD"/>
    <w:rsid w:val="0005019D"/>
    <w:rsid w:val="00071F44"/>
    <w:rsid w:val="000B555A"/>
    <w:rsid w:val="000C17A9"/>
    <w:rsid w:val="00113B5E"/>
    <w:rsid w:val="00125EA1"/>
    <w:rsid w:val="00135619"/>
    <w:rsid w:val="00167146"/>
    <w:rsid w:val="00171FD3"/>
    <w:rsid w:val="001726BD"/>
    <w:rsid w:val="00196319"/>
    <w:rsid w:val="001F0BC8"/>
    <w:rsid w:val="00211E10"/>
    <w:rsid w:val="00235551"/>
    <w:rsid w:val="002609CD"/>
    <w:rsid w:val="00266E0E"/>
    <w:rsid w:val="00287624"/>
    <w:rsid w:val="00295E89"/>
    <w:rsid w:val="002A3C2E"/>
    <w:rsid w:val="002A6656"/>
    <w:rsid w:val="002C0927"/>
    <w:rsid w:val="002C3CBE"/>
    <w:rsid w:val="002D76B7"/>
    <w:rsid w:val="002E0D92"/>
    <w:rsid w:val="002E269E"/>
    <w:rsid w:val="00322BE7"/>
    <w:rsid w:val="003305F4"/>
    <w:rsid w:val="00346D8E"/>
    <w:rsid w:val="003741EB"/>
    <w:rsid w:val="00397738"/>
    <w:rsid w:val="003A1D76"/>
    <w:rsid w:val="003B0419"/>
    <w:rsid w:val="003B0A94"/>
    <w:rsid w:val="003C042B"/>
    <w:rsid w:val="003E0CA9"/>
    <w:rsid w:val="003E0F8D"/>
    <w:rsid w:val="004019CC"/>
    <w:rsid w:val="00420D08"/>
    <w:rsid w:val="00421124"/>
    <w:rsid w:val="00422DA6"/>
    <w:rsid w:val="00443D68"/>
    <w:rsid w:val="004663AA"/>
    <w:rsid w:val="004750D3"/>
    <w:rsid w:val="004A112F"/>
    <w:rsid w:val="004B062A"/>
    <w:rsid w:val="004B7B96"/>
    <w:rsid w:val="004C0B89"/>
    <w:rsid w:val="004C23BB"/>
    <w:rsid w:val="004D2DF7"/>
    <w:rsid w:val="004D5DA4"/>
    <w:rsid w:val="00503477"/>
    <w:rsid w:val="00505A36"/>
    <w:rsid w:val="00537CFE"/>
    <w:rsid w:val="005705AB"/>
    <w:rsid w:val="00575EBD"/>
    <w:rsid w:val="00584F51"/>
    <w:rsid w:val="00585403"/>
    <w:rsid w:val="00585BA1"/>
    <w:rsid w:val="00593633"/>
    <w:rsid w:val="00593D60"/>
    <w:rsid w:val="00593D6A"/>
    <w:rsid w:val="005A21FF"/>
    <w:rsid w:val="005A2BF4"/>
    <w:rsid w:val="005A34FF"/>
    <w:rsid w:val="005C054A"/>
    <w:rsid w:val="005C3FC9"/>
    <w:rsid w:val="005C69F3"/>
    <w:rsid w:val="005F349D"/>
    <w:rsid w:val="00621C63"/>
    <w:rsid w:val="00631150"/>
    <w:rsid w:val="00637206"/>
    <w:rsid w:val="00645ADC"/>
    <w:rsid w:val="0066631D"/>
    <w:rsid w:val="00675DD7"/>
    <w:rsid w:val="00682BA9"/>
    <w:rsid w:val="00684A77"/>
    <w:rsid w:val="006B002A"/>
    <w:rsid w:val="006B7C67"/>
    <w:rsid w:val="006D04B7"/>
    <w:rsid w:val="006F5559"/>
    <w:rsid w:val="006F669E"/>
    <w:rsid w:val="00704DCA"/>
    <w:rsid w:val="00710E91"/>
    <w:rsid w:val="007577FE"/>
    <w:rsid w:val="0077059E"/>
    <w:rsid w:val="0077375F"/>
    <w:rsid w:val="007773B1"/>
    <w:rsid w:val="00786D01"/>
    <w:rsid w:val="007A2FD1"/>
    <w:rsid w:val="007E6110"/>
    <w:rsid w:val="00817E88"/>
    <w:rsid w:val="008276B1"/>
    <w:rsid w:val="00884768"/>
    <w:rsid w:val="00890490"/>
    <w:rsid w:val="00895EF8"/>
    <w:rsid w:val="008A29D3"/>
    <w:rsid w:val="008C2FD1"/>
    <w:rsid w:val="008E7DFD"/>
    <w:rsid w:val="008F7D78"/>
    <w:rsid w:val="00902217"/>
    <w:rsid w:val="009173D0"/>
    <w:rsid w:val="00923D4F"/>
    <w:rsid w:val="00940DDF"/>
    <w:rsid w:val="00951B84"/>
    <w:rsid w:val="00961C2F"/>
    <w:rsid w:val="00962E5C"/>
    <w:rsid w:val="00986838"/>
    <w:rsid w:val="0098787A"/>
    <w:rsid w:val="0099477C"/>
    <w:rsid w:val="009B6203"/>
    <w:rsid w:val="009E1DCE"/>
    <w:rsid w:val="009E5945"/>
    <w:rsid w:val="009F4639"/>
    <w:rsid w:val="00A11392"/>
    <w:rsid w:val="00A46057"/>
    <w:rsid w:val="00A55B92"/>
    <w:rsid w:val="00A670A5"/>
    <w:rsid w:val="00A74B15"/>
    <w:rsid w:val="00A7655F"/>
    <w:rsid w:val="00AA73FC"/>
    <w:rsid w:val="00AB7D27"/>
    <w:rsid w:val="00AC1465"/>
    <w:rsid w:val="00AE5814"/>
    <w:rsid w:val="00B042B8"/>
    <w:rsid w:val="00B045FA"/>
    <w:rsid w:val="00B33FFB"/>
    <w:rsid w:val="00B36D61"/>
    <w:rsid w:val="00B40437"/>
    <w:rsid w:val="00B42032"/>
    <w:rsid w:val="00B42A8C"/>
    <w:rsid w:val="00B466DD"/>
    <w:rsid w:val="00B60707"/>
    <w:rsid w:val="00B73F96"/>
    <w:rsid w:val="00B75970"/>
    <w:rsid w:val="00B86EE8"/>
    <w:rsid w:val="00B875C4"/>
    <w:rsid w:val="00B97CE8"/>
    <w:rsid w:val="00BB79CE"/>
    <w:rsid w:val="00BC0414"/>
    <w:rsid w:val="00BD10DD"/>
    <w:rsid w:val="00C265EE"/>
    <w:rsid w:val="00C36C84"/>
    <w:rsid w:val="00C415CE"/>
    <w:rsid w:val="00C42567"/>
    <w:rsid w:val="00C45D4E"/>
    <w:rsid w:val="00C53363"/>
    <w:rsid w:val="00C55257"/>
    <w:rsid w:val="00C70C28"/>
    <w:rsid w:val="00C857B7"/>
    <w:rsid w:val="00C939A7"/>
    <w:rsid w:val="00CD301F"/>
    <w:rsid w:val="00D118F3"/>
    <w:rsid w:val="00D13156"/>
    <w:rsid w:val="00D156D4"/>
    <w:rsid w:val="00D15A89"/>
    <w:rsid w:val="00D21184"/>
    <w:rsid w:val="00D312E2"/>
    <w:rsid w:val="00D36DD9"/>
    <w:rsid w:val="00D44169"/>
    <w:rsid w:val="00D53E9D"/>
    <w:rsid w:val="00D618F2"/>
    <w:rsid w:val="00D85CD6"/>
    <w:rsid w:val="00D9522B"/>
    <w:rsid w:val="00DB76B6"/>
    <w:rsid w:val="00DD38C4"/>
    <w:rsid w:val="00DE76C5"/>
    <w:rsid w:val="00DF4AC8"/>
    <w:rsid w:val="00E269DA"/>
    <w:rsid w:val="00E4042D"/>
    <w:rsid w:val="00E74606"/>
    <w:rsid w:val="00EA3CD5"/>
    <w:rsid w:val="00EA452A"/>
    <w:rsid w:val="00EB1E6B"/>
    <w:rsid w:val="00EB5077"/>
    <w:rsid w:val="00EC2533"/>
    <w:rsid w:val="00F34BFD"/>
    <w:rsid w:val="00F44A96"/>
    <w:rsid w:val="00F5573A"/>
    <w:rsid w:val="00F61E5F"/>
    <w:rsid w:val="00F66565"/>
    <w:rsid w:val="00F93D79"/>
    <w:rsid w:val="00F96025"/>
    <w:rsid w:val="00FC4826"/>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8787A"/>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semiHidden/>
    <w:rsid w:val="006F669E"/>
  </w:style>
  <w:style w:type="table" w:styleId="TableGrid">
    <w:name w:val="Table Grid"/>
    <w:basedOn w:val="TableNormal"/>
    <w:uiPriority w:val="39"/>
    <w:rsid w:val="00EA4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61BAAA-6F60-F541-BE0E-EE91A8A0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0</TotalTime>
  <Pages>24</Pages>
  <Words>3654</Words>
  <Characters>20830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24436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tessa marelic</cp:lastModifiedBy>
  <cp:revision>2</cp:revision>
  <cp:lastPrinted>1999-10-18T07:22:00Z</cp:lastPrinted>
  <dcterms:created xsi:type="dcterms:W3CDTF">2016-10-26T21:49:00Z</dcterms:created>
  <dcterms:modified xsi:type="dcterms:W3CDTF">2016-10-26T21:49:00Z</dcterms:modified>
</cp:coreProperties>
</file>